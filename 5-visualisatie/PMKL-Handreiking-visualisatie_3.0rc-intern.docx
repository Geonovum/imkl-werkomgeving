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2E20B5" w14:textId="77777777" w:rsidR="00586F4F" w:rsidRDefault="00586F4F">
      <w:pPr>
        <w:rPr>
          <w:rFonts w:eastAsia="Lucida Sans Unicode" w:cs="Tahoma"/>
          <w:szCs w:val="20"/>
        </w:rPr>
      </w:pPr>
    </w:p>
    <w:p w14:paraId="72A98A4E" w14:textId="6A8F8A00" w:rsidR="00586F4F" w:rsidRDefault="00000000">
      <w:pPr>
        <w:spacing w:line="360" w:lineRule="auto"/>
        <w:ind w:left="14" w:hanging="14"/>
      </w:pPr>
      <w:r>
        <w:rPr>
          <w:rFonts w:cs="Arial"/>
          <w:b/>
          <w:bCs/>
          <w:kern w:val="2"/>
          <w:sz w:val="32"/>
          <w:szCs w:val="32"/>
        </w:rPr>
        <w:t xml:space="preserve">Handreiking Visualisatie (PMKL) - versie </w:t>
      </w:r>
      <w:r w:rsidR="00FE5F8E">
        <w:rPr>
          <w:rFonts w:cs="Arial"/>
          <w:b/>
          <w:bCs/>
          <w:kern w:val="2"/>
          <w:sz w:val="32"/>
          <w:szCs w:val="32"/>
        </w:rPr>
        <w:t>3.0</w:t>
      </w:r>
      <w:r>
        <w:rPr>
          <w:rFonts w:cs="Arial"/>
          <w:b/>
          <w:bCs/>
          <w:kern w:val="2"/>
          <w:sz w:val="32"/>
          <w:szCs w:val="32"/>
        </w:rPr>
        <w:t>rc</w:t>
      </w:r>
      <w:r w:rsidR="00F93FD2">
        <w:rPr>
          <w:rFonts w:cs="Arial"/>
          <w:b/>
          <w:bCs/>
          <w:kern w:val="2"/>
          <w:sz w:val="32"/>
          <w:szCs w:val="32"/>
        </w:rPr>
        <w:t>-intern</w:t>
      </w:r>
    </w:p>
    <w:p w14:paraId="6D2BC845" w14:textId="77777777" w:rsidR="00586F4F" w:rsidRDefault="00586F4F">
      <w:pPr>
        <w:spacing w:line="360" w:lineRule="auto"/>
        <w:ind w:left="14" w:hanging="14"/>
        <w:rPr>
          <w:rFonts w:cs="Arial"/>
          <w:b/>
          <w:bCs/>
          <w:kern w:val="2"/>
          <w:sz w:val="32"/>
          <w:szCs w:val="32"/>
        </w:rPr>
      </w:pPr>
    </w:p>
    <w:p w14:paraId="43AEFBAC" w14:textId="332571DB" w:rsidR="00586F4F" w:rsidRDefault="00000000">
      <w:pPr>
        <w:pStyle w:val="Bijschrift"/>
      </w:pPr>
      <w:r>
        <w:t>Geonovum Standaard</w:t>
      </w:r>
      <w:r>
        <w:br/>
        <w:t xml:space="preserve">Release </w:t>
      </w:r>
      <w:proofErr w:type="spellStart"/>
      <w:r>
        <w:t>candidate</w:t>
      </w:r>
      <w:proofErr w:type="spellEnd"/>
      <w:r w:rsidR="00F93FD2">
        <w:t>-intern</w:t>
      </w:r>
      <w:r w:rsidR="006D6BBC">
        <w:t xml:space="preserve">, </w:t>
      </w:r>
      <w:r>
        <w:t>1 oktober 2024</w:t>
      </w:r>
    </w:p>
    <w:p w14:paraId="2AF9D206" w14:textId="77777777" w:rsidR="00586F4F" w:rsidRDefault="00586F4F">
      <w:pPr>
        <w:pStyle w:val="Bijschrift"/>
      </w:pPr>
    </w:p>
    <w:p w14:paraId="4CFAF02B" w14:textId="77777777" w:rsidR="00586F4F" w:rsidRDefault="00000000">
      <w:r>
        <w:t>Deze versie:</w:t>
      </w:r>
    </w:p>
    <w:p w14:paraId="51DC801B" w14:textId="77777777" w:rsidR="00586F4F" w:rsidRDefault="00000000">
      <w:pPr>
        <w:ind w:left="720"/>
      </w:pPr>
      <w:proofErr w:type="spellStart"/>
      <w:r>
        <w:t>https</w:t>
      </w:r>
      <w:proofErr w:type="spellEnd"/>
      <w:r>
        <w:t>//:</w:t>
      </w:r>
    </w:p>
    <w:p w14:paraId="132B6786" w14:textId="77777777" w:rsidR="00586F4F" w:rsidRDefault="00000000">
      <w:r>
        <w:t>Laatst gepubliceerde versie:</w:t>
      </w:r>
    </w:p>
    <w:p w14:paraId="032F3FBF" w14:textId="77777777" w:rsidR="00586F4F" w:rsidRDefault="00000000">
      <w:pPr>
        <w:ind w:left="720"/>
      </w:pPr>
      <w:r>
        <w:t>geen</w:t>
      </w:r>
    </w:p>
    <w:p w14:paraId="46AD417A" w14:textId="77777777" w:rsidR="00586F4F" w:rsidRDefault="00000000">
      <w:r>
        <w:t xml:space="preserve">Vorige versie: </w:t>
      </w:r>
      <w:hyperlink r:id="rId7">
        <w:r>
          <w:rPr>
            <w:rStyle w:val="InternetLink"/>
          </w:rPr>
          <w:t>https:</w:t>
        </w:r>
      </w:hyperlink>
      <w:r>
        <w:t xml:space="preserve"> </w:t>
      </w:r>
    </w:p>
    <w:p w14:paraId="7FB5BCE9" w14:textId="77777777" w:rsidR="00586F4F" w:rsidRDefault="00586F4F"/>
    <w:p w14:paraId="7A1D3472" w14:textId="77777777" w:rsidR="00586F4F" w:rsidRDefault="00000000">
      <w:r>
        <w:t>Laatste werkversie:</w:t>
      </w:r>
    </w:p>
    <w:p w14:paraId="4D71F8B7" w14:textId="77777777" w:rsidR="00586F4F" w:rsidRDefault="00000000">
      <w:pPr>
        <w:ind w:left="720"/>
      </w:pPr>
      <w:proofErr w:type="spellStart"/>
      <w:r>
        <w:t>nvt</w:t>
      </w:r>
      <w:proofErr w:type="spellEnd"/>
    </w:p>
    <w:p w14:paraId="285F75B3" w14:textId="77777777" w:rsidR="00586F4F" w:rsidRDefault="00000000">
      <w:r>
        <w:t>Redacteurs:</w:t>
      </w:r>
    </w:p>
    <w:p w14:paraId="7133191C" w14:textId="77777777" w:rsidR="00586F4F" w:rsidRDefault="00000000">
      <w:pPr>
        <w:ind w:left="720"/>
      </w:pPr>
      <w:r>
        <w:rPr>
          <w:rStyle w:val="p-name"/>
        </w:rPr>
        <w:t xml:space="preserve">Paul Janssen, </w:t>
      </w:r>
      <w:hyperlink r:id="rId8">
        <w:r>
          <w:rPr>
            <w:rStyle w:val="InternetLink"/>
          </w:rPr>
          <w:t>Geonovum</w:t>
        </w:r>
      </w:hyperlink>
    </w:p>
    <w:p w14:paraId="50573325" w14:textId="77777777" w:rsidR="00586F4F"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3C51E28A" w14:textId="77777777" w:rsidR="00586F4F" w:rsidRDefault="00000000">
      <w:r>
        <w:t>Auteurs:</w:t>
      </w:r>
    </w:p>
    <w:p w14:paraId="2C6CA8A4" w14:textId="77777777" w:rsidR="00586F4F"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5F8E739E" w14:textId="77777777" w:rsidR="00586F4F" w:rsidRDefault="00586F4F"/>
    <w:p w14:paraId="76F65EA5" w14:textId="77777777" w:rsidR="00586F4F" w:rsidRDefault="00000000">
      <w:r>
        <w:t>Doe mee:</w:t>
      </w:r>
    </w:p>
    <w:p w14:paraId="6499CF82" w14:textId="77777777" w:rsidR="00586F4F" w:rsidRDefault="00000000">
      <w:pPr>
        <w:ind w:left="720"/>
      </w:pPr>
      <w:hyperlink r:id="rId13">
        <w:r>
          <w:rPr>
            <w:rStyle w:val="InternetLink"/>
          </w:rPr>
          <w:t>GitHub Geonovum/</w:t>
        </w:r>
        <w:proofErr w:type="spellStart"/>
        <w:r>
          <w:rPr>
            <w:rStyle w:val="InternetLink"/>
          </w:rPr>
          <w:t>imkl</w:t>
        </w:r>
        <w:proofErr w:type="spellEnd"/>
      </w:hyperlink>
    </w:p>
    <w:p w14:paraId="7BBA99E5" w14:textId="77777777" w:rsidR="00586F4F" w:rsidRDefault="00000000">
      <w:pPr>
        <w:ind w:left="720"/>
      </w:pPr>
      <w:hyperlink r:id="rId14">
        <w:r>
          <w:rPr>
            <w:rStyle w:val="InternetLink"/>
          </w:rPr>
          <w:t>Dien een melding in</w:t>
        </w:r>
      </w:hyperlink>
      <w:r>
        <w:t xml:space="preserve"> </w:t>
      </w:r>
    </w:p>
    <w:p w14:paraId="40AEE711" w14:textId="77777777" w:rsidR="00586F4F" w:rsidRDefault="00000000">
      <w:pPr>
        <w:ind w:left="720"/>
      </w:pPr>
      <w:r>
        <w:t xml:space="preserve">Revisiehistorie </w:t>
      </w:r>
    </w:p>
    <w:p w14:paraId="10E36134" w14:textId="77777777" w:rsidR="00586F4F" w:rsidRDefault="00000000">
      <w:pPr>
        <w:ind w:left="720"/>
      </w:pPr>
      <w:r>
        <w:t xml:space="preserve">Pull </w:t>
      </w:r>
      <w:proofErr w:type="spellStart"/>
      <w:r>
        <w:t>requests</w:t>
      </w:r>
      <w:proofErr w:type="spellEnd"/>
      <w:r>
        <w:t xml:space="preserve"> </w:t>
      </w:r>
    </w:p>
    <w:p w14:paraId="7E14BC30" w14:textId="77777777" w:rsidR="00586F4F" w:rsidRDefault="00586F4F"/>
    <w:p w14:paraId="7C847565" w14:textId="77777777" w:rsidR="00586F4F" w:rsidRDefault="00586F4F"/>
    <w:p w14:paraId="00989C8E" w14:textId="77777777" w:rsidR="00586F4F" w:rsidRDefault="00586F4F"/>
    <w:p w14:paraId="79BAA69C" w14:textId="77777777" w:rsidR="00586F4F" w:rsidRDefault="00000000">
      <w:r>
        <w:t>Rechtenbeleid:</w:t>
      </w:r>
    </w:p>
    <w:p w14:paraId="0896A344" w14:textId="77777777" w:rsidR="00586F4F" w:rsidRDefault="00000000">
      <w:pPr>
        <w:ind w:left="720"/>
      </w:pPr>
      <w:r>
        <w:rPr>
          <w:noProof/>
        </w:rPr>
        <w:drawing>
          <wp:anchor distT="0" distB="0" distL="114300" distR="114300" simplePos="0" relativeHeight="58" behindDoc="0" locked="0" layoutInCell="1" allowOverlap="1" wp14:anchorId="1822F23F" wp14:editId="0FB41B07">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160218A2" w14:textId="77777777" w:rsidR="00586F4F" w:rsidRDefault="00586F4F">
      <w:pPr>
        <w:pStyle w:val="Normaalweb"/>
        <w:ind w:left="720"/>
        <w:textAlignment w:val="top"/>
        <w:rPr>
          <w:sz w:val="28"/>
          <w:szCs w:val="28"/>
        </w:rPr>
      </w:pPr>
    </w:p>
    <w:p w14:paraId="6977C9C7" w14:textId="77777777" w:rsidR="00586F4F" w:rsidRDefault="00586F4F">
      <w:pPr>
        <w:pStyle w:val="Normaalweb"/>
        <w:ind w:left="720"/>
        <w:textAlignment w:val="top"/>
        <w:rPr>
          <w:sz w:val="28"/>
          <w:szCs w:val="28"/>
        </w:rPr>
      </w:pPr>
    </w:p>
    <w:p w14:paraId="3384C9B6" w14:textId="77777777" w:rsidR="00586F4F" w:rsidRDefault="00000000">
      <w:pPr>
        <w:sectPr w:rsidR="00586F4F">
          <w:headerReference w:type="default" r:id="rId16"/>
          <w:footerReference w:type="default" r:id="rId17"/>
          <w:pgSz w:w="11906" w:h="16838"/>
          <w:pgMar w:top="1134" w:right="1134" w:bottom="2256" w:left="1134" w:header="0" w:footer="1134" w:gutter="0"/>
          <w:cols w:space="708"/>
          <w:formProt w:val="0"/>
          <w:docGrid w:linePitch="360" w:charSpace="34406"/>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083B0C9C" w14:textId="77777777" w:rsidR="00586F4F" w:rsidRDefault="00586F4F">
      <w:pPr>
        <w:widowControl/>
        <w:suppressAutoHyphens w:val="0"/>
        <w:rPr>
          <w:rFonts w:eastAsia="Lucida Sans Unicode" w:cs="Tahoma"/>
          <w:szCs w:val="20"/>
        </w:rPr>
      </w:pPr>
    </w:p>
    <w:p w14:paraId="5C5F66B5" w14:textId="77777777" w:rsidR="00586F4F"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86F4F" w14:paraId="4B6AA2CB" w14:textId="77777777">
        <w:tc>
          <w:tcPr>
            <w:tcW w:w="2504" w:type="dxa"/>
            <w:tcBorders>
              <w:top w:val="single" w:sz="2" w:space="0" w:color="000001"/>
              <w:left w:val="single" w:sz="2" w:space="0" w:color="000001"/>
              <w:bottom w:val="single" w:sz="2" w:space="0" w:color="000001"/>
            </w:tcBorders>
            <w:shd w:val="clear" w:color="auto" w:fill="FFFFFF"/>
          </w:tcPr>
          <w:p w14:paraId="52F403C5" w14:textId="77777777" w:rsidR="00586F4F" w:rsidRDefault="00586F4F">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6418A7C" w14:textId="77777777" w:rsidR="00586F4F" w:rsidRDefault="00586F4F">
            <w:pPr>
              <w:pStyle w:val="opmAfzenderVet"/>
              <w:numPr>
                <w:ilvl w:val="0"/>
                <w:numId w:val="4"/>
              </w:numPr>
              <w:spacing w:before="0" w:line="260" w:lineRule="atLeast"/>
              <w:ind w:left="57"/>
              <w:jc w:val="both"/>
            </w:pPr>
          </w:p>
        </w:tc>
      </w:tr>
      <w:tr w:rsidR="00586F4F" w14:paraId="10581C48" w14:textId="77777777">
        <w:tc>
          <w:tcPr>
            <w:tcW w:w="2504" w:type="dxa"/>
            <w:tcBorders>
              <w:top w:val="single" w:sz="2" w:space="0" w:color="000001"/>
              <w:left w:val="single" w:sz="2" w:space="0" w:color="000001"/>
              <w:bottom w:val="single" w:sz="2" w:space="0" w:color="000001"/>
            </w:tcBorders>
            <w:shd w:val="clear" w:color="auto" w:fill="FFFFFF"/>
          </w:tcPr>
          <w:p w14:paraId="54F42760" w14:textId="77777777" w:rsidR="00586F4F"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9781B7" w14:textId="77777777" w:rsidR="00586F4F"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86F4F" w14:paraId="420E8924" w14:textId="77777777">
        <w:tc>
          <w:tcPr>
            <w:tcW w:w="2504" w:type="dxa"/>
            <w:tcBorders>
              <w:top w:val="single" w:sz="2" w:space="0" w:color="000001"/>
              <w:left w:val="single" w:sz="2" w:space="0" w:color="000001"/>
              <w:bottom w:val="single" w:sz="2" w:space="0" w:color="000001"/>
            </w:tcBorders>
            <w:shd w:val="clear" w:color="auto" w:fill="FFFFFF"/>
          </w:tcPr>
          <w:p w14:paraId="1F419E9F" w14:textId="77777777" w:rsidR="00586F4F"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36EF089" w14:textId="77777777" w:rsidR="00586F4F"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86F4F" w14:paraId="56AEA9DE" w14:textId="77777777">
        <w:tc>
          <w:tcPr>
            <w:tcW w:w="2504" w:type="dxa"/>
            <w:tcBorders>
              <w:top w:val="single" w:sz="2" w:space="0" w:color="000001"/>
              <w:left w:val="single" w:sz="2" w:space="0" w:color="000001"/>
              <w:bottom w:val="single" w:sz="2" w:space="0" w:color="000001"/>
            </w:tcBorders>
            <w:shd w:val="clear" w:color="auto" w:fill="FFFFFF"/>
          </w:tcPr>
          <w:p w14:paraId="42B00DF5" w14:textId="77777777" w:rsidR="00586F4F"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7144EB6" w14:textId="77777777" w:rsidR="00586F4F" w:rsidRDefault="00000000">
            <w:pPr>
              <w:widowControl/>
              <w:numPr>
                <w:ilvl w:val="0"/>
                <w:numId w:val="4"/>
              </w:numPr>
              <w:spacing w:line="260" w:lineRule="atLeast"/>
              <w:ind w:left="57" w:right="-90"/>
            </w:pPr>
            <w:r>
              <w:rPr>
                <w:rFonts w:eastAsia="Arial"/>
                <w:sz w:val="16"/>
                <w:szCs w:val="16"/>
                <w:lang w:val="en-US" w:eastAsia="en-US"/>
              </w:rPr>
              <w:t>Geonovum</w:t>
            </w:r>
          </w:p>
          <w:p w14:paraId="611C8CBC" w14:textId="77777777" w:rsidR="00586F4F"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F4FE270" w14:textId="77777777" w:rsidR="00586F4F"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86F4F" w14:paraId="0CEB5FC0" w14:textId="77777777">
        <w:tc>
          <w:tcPr>
            <w:tcW w:w="2504" w:type="dxa"/>
            <w:tcBorders>
              <w:top w:val="single" w:sz="2" w:space="0" w:color="000001"/>
              <w:left w:val="single" w:sz="2" w:space="0" w:color="000001"/>
              <w:bottom w:val="single" w:sz="2" w:space="0" w:color="000001"/>
            </w:tcBorders>
            <w:shd w:val="clear" w:color="auto" w:fill="FFFFFF"/>
          </w:tcPr>
          <w:p w14:paraId="05B798EC" w14:textId="77777777" w:rsidR="00586F4F"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F723F18" w14:textId="77777777" w:rsidR="00586F4F"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3CC50F1C" w14:textId="77777777" w:rsidR="00586F4F" w:rsidRDefault="00000000" w:rsidP="001C0159">
      <w:r>
        <w:br w:type="page"/>
      </w:r>
    </w:p>
    <w:p w14:paraId="6EE16E26" w14:textId="77777777" w:rsidR="00586F4F" w:rsidRDefault="00000000">
      <w:pPr>
        <w:pStyle w:val="Kopbronvermelding"/>
      </w:pPr>
      <w:r>
        <w:lastRenderedPageBreak/>
        <w:t>Inhoudsopgave</w:t>
      </w:r>
    </w:p>
    <w:p w14:paraId="5A3688FA" w14:textId="0667287C"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r>
        <w:fldChar w:fldCharType="begin"/>
      </w:r>
      <w:r>
        <w:rPr>
          <w:rStyle w:val="IndexLink"/>
        </w:rPr>
        <w:instrText>TOC \f \o "1-2" \h</w:instrText>
      </w:r>
      <w:r>
        <w:rPr>
          <w:rStyle w:val="IndexLink"/>
        </w:rPr>
        <w:fldChar w:fldCharType="separate"/>
      </w:r>
      <w:hyperlink w:anchor="_Toc178598326" w:history="1">
        <w:r w:rsidR="00F93FD2" w:rsidRPr="0045771E">
          <w:rPr>
            <w:rStyle w:val="Hyperlink"/>
            <w:noProof/>
          </w:rPr>
          <w:t>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Visualisatie</w:t>
        </w:r>
        <w:r w:rsidR="00F93FD2">
          <w:rPr>
            <w:noProof/>
          </w:rPr>
          <w:tab/>
        </w:r>
        <w:r w:rsidR="00F93FD2">
          <w:rPr>
            <w:noProof/>
          </w:rPr>
          <w:fldChar w:fldCharType="begin"/>
        </w:r>
        <w:r w:rsidR="00F93FD2">
          <w:rPr>
            <w:noProof/>
          </w:rPr>
          <w:instrText xml:space="preserve"> PAGEREF _Toc178598326 \h </w:instrText>
        </w:r>
        <w:r w:rsidR="00F93FD2">
          <w:rPr>
            <w:noProof/>
          </w:rPr>
        </w:r>
        <w:r w:rsidR="00F93FD2">
          <w:rPr>
            <w:noProof/>
          </w:rPr>
          <w:fldChar w:fldCharType="separate"/>
        </w:r>
        <w:r w:rsidR="00F93FD2">
          <w:rPr>
            <w:noProof/>
          </w:rPr>
          <w:t>5</w:t>
        </w:r>
        <w:r w:rsidR="00F93FD2">
          <w:rPr>
            <w:noProof/>
          </w:rPr>
          <w:fldChar w:fldCharType="end"/>
        </w:r>
      </w:hyperlink>
    </w:p>
    <w:p w14:paraId="7931D701" w14:textId="0999D38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27" w:history="1">
        <w:r w:rsidR="00F93FD2" w:rsidRPr="0045771E">
          <w:rPr>
            <w:rStyle w:val="Hyperlink"/>
            <w:noProof/>
          </w:rPr>
          <w:t>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Visualisatieregels</w:t>
        </w:r>
        <w:r w:rsidR="00F93FD2">
          <w:rPr>
            <w:noProof/>
          </w:rPr>
          <w:tab/>
        </w:r>
        <w:r w:rsidR="00F93FD2">
          <w:rPr>
            <w:noProof/>
          </w:rPr>
          <w:fldChar w:fldCharType="begin"/>
        </w:r>
        <w:r w:rsidR="00F93FD2">
          <w:rPr>
            <w:noProof/>
          </w:rPr>
          <w:instrText xml:space="preserve"> PAGEREF _Toc178598327 \h </w:instrText>
        </w:r>
        <w:r w:rsidR="00F93FD2">
          <w:rPr>
            <w:noProof/>
          </w:rPr>
        </w:r>
        <w:r w:rsidR="00F93FD2">
          <w:rPr>
            <w:noProof/>
          </w:rPr>
          <w:fldChar w:fldCharType="separate"/>
        </w:r>
        <w:r w:rsidR="00F93FD2">
          <w:rPr>
            <w:noProof/>
          </w:rPr>
          <w:t>5</w:t>
        </w:r>
        <w:r w:rsidR="00F93FD2">
          <w:rPr>
            <w:noProof/>
          </w:rPr>
          <w:fldChar w:fldCharType="end"/>
        </w:r>
      </w:hyperlink>
    </w:p>
    <w:p w14:paraId="081228B1" w14:textId="4F0A036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28" w:history="1">
        <w:r w:rsidR="00F93FD2" w:rsidRPr="0045771E">
          <w:rPr>
            <w:rStyle w:val="Hyperlink"/>
            <w:noProof/>
          </w:rPr>
          <w:t>1.2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Inbedding</w:t>
        </w:r>
        <w:r w:rsidR="00F93FD2">
          <w:rPr>
            <w:noProof/>
          </w:rPr>
          <w:tab/>
        </w:r>
        <w:r w:rsidR="00F93FD2">
          <w:rPr>
            <w:noProof/>
          </w:rPr>
          <w:fldChar w:fldCharType="begin"/>
        </w:r>
        <w:r w:rsidR="00F93FD2">
          <w:rPr>
            <w:noProof/>
          </w:rPr>
          <w:instrText xml:space="preserve"> PAGEREF _Toc178598328 \h </w:instrText>
        </w:r>
        <w:r w:rsidR="00F93FD2">
          <w:rPr>
            <w:noProof/>
          </w:rPr>
        </w:r>
        <w:r w:rsidR="00F93FD2">
          <w:rPr>
            <w:noProof/>
          </w:rPr>
          <w:fldChar w:fldCharType="separate"/>
        </w:r>
        <w:r w:rsidR="00F93FD2">
          <w:rPr>
            <w:noProof/>
          </w:rPr>
          <w:t>5</w:t>
        </w:r>
        <w:r w:rsidR="00F93FD2">
          <w:rPr>
            <w:noProof/>
          </w:rPr>
          <w:fldChar w:fldCharType="end"/>
        </w:r>
      </w:hyperlink>
    </w:p>
    <w:p w14:paraId="3BAFD45C" w14:textId="347DEDBC"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29" w:history="1">
        <w:r w:rsidR="00F93FD2" w:rsidRPr="0045771E">
          <w:rPr>
            <w:rStyle w:val="Hyperlink"/>
            <w:noProof/>
          </w:rPr>
          <w:t>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Algemene visualisatieregels</w:t>
        </w:r>
        <w:r w:rsidR="00F93FD2">
          <w:rPr>
            <w:noProof/>
          </w:rPr>
          <w:tab/>
        </w:r>
        <w:r w:rsidR="00F93FD2">
          <w:rPr>
            <w:noProof/>
          </w:rPr>
          <w:fldChar w:fldCharType="begin"/>
        </w:r>
        <w:r w:rsidR="00F93FD2">
          <w:rPr>
            <w:noProof/>
          </w:rPr>
          <w:instrText xml:space="preserve"> PAGEREF _Toc178598329 \h </w:instrText>
        </w:r>
        <w:r w:rsidR="00F93FD2">
          <w:rPr>
            <w:noProof/>
          </w:rPr>
        </w:r>
        <w:r w:rsidR="00F93FD2">
          <w:rPr>
            <w:noProof/>
          </w:rPr>
          <w:fldChar w:fldCharType="separate"/>
        </w:r>
        <w:r w:rsidR="00F93FD2">
          <w:rPr>
            <w:noProof/>
          </w:rPr>
          <w:t>7</w:t>
        </w:r>
        <w:r w:rsidR="00F93FD2">
          <w:rPr>
            <w:noProof/>
          </w:rPr>
          <w:fldChar w:fldCharType="end"/>
        </w:r>
      </w:hyperlink>
    </w:p>
    <w:p w14:paraId="6372A0E4" w14:textId="43C7A7E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0" w:history="1">
        <w:r w:rsidR="00F93FD2" w:rsidRPr="0045771E">
          <w:rPr>
            <w:rStyle w:val="Hyperlink"/>
            <w:noProof/>
          </w:rPr>
          <w:t>2.1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_Toc178598330 \h </w:instrText>
        </w:r>
        <w:r w:rsidR="00F93FD2">
          <w:rPr>
            <w:noProof/>
          </w:rPr>
        </w:r>
        <w:r w:rsidR="00F93FD2">
          <w:rPr>
            <w:noProof/>
          </w:rPr>
          <w:fldChar w:fldCharType="separate"/>
        </w:r>
        <w:r w:rsidR="00F93FD2">
          <w:rPr>
            <w:noProof/>
          </w:rPr>
          <w:t>7</w:t>
        </w:r>
        <w:r w:rsidR="00F93FD2">
          <w:rPr>
            <w:noProof/>
          </w:rPr>
          <w:fldChar w:fldCharType="end"/>
        </w:r>
      </w:hyperlink>
    </w:p>
    <w:p w14:paraId="3F933201" w14:textId="4BB32BF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1" w:history="1">
        <w:r w:rsidR="00F93FD2" w:rsidRPr="0045771E">
          <w:rPr>
            <w:rStyle w:val="Hyperlink"/>
            <w:noProof/>
          </w:rPr>
          <w:t>2.2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Kleur</w:t>
        </w:r>
        <w:r w:rsidR="00F93FD2">
          <w:rPr>
            <w:noProof/>
          </w:rPr>
          <w:tab/>
        </w:r>
        <w:r w:rsidR="00F93FD2">
          <w:rPr>
            <w:noProof/>
          </w:rPr>
          <w:fldChar w:fldCharType="begin"/>
        </w:r>
        <w:r w:rsidR="00F93FD2">
          <w:rPr>
            <w:noProof/>
          </w:rPr>
          <w:instrText xml:space="preserve"> PAGEREF _Toc178598331 \h </w:instrText>
        </w:r>
        <w:r w:rsidR="00F93FD2">
          <w:rPr>
            <w:noProof/>
          </w:rPr>
        </w:r>
        <w:r w:rsidR="00F93FD2">
          <w:rPr>
            <w:noProof/>
          </w:rPr>
          <w:fldChar w:fldCharType="separate"/>
        </w:r>
        <w:r w:rsidR="00F93FD2">
          <w:rPr>
            <w:noProof/>
          </w:rPr>
          <w:t>8</w:t>
        </w:r>
        <w:r w:rsidR="00F93FD2">
          <w:rPr>
            <w:noProof/>
          </w:rPr>
          <w:fldChar w:fldCharType="end"/>
        </w:r>
      </w:hyperlink>
    </w:p>
    <w:p w14:paraId="0CF22EC7" w14:textId="2A7FC64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2" w:history="1">
        <w:r w:rsidR="00F93FD2" w:rsidRPr="0045771E">
          <w:rPr>
            <w:rStyle w:val="Hyperlink"/>
            <w:noProof/>
          </w:rPr>
          <w:t>2.3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Vorm</w:t>
        </w:r>
        <w:r w:rsidR="00F93FD2">
          <w:rPr>
            <w:noProof/>
          </w:rPr>
          <w:tab/>
        </w:r>
        <w:r w:rsidR="00F93FD2">
          <w:rPr>
            <w:noProof/>
          </w:rPr>
          <w:fldChar w:fldCharType="begin"/>
        </w:r>
        <w:r w:rsidR="00F93FD2">
          <w:rPr>
            <w:noProof/>
          </w:rPr>
          <w:instrText xml:space="preserve"> PAGEREF _Toc178598332 \h </w:instrText>
        </w:r>
        <w:r w:rsidR="00F93FD2">
          <w:rPr>
            <w:noProof/>
          </w:rPr>
        </w:r>
        <w:r w:rsidR="00F93FD2">
          <w:rPr>
            <w:noProof/>
          </w:rPr>
          <w:fldChar w:fldCharType="separate"/>
        </w:r>
        <w:r w:rsidR="00F93FD2">
          <w:rPr>
            <w:noProof/>
          </w:rPr>
          <w:t>9</w:t>
        </w:r>
        <w:r w:rsidR="00F93FD2">
          <w:rPr>
            <w:noProof/>
          </w:rPr>
          <w:fldChar w:fldCharType="end"/>
        </w:r>
      </w:hyperlink>
    </w:p>
    <w:p w14:paraId="41F936AC" w14:textId="1A7D07D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3" w:history="1">
        <w:r w:rsidR="00F93FD2" w:rsidRPr="0045771E">
          <w:rPr>
            <w:rStyle w:val="Hyperlink"/>
            <w:noProof/>
          </w:rPr>
          <w:t>2.4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Grootte</w:t>
        </w:r>
        <w:r w:rsidR="00F93FD2">
          <w:rPr>
            <w:noProof/>
          </w:rPr>
          <w:tab/>
        </w:r>
        <w:r w:rsidR="00F93FD2">
          <w:rPr>
            <w:noProof/>
          </w:rPr>
          <w:fldChar w:fldCharType="begin"/>
        </w:r>
        <w:r w:rsidR="00F93FD2">
          <w:rPr>
            <w:noProof/>
          </w:rPr>
          <w:instrText xml:space="preserve"> PAGEREF _Toc178598333 \h </w:instrText>
        </w:r>
        <w:r w:rsidR="00F93FD2">
          <w:rPr>
            <w:noProof/>
          </w:rPr>
        </w:r>
        <w:r w:rsidR="00F93FD2">
          <w:rPr>
            <w:noProof/>
          </w:rPr>
          <w:fldChar w:fldCharType="separate"/>
        </w:r>
        <w:r w:rsidR="00F93FD2">
          <w:rPr>
            <w:noProof/>
          </w:rPr>
          <w:t>10</w:t>
        </w:r>
        <w:r w:rsidR="00F93FD2">
          <w:rPr>
            <w:noProof/>
          </w:rPr>
          <w:fldChar w:fldCharType="end"/>
        </w:r>
      </w:hyperlink>
    </w:p>
    <w:p w14:paraId="10B34F09" w14:textId="31D3229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4" w:history="1">
        <w:r w:rsidR="00F93FD2" w:rsidRPr="0045771E">
          <w:rPr>
            <w:rStyle w:val="Hyperlink"/>
            <w:noProof/>
          </w:rPr>
          <w:t>2.5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Transparantie</w:t>
        </w:r>
        <w:r w:rsidR="00F93FD2">
          <w:rPr>
            <w:noProof/>
          </w:rPr>
          <w:tab/>
        </w:r>
        <w:r w:rsidR="00F93FD2">
          <w:rPr>
            <w:noProof/>
          </w:rPr>
          <w:fldChar w:fldCharType="begin"/>
        </w:r>
        <w:r w:rsidR="00F93FD2">
          <w:rPr>
            <w:noProof/>
          </w:rPr>
          <w:instrText xml:space="preserve"> PAGEREF _Toc178598334 \h </w:instrText>
        </w:r>
        <w:r w:rsidR="00F93FD2">
          <w:rPr>
            <w:noProof/>
          </w:rPr>
        </w:r>
        <w:r w:rsidR="00F93FD2">
          <w:rPr>
            <w:noProof/>
          </w:rPr>
          <w:fldChar w:fldCharType="separate"/>
        </w:r>
        <w:r w:rsidR="00F93FD2">
          <w:rPr>
            <w:noProof/>
          </w:rPr>
          <w:t>11</w:t>
        </w:r>
        <w:r w:rsidR="00F93FD2">
          <w:rPr>
            <w:noProof/>
          </w:rPr>
          <w:fldChar w:fldCharType="end"/>
        </w:r>
      </w:hyperlink>
    </w:p>
    <w:p w14:paraId="49EBCAFC" w14:textId="6B264A01"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35" w:history="1">
        <w:r w:rsidR="00F93FD2" w:rsidRPr="0045771E">
          <w:rPr>
            <w:rStyle w:val="Hyperlink"/>
            <w:noProof/>
          </w:rPr>
          <w:t>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Kabels en leidingen</w:t>
        </w:r>
        <w:r w:rsidR="00F93FD2">
          <w:rPr>
            <w:noProof/>
          </w:rPr>
          <w:tab/>
        </w:r>
        <w:r w:rsidR="00F93FD2">
          <w:rPr>
            <w:noProof/>
          </w:rPr>
          <w:fldChar w:fldCharType="begin"/>
        </w:r>
        <w:r w:rsidR="00F93FD2">
          <w:rPr>
            <w:noProof/>
          </w:rPr>
          <w:instrText xml:space="preserve"> PAGEREF _Toc178598335 \h </w:instrText>
        </w:r>
        <w:r w:rsidR="00F93FD2">
          <w:rPr>
            <w:noProof/>
          </w:rPr>
        </w:r>
        <w:r w:rsidR="00F93FD2">
          <w:rPr>
            <w:noProof/>
          </w:rPr>
          <w:fldChar w:fldCharType="separate"/>
        </w:r>
        <w:r w:rsidR="00F93FD2">
          <w:rPr>
            <w:noProof/>
          </w:rPr>
          <w:t>12</w:t>
        </w:r>
        <w:r w:rsidR="00F93FD2">
          <w:rPr>
            <w:noProof/>
          </w:rPr>
          <w:fldChar w:fldCharType="end"/>
        </w:r>
      </w:hyperlink>
    </w:p>
    <w:p w14:paraId="75D700A8" w14:textId="6971573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6" w:history="1">
        <w:r w:rsidR="00F93FD2" w:rsidRPr="0045771E">
          <w:rPr>
            <w:rStyle w:val="Hyperlink"/>
            <w:noProof/>
          </w:rPr>
          <w:t>3.1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_Toc178598336 \h </w:instrText>
        </w:r>
        <w:r w:rsidR="00F93FD2">
          <w:rPr>
            <w:noProof/>
          </w:rPr>
        </w:r>
        <w:r w:rsidR="00F93FD2">
          <w:rPr>
            <w:noProof/>
          </w:rPr>
          <w:fldChar w:fldCharType="separate"/>
        </w:r>
        <w:r w:rsidR="00F93FD2">
          <w:rPr>
            <w:noProof/>
          </w:rPr>
          <w:t>12</w:t>
        </w:r>
        <w:r w:rsidR="00F93FD2">
          <w:rPr>
            <w:noProof/>
          </w:rPr>
          <w:fldChar w:fldCharType="end"/>
        </w:r>
      </w:hyperlink>
    </w:p>
    <w:p w14:paraId="54412870" w14:textId="5F12762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7" w:history="1">
        <w:r w:rsidR="00F93FD2" w:rsidRPr="0045771E">
          <w:rPr>
            <w:rStyle w:val="Hyperlink"/>
            <w:noProof/>
          </w:rPr>
          <w:t>3.2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Datatransport</w:t>
        </w:r>
        <w:r w:rsidR="00F93FD2">
          <w:rPr>
            <w:noProof/>
          </w:rPr>
          <w:tab/>
        </w:r>
        <w:r w:rsidR="00F93FD2">
          <w:rPr>
            <w:noProof/>
          </w:rPr>
          <w:fldChar w:fldCharType="begin"/>
        </w:r>
        <w:r w:rsidR="00F93FD2">
          <w:rPr>
            <w:noProof/>
          </w:rPr>
          <w:instrText xml:space="preserve"> PAGEREF _Toc178598337 \h </w:instrText>
        </w:r>
        <w:r w:rsidR="00F93FD2">
          <w:rPr>
            <w:noProof/>
          </w:rPr>
        </w:r>
        <w:r w:rsidR="00F93FD2">
          <w:rPr>
            <w:noProof/>
          </w:rPr>
          <w:fldChar w:fldCharType="separate"/>
        </w:r>
        <w:r w:rsidR="00F93FD2">
          <w:rPr>
            <w:noProof/>
          </w:rPr>
          <w:t>12</w:t>
        </w:r>
        <w:r w:rsidR="00F93FD2">
          <w:rPr>
            <w:noProof/>
          </w:rPr>
          <w:fldChar w:fldCharType="end"/>
        </w:r>
      </w:hyperlink>
    </w:p>
    <w:p w14:paraId="62B930D2" w14:textId="061FED0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8" w:history="1">
        <w:r w:rsidR="00F93FD2" w:rsidRPr="0045771E">
          <w:rPr>
            <w:rStyle w:val="Hyperlink"/>
            <w:noProof/>
          </w:rPr>
          <w:t>3.3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Gas lagedruk</w:t>
        </w:r>
        <w:r w:rsidR="00F93FD2">
          <w:rPr>
            <w:noProof/>
          </w:rPr>
          <w:tab/>
        </w:r>
        <w:r w:rsidR="00F93FD2">
          <w:rPr>
            <w:noProof/>
          </w:rPr>
          <w:fldChar w:fldCharType="begin"/>
        </w:r>
        <w:r w:rsidR="00F93FD2">
          <w:rPr>
            <w:noProof/>
          </w:rPr>
          <w:instrText xml:space="preserve"> PAGEREF _Toc178598338 \h </w:instrText>
        </w:r>
        <w:r w:rsidR="00F93FD2">
          <w:rPr>
            <w:noProof/>
          </w:rPr>
        </w:r>
        <w:r w:rsidR="00F93FD2">
          <w:rPr>
            <w:noProof/>
          </w:rPr>
          <w:fldChar w:fldCharType="separate"/>
        </w:r>
        <w:r w:rsidR="00F93FD2">
          <w:rPr>
            <w:noProof/>
          </w:rPr>
          <w:t>13</w:t>
        </w:r>
        <w:r w:rsidR="00F93FD2">
          <w:rPr>
            <w:noProof/>
          </w:rPr>
          <w:fldChar w:fldCharType="end"/>
        </w:r>
      </w:hyperlink>
    </w:p>
    <w:p w14:paraId="7592C3D9" w14:textId="22CF2C4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39" w:history="1">
        <w:r w:rsidR="00F93FD2" w:rsidRPr="0045771E">
          <w:rPr>
            <w:rStyle w:val="Hyperlink"/>
            <w:noProof/>
          </w:rPr>
          <w:t>3.4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Gas hogedruk</w:t>
        </w:r>
        <w:r w:rsidR="00F93FD2">
          <w:rPr>
            <w:noProof/>
          </w:rPr>
          <w:tab/>
        </w:r>
        <w:r w:rsidR="00F93FD2">
          <w:rPr>
            <w:noProof/>
          </w:rPr>
          <w:fldChar w:fldCharType="begin"/>
        </w:r>
        <w:r w:rsidR="00F93FD2">
          <w:rPr>
            <w:noProof/>
          </w:rPr>
          <w:instrText xml:space="preserve"> PAGEREF _Toc178598339 \h </w:instrText>
        </w:r>
        <w:r w:rsidR="00F93FD2">
          <w:rPr>
            <w:noProof/>
          </w:rPr>
        </w:r>
        <w:r w:rsidR="00F93FD2">
          <w:rPr>
            <w:noProof/>
          </w:rPr>
          <w:fldChar w:fldCharType="separate"/>
        </w:r>
        <w:r w:rsidR="00F93FD2">
          <w:rPr>
            <w:noProof/>
          </w:rPr>
          <w:t>14</w:t>
        </w:r>
        <w:r w:rsidR="00F93FD2">
          <w:rPr>
            <w:noProof/>
          </w:rPr>
          <w:fldChar w:fldCharType="end"/>
        </w:r>
      </w:hyperlink>
    </w:p>
    <w:p w14:paraId="1A705AB0" w14:textId="4CCE29C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0" w:history="1">
        <w:r w:rsidR="00F93FD2" w:rsidRPr="0045771E">
          <w:rPr>
            <w:rStyle w:val="Hyperlink"/>
            <w:noProof/>
          </w:rPr>
          <w:t>3.5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Buisleiding gevaarlijke inhoud</w:t>
        </w:r>
        <w:r w:rsidR="00F93FD2">
          <w:rPr>
            <w:noProof/>
          </w:rPr>
          <w:tab/>
        </w:r>
        <w:r w:rsidR="00F93FD2">
          <w:rPr>
            <w:noProof/>
          </w:rPr>
          <w:fldChar w:fldCharType="begin"/>
        </w:r>
        <w:r w:rsidR="00F93FD2">
          <w:rPr>
            <w:noProof/>
          </w:rPr>
          <w:instrText xml:space="preserve"> PAGEREF _Toc178598340 \h </w:instrText>
        </w:r>
        <w:r w:rsidR="00F93FD2">
          <w:rPr>
            <w:noProof/>
          </w:rPr>
        </w:r>
        <w:r w:rsidR="00F93FD2">
          <w:rPr>
            <w:noProof/>
          </w:rPr>
          <w:fldChar w:fldCharType="separate"/>
        </w:r>
        <w:r w:rsidR="00F93FD2">
          <w:rPr>
            <w:noProof/>
          </w:rPr>
          <w:t>15</w:t>
        </w:r>
        <w:r w:rsidR="00F93FD2">
          <w:rPr>
            <w:noProof/>
          </w:rPr>
          <w:fldChar w:fldCharType="end"/>
        </w:r>
      </w:hyperlink>
    </w:p>
    <w:p w14:paraId="6353D958" w14:textId="7D3470D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1" w:history="1">
        <w:r w:rsidR="00F93FD2" w:rsidRPr="0045771E">
          <w:rPr>
            <w:rStyle w:val="Hyperlink"/>
            <w:noProof/>
          </w:rPr>
          <w:t>3.6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Landelijk hoogspanningsnet</w:t>
        </w:r>
        <w:r w:rsidR="00F93FD2">
          <w:rPr>
            <w:noProof/>
          </w:rPr>
          <w:tab/>
        </w:r>
        <w:r w:rsidR="00F93FD2">
          <w:rPr>
            <w:noProof/>
          </w:rPr>
          <w:fldChar w:fldCharType="begin"/>
        </w:r>
        <w:r w:rsidR="00F93FD2">
          <w:rPr>
            <w:noProof/>
          </w:rPr>
          <w:instrText xml:space="preserve"> PAGEREF _Toc178598341 \h </w:instrText>
        </w:r>
        <w:r w:rsidR="00F93FD2">
          <w:rPr>
            <w:noProof/>
          </w:rPr>
        </w:r>
        <w:r w:rsidR="00F93FD2">
          <w:rPr>
            <w:noProof/>
          </w:rPr>
          <w:fldChar w:fldCharType="separate"/>
        </w:r>
        <w:r w:rsidR="00F93FD2">
          <w:rPr>
            <w:noProof/>
          </w:rPr>
          <w:t>15</w:t>
        </w:r>
        <w:r w:rsidR="00F93FD2">
          <w:rPr>
            <w:noProof/>
          </w:rPr>
          <w:fldChar w:fldCharType="end"/>
        </w:r>
      </w:hyperlink>
    </w:p>
    <w:p w14:paraId="22C5E2C8" w14:textId="3512E3C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2" w:history="1">
        <w:r w:rsidR="00F93FD2" w:rsidRPr="0045771E">
          <w:rPr>
            <w:rStyle w:val="Hyperlink"/>
            <w:noProof/>
          </w:rPr>
          <w:t>3.7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Hoogspanning</w:t>
        </w:r>
        <w:r w:rsidR="00F93FD2">
          <w:rPr>
            <w:noProof/>
          </w:rPr>
          <w:tab/>
        </w:r>
        <w:r w:rsidR="00F93FD2">
          <w:rPr>
            <w:noProof/>
          </w:rPr>
          <w:fldChar w:fldCharType="begin"/>
        </w:r>
        <w:r w:rsidR="00F93FD2">
          <w:rPr>
            <w:noProof/>
          </w:rPr>
          <w:instrText xml:space="preserve"> PAGEREF _Toc178598342 \h </w:instrText>
        </w:r>
        <w:r w:rsidR="00F93FD2">
          <w:rPr>
            <w:noProof/>
          </w:rPr>
        </w:r>
        <w:r w:rsidR="00F93FD2">
          <w:rPr>
            <w:noProof/>
          </w:rPr>
          <w:fldChar w:fldCharType="separate"/>
        </w:r>
        <w:r w:rsidR="00F93FD2">
          <w:rPr>
            <w:noProof/>
          </w:rPr>
          <w:t>16</w:t>
        </w:r>
        <w:r w:rsidR="00F93FD2">
          <w:rPr>
            <w:noProof/>
          </w:rPr>
          <w:fldChar w:fldCharType="end"/>
        </w:r>
      </w:hyperlink>
    </w:p>
    <w:p w14:paraId="1C99D605" w14:textId="092755A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3" w:history="1">
        <w:r w:rsidR="00F93FD2" w:rsidRPr="0045771E">
          <w:rPr>
            <w:rStyle w:val="Hyperlink"/>
            <w:noProof/>
          </w:rPr>
          <w:t>3.8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Middenspanning</w:t>
        </w:r>
        <w:r w:rsidR="00F93FD2">
          <w:rPr>
            <w:noProof/>
          </w:rPr>
          <w:tab/>
        </w:r>
        <w:r w:rsidR="00F93FD2">
          <w:rPr>
            <w:noProof/>
          </w:rPr>
          <w:fldChar w:fldCharType="begin"/>
        </w:r>
        <w:r w:rsidR="00F93FD2">
          <w:rPr>
            <w:noProof/>
          </w:rPr>
          <w:instrText xml:space="preserve"> PAGEREF _Toc178598343 \h </w:instrText>
        </w:r>
        <w:r w:rsidR="00F93FD2">
          <w:rPr>
            <w:noProof/>
          </w:rPr>
        </w:r>
        <w:r w:rsidR="00F93FD2">
          <w:rPr>
            <w:noProof/>
          </w:rPr>
          <w:fldChar w:fldCharType="separate"/>
        </w:r>
        <w:r w:rsidR="00F93FD2">
          <w:rPr>
            <w:noProof/>
          </w:rPr>
          <w:t>17</w:t>
        </w:r>
        <w:r w:rsidR="00F93FD2">
          <w:rPr>
            <w:noProof/>
          </w:rPr>
          <w:fldChar w:fldCharType="end"/>
        </w:r>
      </w:hyperlink>
    </w:p>
    <w:p w14:paraId="54B43C9B" w14:textId="2161AE2E"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4" w:history="1">
        <w:r w:rsidR="00F93FD2" w:rsidRPr="0045771E">
          <w:rPr>
            <w:rStyle w:val="Hyperlink"/>
            <w:noProof/>
          </w:rPr>
          <w:t>3.9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Laagspanning</w:t>
        </w:r>
        <w:r w:rsidR="00F93FD2">
          <w:rPr>
            <w:noProof/>
          </w:rPr>
          <w:tab/>
        </w:r>
        <w:r w:rsidR="00F93FD2">
          <w:rPr>
            <w:noProof/>
          </w:rPr>
          <w:fldChar w:fldCharType="begin"/>
        </w:r>
        <w:r w:rsidR="00F93FD2">
          <w:rPr>
            <w:noProof/>
          </w:rPr>
          <w:instrText xml:space="preserve"> PAGEREF _Toc178598344 \h </w:instrText>
        </w:r>
        <w:r w:rsidR="00F93FD2">
          <w:rPr>
            <w:noProof/>
          </w:rPr>
        </w:r>
        <w:r w:rsidR="00F93FD2">
          <w:rPr>
            <w:noProof/>
          </w:rPr>
          <w:fldChar w:fldCharType="separate"/>
        </w:r>
        <w:r w:rsidR="00F93FD2">
          <w:rPr>
            <w:noProof/>
          </w:rPr>
          <w:t>18</w:t>
        </w:r>
        <w:r w:rsidR="00F93FD2">
          <w:rPr>
            <w:noProof/>
          </w:rPr>
          <w:fldChar w:fldCharType="end"/>
        </w:r>
      </w:hyperlink>
    </w:p>
    <w:p w14:paraId="2185E864" w14:textId="236DA41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5" w:history="1">
        <w:r w:rsidR="00F93FD2" w:rsidRPr="0045771E">
          <w:rPr>
            <w:rStyle w:val="Hyperlink"/>
            <w:noProof/>
          </w:rPr>
          <w:t>3.10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(Petro-) chemie</w:t>
        </w:r>
        <w:r w:rsidR="00F93FD2">
          <w:rPr>
            <w:noProof/>
          </w:rPr>
          <w:tab/>
        </w:r>
        <w:r w:rsidR="00F93FD2">
          <w:rPr>
            <w:noProof/>
          </w:rPr>
          <w:fldChar w:fldCharType="begin"/>
        </w:r>
        <w:r w:rsidR="00F93FD2">
          <w:rPr>
            <w:noProof/>
          </w:rPr>
          <w:instrText xml:space="preserve"> PAGEREF _Toc178598345 \h </w:instrText>
        </w:r>
        <w:r w:rsidR="00F93FD2">
          <w:rPr>
            <w:noProof/>
          </w:rPr>
        </w:r>
        <w:r w:rsidR="00F93FD2">
          <w:rPr>
            <w:noProof/>
          </w:rPr>
          <w:fldChar w:fldCharType="separate"/>
        </w:r>
        <w:r w:rsidR="00F93FD2">
          <w:rPr>
            <w:noProof/>
          </w:rPr>
          <w:t>19</w:t>
        </w:r>
        <w:r w:rsidR="00F93FD2">
          <w:rPr>
            <w:noProof/>
          </w:rPr>
          <w:fldChar w:fldCharType="end"/>
        </w:r>
      </w:hyperlink>
    </w:p>
    <w:p w14:paraId="29311541" w14:textId="5A4B245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6" w:history="1">
        <w:r w:rsidR="00F93FD2" w:rsidRPr="0045771E">
          <w:rPr>
            <w:rStyle w:val="Hyperlink"/>
            <w:noProof/>
          </w:rPr>
          <w:t>3.11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Riool vrij verval</w:t>
        </w:r>
        <w:r w:rsidR="00F93FD2">
          <w:rPr>
            <w:noProof/>
          </w:rPr>
          <w:tab/>
        </w:r>
        <w:r w:rsidR="00F93FD2">
          <w:rPr>
            <w:noProof/>
          </w:rPr>
          <w:fldChar w:fldCharType="begin"/>
        </w:r>
        <w:r w:rsidR="00F93FD2">
          <w:rPr>
            <w:noProof/>
          </w:rPr>
          <w:instrText xml:space="preserve"> PAGEREF _Toc178598346 \h </w:instrText>
        </w:r>
        <w:r w:rsidR="00F93FD2">
          <w:rPr>
            <w:noProof/>
          </w:rPr>
        </w:r>
        <w:r w:rsidR="00F93FD2">
          <w:rPr>
            <w:noProof/>
          </w:rPr>
          <w:fldChar w:fldCharType="separate"/>
        </w:r>
        <w:r w:rsidR="00F93FD2">
          <w:rPr>
            <w:noProof/>
          </w:rPr>
          <w:t>20</w:t>
        </w:r>
        <w:r w:rsidR="00F93FD2">
          <w:rPr>
            <w:noProof/>
          </w:rPr>
          <w:fldChar w:fldCharType="end"/>
        </w:r>
      </w:hyperlink>
    </w:p>
    <w:p w14:paraId="5B0918AE" w14:textId="394179F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7" w:history="1">
        <w:r w:rsidR="00F93FD2" w:rsidRPr="0045771E">
          <w:rPr>
            <w:rStyle w:val="Hyperlink"/>
            <w:noProof/>
          </w:rPr>
          <w:t>3.12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Riool onder over- of onderdruk</w:t>
        </w:r>
        <w:r w:rsidR="00F93FD2">
          <w:rPr>
            <w:noProof/>
          </w:rPr>
          <w:tab/>
        </w:r>
        <w:r w:rsidR="00F93FD2">
          <w:rPr>
            <w:noProof/>
          </w:rPr>
          <w:fldChar w:fldCharType="begin"/>
        </w:r>
        <w:r w:rsidR="00F93FD2">
          <w:rPr>
            <w:noProof/>
          </w:rPr>
          <w:instrText xml:space="preserve"> PAGEREF _Toc178598347 \h </w:instrText>
        </w:r>
        <w:r w:rsidR="00F93FD2">
          <w:rPr>
            <w:noProof/>
          </w:rPr>
        </w:r>
        <w:r w:rsidR="00F93FD2">
          <w:rPr>
            <w:noProof/>
          </w:rPr>
          <w:fldChar w:fldCharType="separate"/>
        </w:r>
        <w:r w:rsidR="00F93FD2">
          <w:rPr>
            <w:noProof/>
          </w:rPr>
          <w:t>20</w:t>
        </w:r>
        <w:r w:rsidR="00F93FD2">
          <w:rPr>
            <w:noProof/>
          </w:rPr>
          <w:fldChar w:fldCharType="end"/>
        </w:r>
      </w:hyperlink>
    </w:p>
    <w:p w14:paraId="0704C2A7" w14:textId="3A5CEBEF"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8" w:history="1">
        <w:r w:rsidR="00F93FD2" w:rsidRPr="0045771E">
          <w:rPr>
            <w:rStyle w:val="Hyperlink"/>
            <w:noProof/>
          </w:rPr>
          <w:t>3.13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Warmte</w:t>
        </w:r>
        <w:r w:rsidR="00F93FD2">
          <w:rPr>
            <w:noProof/>
          </w:rPr>
          <w:tab/>
        </w:r>
        <w:r w:rsidR="00F93FD2">
          <w:rPr>
            <w:noProof/>
          </w:rPr>
          <w:fldChar w:fldCharType="begin"/>
        </w:r>
        <w:r w:rsidR="00F93FD2">
          <w:rPr>
            <w:noProof/>
          </w:rPr>
          <w:instrText xml:space="preserve"> PAGEREF _Toc178598348 \h </w:instrText>
        </w:r>
        <w:r w:rsidR="00F93FD2">
          <w:rPr>
            <w:noProof/>
          </w:rPr>
        </w:r>
        <w:r w:rsidR="00F93FD2">
          <w:rPr>
            <w:noProof/>
          </w:rPr>
          <w:fldChar w:fldCharType="separate"/>
        </w:r>
        <w:r w:rsidR="00F93FD2">
          <w:rPr>
            <w:noProof/>
          </w:rPr>
          <w:t>21</w:t>
        </w:r>
        <w:r w:rsidR="00F93FD2">
          <w:rPr>
            <w:noProof/>
          </w:rPr>
          <w:fldChar w:fldCharType="end"/>
        </w:r>
      </w:hyperlink>
    </w:p>
    <w:p w14:paraId="5CAC224F" w14:textId="47F521D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49" w:history="1">
        <w:r w:rsidR="00F93FD2" w:rsidRPr="0045771E">
          <w:rPr>
            <w:rStyle w:val="Hyperlink"/>
            <w:noProof/>
          </w:rPr>
          <w:t>3.14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Water</w:t>
        </w:r>
        <w:r w:rsidR="00F93FD2">
          <w:rPr>
            <w:noProof/>
          </w:rPr>
          <w:tab/>
        </w:r>
        <w:r w:rsidR="00F93FD2">
          <w:rPr>
            <w:noProof/>
          </w:rPr>
          <w:fldChar w:fldCharType="begin"/>
        </w:r>
        <w:r w:rsidR="00F93FD2">
          <w:rPr>
            <w:noProof/>
          </w:rPr>
          <w:instrText xml:space="preserve"> PAGEREF _Toc178598349 \h </w:instrText>
        </w:r>
        <w:r w:rsidR="00F93FD2">
          <w:rPr>
            <w:noProof/>
          </w:rPr>
        </w:r>
        <w:r w:rsidR="00F93FD2">
          <w:rPr>
            <w:noProof/>
          </w:rPr>
          <w:fldChar w:fldCharType="separate"/>
        </w:r>
        <w:r w:rsidR="00F93FD2">
          <w:rPr>
            <w:noProof/>
          </w:rPr>
          <w:t>22</w:t>
        </w:r>
        <w:r w:rsidR="00F93FD2">
          <w:rPr>
            <w:noProof/>
          </w:rPr>
          <w:fldChar w:fldCharType="end"/>
        </w:r>
      </w:hyperlink>
    </w:p>
    <w:p w14:paraId="52AD1FE4" w14:textId="14AA905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0" w:history="1">
        <w:r w:rsidR="00F93FD2" w:rsidRPr="0045771E">
          <w:rPr>
            <w:rStyle w:val="Hyperlink"/>
            <w:noProof/>
          </w:rPr>
          <w:t>3.15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Wees</w:t>
        </w:r>
        <w:r w:rsidR="00F93FD2">
          <w:rPr>
            <w:noProof/>
          </w:rPr>
          <w:tab/>
        </w:r>
        <w:r w:rsidR="00F93FD2">
          <w:rPr>
            <w:noProof/>
          </w:rPr>
          <w:fldChar w:fldCharType="begin"/>
        </w:r>
        <w:r w:rsidR="00F93FD2">
          <w:rPr>
            <w:noProof/>
          </w:rPr>
          <w:instrText xml:space="preserve"> PAGEREF _Toc178598350 \h </w:instrText>
        </w:r>
        <w:r w:rsidR="00F93FD2">
          <w:rPr>
            <w:noProof/>
          </w:rPr>
        </w:r>
        <w:r w:rsidR="00F93FD2">
          <w:rPr>
            <w:noProof/>
          </w:rPr>
          <w:fldChar w:fldCharType="separate"/>
        </w:r>
        <w:r w:rsidR="00F93FD2">
          <w:rPr>
            <w:noProof/>
          </w:rPr>
          <w:t>23</w:t>
        </w:r>
        <w:r w:rsidR="00F93FD2">
          <w:rPr>
            <w:noProof/>
          </w:rPr>
          <w:fldChar w:fldCharType="end"/>
        </w:r>
      </w:hyperlink>
    </w:p>
    <w:p w14:paraId="56AD5CF2" w14:textId="671A28E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1" w:history="1">
        <w:r w:rsidR="00F93FD2" w:rsidRPr="0045771E">
          <w:rPr>
            <w:rStyle w:val="Hyperlink"/>
            <w:noProof/>
          </w:rPr>
          <w:t>3.16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Overig</w:t>
        </w:r>
        <w:r w:rsidR="00F93FD2">
          <w:rPr>
            <w:noProof/>
          </w:rPr>
          <w:tab/>
        </w:r>
        <w:r w:rsidR="00F93FD2">
          <w:rPr>
            <w:noProof/>
          </w:rPr>
          <w:fldChar w:fldCharType="begin"/>
        </w:r>
        <w:r w:rsidR="00F93FD2">
          <w:rPr>
            <w:noProof/>
          </w:rPr>
          <w:instrText xml:space="preserve"> PAGEREF _Toc178598351 \h </w:instrText>
        </w:r>
        <w:r w:rsidR="00F93FD2">
          <w:rPr>
            <w:noProof/>
          </w:rPr>
        </w:r>
        <w:r w:rsidR="00F93FD2">
          <w:rPr>
            <w:noProof/>
          </w:rPr>
          <w:fldChar w:fldCharType="separate"/>
        </w:r>
        <w:r w:rsidR="00F93FD2">
          <w:rPr>
            <w:noProof/>
          </w:rPr>
          <w:t>24</w:t>
        </w:r>
        <w:r w:rsidR="00F93FD2">
          <w:rPr>
            <w:noProof/>
          </w:rPr>
          <w:fldChar w:fldCharType="end"/>
        </w:r>
      </w:hyperlink>
    </w:p>
    <w:p w14:paraId="53D39810" w14:textId="078F448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2" w:history="1">
        <w:r w:rsidR="00F93FD2" w:rsidRPr="0045771E">
          <w:rPr>
            <w:rStyle w:val="Hyperlink"/>
            <w:noProof/>
          </w:rPr>
          <w:t>3.17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w:t>
        </w:r>
        <w:r w:rsidR="00F93FD2">
          <w:rPr>
            <w:noProof/>
          </w:rPr>
          <w:tab/>
        </w:r>
        <w:r w:rsidR="00F93FD2">
          <w:rPr>
            <w:noProof/>
          </w:rPr>
          <w:fldChar w:fldCharType="begin"/>
        </w:r>
        <w:r w:rsidR="00F93FD2">
          <w:rPr>
            <w:noProof/>
          </w:rPr>
          <w:instrText xml:space="preserve"> PAGEREF _Toc178598352 \h </w:instrText>
        </w:r>
        <w:r w:rsidR="00F93FD2">
          <w:rPr>
            <w:noProof/>
          </w:rPr>
        </w:r>
        <w:r w:rsidR="00F93FD2">
          <w:rPr>
            <w:noProof/>
          </w:rPr>
          <w:fldChar w:fldCharType="separate"/>
        </w:r>
        <w:r w:rsidR="00F93FD2">
          <w:rPr>
            <w:noProof/>
          </w:rPr>
          <w:t>25</w:t>
        </w:r>
        <w:r w:rsidR="00F93FD2">
          <w:rPr>
            <w:noProof/>
          </w:rPr>
          <w:fldChar w:fldCharType="end"/>
        </w:r>
      </w:hyperlink>
    </w:p>
    <w:p w14:paraId="777D8A15" w14:textId="71339CA2"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53" w:history="1">
        <w:r w:rsidR="00F93FD2" w:rsidRPr="0045771E">
          <w:rPr>
            <w:rStyle w:val="Hyperlink"/>
            <w:noProof/>
          </w:rPr>
          <w:t>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 en leidingcontainers</w:t>
        </w:r>
        <w:r w:rsidR="00F93FD2">
          <w:rPr>
            <w:noProof/>
          </w:rPr>
          <w:tab/>
        </w:r>
        <w:r w:rsidR="00F93FD2">
          <w:rPr>
            <w:noProof/>
          </w:rPr>
          <w:fldChar w:fldCharType="begin"/>
        </w:r>
        <w:r w:rsidR="00F93FD2">
          <w:rPr>
            <w:noProof/>
          </w:rPr>
          <w:instrText xml:space="preserve"> PAGEREF _Toc178598353 \h </w:instrText>
        </w:r>
        <w:r w:rsidR="00F93FD2">
          <w:rPr>
            <w:noProof/>
          </w:rPr>
        </w:r>
        <w:r w:rsidR="00F93FD2">
          <w:rPr>
            <w:noProof/>
          </w:rPr>
          <w:fldChar w:fldCharType="separate"/>
        </w:r>
        <w:r w:rsidR="00F93FD2">
          <w:rPr>
            <w:noProof/>
          </w:rPr>
          <w:t>27</w:t>
        </w:r>
        <w:r w:rsidR="00F93FD2">
          <w:rPr>
            <w:noProof/>
          </w:rPr>
          <w:fldChar w:fldCharType="end"/>
        </w:r>
      </w:hyperlink>
    </w:p>
    <w:p w14:paraId="26273387" w14:textId="16BC41E9"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4" w:history="1">
        <w:r w:rsidR="00F93FD2" w:rsidRPr="0045771E">
          <w:rPr>
            <w:rStyle w:val="Hyperlink"/>
            <w:noProof/>
          </w:rPr>
          <w:t>4.1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_Toc178598354 \h </w:instrText>
        </w:r>
        <w:r w:rsidR="00F93FD2">
          <w:rPr>
            <w:noProof/>
          </w:rPr>
        </w:r>
        <w:r w:rsidR="00F93FD2">
          <w:rPr>
            <w:noProof/>
          </w:rPr>
          <w:fldChar w:fldCharType="separate"/>
        </w:r>
        <w:r w:rsidR="00F93FD2">
          <w:rPr>
            <w:noProof/>
          </w:rPr>
          <w:t>27</w:t>
        </w:r>
        <w:r w:rsidR="00F93FD2">
          <w:rPr>
            <w:noProof/>
          </w:rPr>
          <w:fldChar w:fldCharType="end"/>
        </w:r>
      </w:hyperlink>
    </w:p>
    <w:p w14:paraId="48F08B19" w14:textId="77CA2CA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5" w:history="1">
        <w:r w:rsidR="00F93FD2" w:rsidRPr="0045771E">
          <w:rPr>
            <w:rStyle w:val="Hyperlink"/>
            <w:noProof/>
          </w:rPr>
          <w:t>4.2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Duct</w:t>
        </w:r>
        <w:r w:rsidR="00F93FD2">
          <w:rPr>
            <w:noProof/>
          </w:rPr>
          <w:tab/>
        </w:r>
        <w:r w:rsidR="00F93FD2">
          <w:rPr>
            <w:noProof/>
          </w:rPr>
          <w:fldChar w:fldCharType="begin"/>
        </w:r>
        <w:r w:rsidR="00F93FD2">
          <w:rPr>
            <w:noProof/>
          </w:rPr>
          <w:instrText xml:space="preserve"> PAGEREF _Toc178598355 \h </w:instrText>
        </w:r>
        <w:r w:rsidR="00F93FD2">
          <w:rPr>
            <w:noProof/>
          </w:rPr>
        </w:r>
        <w:r w:rsidR="00F93FD2">
          <w:rPr>
            <w:noProof/>
          </w:rPr>
          <w:fldChar w:fldCharType="separate"/>
        </w:r>
        <w:r w:rsidR="00F93FD2">
          <w:rPr>
            <w:noProof/>
          </w:rPr>
          <w:t>27</w:t>
        </w:r>
        <w:r w:rsidR="00F93FD2">
          <w:rPr>
            <w:noProof/>
          </w:rPr>
          <w:fldChar w:fldCharType="end"/>
        </w:r>
      </w:hyperlink>
    </w:p>
    <w:p w14:paraId="4F151BBE" w14:textId="26E1232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6" w:history="1">
        <w:r w:rsidR="00F93FD2" w:rsidRPr="0045771E">
          <w:rPr>
            <w:rStyle w:val="Hyperlink"/>
            <w:noProof/>
          </w:rPr>
          <w:t>4.3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Kabelbed</w:t>
        </w:r>
        <w:r w:rsidR="00F93FD2">
          <w:rPr>
            <w:noProof/>
          </w:rPr>
          <w:tab/>
        </w:r>
        <w:r w:rsidR="00F93FD2">
          <w:rPr>
            <w:noProof/>
          </w:rPr>
          <w:fldChar w:fldCharType="begin"/>
        </w:r>
        <w:r w:rsidR="00F93FD2">
          <w:rPr>
            <w:noProof/>
          </w:rPr>
          <w:instrText xml:space="preserve"> PAGEREF _Toc178598356 \h </w:instrText>
        </w:r>
        <w:r w:rsidR="00F93FD2">
          <w:rPr>
            <w:noProof/>
          </w:rPr>
        </w:r>
        <w:r w:rsidR="00F93FD2">
          <w:rPr>
            <w:noProof/>
          </w:rPr>
          <w:fldChar w:fldCharType="separate"/>
        </w:r>
        <w:r w:rsidR="00F93FD2">
          <w:rPr>
            <w:noProof/>
          </w:rPr>
          <w:t>28</w:t>
        </w:r>
        <w:r w:rsidR="00F93FD2">
          <w:rPr>
            <w:noProof/>
          </w:rPr>
          <w:fldChar w:fldCharType="end"/>
        </w:r>
      </w:hyperlink>
    </w:p>
    <w:p w14:paraId="77D623CF" w14:textId="24CEE7C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7" w:history="1">
        <w:r w:rsidR="00F93FD2" w:rsidRPr="0045771E">
          <w:rPr>
            <w:rStyle w:val="Hyperlink"/>
            <w:noProof/>
          </w:rPr>
          <w:t>4.4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duct en kabelbed</w:t>
        </w:r>
        <w:r w:rsidR="00F93FD2">
          <w:rPr>
            <w:noProof/>
          </w:rPr>
          <w:tab/>
        </w:r>
        <w:r w:rsidR="00F93FD2">
          <w:rPr>
            <w:noProof/>
          </w:rPr>
          <w:fldChar w:fldCharType="begin"/>
        </w:r>
        <w:r w:rsidR="00F93FD2">
          <w:rPr>
            <w:noProof/>
          </w:rPr>
          <w:instrText xml:space="preserve"> PAGEREF _Toc178598357 \h </w:instrText>
        </w:r>
        <w:r w:rsidR="00F93FD2">
          <w:rPr>
            <w:noProof/>
          </w:rPr>
        </w:r>
        <w:r w:rsidR="00F93FD2">
          <w:rPr>
            <w:noProof/>
          </w:rPr>
          <w:fldChar w:fldCharType="separate"/>
        </w:r>
        <w:r w:rsidR="00F93FD2">
          <w:rPr>
            <w:noProof/>
          </w:rPr>
          <w:t>29</w:t>
        </w:r>
        <w:r w:rsidR="00F93FD2">
          <w:rPr>
            <w:noProof/>
          </w:rPr>
          <w:fldChar w:fldCharType="end"/>
        </w:r>
      </w:hyperlink>
    </w:p>
    <w:p w14:paraId="6D28A998" w14:textId="06D8B3D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8" w:history="1">
        <w:r w:rsidR="00F93FD2" w:rsidRPr="0045771E">
          <w:rPr>
            <w:rStyle w:val="Hyperlink"/>
            <w:noProof/>
          </w:rPr>
          <w:t>4.5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Mantelbuis</w:t>
        </w:r>
        <w:r w:rsidR="00F93FD2">
          <w:rPr>
            <w:noProof/>
          </w:rPr>
          <w:tab/>
        </w:r>
        <w:r w:rsidR="00F93FD2">
          <w:rPr>
            <w:noProof/>
          </w:rPr>
          <w:fldChar w:fldCharType="begin"/>
        </w:r>
        <w:r w:rsidR="00F93FD2">
          <w:rPr>
            <w:noProof/>
          </w:rPr>
          <w:instrText xml:space="preserve"> PAGEREF _Toc178598358 \h </w:instrText>
        </w:r>
        <w:r w:rsidR="00F93FD2">
          <w:rPr>
            <w:noProof/>
          </w:rPr>
        </w:r>
        <w:r w:rsidR="00F93FD2">
          <w:rPr>
            <w:noProof/>
          </w:rPr>
          <w:fldChar w:fldCharType="separate"/>
        </w:r>
        <w:r w:rsidR="00F93FD2">
          <w:rPr>
            <w:noProof/>
          </w:rPr>
          <w:t>30</w:t>
        </w:r>
        <w:r w:rsidR="00F93FD2">
          <w:rPr>
            <w:noProof/>
          </w:rPr>
          <w:fldChar w:fldCharType="end"/>
        </w:r>
      </w:hyperlink>
    </w:p>
    <w:p w14:paraId="4BFF0D8D" w14:textId="2904183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59" w:history="1">
        <w:r w:rsidR="00F93FD2" w:rsidRPr="0045771E">
          <w:rPr>
            <w:rStyle w:val="Hyperlink"/>
            <w:noProof/>
          </w:rPr>
          <w:t>4.6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mantelbuis</w:t>
        </w:r>
        <w:r w:rsidR="00F93FD2">
          <w:rPr>
            <w:noProof/>
          </w:rPr>
          <w:tab/>
        </w:r>
        <w:r w:rsidR="00F93FD2">
          <w:rPr>
            <w:noProof/>
          </w:rPr>
          <w:fldChar w:fldCharType="begin"/>
        </w:r>
        <w:r w:rsidR="00F93FD2">
          <w:rPr>
            <w:noProof/>
          </w:rPr>
          <w:instrText xml:space="preserve"> PAGEREF _Toc178598359 \h </w:instrText>
        </w:r>
        <w:r w:rsidR="00F93FD2">
          <w:rPr>
            <w:noProof/>
          </w:rPr>
        </w:r>
        <w:r w:rsidR="00F93FD2">
          <w:rPr>
            <w:noProof/>
          </w:rPr>
          <w:fldChar w:fldCharType="separate"/>
        </w:r>
        <w:r w:rsidR="00F93FD2">
          <w:rPr>
            <w:noProof/>
          </w:rPr>
          <w:t>31</w:t>
        </w:r>
        <w:r w:rsidR="00F93FD2">
          <w:rPr>
            <w:noProof/>
          </w:rPr>
          <w:fldChar w:fldCharType="end"/>
        </w:r>
      </w:hyperlink>
    </w:p>
    <w:p w14:paraId="12B7B244" w14:textId="010FA0AA"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60" w:history="1">
        <w:r w:rsidR="00F93FD2" w:rsidRPr="0045771E">
          <w:rPr>
            <w:rStyle w:val="Hyperlink"/>
            <w:noProof/>
          </w:rPr>
          <w:t>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Containerleidingelementen</w:t>
        </w:r>
        <w:r w:rsidR="00F93FD2">
          <w:rPr>
            <w:noProof/>
          </w:rPr>
          <w:tab/>
        </w:r>
        <w:r w:rsidR="00F93FD2">
          <w:rPr>
            <w:noProof/>
          </w:rPr>
          <w:fldChar w:fldCharType="begin"/>
        </w:r>
        <w:r w:rsidR="00F93FD2">
          <w:rPr>
            <w:noProof/>
          </w:rPr>
          <w:instrText xml:space="preserve"> PAGEREF _Toc178598360 \h </w:instrText>
        </w:r>
        <w:r w:rsidR="00F93FD2">
          <w:rPr>
            <w:noProof/>
          </w:rPr>
        </w:r>
        <w:r w:rsidR="00F93FD2">
          <w:rPr>
            <w:noProof/>
          </w:rPr>
          <w:fldChar w:fldCharType="separate"/>
        </w:r>
        <w:r w:rsidR="00F93FD2">
          <w:rPr>
            <w:noProof/>
          </w:rPr>
          <w:t>33</w:t>
        </w:r>
        <w:r w:rsidR="00F93FD2">
          <w:rPr>
            <w:noProof/>
          </w:rPr>
          <w:fldChar w:fldCharType="end"/>
        </w:r>
      </w:hyperlink>
    </w:p>
    <w:p w14:paraId="2C3E9E97" w14:textId="22CE8991"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1" w:history="1">
        <w:r w:rsidR="00F93FD2" w:rsidRPr="0045771E">
          <w:rPr>
            <w:rStyle w:val="Hyperlink"/>
            <w:noProof/>
          </w:rPr>
          <w:t>5.1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_Toc178598361 \h </w:instrText>
        </w:r>
        <w:r w:rsidR="00F93FD2">
          <w:rPr>
            <w:noProof/>
          </w:rPr>
        </w:r>
        <w:r w:rsidR="00F93FD2">
          <w:rPr>
            <w:noProof/>
          </w:rPr>
          <w:fldChar w:fldCharType="separate"/>
        </w:r>
        <w:r w:rsidR="00F93FD2">
          <w:rPr>
            <w:noProof/>
          </w:rPr>
          <w:t>33</w:t>
        </w:r>
        <w:r w:rsidR="00F93FD2">
          <w:rPr>
            <w:noProof/>
          </w:rPr>
          <w:fldChar w:fldCharType="end"/>
        </w:r>
      </w:hyperlink>
    </w:p>
    <w:p w14:paraId="7956D00F" w14:textId="6D225FB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2" w:history="1">
        <w:r w:rsidR="00F93FD2" w:rsidRPr="0045771E">
          <w:rPr>
            <w:rStyle w:val="Hyperlink"/>
            <w:noProof/>
          </w:rPr>
          <w:t>5.2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Kast</w:t>
        </w:r>
        <w:r w:rsidR="00F93FD2">
          <w:rPr>
            <w:noProof/>
          </w:rPr>
          <w:tab/>
        </w:r>
        <w:r w:rsidR="00F93FD2">
          <w:rPr>
            <w:noProof/>
          </w:rPr>
          <w:fldChar w:fldCharType="begin"/>
        </w:r>
        <w:r w:rsidR="00F93FD2">
          <w:rPr>
            <w:noProof/>
          </w:rPr>
          <w:instrText xml:space="preserve"> PAGEREF _Toc178598362 \h </w:instrText>
        </w:r>
        <w:r w:rsidR="00F93FD2">
          <w:rPr>
            <w:noProof/>
          </w:rPr>
        </w:r>
        <w:r w:rsidR="00F93FD2">
          <w:rPr>
            <w:noProof/>
          </w:rPr>
          <w:fldChar w:fldCharType="separate"/>
        </w:r>
        <w:r w:rsidR="00F93FD2">
          <w:rPr>
            <w:noProof/>
          </w:rPr>
          <w:t>34</w:t>
        </w:r>
        <w:r w:rsidR="00F93FD2">
          <w:rPr>
            <w:noProof/>
          </w:rPr>
          <w:fldChar w:fldCharType="end"/>
        </w:r>
      </w:hyperlink>
    </w:p>
    <w:p w14:paraId="1278BB0D" w14:textId="1D6E220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3" w:history="1">
        <w:r w:rsidR="00F93FD2" w:rsidRPr="0045771E">
          <w:rPr>
            <w:rStyle w:val="Hyperlink"/>
            <w:noProof/>
          </w:rPr>
          <w:t>5.3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Mangat</w:t>
        </w:r>
        <w:r w:rsidR="00F93FD2">
          <w:rPr>
            <w:noProof/>
          </w:rPr>
          <w:tab/>
        </w:r>
        <w:r w:rsidR="00F93FD2">
          <w:rPr>
            <w:noProof/>
          </w:rPr>
          <w:fldChar w:fldCharType="begin"/>
        </w:r>
        <w:r w:rsidR="00F93FD2">
          <w:rPr>
            <w:noProof/>
          </w:rPr>
          <w:instrText xml:space="preserve"> PAGEREF _Toc178598363 \h </w:instrText>
        </w:r>
        <w:r w:rsidR="00F93FD2">
          <w:rPr>
            <w:noProof/>
          </w:rPr>
        </w:r>
        <w:r w:rsidR="00F93FD2">
          <w:rPr>
            <w:noProof/>
          </w:rPr>
          <w:fldChar w:fldCharType="separate"/>
        </w:r>
        <w:r w:rsidR="00F93FD2">
          <w:rPr>
            <w:noProof/>
          </w:rPr>
          <w:t>35</w:t>
        </w:r>
        <w:r w:rsidR="00F93FD2">
          <w:rPr>
            <w:noProof/>
          </w:rPr>
          <w:fldChar w:fldCharType="end"/>
        </w:r>
      </w:hyperlink>
    </w:p>
    <w:p w14:paraId="3CAC8EE8" w14:textId="13B228B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4" w:history="1">
        <w:r w:rsidR="00F93FD2" w:rsidRPr="0045771E">
          <w:rPr>
            <w:rStyle w:val="Hyperlink"/>
            <w:noProof/>
          </w:rPr>
          <w:t>5.4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Mast</w:t>
        </w:r>
        <w:r w:rsidR="00F93FD2">
          <w:rPr>
            <w:noProof/>
          </w:rPr>
          <w:tab/>
        </w:r>
        <w:r w:rsidR="00F93FD2">
          <w:rPr>
            <w:noProof/>
          </w:rPr>
          <w:fldChar w:fldCharType="begin"/>
        </w:r>
        <w:r w:rsidR="00F93FD2">
          <w:rPr>
            <w:noProof/>
          </w:rPr>
          <w:instrText xml:space="preserve"> PAGEREF _Toc178598364 \h </w:instrText>
        </w:r>
        <w:r w:rsidR="00F93FD2">
          <w:rPr>
            <w:noProof/>
          </w:rPr>
        </w:r>
        <w:r w:rsidR="00F93FD2">
          <w:rPr>
            <w:noProof/>
          </w:rPr>
          <w:fldChar w:fldCharType="separate"/>
        </w:r>
        <w:r w:rsidR="00F93FD2">
          <w:rPr>
            <w:noProof/>
          </w:rPr>
          <w:t>36</w:t>
        </w:r>
        <w:r w:rsidR="00F93FD2">
          <w:rPr>
            <w:noProof/>
          </w:rPr>
          <w:fldChar w:fldCharType="end"/>
        </w:r>
      </w:hyperlink>
    </w:p>
    <w:p w14:paraId="42F32210" w14:textId="2971185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5" w:history="1">
        <w:r w:rsidR="00F93FD2" w:rsidRPr="0045771E">
          <w:rPr>
            <w:rStyle w:val="Hyperlink"/>
            <w:noProof/>
          </w:rPr>
          <w:t>5.5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Technisch gebouw</w:t>
        </w:r>
        <w:r w:rsidR="00F93FD2">
          <w:rPr>
            <w:noProof/>
          </w:rPr>
          <w:tab/>
        </w:r>
        <w:r w:rsidR="00F93FD2">
          <w:rPr>
            <w:noProof/>
          </w:rPr>
          <w:fldChar w:fldCharType="begin"/>
        </w:r>
        <w:r w:rsidR="00F93FD2">
          <w:rPr>
            <w:noProof/>
          </w:rPr>
          <w:instrText xml:space="preserve"> PAGEREF _Toc178598365 \h </w:instrText>
        </w:r>
        <w:r w:rsidR="00F93FD2">
          <w:rPr>
            <w:noProof/>
          </w:rPr>
        </w:r>
        <w:r w:rsidR="00F93FD2">
          <w:rPr>
            <w:noProof/>
          </w:rPr>
          <w:fldChar w:fldCharType="separate"/>
        </w:r>
        <w:r w:rsidR="00F93FD2">
          <w:rPr>
            <w:noProof/>
          </w:rPr>
          <w:t>38</w:t>
        </w:r>
        <w:r w:rsidR="00F93FD2">
          <w:rPr>
            <w:noProof/>
          </w:rPr>
          <w:fldChar w:fldCharType="end"/>
        </w:r>
      </w:hyperlink>
    </w:p>
    <w:p w14:paraId="046E9A1B" w14:textId="4C366D6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6" w:history="1">
        <w:r w:rsidR="00F93FD2" w:rsidRPr="0045771E">
          <w:rPr>
            <w:rStyle w:val="Hyperlink"/>
            <w:noProof/>
          </w:rPr>
          <w:t>5.6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Toren</w:t>
        </w:r>
        <w:r w:rsidR="00F93FD2">
          <w:rPr>
            <w:noProof/>
          </w:rPr>
          <w:tab/>
        </w:r>
        <w:r w:rsidR="00F93FD2">
          <w:rPr>
            <w:noProof/>
          </w:rPr>
          <w:fldChar w:fldCharType="begin"/>
        </w:r>
        <w:r w:rsidR="00F93FD2">
          <w:rPr>
            <w:noProof/>
          </w:rPr>
          <w:instrText xml:space="preserve"> PAGEREF _Toc178598366 \h </w:instrText>
        </w:r>
        <w:r w:rsidR="00F93FD2">
          <w:rPr>
            <w:noProof/>
          </w:rPr>
        </w:r>
        <w:r w:rsidR="00F93FD2">
          <w:rPr>
            <w:noProof/>
          </w:rPr>
          <w:fldChar w:fldCharType="separate"/>
        </w:r>
        <w:r w:rsidR="00F93FD2">
          <w:rPr>
            <w:noProof/>
          </w:rPr>
          <w:t>39</w:t>
        </w:r>
        <w:r w:rsidR="00F93FD2">
          <w:rPr>
            <w:noProof/>
          </w:rPr>
          <w:fldChar w:fldCharType="end"/>
        </w:r>
      </w:hyperlink>
    </w:p>
    <w:p w14:paraId="221AAC91" w14:textId="330D79C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7" w:history="1">
        <w:r w:rsidR="00F93FD2" w:rsidRPr="0045771E">
          <w:rPr>
            <w:rStyle w:val="Hyperlink"/>
            <w:noProof/>
          </w:rPr>
          <w:t>5.7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ContainerLeidingElementen</w:t>
        </w:r>
        <w:r w:rsidR="00F93FD2">
          <w:rPr>
            <w:noProof/>
          </w:rPr>
          <w:tab/>
        </w:r>
        <w:r w:rsidR="00F93FD2">
          <w:rPr>
            <w:noProof/>
          </w:rPr>
          <w:fldChar w:fldCharType="begin"/>
        </w:r>
        <w:r w:rsidR="00F93FD2">
          <w:rPr>
            <w:noProof/>
          </w:rPr>
          <w:instrText xml:space="preserve"> PAGEREF _Toc178598367 \h </w:instrText>
        </w:r>
        <w:r w:rsidR="00F93FD2">
          <w:rPr>
            <w:noProof/>
          </w:rPr>
        </w:r>
        <w:r w:rsidR="00F93FD2">
          <w:rPr>
            <w:noProof/>
          </w:rPr>
          <w:fldChar w:fldCharType="separate"/>
        </w:r>
        <w:r w:rsidR="00F93FD2">
          <w:rPr>
            <w:noProof/>
          </w:rPr>
          <w:t>41</w:t>
        </w:r>
        <w:r w:rsidR="00F93FD2">
          <w:rPr>
            <w:noProof/>
          </w:rPr>
          <w:fldChar w:fldCharType="end"/>
        </w:r>
      </w:hyperlink>
    </w:p>
    <w:p w14:paraId="745AF756" w14:textId="191246FF"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68" w:history="1">
        <w:r w:rsidR="00F93FD2" w:rsidRPr="0045771E">
          <w:rPr>
            <w:rStyle w:val="Hyperlink"/>
            <w:noProof/>
          </w:rPr>
          <w:t>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 elementen</w:t>
        </w:r>
        <w:r w:rsidR="00F93FD2">
          <w:rPr>
            <w:noProof/>
          </w:rPr>
          <w:tab/>
        </w:r>
        <w:r w:rsidR="00F93FD2">
          <w:rPr>
            <w:noProof/>
          </w:rPr>
          <w:fldChar w:fldCharType="begin"/>
        </w:r>
        <w:r w:rsidR="00F93FD2">
          <w:rPr>
            <w:noProof/>
          </w:rPr>
          <w:instrText xml:space="preserve"> PAGEREF _Toc178598368 \h </w:instrText>
        </w:r>
        <w:r w:rsidR="00F93FD2">
          <w:rPr>
            <w:noProof/>
          </w:rPr>
        </w:r>
        <w:r w:rsidR="00F93FD2">
          <w:rPr>
            <w:noProof/>
          </w:rPr>
          <w:fldChar w:fldCharType="separate"/>
        </w:r>
        <w:r w:rsidR="00F93FD2">
          <w:rPr>
            <w:noProof/>
          </w:rPr>
          <w:t>43</w:t>
        </w:r>
        <w:r w:rsidR="00F93FD2">
          <w:rPr>
            <w:noProof/>
          </w:rPr>
          <w:fldChar w:fldCharType="end"/>
        </w:r>
      </w:hyperlink>
    </w:p>
    <w:p w14:paraId="60CF9514" w14:textId="21B4362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69" w:history="1">
        <w:r w:rsidR="00F93FD2" w:rsidRPr="0045771E">
          <w:rPr>
            <w:rStyle w:val="Hyperlink"/>
            <w:noProof/>
          </w:rPr>
          <w:t>6.1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_Toc178598369 \h </w:instrText>
        </w:r>
        <w:r w:rsidR="00F93FD2">
          <w:rPr>
            <w:noProof/>
          </w:rPr>
        </w:r>
        <w:r w:rsidR="00F93FD2">
          <w:rPr>
            <w:noProof/>
          </w:rPr>
          <w:fldChar w:fldCharType="separate"/>
        </w:r>
        <w:r w:rsidR="00F93FD2">
          <w:rPr>
            <w:noProof/>
          </w:rPr>
          <w:t>43</w:t>
        </w:r>
        <w:r w:rsidR="00F93FD2">
          <w:rPr>
            <w:noProof/>
          </w:rPr>
          <w:fldChar w:fldCharType="end"/>
        </w:r>
      </w:hyperlink>
    </w:p>
    <w:p w14:paraId="1696FD68" w14:textId="715CDC7A"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0" w:history="1">
        <w:r w:rsidR="00F93FD2" w:rsidRPr="0045771E">
          <w:rPr>
            <w:rStyle w:val="Hyperlink"/>
            <w:noProof/>
          </w:rPr>
          <w:t>6.2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punt</w:t>
        </w:r>
        <w:r w:rsidR="00F93FD2">
          <w:rPr>
            <w:noProof/>
          </w:rPr>
          <w:tab/>
        </w:r>
        <w:r w:rsidR="00F93FD2">
          <w:rPr>
            <w:noProof/>
          </w:rPr>
          <w:fldChar w:fldCharType="begin"/>
        </w:r>
        <w:r w:rsidR="00F93FD2">
          <w:rPr>
            <w:noProof/>
          </w:rPr>
          <w:instrText xml:space="preserve"> PAGEREF _Toc178598370 \h </w:instrText>
        </w:r>
        <w:r w:rsidR="00F93FD2">
          <w:rPr>
            <w:noProof/>
          </w:rPr>
        </w:r>
        <w:r w:rsidR="00F93FD2">
          <w:rPr>
            <w:noProof/>
          </w:rPr>
          <w:fldChar w:fldCharType="separate"/>
        </w:r>
        <w:r w:rsidR="00F93FD2">
          <w:rPr>
            <w:noProof/>
          </w:rPr>
          <w:t>43</w:t>
        </w:r>
        <w:r w:rsidR="00F93FD2">
          <w:rPr>
            <w:noProof/>
          </w:rPr>
          <w:fldChar w:fldCharType="end"/>
        </w:r>
      </w:hyperlink>
    </w:p>
    <w:p w14:paraId="398429CA" w14:textId="3C7526B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1" w:history="1">
        <w:r w:rsidR="00F93FD2" w:rsidRPr="0045771E">
          <w:rPr>
            <w:rStyle w:val="Hyperlink"/>
            <w:noProof/>
          </w:rPr>
          <w:t>6.3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lijn</w:t>
        </w:r>
        <w:r w:rsidR="00F93FD2">
          <w:rPr>
            <w:noProof/>
          </w:rPr>
          <w:tab/>
        </w:r>
        <w:r w:rsidR="00F93FD2">
          <w:rPr>
            <w:noProof/>
          </w:rPr>
          <w:fldChar w:fldCharType="begin"/>
        </w:r>
        <w:r w:rsidR="00F93FD2">
          <w:rPr>
            <w:noProof/>
          </w:rPr>
          <w:instrText xml:space="preserve"> PAGEREF _Toc178598371 \h </w:instrText>
        </w:r>
        <w:r w:rsidR="00F93FD2">
          <w:rPr>
            <w:noProof/>
          </w:rPr>
        </w:r>
        <w:r w:rsidR="00F93FD2">
          <w:rPr>
            <w:noProof/>
          </w:rPr>
          <w:fldChar w:fldCharType="separate"/>
        </w:r>
        <w:r w:rsidR="00F93FD2">
          <w:rPr>
            <w:noProof/>
          </w:rPr>
          <w:t>44</w:t>
        </w:r>
        <w:r w:rsidR="00F93FD2">
          <w:rPr>
            <w:noProof/>
          </w:rPr>
          <w:fldChar w:fldCharType="end"/>
        </w:r>
      </w:hyperlink>
    </w:p>
    <w:p w14:paraId="1E440E44" w14:textId="56A86F6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2" w:history="1">
        <w:r w:rsidR="00F93FD2" w:rsidRPr="0045771E">
          <w:rPr>
            <w:rStyle w:val="Hyperlink"/>
            <w:noProof/>
          </w:rPr>
          <w:t>6.4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EigenTopografie: vlak</w:t>
        </w:r>
        <w:r w:rsidR="00F93FD2">
          <w:rPr>
            <w:noProof/>
          </w:rPr>
          <w:tab/>
        </w:r>
        <w:r w:rsidR="00F93FD2">
          <w:rPr>
            <w:noProof/>
          </w:rPr>
          <w:fldChar w:fldCharType="begin"/>
        </w:r>
        <w:r w:rsidR="00F93FD2">
          <w:rPr>
            <w:noProof/>
          </w:rPr>
          <w:instrText xml:space="preserve"> PAGEREF _Toc178598372 \h </w:instrText>
        </w:r>
        <w:r w:rsidR="00F93FD2">
          <w:rPr>
            <w:noProof/>
          </w:rPr>
        </w:r>
        <w:r w:rsidR="00F93FD2">
          <w:rPr>
            <w:noProof/>
          </w:rPr>
          <w:fldChar w:fldCharType="separate"/>
        </w:r>
        <w:r w:rsidR="00F93FD2">
          <w:rPr>
            <w:noProof/>
          </w:rPr>
          <w:t>45</w:t>
        </w:r>
        <w:r w:rsidR="00F93FD2">
          <w:rPr>
            <w:noProof/>
          </w:rPr>
          <w:fldChar w:fldCharType="end"/>
        </w:r>
      </w:hyperlink>
    </w:p>
    <w:p w14:paraId="33E3FF0D" w14:textId="61E5266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3" w:history="1">
        <w:r w:rsidR="00F93FD2" w:rsidRPr="0045771E">
          <w:rPr>
            <w:rStyle w:val="Hyperlink"/>
            <w:noProof/>
          </w:rPr>
          <w:t>6.5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AanduidingEisVoorzorgsmaatregel</w:t>
        </w:r>
        <w:r w:rsidR="00F93FD2">
          <w:rPr>
            <w:noProof/>
          </w:rPr>
          <w:tab/>
        </w:r>
        <w:r w:rsidR="00F93FD2">
          <w:rPr>
            <w:noProof/>
          </w:rPr>
          <w:fldChar w:fldCharType="begin"/>
        </w:r>
        <w:r w:rsidR="00F93FD2">
          <w:rPr>
            <w:noProof/>
          </w:rPr>
          <w:instrText xml:space="preserve"> PAGEREF _Toc178598373 \h </w:instrText>
        </w:r>
        <w:r w:rsidR="00F93FD2">
          <w:rPr>
            <w:noProof/>
          </w:rPr>
        </w:r>
        <w:r w:rsidR="00F93FD2">
          <w:rPr>
            <w:noProof/>
          </w:rPr>
          <w:fldChar w:fldCharType="separate"/>
        </w:r>
        <w:r w:rsidR="00F93FD2">
          <w:rPr>
            <w:noProof/>
          </w:rPr>
          <w:t>45</w:t>
        </w:r>
        <w:r w:rsidR="00F93FD2">
          <w:rPr>
            <w:noProof/>
          </w:rPr>
          <w:fldChar w:fldCharType="end"/>
        </w:r>
      </w:hyperlink>
    </w:p>
    <w:p w14:paraId="4CBC5FFA" w14:textId="1949D37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4" w:history="1">
        <w:r w:rsidR="00F93FD2" w:rsidRPr="0045771E">
          <w:rPr>
            <w:rStyle w:val="Hyperlink"/>
            <w:noProof/>
          </w:rPr>
          <w:t>6.6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punt</w:t>
        </w:r>
        <w:r w:rsidR="00F93FD2">
          <w:rPr>
            <w:noProof/>
          </w:rPr>
          <w:tab/>
        </w:r>
        <w:r w:rsidR="00F93FD2">
          <w:rPr>
            <w:noProof/>
          </w:rPr>
          <w:fldChar w:fldCharType="begin"/>
        </w:r>
        <w:r w:rsidR="00F93FD2">
          <w:rPr>
            <w:noProof/>
          </w:rPr>
          <w:instrText xml:space="preserve"> PAGEREF _Toc178598374 \h </w:instrText>
        </w:r>
        <w:r w:rsidR="00F93FD2">
          <w:rPr>
            <w:noProof/>
          </w:rPr>
        </w:r>
        <w:r w:rsidR="00F93FD2">
          <w:rPr>
            <w:noProof/>
          </w:rPr>
          <w:fldChar w:fldCharType="separate"/>
        </w:r>
        <w:r w:rsidR="00F93FD2">
          <w:rPr>
            <w:noProof/>
          </w:rPr>
          <w:t>46</w:t>
        </w:r>
        <w:r w:rsidR="00F93FD2">
          <w:rPr>
            <w:noProof/>
          </w:rPr>
          <w:fldChar w:fldCharType="end"/>
        </w:r>
      </w:hyperlink>
    </w:p>
    <w:p w14:paraId="71BAD3E2" w14:textId="2D70D5E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5" w:history="1">
        <w:r w:rsidR="00F93FD2" w:rsidRPr="0045771E">
          <w:rPr>
            <w:rStyle w:val="Hyperlink"/>
            <w:noProof/>
          </w:rPr>
          <w:t>6.7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lijn</w:t>
        </w:r>
        <w:r w:rsidR="00F93FD2">
          <w:rPr>
            <w:noProof/>
          </w:rPr>
          <w:tab/>
        </w:r>
        <w:r w:rsidR="00F93FD2">
          <w:rPr>
            <w:noProof/>
          </w:rPr>
          <w:fldChar w:fldCharType="begin"/>
        </w:r>
        <w:r w:rsidR="00F93FD2">
          <w:rPr>
            <w:noProof/>
          </w:rPr>
          <w:instrText xml:space="preserve"> PAGEREF _Toc178598375 \h </w:instrText>
        </w:r>
        <w:r w:rsidR="00F93FD2">
          <w:rPr>
            <w:noProof/>
          </w:rPr>
        </w:r>
        <w:r w:rsidR="00F93FD2">
          <w:rPr>
            <w:noProof/>
          </w:rPr>
          <w:fldChar w:fldCharType="separate"/>
        </w:r>
        <w:r w:rsidR="00F93FD2">
          <w:rPr>
            <w:noProof/>
          </w:rPr>
          <w:t>47</w:t>
        </w:r>
        <w:r w:rsidR="00F93FD2">
          <w:rPr>
            <w:noProof/>
          </w:rPr>
          <w:fldChar w:fldCharType="end"/>
        </w:r>
      </w:hyperlink>
    </w:p>
    <w:p w14:paraId="275F6BAE" w14:textId="46E0A9A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6" w:history="1">
        <w:r w:rsidR="00F93FD2" w:rsidRPr="0045771E">
          <w:rPr>
            <w:rStyle w:val="Hyperlink"/>
            <w:noProof/>
          </w:rPr>
          <w:t>6.8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ExtraDetailInfo: vlak</w:t>
        </w:r>
        <w:r w:rsidR="00F93FD2">
          <w:rPr>
            <w:noProof/>
          </w:rPr>
          <w:tab/>
        </w:r>
        <w:r w:rsidR="00F93FD2">
          <w:rPr>
            <w:noProof/>
          </w:rPr>
          <w:fldChar w:fldCharType="begin"/>
        </w:r>
        <w:r w:rsidR="00F93FD2">
          <w:rPr>
            <w:noProof/>
          </w:rPr>
          <w:instrText xml:space="preserve"> PAGEREF _Toc178598376 \h </w:instrText>
        </w:r>
        <w:r w:rsidR="00F93FD2">
          <w:rPr>
            <w:noProof/>
          </w:rPr>
        </w:r>
        <w:r w:rsidR="00F93FD2">
          <w:rPr>
            <w:noProof/>
          </w:rPr>
          <w:fldChar w:fldCharType="separate"/>
        </w:r>
        <w:r w:rsidR="00F93FD2">
          <w:rPr>
            <w:noProof/>
          </w:rPr>
          <w:t>48</w:t>
        </w:r>
        <w:r w:rsidR="00F93FD2">
          <w:rPr>
            <w:noProof/>
          </w:rPr>
          <w:fldChar w:fldCharType="end"/>
        </w:r>
      </w:hyperlink>
    </w:p>
    <w:p w14:paraId="12B2BF51" w14:textId="3628D09F"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77" w:history="1">
        <w:r w:rsidR="00F93FD2" w:rsidRPr="0045771E">
          <w:rPr>
            <w:rStyle w:val="Hyperlink"/>
            <w:noProof/>
          </w:rPr>
          <w:t>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Leidingelementen</w:t>
        </w:r>
        <w:r w:rsidR="00F93FD2">
          <w:rPr>
            <w:noProof/>
          </w:rPr>
          <w:tab/>
        </w:r>
        <w:r w:rsidR="00F93FD2">
          <w:rPr>
            <w:noProof/>
          </w:rPr>
          <w:fldChar w:fldCharType="begin"/>
        </w:r>
        <w:r w:rsidR="00F93FD2">
          <w:rPr>
            <w:noProof/>
          </w:rPr>
          <w:instrText xml:space="preserve"> PAGEREF _Toc178598377 \h </w:instrText>
        </w:r>
        <w:r w:rsidR="00F93FD2">
          <w:rPr>
            <w:noProof/>
          </w:rPr>
        </w:r>
        <w:r w:rsidR="00F93FD2">
          <w:rPr>
            <w:noProof/>
          </w:rPr>
          <w:fldChar w:fldCharType="separate"/>
        </w:r>
        <w:r w:rsidR="00F93FD2">
          <w:rPr>
            <w:noProof/>
          </w:rPr>
          <w:t>50</w:t>
        </w:r>
        <w:r w:rsidR="00F93FD2">
          <w:rPr>
            <w:noProof/>
          </w:rPr>
          <w:fldChar w:fldCharType="end"/>
        </w:r>
      </w:hyperlink>
    </w:p>
    <w:p w14:paraId="6E623661" w14:textId="1FAC491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8" w:history="1">
        <w:r w:rsidR="00F93FD2" w:rsidRPr="0045771E">
          <w:rPr>
            <w:rStyle w:val="Hyperlink"/>
            <w:noProof/>
          </w:rPr>
          <w:t>7.1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_Toc178598378 \h </w:instrText>
        </w:r>
        <w:r w:rsidR="00F93FD2">
          <w:rPr>
            <w:noProof/>
          </w:rPr>
        </w:r>
        <w:r w:rsidR="00F93FD2">
          <w:rPr>
            <w:noProof/>
          </w:rPr>
          <w:fldChar w:fldCharType="separate"/>
        </w:r>
        <w:r w:rsidR="00F93FD2">
          <w:rPr>
            <w:noProof/>
          </w:rPr>
          <w:t>50</w:t>
        </w:r>
        <w:r w:rsidR="00F93FD2">
          <w:rPr>
            <w:noProof/>
          </w:rPr>
          <w:fldChar w:fldCharType="end"/>
        </w:r>
      </w:hyperlink>
    </w:p>
    <w:p w14:paraId="48CD0AAB" w14:textId="24D74FA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79" w:history="1">
        <w:r w:rsidR="00F93FD2" w:rsidRPr="0045771E">
          <w:rPr>
            <w:rStyle w:val="Hyperlink"/>
            <w:noProof/>
          </w:rPr>
          <w:t>7.2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Leidingelementen</w:t>
        </w:r>
        <w:r w:rsidR="00F93FD2">
          <w:rPr>
            <w:noProof/>
          </w:rPr>
          <w:tab/>
        </w:r>
        <w:r w:rsidR="00F93FD2">
          <w:rPr>
            <w:noProof/>
          </w:rPr>
          <w:fldChar w:fldCharType="begin"/>
        </w:r>
        <w:r w:rsidR="00F93FD2">
          <w:rPr>
            <w:noProof/>
          </w:rPr>
          <w:instrText xml:space="preserve"> PAGEREF _Toc178598379 \h </w:instrText>
        </w:r>
        <w:r w:rsidR="00F93FD2">
          <w:rPr>
            <w:noProof/>
          </w:rPr>
        </w:r>
        <w:r w:rsidR="00F93FD2">
          <w:rPr>
            <w:noProof/>
          </w:rPr>
          <w:fldChar w:fldCharType="separate"/>
        </w:r>
        <w:r w:rsidR="00F93FD2">
          <w:rPr>
            <w:noProof/>
          </w:rPr>
          <w:t>50</w:t>
        </w:r>
        <w:r w:rsidR="00F93FD2">
          <w:rPr>
            <w:noProof/>
          </w:rPr>
          <w:fldChar w:fldCharType="end"/>
        </w:r>
      </w:hyperlink>
    </w:p>
    <w:p w14:paraId="7D1F1D75" w14:textId="78136D6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0" w:history="1">
        <w:r w:rsidR="00F93FD2" w:rsidRPr="0045771E">
          <w:rPr>
            <w:rStyle w:val="Hyperlink"/>
            <w:noProof/>
          </w:rPr>
          <w:t>7.3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ExtraGeometrie: leidingelementen</w:t>
        </w:r>
        <w:r w:rsidR="00F93FD2">
          <w:rPr>
            <w:noProof/>
          </w:rPr>
          <w:tab/>
        </w:r>
        <w:r w:rsidR="00F93FD2">
          <w:rPr>
            <w:noProof/>
          </w:rPr>
          <w:fldChar w:fldCharType="begin"/>
        </w:r>
        <w:r w:rsidR="00F93FD2">
          <w:rPr>
            <w:noProof/>
          </w:rPr>
          <w:instrText xml:space="preserve"> PAGEREF _Toc178598380 \h </w:instrText>
        </w:r>
        <w:r w:rsidR="00F93FD2">
          <w:rPr>
            <w:noProof/>
          </w:rPr>
        </w:r>
        <w:r w:rsidR="00F93FD2">
          <w:rPr>
            <w:noProof/>
          </w:rPr>
          <w:fldChar w:fldCharType="separate"/>
        </w:r>
        <w:r w:rsidR="00F93FD2">
          <w:rPr>
            <w:noProof/>
          </w:rPr>
          <w:t>59</w:t>
        </w:r>
        <w:r w:rsidR="00F93FD2">
          <w:rPr>
            <w:noProof/>
          </w:rPr>
          <w:fldChar w:fldCharType="end"/>
        </w:r>
      </w:hyperlink>
    </w:p>
    <w:p w14:paraId="2DB9FB74" w14:textId="5735D304"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81" w:history="1">
        <w:r w:rsidR="00F93FD2" w:rsidRPr="0045771E">
          <w:rPr>
            <w:rStyle w:val="Hyperlink"/>
            <w:noProof/>
          </w:rPr>
          <w:t>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Gebiedsinformatielevering</w:t>
        </w:r>
        <w:r w:rsidR="00F93FD2">
          <w:rPr>
            <w:noProof/>
          </w:rPr>
          <w:tab/>
        </w:r>
        <w:r w:rsidR="00F93FD2">
          <w:rPr>
            <w:noProof/>
          </w:rPr>
          <w:fldChar w:fldCharType="begin"/>
        </w:r>
        <w:r w:rsidR="00F93FD2">
          <w:rPr>
            <w:noProof/>
          </w:rPr>
          <w:instrText xml:space="preserve"> PAGEREF _Toc178598381 \h </w:instrText>
        </w:r>
        <w:r w:rsidR="00F93FD2">
          <w:rPr>
            <w:noProof/>
          </w:rPr>
        </w:r>
        <w:r w:rsidR="00F93FD2">
          <w:rPr>
            <w:noProof/>
          </w:rPr>
          <w:fldChar w:fldCharType="separate"/>
        </w:r>
        <w:r w:rsidR="00F93FD2">
          <w:rPr>
            <w:noProof/>
          </w:rPr>
          <w:t>60</w:t>
        </w:r>
        <w:r w:rsidR="00F93FD2">
          <w:rPr>
            <w:noProof/>
          </w:rPr>
          <w:fldChar w:fldCharType="end"/>
        </w:r>
      </w:hyperlink>
    </w:p>
    <w:p w14:paraId="52F064FC" w14:textId="0B84F4CD"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2" w:history="1">
        <w:r w:rsidR="00F93FD2" w:rsidRPr="0045771E">
          <w:rPr>
            <w:rStyle w:val="Hyperlink"/>
            <w:noProof/>
          </w:rPr>
          <w:t>8.1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_Toc178598382 \h </w:instrText>
        </w:r>
        <w:r w:rsidR="00F93FD2">
          <w:rPr>
            <w:noProof/>
          </w:rPr>
        </w:r>
        <w:r w:rsidR="00F93FD2">
          <w:rPr>
            <w:noProof/>
          </w:rPr>
          <w:fldChar w:fldCharType="separate"/>
        </w:r>
        <w:r w:rsidR="00F93FD2">
          <w:rPr>
            <w:noProof/>
          </w:rPr>
          <w:t>60</w:t>
        </w:r>
        <w:r w:rsidR="00F93FD2">
          <w:rPr>
            <w:noProof/>
          </w:rPr>
          <w:fldChar w:fldCharType="end"/>
        </w:r>
      </w:hyperlink>
    </w:p>
    <w:p w14:paraId="6B5EFB33" w14:textId="5A7888C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3" w:history="1">
        <w:r w:rsidR="00F93FD2" w:rsidRPr="0045771E">
          <w:rPr>
            <w:rStyle w:val="Hyperlink"/>
            <w:noProof/>
          </w:rPr>
          <w:t>8.2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Graafpolygoon</w:t>
        </w:r>
        <w:r w:rsidR="00F93FD2">
          <w:rPr>
            <w:noProof/>
          </w:rPr>
          <w:tab/>
        </w:r>
        <w:r w:rsidR="00F93FD2">
          <w:rPr>
            <w:noProof/>
          </w:rPr>
          <w:fldChar w:fldCharType="begin"/>
        </w:r>
        <w:r w:rsidR="00F93FD2">
          <w:rPr>
            <w:noProof/>
          </w:rPr>
          <w:instrText xml:space="preserve"> PAGEREF _Toc178598383 \h </w:instrText>
        </w:r>
        <w:r w:rsidR="00F93FD2">
          <w:rPr>
            <w:noProof/>
          </w:rPr>
        </w:r>
        <w:r w:rsidR="00F93FD2">
          <w:rPr>
            <w:noProof/>
          </w:rPr>
          <w:fldChar w:fldCharType="separate"/>
        </w:r>
        <w:r w:rsidR="00F93FD2">
          <w:rPr>
            <w:noProof/>
          </w:rPr>
          <w:t>60</w:t>
        </w:r>
        <w:r w:rsidR="00F93FD2">
          <w:rPr>
            <w:noProof/>
          </w:rPr>
          <w:fldChar w:fldCharType="end"/>
        </w:r>
      </w:hyperlink>
    </w:p>
    <w:p w14:paraId="35D7C3B2" w14:textId="3565A41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4" w:history="1">
        <w:r w:rsidR="00F93FD2" w:rsidRPr="0045771E">
          <w:rPr>
            <w:rStyle w:val="Hyperlink"/>
            <w:noProof/>
          </w:rPr>
          <w:t>8.3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Informatiepolygoon</w:t>
        </w:r>
        <w:r w:rsidR="00F93FD2">
          <w:rPr>
            <w:noProof/>
          </w:rPr>
          <w:tab/>
        </w:r>
        <w:r w:rsidR="00F93FD2">
          <w:rPr>
            <w:noProof/>
          </w:rPr>
          <w:fldChar w:fldCharType="begin"/>
        </w:r>
        <w:r w:rsidR="00F93FD2">
          <w:rPr>
            <w:noProof/>
          </w:rPr>
          <w:instrText xml:space="preserve"> PAGEREF _Toc178598384 \h </w:instrText>
        </w:r>
        <w:r w:rsidR="00F93FD2">
          <w:rPr>
            <w:noProof/>
          </w:rPr>
        </w:r>
        <w:r w:rsidR="00F93FD2">
          <w:rPr>
            <w:noProof/>
          </w:rPr>
          <w:fldChar w:fldCharType="separate"/>
        </w:r>
        <w:r w:rsidR="00F93FD2">
          <w:rPr>
            <w:noProof/>
          </w:rPr>
          <w:t>61</w:t>
        </w:r>
        <w:r w:rsidR="00F93FD2">
          <w:rPr>
            <w:noProof/>
          </w:rPr>
          <w:fldChar w:fldCharType="end"/>
        </w:r>
      </w:hyperlink>
    </w:p>
    <w:p w14:paraId="317B5A5B" w14:textId="2791618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5" w:history="1">
        <w:r w:rsidR="00F93FD2" w:rsidRPr="0045771E">
          <w:rPr>
            <w:rStyle w:val="Hyperlink"/>
            <w:noProof/>
          </w:rPr>
          <w:t>8.4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Oriëntatiepolygoon</w:t>
        </w:r>
        <w:r w:rsidR="00F93FD2">
          <w:rPr>
            <w:noProof/>
          </w:rPr>
          <w:tab/>
        </w:r>
        <w:r w:rsidR="00F93FD2">
          <w:rPr>
            <w:noProof/>
          </w:rPr>
          <w:fldChar w:fldCharType="begin"/>
        </w:r>
        <w:r w:rsidR="00F93FD2">
          <w:rPr>
            <w:noProof/>
          </w:rPr>
          <w:instrText xml:space="preserve"> PAGEREF _Toc178598385 \h </w:instrText>
        </w:r>
        <w:r w:rsidR="00F93FD2">
          <w:rPr>
            <w:noProof/>
          </w:rPr>
        </w:r>
        <w:r w:rsidR="00F93FD2">
          <w:rPr>
            <w:noProof/>
          </w:rPr>
          <w:fldChar w:fldCharType="separate"/>
        </w:r>
        <w:r w:rsidR="00F93FD2">
          <w:rPr>
            <w:noProof/>
          </w:rPr>
          <w:t>61</w:t>
        </w:r>
        <w:r w:rsidR="00F93FD2">
          <w:rPr>
            <w:noProof/>
          </w:rPr>
          <w:fldChar w:fldCharType="end"/>
        </w:r>
      </w:hyperlink>
    </w:p>
    <w:p w14:paraId="644634F7" w14:textId="4A99BD76"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86" w:history="1">
        <w:r w:rsidR="00F93FD2" w:rsidRPr="0045771E">
          <w:rPr>
            <w:rStyle w:val="Hyperlink"/>
            <w:noProof/>
          </w:rPr>
          <w:t>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Kaartbeschrifting</w:t>
        </w:r>
        <w:r w:rsidR="00F93FD2">
          <w:rPr>
            <w:noProof/>
          </w:rPr>
          <w:tab/>
        </w:r>
        <w:r w:rsidR="00F93FD2">
          <w:rPr>
            <w:noProof/>
          </w:rPr>
          <w:fldChar w:fldCharType="begin"/>
        </w:r>
        <w:r w:rsidR="00F93FD2">
          <w:rPr>
            <w:noProof/>
          </w:rPr>
          <w:instrText xml:space="preserve"> PAGEREF _Toc178598386 \h </w:instrText>
        </w:r>
        <w:r w:rsidR="00F93FD2">
          <w:rPr>
            <w:noProof/>
          </w:rPr>
        </w:r>
        <w:r w:rsidR="00F93FD2">
          <w:rPr>
            <w:noProof/>
          </w:rPr>
          <w:fldChar w:fldCharType="separate"/>
        </w:r>
        <w:r w:rsidR="00F93FD2">
          <w:rPr>
            <w:noProof/>
          </w:rPr>
          <w:t>62</w:t>
        </w:r>
        <w:r w:rsidR="00F93FD2">
          <w:rPr>
            <w:noProof/>
          </w:rPr>
          <w:fldChar w:fldCharType="end"/>
        </w:r>
      </w:hyperlink>
    </w:p>
    <w:p w14:paraId="746AD4C0" w14:textId="780CF506"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7" w:history="1">
        <w:r w:rsidR="00F93FD2" w:rsidRPr="0045771E">
          <w:rPr>
            <w:rStyle w:val="Hyperlink"/>
            <w:noProof/>
          </w:rPr>
          <w:t>9.1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_Toc178598387 \h </w:instrText>
        </w:r>
        <w:r w:rsidR="00F93FD2">
          <w:rPr>
            <w:noProof/>
          </w:rPr>
        </w:r>
        <w:r w:rsidR="00F93FD2">
          <w:rPr>
            <w:noProof/>
          </w:rPr>
          <w:fldChar w:fldCharType="separate"/>
        </w:r>
        <w:r w:rsidR="00F93FD2">
          <w:rPr>
            <w:noProof/>
          </w:rPr>
          <w:t>62</w:t>
        </w:r>
        <w:r w:rsidR="00F93FD2">
          <w:rPr>
            <w:noProof/>
          </w:rPr>
          <w:fldChar w:fldCharType="end"/>
        </w:r>
      </w:hyperlink>
    </w:p>
    <w:p w14:paraId="4170AE9B" w14:textId="7EB8A5E0"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8" w:history="1">
        <w:r w:rsidR="00F93FD2" w:rsidRPr="0045771E">
          <w:rPr>
            <w:rStyle w:val="Hyperlink"/>
            <w:noProof/>
          </w:rPr>
          <w:t>9.2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DiepteNAP</w:t>
        </w:r>
        <w:r w:rsidR="00F93FD2">
          <w:rPr>
            <w:noProof/>
          </w:rPr>
          <w:tab/>
        </w:r>
        <w:r w:rsidR="00F93FD2">
          <w:rPr>
            <w:noProof/>
          </w:rPr>
          <w:fldChar w:fldCharType="begin"/>
        </w:r>
        <w:r w:rsidR="00F93FD2">
          <w:rPr>
            <w:noProof/>
          </w:rPr>
          <w:instrText xml:space="preserve"> PAGEREF _Toc178598388 \h </w:instrText>
        </w:r>
        <w:r w:rsidR="00F93FD2">
          <w:rPr>
            <w:noProof/>
          </w:rPr>
        </w:r>
        <w:r w:rsidR="00F93FD2">
          <w:rPr>
            <w:noProof/>
          </w:rPr>
          <w:fldChar w:fldCharType="separate"/>
        </w:r>
        <w:r w:rsidR="00F93FD2">
          <w:rPr>
            <w:noProof/>
          </w:rPr>
          <w:t>62</w:t>
        </w:r>
        <w:r w:rsidR="00F93FD2">
          <w:rPr>
            <w:noProof/>
          </w:rPr>
          <w:fldChar w:fldCharType="end"/>
        </w:r>
      </w:hyperlink>
    </w:p>
    <w:p w14:paraId="1AE736AB" w14:textId="189159D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89" w:history="1">
        <w:r w:rsidR="00F93FD2" w:rsidRPr="0045771E">
          <w:rPr>
            <w:rStyle w:val="Hyperlink"/>
            <w:noProof/>
          </w:rPr>
          <w:t>9.3</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DiepteTovMaaiveld</w:t>
        </w:r>
        <w:r w:rsidR="00F93FD2">
          <w:rPr>
            <w:noProof/>
          </w:rPr>
          <w:tab/>
        </w:r>
        <w:r w:rsidR="00F93FD2">
          <w:rPr>
            <w:noProof/>
          </w:rPr>
          <w:fldChar w:fldCharType="begin"/>
        </w:r>
        <w:r w:rsidR="00F93FD2">
          <w:rPr>
            <w:noProof/>
          </w:rPr>
          <w:instrText xml:space="preserve"> PAGEREF _Toc178598389 \h </w:instrText>
        </w:r>
        <w:r w:rsidR="00F93FD2">
          <w:rPr>
            <w:noProof/>
          </w:rPr>
        </w:r>
        <w:r w:rsidR="00F93FD2">
          <w:rPr>
            <w:noProof/>
          </w:rPr>
          <w:fldChar w:fldCharType="separate"/>
        </w:r>
        <w:r w:rsidR="00F93FD2">
          <w:rPr>
            <w:noProof/>
          </w:rPr>
          <w:t>63</w:t>
        </w:r>
        <w:r w:rsidR="00F93FD2">
          <w:rPr>
            <w:noProof/>
          </w:rPr>
          <w:fldChar w:fldCharType="end"/>
        </w:r>
      </w:hyperlink>
    </w:p>
    <w:p w14:paraId="3329071A" w14:textId="3AB0FC74"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0" w:history="1">
        <w:r w:rsidR="00F93FD2" w:rsidRPr="0045771E">
          <w:rPr>
            <w:rStyle w:val="Hyperlink"/>
            <w:noProof/>
          </w:rPr>
          <w:t>9.4</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Maatvoeringslijn en maatvoeringshulplijn</w:t>
        </w:r>
        <w:r w:rsidR="00F93FD2">
          <w:rPr>
            <w:noProof/>
          </w:rPr>
          <w:tab/>
        </w:r>
        <w:r w:rsidR="00F93FD2">
          <w:rPr>
            <w:noProof/>
          </w:rPr>
          <w:fldChar w:fldCharType="begin"/>
        </w:r>
        <w:r w:rsidR="00F93FD2">
          <w:rPr>
            <w:noProof/>
          </w:rPr>
          <w:instrText xml:space="preserve"> PAGEREF _Toc178598390 \h </w:instrText>
        </w:r>
        <w:r w:rsidR="00F93FD2">
          <w:rPr>
            <w:noProof/>
          </w:rPr>
        </w:r>
        <w:r w:rsidR="00F93FD2">
          <w:rPr>
            <w:noProof/>
          </w:rPr>
          <w:fldChar w:fldCharType="separate"/>
        </w:r>
        <w:r w:rsidR="00F93FD2">
          <w:rPr>
            <w:noProof/>
          </w:rPr>
          <w:t>64</w:t>
        </w:r>
        <w:r w:rsidR="00F93FD2">
          <w:rPr>
            <w:noProof/>
          </w:rPr>
          <w:fldChar w:fldCharType="end"/>
        </w:r>
      </w:hyperlink>
    </w:p>
    <w:p w14:paraId="48024723" w14:textId="716E6A67"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1" w:history="1">
        <w:r w:rsidR="00F93FD2" w:rsidRPr="0045771E">
          <w:rPr>
            <w:rStyle w:val="Hyperlink"/>
            <w:noProof/>
          </w:rPr>
          <w:t>9.5</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Maatvoeringspijl</w:t>
        </w:r>
        <w:r w:rsidR="00F93FD2">
          <w:rPr>
            <w:noProof/>
          </w:rPr>
          <w:tab/>
        </w:r>
        <w:r w:rsidR="00F93FD2">
          <w:rPr>
            <w:noProof/>
          </w:rPr>
          <w:fldChar w:fldCharType="begin"/>
        </w:r>
        <w:r w:rsidR="00F93FD2">
          <w:rPr>
            <w:noProof/>
          </w:rPr>
          <w:instrText xml:space="preserve"> PAGEREF _Toc178598391 \h </w:instrText>
        </w:r>
        <w:r w:rsidR="00F93FD2">
          <w:rPr>
            <w:noProof/>
          </w:rPr>
        </w:r>
        <w:r w:rsidR="00F93FD2">
          <w:rPr>
            <w:noProof/>
          </w:rPr>
          <w:fldChar w:fldCharType="separate"/>
        </w:r>
        <w:r w:rsidR="00F93FD2">
          <w:rPr>
            <w:noProof/>
          </w:rPr>
          <w:t>64</w:t>
        </w:r>
        <w:r w:rsidR="00F93FD2">
          <w:rPr>
            <w:noProof/>
          </w:rPr>
          <w:fldChar w:fldCharType="end"/>
        </w:r>
      </w:hyperlink>
    </w:p>
    <w:p w14:paraId="1A6FE9A0" w14:textId="239B54CB"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2" w:history="1">
        <w:r w:rsidR="00F93FD2" w:rsidRPr="0045771E">
          <w:rPr>
            <w:rStyle w:val="Hyperlink"/>
            <w:noProof/>
          </w:rPr>
          <w:t>9.6</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Maatvoeringspijlpunt</w:t>
        </w:r>
        <w:r w:rsidR="00F93FD2">
          <w:rPr>
            <w:noProof/>
          </w:rPr>
          <w:tab/>
        </w:r>
        <w:r w:rsidR="00F93FD2">
          <w:rPr>
            <w:noProof/>
          </w:rPr>
          <w:fldChar w:fldCharType="begin"/>
        </w:r>
        <w:r w:rsidR="00F93FD2">
          <w:rPr>
            <w:noProof/>
          </w:rPr>
          <w:instrText xml:space="preserve"> PAGEREF _Toc178598392 \h </w:instrText>
        </w:r>
        <w:r w:rsidR="00F93FD2">
          <w:rPr>
            <w:noProof/>
          </w:rPr>
        </w:r>
        <w:r w:rsidR="00F93FD2">
          <w:rPr>
            <w:noProof/>
          </w:rPr>
          <w:fldChar w:fldCharType="separate"/>
        </w:r>
        <w:r w:rsidR="00F93FD2">
          <w:rPr>
            <w:noProof/>
          </w:rPr>
          <w:t>65</w:t>
        </w:r>
        <w:r w:rsidR="00F93FD2">
          <w:rPr>
            <w:noProof/>
          </w:rPr>
          <w:fldChar w:fldCharType="end"/>
        </w:r>
      </w:hyperlink>
    </w:p>
    <w:p w14:paraId="526265C8" w14:textId="67A318B2"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3" w:history="1">
        <w:r w:rsidR="00F93FD2" w:rsidRPr="0045771E">
          <w:rPr>
            <w:rStyle w:val="Hyperlink"/>
            <w:noProof/>
          </w:rPr>
          <w:t>9.7</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Maatvoeringslabel</w:t>
        </w:r>
        <w:r w:rsidR="00F93FD2">
          <w:rPr>
            <w:noProof/>
          </w:rPr>
          <w:tab/>
        </w:r>
        <w:r w:rsidR="00F93FD2">
          <w:rPr>
            <w:noProof/>
          </w:rPr>
          <w:fldChar w:fldCharType="begin"/>
        </w:r>
        <w:r w:rsidR="00F93FD2">
          <w:rPr>
            <w:noProof/>
          </w:rPr>
          <w:instrText xml:space="preserve"> PAGEREF _Toc178598393 \h </w:instrText>
        </w:r>
        <w:r w:rsidR="00F93FD2">
          <w:rPr>
            <w:noProof/>
          </w:rPr>
        </w:r>
        <w:r w:rsidR="00F93FD2">
          <w:rPr>
            <w:noProof/>
          </w:rPr>
          <w:fldChar w:fldCharType="separate"/>
        </w:r>
        <w:r w:rsidR="00F93FD2">
          <w:rPr>
            <w:noProof/>
          </w:rPr>
          <w:t>66</w:t>
        </w:r>
        <w:r w:rsidR="00F93FD2">
          <w:rPr>
            <w:noProof/>
          </w:rPr>
          <w:fldChar w:fldCharType="end"/>
        </w:r>
      </w:hyperlink>
    </w:p>
    <w:p w14:paraId="23E78E83" w14:textId="2E72838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4" w:history="1">
        <w:r w:rsidR="00F93FD2" w:rsidRPr="0045771E">
          <w:rPr>
            <w:rStyle w:val="Hyperlink"/>
            <w:noProof/>
          </w:rPr>
          <w:t>9.8</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Annotatielijn</w:t>
        </w:r>
        <w:r w:rsidR="00F93FD2">
          <w:rPr>
            <w:noProof/>
          </w:rPr>
          <w:tab/>
        </w:r>
        <w:r w:rsidR="00F93FD2">
          <w:rPr>
            <w:noProof/>
          </w:rPr>
          <w:fldChar w:fldCharType="begin"/>
        </w:r>
        <w:r w:rsidR="00F93FD2">
          <w:rPr>
            <w:noProof/>
          </w:rPr>
          <w:instrText xml:space="preserve"> PAGEREF _Toc178598394 \h </w:instrText>
        </w:r>
        <w:r w:rsidR="00F93FD2">
          <w:rPr>
            <w:noProof/>
          </w:rPr>
        </w:r>
        <w:r w:rsidR="00F93FD2">
          <w:rPr>
            <w:noProof/>
          </w:rPr>
          <w:fldChar w:fldCharType="separate"/>
        </w:r>
        <w:r w:rsidR="00F93FD2">
          <w:rPr>
            <w:noProof/>
          </w:rPr>
          <w:t>66</w:t>
        </w:r>
        <w:r w:rsidR="00F93FD2">
          <w:rPr>
            <w:noProof/>
          </w:rPr>
          <w:fldChar w:fldCharType="end"/>
        </w:r>
      </w:hyperlink>
    </w:p>
    <w:p w14:paraId="0552FDCD" w14:textId="17137D75"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5" w:history="1">
        <w:r w:rsidR="00F93FD2" w:rsidRPr="0045771E">
          <w:rPr>
            <w:rStyle w:val="Hyperlink"/>
            <w:noProof/>
          </w:rPr>
          <w:t>9.9</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Annotatiepijl</w:t>
        </w:r>
        <w:r w:rsidR="00F93FD2">
          <w:rPr>
            <w:noProof/>
          </w:rPr>
          <w:tab/>
        </w:r>
        <w:r w:rsidR="00F93FD2">
          <w:rPr>
            <w:noProof/>
          </w:rPr>
          <w:fldChar w:fldCharType="begin"/>
        </w:r>
        <w:r w:rsidR="00F93FD2">
          <w:rPr>
            <w:noProof/>
          </w:rPr>
          <w:instrText xml:space="preserve"> PAGEREF _Toc178598395 \h </w:instrText>
        </w:r>
        <w:r w:rsidR="00F93FD2">
          <w:rPr>
            <w:noProof/>
          </w:rPr>
        </w:r>
        <w:r w:rsidR="00F93FD2">
          <w:rPr>
            <w:noProof/>
          </w:rPr>
          <w:fldChar w:fldCharType="separate"/>
        </w:r>
        <w:r w:rsidR="00F93FD2">
          <w:rPr>
            <w:noProof/>
          </w:rPr>
          <w:t>67</w:t>
        </w:r>
        <w:r w:rsidR="00F93FD2">
          <w:rPr>
            <w:noProof/>
          </w:rPr>
          <w:fldChar w:fldCharType="end"/>
        </w:r>
      </w:hyperlink>
    </w:p>
    <w:p w14:paraId="5BDF5C84" w14:textId="38249249"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6" w:history="1">
        <w:r w:rsidR="00F93FD2" w:rsidRPr="0045771E">
          <w:rPr>
            <w:rStyle w:val="Hyperlink"/>
            <w:noProof/>
          </w:rPr>
          <w:t>9.10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Annotatiepijlpunt</w:t>
        </w:r>
        <w:r w:rsidR="00F93FD2">
          <w:rPr>
            <w:noProof/>
          </w:rPr>
          <w:tab/>
        </w:r>
        <w:r w:rsidR="00F93FD2">
          <w:rPr>
            <w:noProof/>
          </w:rPr>
          <w:fldChar w:fldCharType="begin"/>
        </w:r>
        <w:r w:rsidR="00F93FD2">
          <w:rPr>
            <w:noProof/>
          </w:rPr>
          <w:instrText xml:space="preserve"> PAGEREF _Toc178598396 \h </w:instrText>
        </w:r>
        <w:r w:rsidR="00F93FD2">
          <w:rPr>
            <w:noProof/>
          </w:rPr>
        </w:r>
        <w:r w:rsidR="00F93FD2">
          <w:rPr>
            <w:noProof/>
          </w:rPr>
          <w:fldChar w:fldCharType="separate"/>
        </w:r>
        <w:r w:rsidR="00F93FD2">
          <w:rPr>
            <w:noProof/>
          </w:rPr>
          <w:t>67</w:t>
        </w:r>
        <w:r w:rsidR="00F93FD2">
          <w:rPr>
            <w:noProof/>
          </w:rPr>
          <w:fldChar w:fldCharType="end"/>
        </w:r>
      </w:hyperlink>
    </w:p>
    <w:p w14:paraId="22ED12E4" w14:textId="26F66AB2"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7" w:history="1">
        <w:r w:rsidR="00F93FD2" w:rsidRPr="0045771E">
          <w:rPr>
            <w:rStyle w:val="Hyperlink"/>
            <w:noProof/>
          </w:rPr>
          <w:t>9.11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Annotatielabel</w:t>
        </w:r>
        <w:r w:rsidR="00F93FD2">
          <w:rPr>
            <w:noProof/>
          </w:rPr>
          <w:tab/>
        </w:r>
        <w:r w:rsidR="00F93FD2">
          <w:rPr>
            <w:noProof/>
          </w:rPr>
          <w:fldChar w:fldCharType="begin"/>
        </w:r>
        <w:r w:rsidR="00F93FD2">
          <w:rPr>
            <w:noProof/>
          </w:rPr>
          <w:instrText xml:space="preserve"> PAGEREF _Toc178598397 \h </w:instrText>
        </w:r>
        <w:r w:rsidR="00F93FD2">
          <w:rPr>
            <w:noProof/>
          </w:rPr>
        </w:r>
        <w:r w:rsidR="00F93FD2">
          <w:rPr>
            <w:noProof/>
          </w:rPr>
          <w:fldChar w:fldCharType="separate"/>
        </w:r>
        <w:r w:rsidR="00F93FD2">
          <w:rPr>
            <w:noProof/>
          </w:rPr>
          <w:t>68</w:t>
        </w:r>
        <w:r w:rsidR="00F93FD2">
          <w:rPr>
            <w:noProof/>
          </w:rPr>
          <w:fldChar w:fldCharType="end"/>
        </w:r>
      </w:hyperlink>
    </w:p>
    <w:p w14:paraId="7BFA6D9F" w14:textId="1E855FF6" w:rsidR="00F93FD2" w:rsidRDefault="00000000">
      <w:pPr>
        <w:pStyle w:val="Inhopg1"/>
        <w:tabs>
          <w:tab w:val="left" w:pos="566"/>
        </w:tabs>
        <w:rPr>
          <w:rFonts w:asciiTheme="minorHAnsi" w:eastAsiaTheme="minorEastAsia" w:hAnsiTheme="minorHAnsi" w:cstheme="minorBidi"/>
          <w:noProof/>
          <w:color w:val="auto"/>
          <w:kern w:val="2"/>
          <w:sz w:val="24"/>
          <w:lang w:eastAsia="nl-NL"/>
          <w14:ligatures w14:val="standardContextual"/>
        </w:rPr>
      </w:pPr>
      <w:hyperlink w:anchor="_Toc178598398" w:history="1">
        <w:r w:rsidR="00F93FD2" w:rsidRPr="0045771E">
          <w:rPr>
            <w:rStyle w:val="Hyperlink"/>
            <w:noProof/>
          </w:rPr>
          <w:t>10</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Kaartsamenstelling</w:t>
        </w:r>
        <w:r w:rsidR="00F93FD2">
          <w:rPr>
            <w:noProof/>
          </w:rPr>
          <w:tab/>
        </w:r>
        <w:r w:rsidR="00F93FD2">
          <w:rPr>
            <w:noProof/>
          </w:rPr>
          <w:fldChar w:fldCharType="begin"/>
        </w:r>
        <w:r w:rsidR="00F93FD2">
          <w:rPr>
            <w:noProof/>
          </w:rPr>
          <w:instrText xml:space="preserve"> PAGEREF _Toc178598398 \h </w:instrText>
        </w:r>
        <w:r w:rsidR="00F93FD2">
          <w:rPr>
            <w:noProof/>
          </w:rPr>
        </w:r>
        <w:r w:rsidR="00F93FD2">
          <w:rPr>
            <w:noProof/>
          </w:rPr>
          <w:fldChar w:fldCharType="separate"/>
        </w:r>
        <w:r w:rsidR="00F93FD2">
          <w:rPr>
            <w:noProof/>
          </w:rPr>
          <w:t>70</w:t>
        </w:r>
        <w:r w:rsidR="00F93FD2">
          <w:rPr>
            <w:noProof/>
          </w:rPr>
          <w:fldChar w:fldCharType="end"/>
        </w:r>
      </w:hyperlink>
    </w:p>
    <w:p w14:paraId="514C60D3" w14:textId="61089263"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399" w:history="1">
        <w:r w:rsidR="00F93FD2" w:rsidRPr="0045771E">
          <w:rPr>
            <w:rStyle w:val="Hyperlink"/>
            <w:noProof/>
          </w:rPr>
          <w:t>10.1</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Inleiding</w:t>
        </w:r>
        <w:r w:rsidR="00F93FD2">
          <w:rPr>
            <w:noProof/>
          </w:rPr>
          <w:tab/>
        </w:r>
        <w:r w:rsidR="00F93FD2">
          <w:rPr>
            <w:noProof/>
          </w:rPr>
          <w:fldChar w:fldCharType="begin"/>
        </w:r>
        <w:r w:rsidR="00F93FD2">
          <w:rPr>
            <w:noProof/>
          </w:rPr>
          <w:instrText xml:space="preserve"> PAGEREF _Toc178598399 \h </w:instrText>
        </w:r>
        <w:r w:rsidR="00F93FD2">
          <w:rPr>
            <w:noProof/>
          </w:rPr>
        </w:r>
        <w:r w:rsidR="00F93FD2">
          <w:rPr>
            <w:noProof/>
          </w:rPr>
          <w:fldChar w:fldCharType="separate"/>
        </w:r>
        <w:r w:rsidR="00F93FD2">
          <w:rPr>
            <w:noProof/>
          </w:rPr>
          <w:t>70</w:t>
        </w:r>
        <w:r w:rsidR="00F93FD2">
          <w:rPr>
            <w:noProof/>
          </w:rPr>
          <w:fldChar w:fldCharType="end"/>
        </w:r>
      </w:hyperlink>
    </w:p>
    <w:p w14:paraId="7A2B666D" w14:textId="5C06ED1C" w:rsidR="00F93FD2" w:rsidRDefault="00000000">
      <w:pPr>
        <w:pStyle w:val="Inhopg2"/>
        <w:tabs>
          <w:tab w:val="left" w:pos="960"/>
        </w:tabs>
        <w:rPr>
          <w:rFonts w:asciiTheme="minorHAnsi" w:eastAsiaTheme="minorEastAsia" w:hAnsiTheme="minorHAnsi" w:cstheme="minorBidi"/>
          <w:noProof/>
          <w:color w:val="auto"/>
          <w:kern w:val="2"/>
          <w:sz w:val="24"/>
          <w:lang w:eastAsia="nl-NL"/>
          <w14:ligatures w14:val="standardContextual"/>
        </w:rPr>
      </w:pPr>
      <w:hyperlink w:anchor="_Toc178598400" w:history="1">
        <w:r w:rsidR="00F93FD2" w:rsidRPr="0045771E">
          <w:rPr>
            <w:rStyle w:val="Hyperlink"/>
            <w:noProof/>
          </w:rPr>
          <w:t>10.2</w:t>
        </w:r>
        <w:r w:rsidR="00F93FD2">
          <w:rPr>
            <w:rFonts w:asciiTheme="minorHAnsi" w:eastAsiaTheme="minorEastAsia" w:hAnsiTheme="minorHAnsi" w:cstheme="minorBidi"/>
            <w:noProof/>
            <w:color w:val="auto"/>
            <w:kern w:val="2"/>
            <w:sz w:val="24"/>
            <w:lang w:eastAsia="nl-NL"/>
            <w14:ligatures w14:val="standardContextual"/>
          </w:rPr>
          <w:tab/>
        </w:r>
        <w:r w:rsidR="00F93FD2" w:rsidRPr="0045771E">
          <w:rPr>
            <w:rStyle w:val="Hyperlink"/>
            <w:noProof/>
          </w:rPr>
          <w:t>Objecten met extra geometrie</w:t>
        </w:r>
        <w:r w:rsidR="00F93FD2">
          <w:rPr>
            <w:noProof/>
          </w:rPr>
          <w:tab/>
        </w:r>
        <w:r w:rsidR="00F93FD2">
          <w:rPr>
            <w:noProof/>
          </w:rPr>
          <w:fldChar w:fldCharType="begin"/>
        </w:r>
        <w:r w:rsidR="00F93FD2">
          <w:rPr>
            <w:noProof/>
          </w:rPr>
          <w:instrText xml:space="preserve"> PAGEREF _Toc178598400 \h </w:instrText>
        </w:r>
        <w:r w:rsidR="00F93FD2">
          <w:rPr>
            <w:noProof/>
          </w:rPr>
        </w:r>
        <w:r w:rsidR="00F93FD2">
          <w:rPr>
            <w:noProof/>
          </w:rPr>
          <w:fldChar w:fldCharType="separate"/>
        </w:r>
        <w:r w:rsidR="00F93FD2">
          <w:rPr>
            <w:noProof/>
          </w:rPr>
          <w:t>71</w:t>
        </w:r>
        <w:r w:rsidR="00F93FD2">
          <w:rPr>
            <w:noProof/>
          </w:rPr>
          <w:fldChar w:fldCharType="end"/>
        </w:r>
      </w:hyperlink>
    </w:p>
    <w:p w14:paraId="6E055363" w14:textId="49062B9D"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1" w:history="1">
        <w:r w:rsidR="00F93FD2" w:rsidRPr="0045771E">
          <w:rPr>
            <w:rStyle w:val="Hyperlink"/>
            <w:noProof/>
          </w:rPr>
          <w:t>Verklarende woordenlijst</w:t>
        </w:r>
        <w:r w:rsidR="00F93FD2">
          <w:rPr>
            <w:noProof/>
          </w:rPr>
          <w:tab/>
        </w:r>
        <w:r w:rsidR="00F93FD2">
          <w:rPr>
            <w:noProof/>
          </w:rPr>
          <w:fldChar w:fldCharType="begin"/>
        </w:r>
        <w:r w:rsidR="00F93FD2">
          <w:rPr>
            <w:noProof/>
          </w:rPr>
          <w:instrText xml:space="preserve"> PAGEREF _Toc178598401 \h </w:instrText>
        </w:r>
        <w:r w:rsidR="00F93FD2">
          <w:rPr>
            <w:noProof/>
          </w:rPr>
        </w:r>
        <w:r w:rsidR="00F93FD2">
          <w:rPr>
            <w:noProof/>
          </w:rPr>
          <w:fldChar w:fldCharType="separate"/>
        </w:r>
        <w:r w:rsidR="00F93FD2">
          <w:rPr>
            <w:noProof/>
          </w:rPr>
          <w:t>72</w:t>
        </w:r>
        <w:r w:rsidR="00F93FD2">
          <w:rPr>
            <w:noProof/>
          </w:rPr>
          <w:fldChar w:fldCharType="end"/>
        </w:r>
      </w:hyperlink>
    </w:p>
    <w:p w14:paraId="5D5CFD77" w14:textId="3285E093"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2" w:history="1">
        <w:r w:rsidR="00F93FD2" w:rsidRPr="0045771E">
          <w:rPr>
            <w:rStyle w:val="Hyperlink"/>
            <w:noProof/>
          </w:rPr>
          <w:t>Documentatie</w:t>
        </w:r>
        <w:r w:rsidR="00F93FD2">
          <w:rPr>
            <w:noProof/>
          </w:rPr>
          <w:tab/>
        </w:r>
        <w:r w:rsidR="00F93FD2">
          <w:rPr>
            <w:noProof/>
          </w:rPr>
          <w:fldChar w:fldCharType="begin"/>
        </w:r>
        <w:r w:rsidR="00F93FD2">
          <w:rPr>
            <w:noProof/>
          </w:rPr>
          <w:instrText xml:space="preserve"> PAGEREF _Toc178598402 \h </w:instrText>
        </w:r>
        <w:r w:rsidR="00F93FD2">
          <w:rPr>
            <w:noProof/>
          </w:rPr>
        </w:r>
        <w:r w:rsidR="00F93FD2">
          <w:rPr>
            <w:noProof/>
          </w:rPr>
          <w:fldChar w:fldCharType="separate"/>
        </w:r>
        <w:r w:rsidR="00F93FD2">
          <w:rPr>
            <w:noProof/>
          </w:rPr>
          <w:t>73</w:t>
        </w:r>
        <w:r w:rsidR="00F93FD2">
          <w:rPr>
            <w:noProof/>
          </w:rPr>
          <w:fldChar w:fldCharType="end"/>
        </w:r>
      </w:hyperlink>
    </w:p>
    <w:p w14:paraId="5374ABDA" w14:textId="696C77A4" w:rsidR="00F93FD2" w:rsidRDefault="00000000">
      <w:pPr>
        <w:pStyle w:val="Inhopg1"/>
        <w:rPr>
          <w:rFonts w:asciiTheme="minorHAnsi" w:eastAsiaTheme="minorEastAsia" w:hAnsiTheme="minorHAnsi" w:cstheme="minorBidi"/>
          <w:noProof/>
          <w:color w:val="auto"/>
          <w:kern w:val="2"/>
          <w:sz w:val="24"/>
          <w:lang w:eastAsia="nl-NL"/>
          <w14:ligatures w14:val="standardContextual"/>
        </w:rPr>
      </w:pPr>
      <w:hyperlink w:anchor="_Toc178598403" w:history="1">
        <w:r w:rsidR="00F93FD2" w:rsidRPr="0045771E">
          <w:rPr>
            <w:rStyle w:val="Hyperlink"/>
            <w:noProof/>
          </w:rPr>
          <w:t>Changelog</w:t>
        </w:r>
        <w:r w:rsidR="00F93FD2">
          <w:rPr>
            <w:noProof/>
          </w:rPr>
          <w:tab/>
        </w:r>
        <w:r w:rsidR="00F93FD2">
          <w:rPr>
            <w:noProof/>
          </w:rPr>
          <w:fldChar w:fldCharType="begin"/>
        </w:r>
        <w:r w:rsidR="00F93FD2">
          <w:rPr>
            <w:noProof/>
          </w:rPr>
          <w:instrText xml:space="preserve"> PAGEREF _Toc178598403 \h </w:instrText>
        </w:r>
        <w:r w:rsidR="00F93FD2">
          <w:rPr>
            <w:noProof/>
          </w:rPr>
        </w:r>
        <w:r w:rsidR="00F93FD2">
          <w:rPr>
            <w:noProof/>
          </w:rPr>
          <w:fldChar w:fldCharType="separate"/>
        </w:r>
        <w:r w:rsidR="00F93FD2">
          <w:rPr>
            <w:noProof/>
          </w:rPr>
          <w:t>73</w:t>
        </w:r>
        <w:r w:rsidR="00F93FD2">
          <w:rPr>
            <w:noProof/>
          </w:rPr>
          <w:fldChar w:fldCharType="end"/>
        </w:r>
      </w:hyperlink>
    </w:p>
    <w:p w14:paraId="1A99A54F" w14:textId="3DF19A12" w:rsidR="00586F4F" w:rsidRPr="00140238" w:rsidRDefault="00000000" w:rsidP="00140238">
      <w:r>
        <w:fldChar w:fldCharType="end"/>
      </w:r>
      <w:r w:rsidRPr="00140238">
        <w:br w:type="page"/>
      </w:r>
    </w:p>
    <w:p w14:paraId="1367890A" w14:textId="77777777" w:rsidR="00586F4F" w:rsidRDefault="00000000">
      <w:pPr>
        <w:pStyle w:val="Kop1"/>
        <w:numPr>
          <w:ilvl w:val="0"/>
          <w:numId w:val="2"/>
        </w:numPr>
      </w:pPr>
      <w:bookmarkStart w:id="0" w:name="_Toc51750172"/>
      <w:bookmarkStart w:id="1" w:name="_Toc178598326"/>
      <w:r>
        <w:lastRenderedPageBreak/>
        <w:t>Visualisatie</w:t>
      </w:r>
      <w:bookmarkEnd w:id="0"/>
      <w:bookmarkEnd w:id="1"/>
    </w:p>
    <w:p w14:paraId="06010719" w14:textId="77777777" w:rsidR="00586F4F"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707A01FA" w14:textId="77777777" w:rsidR="00586F4F" w:rsidRDefault="00000000">
      <w:pPr>
        <w:pStyle w:val="Kop2"/>
        <w:numPr>
          <w:ilvl w:val="1"/>
          <w:numId w:val="3"/>
        </w:numPr>
      </w:pPr>
      <w:bookmarkStart w:id="2" w:name="_Toc343772519"/>
      <w:bookmarkStart w:id="3" w:name="_Toc51750173"/>
      <w:bookmarkStart w:id="4" w:name="_Toc42596080"/>
      <w:bookmarkStart w:id="5" w:name="_Toc178598327"/>
      <w:bookmarkEnd w:id="2"/>
      <w:r>
        <w:t>Visualisatieregels</w:t>
      </w:r>
      <w:bookmarkEnd w:id="3"/>
      <w:bookmarkEnd w:id="4"/>
      <w:bookmarkEnd w:id="5"/>
    </w:p>
    <w:p w14:paraId="13AAC0FE" w14:textId="77777777" w:rsidR="00586F4F"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8BA9CC7" w14:textId="77777777" w:rsidR="00586F4F" w:rsidRDefault="00000000">
      <w:pPr>
        <w:pStyle w:val="Plattetekst1"/>
        <w:spacing w:line="280" w:lineRule="atLeast"/>
        <w:jc w:val="both"/>
      </w:pPr>
      <w:r>
        <w:t>De template bevat de volgende onderdelen:</w:t>
      </w:r>
    </w:p>
    <w:p w14:paraId="4A1D433A" w14:textId="77777777" w:rsidR="00586F4F"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5FA8E61B" w14:textId="77777777" w:rsidR="00586F4F"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6D907212" w14:textId="77777777" w:rsidR="00586F4F" w:rsidRDefault="00000000">
      <w:pPr>
        <w:pStyle w:val="Plattetekst1"/>
        <w:numPr>
          <w:ilvl w:val="0"/>
          <w:numId w:val="5"/>
        </w:numPr>
        <w:spacing w:line="280" w:lineRule="atLeast"/>
      </w:pPr>
      <w:r>
        <w:t xml:space="preserve">Sheet 3: Lijnsymbolen: Idem voor lijnsymbolen </w:t>
      </w:r>
    </w:p>
    <w:p w14:paraId="59751BB1" w14:textId="77777777" w:rsidR="00586F4F" w:rsidRDefault="00000000">
      <w:pPr>
        <w:pStyle w:val="Plattetekst1"/>
        <w:numPr>
          <w:ilvl w:val="0"/>
          <w:numId w:val="5"/>
        </w:numPr>
        <w:spacing w:line="280" w:lineRule="atLeast"/>
      </w:pPr>
      <w:r>
        <w:t xml:space="preserve">Sheet 4: Puntsymbolen: Idem voor puntsymbolen </w:t>
      </w:r>
    </w:p>
    <w:p w14:paraId="7CB43894" w14:textId="77777777" w:rsidR="00586F4F" w:rsidRDefault="00000000">
      <w:pPr>
        <w:pStyle w:val="Plattetekst1"/>
        <w:numPr>
          <w:ilvl w:val="0"/>
          <w:numId w:val="5"/>
        </w:numPr>
        <w:spacing w:line="280" w:lineRule="atLeast"/>
      </w:pPr>
      <w:r>
        <w:t xml:space="preserve">Sheet 5: Tekstsymbolen: Idem voor tekstsymbolen </w:t>
      </w:r>
    </w:p>
    <w:p w14:paraId="28EB7975" w14:textId="77777777" w:rsidR="00586F4F"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6C9F425C" w14:textId="77777777" w:rsidR="00586F4F" w:rsidRDefault="00586F4F">
      <w:pPr>
        <w:rPr>
          <w:szCs w:val="20"/>
        </w:rPr>
      </w:pPr>
    </w:p>
    <w:p w14:paraId="34C1C0DA" w14:textId="77777777" w:rsidR="00586F4F"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081047BC" w14:textId="77777777" w:rsidR="00586F4F" w:rsidRDefault="00586F4F">
      <w:pPr>
        <w:rPr>
          <w:rFonts w:ascii="Calibri" w:eastAsiaTheme="minorHAnsi" w:hAnsi="Calibri" w:cs="Calibri"/>
          <w:color w:val="auto"/>
        </w:rPr>
      </w:pPr>
    </w:p>
    <w:p w14:paraId="739CB748" w14:textId="77777777" w:rsidR="00586F4F"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5E304A01" w14:textId="77777777" w:rsidR="00586F4F"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7D93E426" w14:textId="77777777" w:rsidR="00586F4F" w:rsidRDefault="00000000">
      <w:pPr>
        <w:pStyle w:val="Kop2"/>
        <w:numPr>
          <w:ilvl w:val="1"/>
          <w:numId w:val="3"/>
        </w:numPr>
      </w:pPr>
      <w:bookmarkStart w:id="6" w:name="_Hlk51316644"/>
      <w:bookmarkStart w:id="7" w:name="_Toc51750174"/>
      <w:bookmarkStart w:id="8" w:name="_Toc42596081"/>
      <w:bookmarkStart w:id="9" w:name="_Toc178598328"/>
      <w:bookmarkEnd w:id="6"/>
      <w:r>
        <w:t>Inbedding</w:t>
      </w:r>
      <w:bookmarkEnd w:id="7"/>
      <w:bookmarkEnd w:id="8"/>
      <w:bookmarkEnd w:id="9"/>
    </w:p>
    <w:p w14:paraId="2DA47334" w14:textId="77777777" w:rsidR="00586F4F" w:rsidRDefault="00000000">
      <w:pPr>
        <w:pStyle w:val="Plattetekst1"/>
        <w:spacing w:line="280" w:lineRule="atLeast"/>
      </w:pPr>
      <w:r>
        <w:t xml:space="preserve">De visualisatie van IMKL die hier wordt gepresenteerd sluit aan bij NEN 3116 “Tekeningen in de bouw: basissymbolen voor de uitwisseling van gegevens over de ligging van ondergrondse </w:t>
      </w:r>
      <w:r>
        <w:lastRenderedPageBreak/>
        <w:t>leidingen”.</w:t>
      </w:r>
      <w:r>
        <w:br/>
      </w:r>
    </w:p>
    <w:p w14:paraId="18E44CDD" w14:textId="77777777" w:rsidR="00586F4F"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9656BE4" w14:textId="77777777" w:rsidR="00586F4F" w:rsidRDefault="00000000">
      <w:pPr>
        <w:pStyle w:val="Kop1"/>
        <w:numPr>
          <w:ilvl w:val="0"/>
          <w:numId w:val="3"/>
        </w:numPr>
      </w:pPr>
      <w:bookmarkStart w:id="10" w:name="_Toc51750175"/>
      <w:bookmarkStart w:id="11" w:name="_Toc42596082"/>
      <w:bookmarkStart w:id="12" w:name="__DdeLink__6259_1469215086"/>
      <w:bookmarkStart w:id="13" w:name="_Toc178598329"/>
      <w:r>
        <w:lastRenderedPageBreak/>
        <w:t>Algemene visualisatieregels</w:t>
      </w:r>
      <w:bookmarkEnd w:id="10"/>
      <w:bookmarkEnd w:id="11"/>
      <w:bookmarkEnd w:id="12"/>
      <w:bookmarkEnd w:id="13"/>
    </w:p>
    <w:p w14:paraId="12E8C6BF" w14:textId="77777777" w:rsidR="00586F4F" w:rsidRDefault="00000000">
      <w:pPr>
        <w:pStyle w:val="Kop2"/>
        <w:numPr>
          <w:ilvl w:val="1"/>
          <w:numId w:val="3"/>
        </w:numPr>
      </w:pPr>
      <w:bookmarkStart w:id="14" w:name="_Toc51750176"/>
      <w:bookmarkStart w:id="15" w:name="_Toc42596083"/>
      <w:bookmarkStart w:id="16" w:name="_Toc178598330"/>
      <w:r>
        <w:t>Inleiding</w:t>
      </w:r>
      <w:bookmarkEnd w:id="14"/>
      <w:bookmarkEnd w:id="15"/>
      <w:bookmarkEnd w:id="16"/>
    </w:p>
    <w:p w14:paraId="071D5AB7" w14:textId="77777777" w:rsidR="00586F4F" w:rsidRDefault="00000000">
      <w:pPr>
        <w:pStyle w:val="Kop3"/>
        <w:numPr>
          <w:ilvl w:val="2"/>
          <w:numId w:val="3"/>
        </w:numPr>
      </w:pPr>
      <w:bookmarkStart w:id="17" w:name="__RefHeading___Toc4434_4117045737"/>
      <w:bookmarkEnd w:id="17"/>
      <w:r>
        <w:t>Grafische variabelen</w:t>
      </w:r>
    </w:p>
    <w:p w14:paraId="0C2DE358" w14:textId="77777777" w:rsidR="00586F4F"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77757AC" w14:textId="77777777" w:rsidR="00586F4F"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186B3DE0" w14:textId="77777777" w:rsidR="00586F4F"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65316C6D" w14:textId="77777777" w:rsidR="00586F4F"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34197853" w14:textId="77777777" w:rsidR="00586F4F"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029E31D" w14:textId="77777777" w:rsidR="00586F4F" w:rsidRDefault="00000000">
      <w:pPr>
        <w:pStyle w:val="Kop3"/>
        <w:numPr>
          <w:ilvl w:val="2"/>
          <w:numId w:val="3"/>
        </w:numPr>
      </w:pPr>
      <w:bookmarkStart w:id="18" w:name="__RefHeading___Toc4436_4117045737"/>
      <w:bookmarkEnd w:id="18"/>
      <w:r>
        <w:t>Schaalniveaus</w:t>
      </w:r>
    </w:p>
    <w:p w14:paraId="71FABD01" w14:textId="77777777" w:rsidR="00586F4F"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86F4F" w14:paraId="0EBB7C1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B31B7AA" w14:textId="77777777" w:rsidR="00586F4F"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D5FC899" w14:textId="77777777" w:rsidR="00586F4F"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5E9F9F99" w14:textId="77777777" w:rsidR="00586F4F"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2CBAA0E7" w14:textId="77777777" w:rsidR="00586F4F" w:rsidRDefault="00000000">
            <w:pPr>
              <w:jc w:val="center"/>
            </w:pPr>
            <w:proofErr w:type="spellStart"/>
            <w:r>
              <w:rPr>
                <w:rFonts w:eastAsia="Lucida Sans Unicode" w:cs="Tahoma"/>
                <w:b/>
                <w:bCs/>
                <w:iCs/>
                <w:color w:val="FFFFFF"/>
                <w:szCs w:val="20"/>
              </w:rPr>
              <w:t>MaxScaleDenominator</w:t>
            </w:r>
            <w:proofErr w:type="spellEnd"/>
          </w:p>
        </w:tc>
      </w:tr>
      <w:tr w:rsidR="00586F4F" w14:paraId="50F25B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950ED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684C8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4D279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F3D300" w14:textId="77777777" w:rsidR="00586F4F" w:rsidRDefault="00000000">
            <w:pPr>
              <w:jc w:val="center"/>
            </w:pPr>
            <w:r>
              <w:t>12.500.000</w:t>
            </w:r>
          </w:p>
        </w:tc>
      </w:tr>
      <w:tr w:rsidR="00586F4F" w14:paraId="3BE324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99EB15" w14:textId="77777777" w:rsidR="00586F4F"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DC8DE6" w14:textId="77777777" w:rsidR="00586F4F"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3C8168" w14:textId="77777777" w:rsidR="00586F4F"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3D25E1" w14:textId="77777777" w:rsidR="00586F4F" w:rsidRDefault="00586F4F">
            <w:pPr>
              <w:jc w:val="center"/>
            </w:pPr>
          </w:p>
        </w:tc>
      </w:tr>
      <w:tr w:rsidR="00586F4F" w14:paraId="1CC3A3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3F43F3E"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2AF9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C0E3B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ED8992" w14:textId="77777777" w:rsidR="00586F4F" w:rsidRDefault="00000000">
            <w:pPr>
              <w:jc w:val="center"/>
            </w:pPr>
            <w:r>
              <w:t>6.500.000</w:t>
            </w:r>
          </w:p>
        </w:tc>
      </w:tr>
      <w:tr w:rsidR="00586F4F" w14:paraId="24544A4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744E35" w14:textId="77777777" w:rsidR="00586F4F"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E906F1" w14:textId="77777777" w:rsidR="00586F4F"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C3486" w14:textId="77777777" w:rsidR="00586F4F"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37E4E0" w14:textId="77777777" w:rsidR="00586F4F" w:rsidRDefault="00586F4F">
            <w:pPr>
              <w:jc w:val="center"/>
            </w:pPr>
          </w:p>
        </w:tc>
      </w:tr>
      <w:tr w:rsidR="00586F4F" w14:paraId="27478D2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B35F83"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C6401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A8CD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DE78E37" w14:textId="77777777" w:rsidR="00586F4F" w:rsidRDefault="00000000">
            <w:pPr>
              <w:jc w:val="center"/>
            </w:pPr>
            <w:r>
              <w:t>5.000.000</w:t>
            </w:r>
          </w:p>
        </w:tc>
      </w:tr>
      <w:tr w:rsidR="00586F4F" w14:paraId="75368F1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FEDB58" w14:textId="77777777" w:rsidR="00586F4F"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1B86E" w14:textId="77777777" w:rsidR="00586F4F"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87D1860" w14:textId="77777777" w:rsidR="00586F4F"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1CC823" w14:textId="77777777" w:rsidR="00586F4F" w:rsidRDefault="00586F4F">
            <w:pPr>
              <w:jc w:val="center"/>
            </w:pPr>
          </w:p>
        </w:tc>
      </w:tr>
      <w:tr w:rsidR="00586F4F" w14:paraId="63F262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1CAE9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6392A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2FEE84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223905" w14:textId="77777777" w:rsidR="00586F4F" w:rsidRDefault="00000000">
            <w:pPr>
              <w:jc w:val="center"/>
            </w:pPr>
            <w:r>
              <w:t>3.000.000</w:t>
            </w:r>
          </w:p>
        </w:tc>
      </w:tr>
      <w:tr w:rsidR="00586F4F" w14:paraId="55B3C2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B452B0" w14:textId="77777777" w:rsidR="00586F4F"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D52006" w14:textId="77777777" w:rsidR="00586F4F"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F3A6A36" w14:textId="77777777" w:rsidR="00586F4F"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F095FF9" w14:textId="77777777" w:rsidR="00586F4F" w:rsidRDefault="00586F4F">
            <w:pPr>
              <w:jc w:val="center"/>
            </w:pPr>
          </w:p>
        </w:tc>
      </w:tr>
      <w:tr w:rsidR="00586F4F" w14:paraId="5212B90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450950"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F832FE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D1BC35"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2E30CB" w14:textId="77777777" w:rsidR="00586F4F" w:rsidRDefault="00000000">
            <w:pPr>
              <w:jc w:val="center"/>
            </w:pPr>
            <w:r>
              <w:t>1.500.000</w:t>
            </w:r>
          </w:p>
        </w:tc>
      </w:tr>
      <w:tr w:rsidR="00586F4F" w14:paraId="1A5C3E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3514737" w14:textId="77777777" w:rsidR="00586F4F"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25E49E" w14:textId="77777777" w:rsidR="00586F4F"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8C060DB" w14:textId="77777777" w:rsidR="00586F4F"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509B21" w14:textId="77777777" w:rsidR="00586F4F" w:rsidRDefault="00586F4F">
            <w:pPr>
              <w:jc w:val="center"/>
            </w:pPr>
          </w:p>
        </w:tc>
      </w:tr>
      <w:tr w:rsidR="00586F4F" w14:paraId="5EF725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D92AF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536F2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CD277"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82CCCA" w14:textId="77777777" w:rsidR="00586F4F" w:rsidRDefault="00000000">
            <w:pPr>
              <w:jc w:val="center"/>
            </w:pPr>
            <w:r>
              <w:t>400.000</w:t>
            </w:r>
          </w:p>
        </w:tc>
      </w:tr>
      <w:tr w:rsidR="00586F4F" w14:paraId="56395AC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6BFC20" w14:textId="77777777" w:rsidR="00586F4F"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B43D3B" w14:textId="77777777" w:rsidR="00586F4F"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9DBF99" w14:textId="77777777" w:rsidR="00586F4F"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CC2F25" w14:textId="77777777" w:rsidR="00586F4F" w:rsidRDefault="00586F4F">
            <w:pPr>
              <w:jc w:val="center"/>
            </w:pPr>
          </w:p>
        </w:tc>
      </w:tr>
      <w:tr w:rsidR="00586F4F" w14:paraId="6EB8A0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5BA6C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1A2C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2965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1BE1F7" w14:textId="77777777" w:rsidR="00586F4F" w:rsidRDefault="00000000">
            <w:pPr>
              <w:jc w:val="center"/>
            </w:pPr>
            <w:r>
              <w:t>200.000</w:t>
            </w:r>
          </w:p>
        </w:tc>
      </w:tr>
      <w:tr w:rsidR="00586F4F" w14:paraId="202AA8F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EDAA0" w14:textId="77777777" w:rsidR="00586F4F"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45F6FA" w14:textId="77777777" w:rsidR="00586F4F"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0C044" w14:textId="77777777" w:rsidR="00586F4F"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7CDCAD" w14:textId="77777777" w:rsidR="00586F4F" w:rsidRDefault="00586F4F">
            <w:pPr>
              <w:jc w:val="center"/>
            </w:pPr>
          </w:p>
        </w:tc>
      </w:tr>
      <w:tr w:rsidR="00586F4F" w14:paraId="5FCEA8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A02C6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D50346"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B7E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67A26A" w14:textId="77777777" w:rsidR="00586F4F" w:rsidRDefault="00000000">
            <w:pPr>
              <w:jc w:val="center"/>
            </w:pPr>
            <w:r>
              <w:t>100.000</w:t>
            </w:r>
          </w:p>
        </w:tc>
      </w:tr>
      <w:tr w:rsidR="00586F4F" w14:paraId="163072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613E75B" w14:textId="77777777" w:rsidR="00586F4F"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9F55D8" w14:textId="77777777" w:rsidR="00586F4F"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ACF365" w14:textId="77777777" w:rsidR="00586F4F"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023ECF" w14:textId="77777777" w:rsidR="00586F4F" w:rsidRDefault="00586F4F">
            <w:pPr>
              <w:jc w:val="center"/>
            </w:pPr>
          </w:p>
        </w:tc>
      </w:tr>
      <w:tr w:rsidR="00586F4F" w14:paraId="6F76D6C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B9AEB8B"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4B10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C4287C"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51E2CE" w14:textId="77777777" w:rsidR="00586F4F" w:rsidRDefault="00000000">
            <w:pPr>
              <w:jc w:val="center"/>
            </w:pPr>
            <w:r>
              <w:t>50.000</w:t>
            </w:r>
          </w:p>
        </w:tc>
      </w:tr>
      <w:tr w:rsidR="00586F4F" w14:paraId="00EEBB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1B2168" w14:textId="77777777" w:rsidR="00586F4F"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DD6FC4" w14:textId="77777777" w:rsidR="00586F4F"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E159C00" w14:textId="77777777" w:rsidR="00586F4F"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0E981F" w14:textId="77777777" w:rsidR="00586F4F" w:rsidRDefault="00586F4F">
            <w:pPr>
              <w:jc w:val="center"/>
            </w:pPr>
          </w:p>
        </w:tc>
      </w:tr>
      <w:tr w:rsidR="00586F4F" w14:paraId="0C8C393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914B0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F7424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B665B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69526F" w14:textId="77777777" w:rsidR="00586F4F" w:rsidRDefault="00000000">
            <w:pPr>
              <w:jc w:val="center"/>
            </w:pPr>
            <w:r>
              <w:t>25.000</w:t>
            </w:r>
          </w:p>
        </w:tc>
      </w:tr>
      <w:tr w:rsidR="00586F4F" w14:paraId="6C308B1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7B414D" w14:textId="77777777" w:rsidR="00586F4F"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58516C4" w14:textId="77777777" w:rsidR="00586F4F"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C73758" w14:textId="77777777" w:rsidR="00586F4F"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2F227" w14:textId="77777777" w:rsidR="00586F4F" w:rsidRDefault="00586F4F">
            <w:pPr>
              <w:jc w:val="center"/>
            </w:pPr>
          </w:p>
        </w:tc>
      </w:tr>
      <w:tr w:rsidR="00586F4F" w14:paraId="5A02CA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D5427A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10928"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4909D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A0A58F0" w14:textId="77777777" w:rsidR="00586F4F" w:rsidRDefault="00000000">
            <w:pPr>
              <w:jc w:val="center"/>
            </w:pPr>
            <w:r>
              <w:t>12.500</w:t>
            </w:r>
          </w:p>
        </w:tc>
      </w:tr>
      <w:tr w:rsidR="00586F4F" w14:paraId="54849A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80C4189" w14:textId="77777777" w:rsidR="00586F4F"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3AEEF3" w14:textId="77777777" w:rsidR="00586F4F"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EDB35F" w14:textId="77777777" w:rsidR="00586F4F"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072E35" w14:textId="77777777" w:rsidR="00586F4F" w:rsidRDefault="00586F4F">
            <w:pPr>
              <w:jc w:val="center"/>
            </w:pPr>
          </w:p>
        </w:tc>
      </w:tr>
      <w:tr w:rsidR="00586F4F" w14:paraId="35A352A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1F1BE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7F9BFC"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8FC546"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8FE726" w14:textId="77777777" w:rsidR="00586F4F" w:rsidRDefault="00000000">
            <w:pPr>
              <w:jc w:val="center"/>
            </w:pPr>
            <w:r>
              <w:t>10.000</w:t>
            </w:r>
          </w:p>
        </w:tc>
      </w:tr>
      <w:tr w:rsidR="00586F4F" w14:paraId="5A3A84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5A7A7B0" w14:textId="77777777" w:rsidR="00586F4F"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D8F9E9" w14:textId="77777777" w:rsidR="00586F4F"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F8137E" w14:textId="77777777" w:rsidR="00586F4F"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10BD49" w14:textId="77777777" w:rsidR="00586F4F" w:rsidRDefault="00586F4F">
            <w:pPr>
              <w:jc w:val="center"/>
            </w:pPr>
          </w:p>
        </w:tc>
      </w:tr>
      <w:tr w:rsidR="00586F4F" w14:paraId="3364F3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203441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25802B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6E0B7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B9AE6B" w14:textId="77777777" w:rsidR="00586F4F" w:rsidRDefault="00000000">
            <w:pPr>
              <w:jc w:val="center"/>
            </w:pPr>
            <w:r>
              <w:t>5.000</w:t>
            </w:r>
          </w:p>
        </w:tc>
      </w:tr>
      <w:tr w:rsidR="00586F4F" w14:paraId="234598F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DD3010" w14:textId="77777777" w:rsidR="00586F4F"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89BE1D" w14:textId="77777777" w:rsidR="00586F4F"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4F3261" w14:textId="77777777" w:rsidR="00586F4F"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4C96E4" w14:textId="77777777" w:rsidR="00586F4F" w:rsidRDefault="00586F4F">
            <w:pPr>
              <w:jc w:val="center"/>
            </w:pPr>
          </w:p>
        </w:tc>
      </w:tr>
      <w:tr w:rsidR="00586F4F" w14:paraId="12EF637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00B454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B6CA78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264BD5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C17D43" w14:textId="77777777" w:rsidR="00586F4F" w:rsidRDefault="00000000">
            <w:pPr>
              <w:jc w:val="center"/>
            </w:pPr>
            <w:r>
              <w:t>2.500</w:t>
            </w:r>
          </w:p>
        </w:tc>
      </w:tr>
      <w:tr w:rsidR="00586F4F" w14:paraId="437BCFC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C668FA" w14:textId="77777777" w:rsidR="00586F4F"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B5F585" w14:textId="77777777" w:rsidR="00586F4F"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98B9B8" w14:textId="77777777" w:rsidR="00586F4F"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19AFD9" w14:textId="77777777" w:rsidR="00586F4F" w:rsidRDefault="00586F4F">
            <w:pPr>
              <w:jc w:val="center"/>
            </w:pPr>
          </w:p>
        </w:tc>
      </w:tr>
      <w:tr w:rsidR="00586F4F" w14:paraId="6535496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DFDF9C"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92525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6DB86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476D35" w14:textId="77777777" w:rsidR="00586F4F" w:rsidRDefault="00000000">
            <w:pPr>
              <w:jc w:val="center"/>
            </w:pPr>
            <w:r>
              <w:t>1.250</w:t>
            </w:r>
          </w:p>
        </w:tc>
      </w:tr>
      <w:tr w:rsidR="00586F4F" w14:paraId="3766348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4E6C6E" w14:textId="77777777" w:rsidR="00586F4F"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3A29AA5" w14:textId="77777777" w:rsidR="00586F4F"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1367E3" w14:textId="77777777" w:rsidR="00586F4F"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3852EEE" w14:textId="77777777" w:rsidR="00586F4F" w:rsidRDefault="00586F4F">
            <w:pPr>
              <w:jc w:val="center"/>
            </w:pPr>
          </w:p>
        </w:tc>
      </w:tr>
      <w:tr w:rsidR="00586F4F" w14:paraId="20645AA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A179A"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6852C0"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3B677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FE1B26" w14:textId="77777777" w:rsidR="00586F4F" w:rsidRDefault="00000000">
            <w:pPr>
              <w:jc w:val="center"/>
            </w:pPr>
            <w:r>
              <w:t>500</w:t>
            </w:r>
          </w:p>
        </w:tc>
      </w:tr>
      <w:tr w:rsidR="00586F4F" w14:paraId="0DFB0BC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F63D9D" w14:textId="77777777" w:rsidR="00586F4F"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5A6896D" w14:textId="77777777" w:rsidR="00586F4F"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0F2E8D2" w14:textId="77777777" w:rsidR="00586F4F"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DAB268" w14:textId="77777777" w:rsidR="00586F4F" w:rsidRDefault="00586F4F">
            <w:pPr>
              <w:jc w:val="center"/>
            </w:pPr>
          </w:p>
        </w:tc>
      </w:tr>
      <w:tr w:rsidR="00586F4F" w14:paraId="2CCF17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FEF25B" w14:textId="77777777" w:rsidR="00586F4F" w:rsidRDefault="00586F4F"/>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487F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7FFFE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C78F3E" w14:textId="77777777" w:rsidR="00586F4F" w:rsidRDefault="00000000">
            <w:pPr>
              <w:jc w:val="center"/>
            </w:pPr>
            <w:r>
              <w:t>250</w:t>
            </w:r>
          </w:p>
        </w:tc>
      </w:tr>
      <w:tr w:rsidR="00586F4F" w14:paraId="0E0BED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CB9BF1" w14:textId="77777777" w:rsidR="00586F4F"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2A3574" w14:textId="77777777" w:rsidR="00586F4F"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51993B" w14:textId="77777777" w:rsidR="00586F4F"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702A19" w14:textId="77777777" w:rsidR="00586F4F" w:rsidRDefault="00586F4F">
            <w:pPr>
              <w:jc w:val="center"/>
            </w:pPr>
          </w:p>
        </w:tc>
      </w:tr>
    </w:tbl>
    <w:p w14:paraId="7AABE118" w14:textId="77777777" w:rsidR="00586F4F" w:rsidRDefault="00000000">
      <w:pPr>
        <w:pStyle w:val="Kop3"/>
        <w:numPr>
          <w:ilvl w:val="2"/>
          <w:numId w:val="3"/>
        </w:numPr>
      </w:pPr>
      <w:bookmarkStart w:id="19" w:name="__RefHeading___Toc4438_4117045737"/>
      <w:bookmarkEnd w:id="19"/>
      <w:r>
        <w:t>Leeswijzer</w:t>
      </w:r>
    </w:p>
    <w:p w14:paraId="2EE73E78" w14:textId="77777777" w:rsidR="00586F4F"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78545908" w14:textId="77777777" w:rsidR="00586F4F" w:rsidRDefault="00000000">
      <w:pPr>
        <w:pStyle w:val="Kop2"/>
        <w:numPr>
          <w:ilvl w:val="1"/>
          <w:numId w:val="3"/>
        </w:numPr>
      </w:pPr>
      <w:bookmarkStart w:id="20" w:name="_Toc51750177"/>
      <w:bookmarkStart w:id="21" w:name="_Toc42596084"/>
      <w:bookmarkStart w:id="22" w:name="_Toc178598331"/>
      <w:r>
        <w:t>Kleur</w:t>
      </w:r>
      <w:bookmarkEnd w:id="20"/>
      <w:bookmarkEnd w:id="21"/>
      <w:bookmarkEnd w:id="22"/>
    </w:p>
    <w:p w14:paraId="56E88722" w14:textId="77777777" w:rsidR="00586F4F"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8"/>
        <w:gridCol w:w="1557"/>
        <w:gridCol w:w="1389"/>
        <w:gridCol w:w="1501"/>
        <w:gridCol w:w="2105"/>
      </w:tblGrid>
      <w:tr w:rsidR="00586F4F" w14:paraId="6E69D6C8" w14:textId="77777777">
        <w:trPr>
          <w:trHeight w:val="453"/>
          <w:tblHeader/>
          <w:jc w:val="center"/>
        </w:trPr>
        <w:tc>
          <w:tcPr>
            <w:tcW w:w="2608" w:type="dxa"/>
            <w:tcBorders>
              <w:top w:val="single" w:sz="2" w:space="0" w:color="000001"/>
              <w:left w:val="single" w:sz="2" w:space="0" w:color="000001"/>
              <w:bottom w:val="single" w:sz="2" w:space="0" w:color="000001"/>
            </w:tcBorders>
            <w:shd w:val="clear" w:color="auto" w:fill="808080"/>
          </w:tcPr>
          <w:p w14:paraId="31950DAD" w14:textId="77777777" w:rsidR="00586F4F" w:rsidRDefault="00000000">
            <w:pPr>
              <w:jc w:val="cente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tcBorders>
            <w:shd w:val="clear" w:color="auto" w:fill="808080"/>
          </w:tcPr>
          <w:p w14:paraId="3E3A7605" w14:textId="77777777" w:rsidR="00586F4F" w:rsidRDefault="00000000">
            <w:pPr>
              <w:jc w:val="cente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tcBorders>
            <w:shd w:val="clear" w:color="auto" w:fill="808080"/>
          </w:tcPr>
          <w:p w14:paraId="63CE854A"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4DC622B"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15AECFE2" w14:textId="77777777" w:rsidR="00586F4F" w:rsidRDefault="00000000">
            <w:pPr>
              <w:jc w:val="center"/>
            </w:pPr>
            <w:r>
              <w:rPr>
                <w:rFonts w:eastAsia="Lucida Sans Unicode" w:cs="Tahoma"/>
                <w:b/>
                <w:bCs/>
                <w:iCs/>
                <w:color w:val="FFFFFF"/>
                <w:szCs w:val="20"/>
              </w:rPr>
              <w:t>Kleurafbeelding</w:t>
            </w:r>
          </w:p>
        </w:tc>
      </w:tr>
      <w:tr w:rsidR="00586F4F" w14:paraId="536307CD"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61B402" w14:textId="77777777" w:rsidR="00586F4F" w:rsidRDefault="00000000">
            <w:r>
              <w:rPr>
                <w:sz w:val="16"/>
                <w:szCs w:val="16"/>
              </w:rPr>
              <w:t>Datatransport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43AC95" w14:textId="77777777" w:rsidR="00586F4F" w:rsidRDefault="00000000">
            <w:pPr>
              <w:jc w:val="center"/>
            </w:pPr>
            <w:r>
              <w:rPr>
                <w:sz w:val="16"/>
                <w:szCs w:val="16"/>
              </w:rPr>
              <w:t>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40B3B6" w14:textId="77777777" w:rsidR="00586F4F" w:rsidRDefault="00000000">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83B0FF4" w14:textId="77777777" w:rsidR="00586F4F"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1CDFDE62" w14:textId="77777777" w:rsidR="00586F4F" w:rsidRDefault="00586F4F">
            <w:pPr>
              <w:rPr>
                <w:sz w:val="16"/>
                <w:szCs w:val="16"/>
              </w:rPr>
            </w:pPr>
          </w:p>
        </w:tc>
      </w:tr>
      <w:tr w:rsidR="00586F4F" w14:paraId="42E2689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2F3824" w14:textId="77777777" w:rsidR="00586F4F" w:rsidRDefault="00000000">
            <w:r>
              <w:rPr>
                <w:sz w:val="16"/>
                <w:szCs w:val="16"/>
              </w:rPr>
              <w:t>Gas lage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8969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B58C" w14:textId="77777777" w:rsidR="00586F4F" w:rsidRDefault="00000000">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A776C1" w14:textId="77777777" w:rsidR="00586F4F"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B839B1D" w14:textId="77777777" w:rsidR="00586F4F" w:rsidRDefault="00586F4F">
            <w:pPr>
              <w:rPr>
                <w:sz w:val="16"/>
                <w:szCs w:val="16"/>
              </w:rPr>
            </w:pPr>
          </w:p>
        </w:tc>
      </w:tr>
      <w:tr w:rsidR="00586F4F" w14:paraId="0E8F13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29C5C" w14:textId="77777777" w:rsidR="00586F4F" w:rsidRDefault="00000000">
            <w:r>
              <w:rPr>
                <w:sz w:val="16"/>
                <w:szCs w:val="16"/>
              </w:rPr>
              <w:t>Gas hoge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517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210F5C" w14:textId="77777777" w:rsidR="00586F4F" w:rsidRDefault="00000000">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572DF1" w14:textId="77777777" w:rsidR="00586F4F"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8A3138" w14:textId="77777777" w:rsidR="00586F4F" w:rsidRDefault="00586F4F">
            <w:pPr>
              <w:rPr>
                <w:sz w:val="16"/>
                <w:szCs w:val="16"/>
              </w:rPr>
            </w:pPr>
          </w:p>
        </w:tc>
      </w:tr>
      <w:tr w:rsidR="00586F4F" w14:paraId="5E9EA1AC"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76CE0" w14:textId="77777777" w:rsidR="00586F4F" w:rsidRDefault="00000000">
            <w:r>
              <w:rPr>
                <w:sz w:val="16"/>
                <w:szCs w:val="16"/>
              </w:rPr>
              <w:t>Buisleiding gevaarlijke inhoud</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189934" w14:textId="77777777" w:rsidR="00586F4F" w:rsidRDefault="00000000">
            <w:pPr>
              <w:jc w:val="center"/>
            </w:pPr>
            <w:r>
              <w:rPr>
                <w:sz w:val="16"/>
                <w:szCs w:val="16"/>
              </w:rPr>
              <w:t>Oranje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BA32D6" w14:textId="77777777" w:rsidR="00586F4F" w:rsidRDefault="00000000">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03D1880" w14:textId="77777777" w:rsidR="00586F4F"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72E1E1C1" w14:textId="77777777" w:rsidR="00586F4F" w:rsidRDefault="00586F4F">
            <w:pPr>
              <w:rPr>
                <w:sz w:val="16"/>
                <w:szCs w:val="16"/>
              </w:rPr>
            </w:pPr>
          </w:p>
        </w:tc>
      </w:tr>
      <w:tr w:rsidR="00586F4F" w14:paraId="141A146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AD275E" w14:textId="77777777" w:rsidR="00586F4F" w:rsidRDefault="00000000">
            <w:r>
              <w:rPr>
                <w:sz w:val="16"/>
                <w:szCs w:val="16"/>
              </w:rPr>
              <w:t>Landelijk Hoogspanningsnet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BCBF97F"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2F4765"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D2A163"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E865FE8" w14:textId="77777777" w:rsidR="00586F4F" w:rsidRDefault="00586F4F">
            <w:pPr>
              <w:rPr>
                <w:sz w:val="16"/>
                <w:szCs w:val="16"/>
              </w:rPr>
            </w:pPr>
          </w:p>
        </w:tc>
      </w:tr>
      <w:tr w:rsidR="00586F4F" w14:paraId="6729ADCB"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78CC9EB" w14:textId="77777777" w:rsidR="00586F4F" w:rsidRDefault="00000000">
            <w:r>
              <w:rPr>
                <w:sz w:val="16"/>
                <w:szCs w:val="16"/>
              </w:rPr>
              <w:lastRenderedPageBreak/>
              <w:t>Hoogspanning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2B1FCC"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6FD6BD"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8DCD6D"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780EB459" w14:textId="77777777" w:rsidR="00586F4F" w:rsidRDefault="00586F4F">
            <w:pPr>
              <w:rPr>
                <w:sz w:val="16"/>
                <w:szCs w:val="16"/>
              </w:rPr>
            </w:pPr>
          </w:p>
        </w:tc>
      </w:tr>
      <w:tr w:rsidR="00586F4F" w14:paraId="48413846"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D4180" w14:textId="77777777" w:rsidR="00586F4F" w:rsidRDefault="00000000">
            <w:proofErr w:type="spellStart"/>
            <w:r>
              <w:rPr>
                <w:sz w:val="16"/>
                <w:szCs w:val="16"/>
              </w:rPr>
              <w:t>Middenspanning</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C6B5E6" w14:textId="77777777" w:rsidR="00586F4F" w:rsidRDefault="00000000">
            <w:pPr>
              <w:jc w:val="center"/>
            </w:pPr>
            <w:r>
              <w:rPr>
                <w:sz w:val="16"/>
                <w:szCs w:val="16"/>
              </w:rPr>
              <w:t>Rood-2</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C3D0FB2" w14:textId="77777777" w:rsidR="00586F4F" w:rsidRDefault="00000000">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900305" w14:textId="77777777" w:rsidR="00586F4F"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08D0AB1D" w14:textId="77777777" w:rsidR="00586F4F" w:rsidRDefault="00586F4F">
            <w:pPr>
              <w:rPr>
                <w:sz w:val="16"/>
                <w:szCs w:val="16"/>
              </w:rPr>
            </w:pPr>
          </w:p>
        </w:tc>
      </w:tr>
      <w:tr w:rsidR="00586F4F" w14:paraId="030A86E2"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8ACE0" w14:textId="77777777" w:rsidR="00586F4F" w:rsidRDefault="00000000">
            <w:r>
              <w:rPr>
                <w:sz w:val="16"/>
                <w:szCs w:val="16"/>
              </w:rPr>
              <w:t>Laagspanning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ACBFE1" w14:textId="77777777" w:rsidR="00586F4F" w:rsidRDefault="00000000">
            <w:pPr>
              <w:jc w:val="center"/>
            </w:pPr>
            <w:r>
              <w:rPr>
                <w:sz w:val="16"/>
                <w:szCs w:val="16"/>
              </w:rPr>
              <w:t>Rood-3</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49DE8D" w14:textId="77777777" w:rsidR="00586F4F" w:rsidRDefault="00000000">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EB8976" w14:textId="77777777" w:rsidR="00586F4F"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2B053D39" w14:textId="77777777" w:rsidR="00586F4F" w:rsidRDefault="00586F4F">
            <w:pPr>
              <w:rPr>
                <w:sz w:val="16"/>
                <w:szCs w:val="16"/>
              </w:rPr>
            </w:pPr>
          </w:p>
        </w:tc>
      </w:tr>
      <w:tr w:rsidR="00586F4F" w14:paraId="4EE5FB6B" w14:textId="77777777">
        <w:trPr>
          <w:trHeight w:val="58"/>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E5310B" w14:textId="77777777" w:rsidR="00586F4F" w:rsidRDefault="00000000">
            <w:r>
              <w:rPr>
                <w:sz w:val="16"/>
                <w:szCs w:val="16"/>
              </w:rPr>
              <w:t>(Petro)chemie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973B88" w14:textId="77777777" w:rsidR="00586F4F" w:rsidRDefault="00000000">
            <w:pPr>
              <w:jc w:val="center"/>
            </w:pPr>
            <w:r>
              <w:rPr>
                <w:sz w:val="16"/>
                <w:szCs w:val="16"/>
              </w:rPr>
              <w:t>Bruin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D3944B" w14:textId="77777777" w:rsidR="00586F4F" w:rsidRDefault="00000000">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ECCA74" w14:textId="77777777" w:rsidR="00586F4F"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421F8960" w14:textId="77777777" w:rsidR="00586F4F" w:rsidRDefault="00586F4F">
            <w:pPr>
              <w:rPr>
                <w:sz w:val="16"/>
                <w:szCs w:val="16"/>
              </w:rPr>
            </w:pPr>
          </w:p>
        </w:tc>
      </w:tr>
      <w:tr w:rsidR="00586F4F" w14:paraId="16F4B604"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EB2603" w14:textId="77777777" w:rsidR="00586F4F" w:rsidRDefault="00000000">
            <w:r>
              <w:rPr>
                <w:sz w:val="16"/>
                <w:szCs w:val="16"/>
              </w:rPr>
              <w:t xml:space="preserve">Riool </w:t>
            </w:r>
            <w:proofErr w:type="spellStart"/>
            <w:r>
              <w:rPr>
                <w:sz w:val="16"/>
                <w:szCs w:val="16"/>
              </w:rPr>
              <w:t>vrijverval</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1E41BE" w14:textId="77777777" w:rsidR="00586F4F" w:rsidRDefault="00000000">
            <w:pPr>
              <w:jc w:val="center"/>
            </w:pPr>
            <w:r>
              <w:rPr>
                <w:sz w:val="16"/>
                <w:szCs w:val="16"/>
              </w:rPr>
              <w:t>Paars</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CCEB24" w14:textId="77777777" w:rsidR="00586F4F" w:rsidRDefault="00000000">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65AB1B" w14:textId="77777777" w:rsidR="00586F4F"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3161FB5C" w14:textId="77777777" w:rsidR="00586F4F" w:rsidRDefault="00586F4F">
            <w:pPr>
              <w:rPr>
                <w:sz w:val="16"/>
                <w:szCs w:val="16"/>
              </w:rPr>
            </w:pPr>
          </w:p>
        </w:tc>
      </w:tr>
      <w:tr w:rsidR="00586F4F" w14:paraId="33D2068F"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776C4" w14:textId="77777777" w:rsidR="00586F4F" w:rsidRDefault="00000000">
            <w:r>
              <w:rPr>
                <w:sz w:val="16"/>
                <w:szCs w:val="16"/>
              </w:rPr>
              <w:t>Riool onder over- of onderdruk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9429B3" w14:textId="77777777" w:rsidR="00586F4F" w:rsidRDefault="00000000">
            <w:pPr>
              <w:jc w:val="center"/>
            </w:pPr>
            <w:r>
              <w:rPr>
                <w:sz w:val="16"/>
                <w:szCs w:val="16"/>
              </w:rPr>
              <w:t>Violet</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109278" w14:textId="77777777" w:rsidR="00586F4F" w:rsidRDefault="00000000">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CFC249" w14:textId="77777777" w:rsidR="00586F4F"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65D494E" w14:textId="77777777" w:rsidR="00586F4F" w:rsidRDefault="00586F4F">
            <w:pPr>
              <w:rPr>
                <w:sz w:val="16"/>
                <w:szCs w:val="16"/>
              </w:rPr>
            </w:pPr>
          </w:p>
        </w:tc>
      </w:tr>
      <w:tr w:rsidR="00586F4F" w14:paraId="5BB9C1E0"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5271E5" w14:textId="77777777" w:rsidR="00586F4F" w:rsidRDefault="00000000">
            <w:r>
              <w:rPr>
                <w:sz w:val="16"/>
                <w:szCs w:val="16"/>
              </w:rPr>
              <w:t>Warmte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E81EC8" w14:textId="77777777" w:rsidR="00586F4F" w:rsidRDefault="00000000">
            <w:pPr>
              <w:jc w:val="center"/>
            </w:pPr>
            <w:proofErr w:type="spellStart"/>
            <w:r>
              <w:rPr>
                <w:sz w:val="16"/>
                <w:szCs w:val="16"/>
              </w:rPr>
              <w:t>GroenBlauw</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F1A82A" w14:textId="77777777" w:rsidR="00586F4F" w:rsidRDefault="00000000">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CD0E01" w14:textId="77777777" w:rsidR="00586F4F"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19EFF6C" w14:textId="77777777" w:rsidR="00586F4F" w:rsidRDefault="00586F4F">
            <w:pPr>
              <w:rPr>
                <w:sz w:val="16"/>
                <w:szCs w:val="16"/>
              </w:rPr>
            </w:pPr>
          </w:p>
        </w:tc>
      </w:tr>
      <w:tr w:rsidR="00586F4F" w14:paraId="1640AC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4FA0F2" w14:textId="77777777" w:rsidR="00586F4F" w:rsidRDefault="00000000">
            <w:r>
              <w:rPr>
                <w:sz w:val="16"/>
                <w:szCs w:val="16"/>
              </w:rPr>
              <w:t>Water</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DE0CFA" w14:textId="77777777" w:rsidR="00586F4F" w:rsidRDefault="00000000">
            <w:pPr>
              <w:jc w:val="center"/>
            </w:pPr>
            <w:r>
              <w:rPr>
                <w:sz w:val="16"/>
                <w:szCs w:val="16"/>
              </w:rPr>
              <w:t>Blauw</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49AFB" w14:textId="77777777" w:rsidR="00586F4F" w:rsidRDefault="00000000">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DA4DF8" w14:textId="77777777" w:rsidR="00586F4F"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8EDCF91" w14:textId="77777777" w:rsidR="00586F4F" w:rsidRDefault="00586F4F">
            <w:pPr>
              <w:rPr>
                <w:sz w:val="16"/>
                <w:szCs w:val="16"/>
              </w:rPr>
            </w:pPr>
          </w:p>
        </w:tc>
      </w:tr>
      <w:tr w:rsidR="00586F4F" w14:paraId="115B1AD1"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3222C4" w14:textId="77777777" w:rsidR="00586F4F" w:rsidRDefault="00000000">
            <w:r>
              <w:rPr>
                <w:sz w:val="16"/>
                <w:szCs w:val="16"/>
              </w:rPr>
              <w:t>Wees</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CA16F" w14:textId="77777777" w:rsidR="00586F4F" w:rsidRDefault="00000000">
            <w:pPr>
              <w:jc w:val="center"/>
            </w:pPr>
            <w:r>
              <w:rPr>
                <w:sz w:val="16"/>
                <w:szCs w:val="16"/>
              </w:rPr>
              <w:t>Beige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79C5D6" w14:textId="77777777" w:rsidR="00586F4F" w:rsidRDefault="00000000">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78A84" w14:textId="77777777" w:rsidR="00586F4F"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5A79E535" w14:textId="77777777" w:rsidR="00586F4F" w:rsidRDefault="00586F4F">
            <w:pPr>
              <w:shd w:val="clear" w:color="auto" w:fill="918A6F"/>
              <w:rPr>
                <w:sz w:val="16"/>
                <w:szCs w:val="16"/>
              </w:rPr>
            </w:pPr>
          </w:p>
        </w:tc>
      </w:tr>
      <w:tr w:rsidR="00586F4F" w14:paraId="058EF5DD" w14:textId="77777777">
        <w:trPr>
          <w:trHeight w:val="151"/>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20815D" w14:textId="77777777" w:rsidR="00586F4F" w:rsidRDefault="00000000">
            <w:r>
              <w:rPr>
                <w:sz w:val="16"/>
                <w:szCs w:val="16"/>
              </w:rPr>
              <w:t>Overig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0FCAE4" w14:textId="77777777" w:rsidR="00586F4F" w:rsidRDefault="00000000">
            <w:pPr>
              <w:jc w:val="center"/>
            </w:pPr>
            <w:r>
              <w:rPr>
                <w:sz w:val="16"/>
                <w:szCs w:val="16"/>
              </w:rPr>
              <w:t>Olijfgroen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E75B46" w14:textId="77777777" w:rsidR="00586F4F" w:rsidRDefault="00000000">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A59373" w14:textId="77777777" w:rsidR="00586F4F"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121688E8" w14:textId="77777777" w:rsidR="00586F4F" w:rsidRDefault="00586F4F">
            <w:pPr>
              <w:rPr>
                <w:sz w:val="16"/>
                <w:szCs w:val="16"/>
              </w:rPr>
            </w:pPr>
          </w:p>
        </w:tc>
      </w:tr>
    </w:tbl>
    <w:p w14:paraId="587AE0FF" w14:textId="77777777" w:rsidR="00586F4F" w:rsidRDefault="00586F4F"/>
    <w:p w14:paraId="7D167BF0" w14:textId="77777777" w:rsidR="00586F4F" w:rsidRDefault="00000000">
      <w:r>
        <w:t>Deze kleuren zijn ook in het IMKL 1.2. model gebruikt. Naast de thema’s wordt kleur ook gebruikt voor de visualisatie van de informatiepolygoon, graafpolygoon en oriëntatiepolygoon:</w:t>
      </w:r>
    </w:p>
    <w:p w14:paraId="629D9634" w14:textId="77777777" w:rsidR="00586F4F" w:rsidRDefault="00586F4F"/>
    <w:p w14:paraId="52983802" w14:textId="77777777" w:rsidR="00586F4F" w:rsidRDefault="00586F4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86F4F" w14:paraId="7312885F"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34A98CE1" w14:textId="77777777" w:rsidR="00586F4F"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78E59A5" w14:textId="77777777" w:rsidR="00586F4F"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5B11FAD6"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5BD0D329"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7541A98D" w14:textId="77777777" w:rsidR="00586F4F" w:rsidRDefault="00000000">
            <w:pPr>
              <w:jc w:val="center"/>
            </w:pPr>
            <w:r>
              <w:rPr>
                <w:rFonts w:eastAsia="Lucida Sans Unicode" w:cs="Tahoma"/>
                <w:b/>
                <w:bCs/>
                <w:iCs/>
                <w:color w:val="FFFFFF"/>
                <w:szCs w:val="20"/>
              </w:rPr>
              <w:t>Kleurafbeelding</w:t>
            </w:r>
          </w:p>
        </w:tc>
      </w:tr>
      <w:tr w:rsidR="00586F4F" w14:paraId="1C98EAB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0691FC" w14:textId="77777777" w:rsidR="00586F4F" w:rsidRDefault="00000000">
            <w:r>
              <w:rPr>
                <w:sz w:val="16"/>
                <w:szCs w:val="16"/>
              </w:rPr>
              <w:t>Graafpolygoon,</w:t>
            </w:r>
          </w:p>
          <w:p w14:paraId="7C1B328E" w14:textId="77777777" w:rsidR="00586F4F" w:rsidRDefault="00000000">
            <w:r>
              <w:rPr>
                <w:sz w:val="16"/>
                <w:szCs w:val="16"/>
              </w:rPr>
              <w:t>Informatiepolygoon,</w:t>
            </w:r>
          </w:p>
          <w:p w14:paraId="3A6F72C3" w14:textId="77777777" w:rsidR="00586F4F"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92825F" w14:textId="77777777" w:rsidR="00586F4F"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A0670D" w14:textId="77777777" w:rsidR="00586F4F"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9E572E" w14:textId="77777777" w:rsidR="00586F4F"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0836A7D" w14:textId="77777777" w:rsidR="00586F4F" w:rsidRDefault="00586F4F">
            <w:pPr>
              <w:rPr>
                <w:sz w:val="16"/>
                <w:szCs w:val="16"/>
              </w:rPr>
            </w:pPr>
          </w:p>
        </w:tc>
      </w:tr>
    </w:tbl>
    <w:p w14:paraId="317250BE" w14:textId="77777777" w:rsidR="00586F4F" w:rsidRDefault="00000000">
      <w:pPr>
        <w:pStyle w:val="Kop2"/>
        <w:numPr>
          <w:ilvl w:val="1"/>
          <w:numId w:val="3"/>
        </w:numPr>
      </w:pPr>
      <w:bookmarkStart w:id="23" w:name="_Toc42596085"/>
      <w:bookmarkStart w:id="24" w:name="_Toc51750178"/>
      <w:bookmarkStart w:id="25" w:name="_Toc178598332"/>
      <w:r>
        <w:t>Vorm</w:t>
      </w:r>
      <w:bookmarkEnd w:id="23"/>
      <w:bookmarkEnd w:id="24"/>
      <w:bookmarkEnd w:id="25"/>
    </w:p>
    <w:p w14:paraId="09905B13" w14:textId="77777777" w:rsidR="00586F4F" w:rsidRDefault="00000000">
      <w:pPr>
        <w:pStyle w:val="Kop3"/>
        <w:numPr>
          <w:ilvl w:val="2"/>
          <w:numId w:val="3"/>
        </w:numPr>
      </w:pPr>
      <w:bookmarkStart w:id="26" w:name="__RefHeading___Toc4440_4117045737"/>
      <w:bookmarkEnd w:id="26"/>
      <w:r>
        <w:t>Puntobjecten</w:t>
      </w:r>
    </w:p>
    <w:p w14:paraId="02029769" w14:textId="77777777" w:rsidR="00586F4F" w:rsidRDefault="00000000">
      <w:pPr>
        <w:pStyle w:val="Plattetekst1"/>
      </w:pPr>
      <w:r>
        <w:t>Er zijn zes geografische objecten met een puntgeometrie:</w:t>
      </w:r>
    </w:p>
    <w:p w14:paraId="387750C4" w14:textId="77777777" w:rsidR="00586F4F" w:rsidRDefault="00000000">
      <w:pPr>
        <w:pStyle w:val="Plattetekst1"/>
        <w:numPr>
          <w:ilvl w:val="0"/>
          <w:numId w:val="9"/>
        </w:numPr>
      </w:pPr>
      <w:r>
        <w:t>Leidingelementen (</w:t>
      </w:r>
      <w:proofErr w:type="spellStart"/>
      <w:r>
        <w:t>Appurtenance</w:t>
      </w:r>
      <w:proofErr w:type="spellEnd"/>
      <w:r>
        <w:t>)</w:t>
      </w:r>
    </w:p>
    <w:p w14:paraId="54623CD5" w14:textId="77777777" w:rsidR="00586F4F" w:rsidRDefault="00000000">
      <w:pPr>
        <w:pStyle w:val="Plattetekst1"/>
        <w:numPr>
          <w:ilvl w:val="0"/>
          <w:numId w:val="9"/>
        </w:numPr>
      </w:pPr>
      <w:r>
        <w:t>Containerleidingelementen</w:t>
      </w:r>
    </w:p>
    <w:p w14:paraId="57C488C0" w14:textId="77777777" w:rsidR="00586F4F" w:rsidRDefault="00000000">
      <w:pPr>
        <w:pStyle w:val="Plattetekst1"/>
        <w:numPr>
          <w:ilvl w:val="1"/>
          <w:numId w:val="9"/>
        </w:numPr>
      </w:pPr>
      <w:r>
        <w:t>Kast (Cabinet)</w:t>
      </w:r>
    </w:p>
    <w:p w14:paraId="29BF11A2" w14:textId="77777777" w:rsidR="00586F4F" w:rsidRDefault="00000000">
      <w:pPr>
        <w:pStyle w:val="Plattetekst1"/>
        <w:numPr>
          <w:ilvl w:val="1"/>
          <w:numId w:val="9"/>
        </w:numPr>
      </w:pPr>
      <w:r>
        <w:t>Mangat (</w:t>
      </w:r>
      <w:proofErr w:type="spellStart"/>
      <w:r>
        <w:t>Manhole</w:t>
      </w:r>
      <w:proofErr w:type="spellEnd"/>
      <w:r>
        <w:t>)</w:t>
      </w:r>
    </w:p>
    <w:p w14:paraId="22142C33" w14:textId="77777777" w:rsidR="00586F4F" w:rsidRDefault="00000000">
      <w:pPr>
        <w:pStyle w:val="Plattetekst1"/>
        <w:numPr>
          <w:ilvl w:val="1"/>
          <w:numId w:val="9"/>
        </w:numPr>
      </w:pPr>
      <w:r>
        <w:t>Mast (</w:t>
      </w:r>
      <w:proofErr w:type="spellStart"/>
      <w:r>
        <w:t>Pole</w:t>
      </w:r>
      <w:proofErr w:type="spellEnd"/>
      <w:r>
        <w:t>)</w:t>
      </w:r>
    </w:p>
    <w:p w14:paraId="7AF06AC7" w14:textId="77777777" w:rsidR="00586F4F" w:rsidRDefault="00000000">
      <w:pPr>
        <w:pStyle w:val="Plattetekst1"/>
        <w:numPr>
          <w:ilvl w:val="1"/>
          <w:numId w:val="9"/>
        </w:numPr>
      </w:pPr>
      <w:r>
        <w:t>Technisch gebouw</w:t>
      </w:r>
    </w:p>
    <w:p w14:paraId="743D54B8" w14:textId="77777777" w:rsidR="00586F4F" w:rsidRDefault="00000000">
      <w:pPr>
        <w:pStyle w:val="Plattetekst1"/>
        <w:numPr>
          <w:ilvl w:val="1"/>
          <w:numId w:val="9"/>
        </w:numPr>
      </w:pPr>
      <w:r>
        <w:t>Toren (</w:t>
      </w:r>
      <w:proofErr w:type="spellStart"/>
      <w:r>
        <w:t>Tower</w:t>
      </w:r>
      <w:proofErr w:type="spellEnd"/>
      <w:r>
        <w:t>)</w:t>
      </w:r>
    </w:p>
    <w:p w14:paraId="6FE7FD91" w14:textId="77777777" w:rsidR="00586F4F"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31F7A514" w14:textId="77777777" w:rsidR="00586F4F" w:rsidRDefault="00000000">
      <w:pPr>
        <w:pStyle w:val="Plattetekst1"/>
      </w:pPr>
      <w:r>
        <w:t>Daarnaast zijn er nog vier “toelichtende” elementen met een puntgeometrie:</w:t>
      </w:r>
    </w:p>
    <w:p w14:paraId="0484BE6B" w14:textId="77777777" w:rsidR="00586F4F" w:rsidRDefault="00000000">
      <w:pPr>
        <w:pStyle w:val="Plattetekst1"/>
        <w:numPr>
          <w:ilvl w:val="0"/>
          <w:numId w:val="9"/>
        </w:numPr>
      </w:pPr>
      <w:proofErr w:type="spellStart"/>
      <w:r>
        <w:t>DiepteTovMaaiveld</w:t>
      </w:r>
      <w:proofErr w:type="spellEnd"/>
    </w:p>
    <w:p w14:paraId="7389D3A7" w14:textId="77777777" w:rsidR="00586F4F" w:rsidRDefault="00000000">
      <w:pPr>
        <w:pStyle w:val="Plattetekst1"/>
        <w:numPr>
          <w:ilvl w:val="0"/>
          <w:numId w:val="9"/>
        </w:numPr>
      </w:pPr>
      <w:proofErr w:type="spellStart"/>
      <w:r>
        <w:t>DiepteNAP</w:t>
      </w:r>
      <w:proofErr w:type="spellEnd"/>
    </w:p>
    <w:p w14:paraId="0989A422" w14:textId="77777777" w:rsidR="00586F4F" w:rsidRDefault="00000000">
      <w:pPr>
        <w:pStyle w:val="Plattetekst1"/>
        <w:numPr>
          <w:ilvl w:val="0"/>
          <w:numId w:val="25"/>
        </w:numPr>
      </w:pPr>
      <w:r>
        <w:t>Maatvoeringspijlpunt</w:t>
      </w:r>
    </w:p>
    <w:p w14:paraId="006A6693" w14:textId="77777777" w:rsidR="00586F4F" w:rsidRDefault="00000000">
      <w:pPr>
        <w:pStyle w:val="Plattetekst1"/>
        <w:numPr>
          <w:ilvl w:val="0"/>
          <w:numId w:val="25"/>
        </w:numPr>
      </w:pPr>
      <w:r>
        <w:t>Annotatiepijlpunt</w:t>
      </w:r>
    </w:p>
    <w:p w14:paraId="0CEDCE0D" w14:textId="77777777" w:rsidR="00586F4F" w:rsidRDefault="00000000">
      <w:pPr>
        <w:pStyle w:val="Kop3"/>
        <w:numPr>
          <w:ilvl w:val="2"/>
          <w:numId w:val="3"/>
        </w:numPr>
      </w:pPr>
      <w:bookmarkStart w:id="27" w:name="__RefHeading___Toc4442_4117045737"/>
      <w:bookmarkEnd w:id="27"/>
      <w:r>
        <w:t>Lijnobjecten</w:t>
      </w:r>
    </w:p>
    <w:p w14:paraId="1A06887E" w14:textId="77777777" w:rsidR="00586F4F"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07AEF87F" w14:textId="77777777" w:rsidR="00586F4F" w:rsidRDefault="00000000">
      <w:pPr>
        <w:pStyle w:val="Plattetekst1"/>
        <w:numPr>
          <w:ilvl w:val="0"/>
          <w:numId w:val="8"/>
        </w:numPr>
      </w:pPr>
      <w:proofErr w:type="spellStart"/>
      <w:r>
        <w:t>projected</w:t>
      </w:r>
      <w:proofErr w:type="spellEnd"/>
      <w:r>
        <w:t xml:space="preserve"> (Geprojecteerd)</w:t>
      </w:r>
    </w:p>
    <w:p w14:paraId="5E7FCA22" w14:textId="77777777" w:rsidR="00586F4F" w:rsidRDefault="00000000">
      <w:pPr>
        <w:pStyle w:val="Plattetekst1"/>
        <w:numPr>
          <w:ilvl w:val="0"/>
          <w:numId w:val="8"/>
        </w:numPr>
      </w:pPr>
      <w:proofErr w:type="spellStart"/>
      <w:r>
        <w:t>functional</w:t>
      </w:r>
      <w:proofErr w:type="spellEnd"/>
      <w:r>
        <w:t xml:space="preserve"> (in gebruik)</w:t>
      </w:r>
    </w:p>
    <w:p w14:paraId="677A6011" w14:textId="77777777" w:rsidR="00586F4F" w:rsidRDefault="00000000">
      <w:pPr>
        <w:pStyle w:val="Plattetekst1"/>
        <w:numPr>
          <w:ilvl w:val="0"/>
          <w:numId w:val="8"/>
        </w:numPr>
      </w:pPr>
      <w:proofErr w:type="spellStart"/>
      <w:r>
        <w:t>disused</w:t>
      </w:r>
      <w:proofErr w:type="spellEnd"/>
      <w:r>
        <w:t xml:space="preserve"> (buiten gebruik)</w:t>
      </w:r>
    </w:p>
    <w:p w14:paraId="5CC448F0" w14:textId="77777777" w:rsidR="00586F4F"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86F4F" w14:paraId="04C7E810"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712EF414" w14:textId="77777777" w:rsidR="00586F4F" w:rsidRDefault="00586F4F">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569BC0" w14:textId="77777777" w:rsidR="00586F4F"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2A1F196" w14:textId="77777777" w:rsidR="00586F4F"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9BDE35A" w14:textId="77777777" w:rsidR="00586F4F" w:rsidRDefault="00000000">
            <w:pPr>
              <w:pStyle w:val="TableContents"/>
              <w:jc w:val="center"/>
            </w:pPr>
            <w:r>
              <w:rPr>
                <w:rFonts w:eastAsia="Lucida Sans Unicode" w:cs="Tahoma"/>
                <w:b/>
                <w:bCs/>
                <w:iCs/>
                <w:color w:val="FFFFFF"/>
                <w:szCs w:val="20"/>
              </w:rPr>
              <w:t>Buiten gebruik</w:t>
            </w:r>
          </w:p>
        </w:tc>
      </w:tr>
      <w:tr w:rsidR="00586F4F" w14:paraId="585F98F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041E64BD" w14:textId="77777777" w:rsidR="00586F4F" w:rsidRDefault="00586F4F">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0B5F9C" w14:textId="77777777" w:rsidR="00586F4F" w:rsidRDefault="00000000">
            <w:pPr>
              <w:pStyle w:val="TableContents"/>
              <w:jc w:val="center"/>
            </w:pPr>
            <w:r>
              <w:rPr>
                <w:noProof/>
              </w:rPr>
              <w:drawing>
                <wp:anchor distT="0" distB="0" distL="0" distR="0" simplePos="0" relativeHeight="3" behindDoc="0" locked="0" layoutInCell="1" allowOverlap="1" wp14:anchorId="0B7DA19B" wp14:editId="6DAD646A">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86F4F" w14:paraId="0C4510F1"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67B5B5F" w14:textId="77777777" w:rsidR="00586F4F"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6D3516" w14:textId="77777777" w:rsidR="00586F4F"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99A6435" w14:textId="77777777" w:rsidR="00586F4F"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32F93" w14:textId="77777777" w:rsidR="00586F4F" w:rsidRDefault="00000000">
            <w:pPr>
              <w:pStyle w:val="TableContents"/>
              <w:jc w:val="center"/>
            </w:pPr>
            <w:r>
              <w:t>40, 12, 8, 12</w:t>
            </w:r>
          </w:p>
        </w:tc>
      </w:tr>
    </w:tbl>
    <w:p w14:paraId="50A7AEAA" w14:textId="77777777" w:rsidR="00586F4F" w:rsidRDefault="00586F4F"/>
    <w:p w14:paraId="4BE483AD" w14:textId="77777777" w:rsidR="00586F4F" w:rsidRDefault="00000000">
      <w:pPr>
        <w:pStyle w:val="Kop2"/>
        <w:numPr>
          <w:ilvl w:val="1"/>
          <w:numId w:val="3"/>
        </w:numPr>
      </w:pPr>
      <w:bookmarkStart w:id="28" w:name="_Toc51750179"/>
      <w:bookmarkStart w:id="29" w:name="_Toc42596086"/>
      <w:bookmarkStart w:id="30" w:name="_Toc178598333"/>
      <w:r>
        <w:t>Grootte</w:t>
      </w:r>
      <w:bookmarkEnd w:id="28"/>
      <w:bookmarkEnd w:id="29"/>
      <w:bookmarkEnd w:id="30"/>
    </w:p>
    <w:p w14:paraId="189C6E79" w14:textId="77777777" w:rsidR="00586F4F" w:rsidRDefault="00000000">
      <w:pPr>
        <w:pStyle w:val="Kop3"/>
        <w:numPr>
          <w:ilvl w:val="2"/>
          <w:numId w:val="3"/>
        </w:numPr>
      </w:pPr>
      <w:r>
        <w:t>Schermresolutie</w:t>
      </w:r>
    </w:p>
    <w:p w14:paraId="4446DDA4" w14:textId="77777777" w:rsidR="00586F4F"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6DB1B391" w14:textId="77777777" w:rsidR="00586F4F" w:rsidRDefault="00000000">
      <w:pPr>
        <w:pStyle w:val="Kop3"/>
        <w:numPr>
          <w:ilvl w:val="2"/>
          <w:numId w:val="3"/>
        </w:numPr>
      </w:pPr>
      <w:bookmarkStart w:id="31" w:name="__RefHeading___Toc4444_4117045737"/>
      <w:bookmarkEnd w:id="31"/>
      <w:r>
        <w:t>Puntobjecten</w:t>
      </w:r>
    </w:p>
    <w:p w14:paraId="5542BD75" w14:textId="77777777" w:rsidR="00586F4F"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4"/>
        <w:gridCol w:w="2145"/>
      </w:tblGrid>
      <w:tr w:rsidR="00586F4F" w14:paraId="6774169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C6B0E09" w14:textId="77777777" w:rsidR="00586F4F"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32067BFC" w14:textId="77777777" w:rsidR="00586F4F" w:rsidRDefault="00000000">
            <w:pPr>
              <w:pStyle w:val="TableContents"/>
              <w:jc w:val="cente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tcBorders>
            <w:shd w:val="clear" w:color="auto" w:fill="808080"/>
          </w:tcPr>
          <w:p w14:paraId="3DCF512F" w14:textId="77777777" w:rsidR="00586F4F" w:rsidRDefault="00000000">
            <w:pPr>
              <w:pStyle w:val="TableContents"/>
              <w:jc w:val="cente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tcBorders>
            <w:shd w:val="clear" w:color="auto" w:fill="808080"/>
          </w:tcPr>
          <w:p w14:paraId="556A3B5C" w14:textId="77777777" w:rsidR="00586F4F" w:rsidRDefault="00000000">
            <w:pPr>
              <w:pStyle w:val="TableContents"/>
              <w:jc w:val="center"/>
            </w:pPr>
            <w:r>
              <w:rPr>
                <w:rFonts w:eastAsia="Lucida Sans Unicode" w:cs="Tahoma"/>
                <w:b/>
                <w:bCs/>
                <w:iCs/>
                <w:color w:val="FFFFFF"/>
                <w:szCs w:val="20"/>
              </w:rPr>
              <w:t>Dieptepunt</w:t>
            </w:r>
          </w:p>
        </w:tc>
      </w:tr>
      <w:tr w:rsidR="00586F4F" w14:paraId="2335A3A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B941E82" w14:textId="77777777" w:rsidR="00586F4F"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C635824"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7A391ABE"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C3D7AB" w14:textId="77777777" w:rsidR="00586F4F" w:rsidRDefault="00000000">
            <w:pPr>
              <w:pStyle w:val="TableContents"/>
              <w:jc w:val="center"/>
            </w:pPr>
            <w:r>
              <w:t>X</w:t>
            </w:r>
          </w:p>
        </w:tc>
      </w:tr>
      <w:tr w:rsidR="00586F4F" w14:paraId="797B95C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BD3D9C4" w14:textId="77777777" w:rsidR="00586F4F"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9561276" w14:textId="77777777" w:rsidR="00586F4F" w:rsidRDefault="00000000">
            <w:pPr>
              <w:pStyle w:val="TableContents"/>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60F260A"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331A10" w14:textId="77777777" w:rsidR="00586F4F" w:rsidRDefault="00000000">
            <w:pPr>
              <w:pStyle w:val="TableContents"/>
              <w:jc w:val="center"/>
            </w:pPr>
            <w:r>
              <w:t>X</w:t>
            </w:r>
          </w:p>
        </w:tc>
      </w:tr>
      <w:tr w:rsidR="00586F4F" w14:paraId="23D777D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52DD574" w14:textId="77777777" w:rsidR="00586F4F"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A6274D2" w14:textId="77777777" w:rsidR="00586F4F" w:rsidRDefault="00000000">
            <w:pPr>
              <w:pStyle w:val="TableContents"/>
              <w:shd w:val="clear" w:color="auto" w:fill="DDDDDD"/>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E28602C"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DFE678D" w14:textId="77777777" w:rsidR="00586F4F" w:rsidRDefault="00000000">
            <w:pPr>
              <w:pStyle w:val="TableContents"/>
              <w:jc w:val="center"/>
            </w:pPr>
            <w:r>
              <w:t>X</w:t>
            </w:r>
          </w:p>
        </w:tc>
      </w:tr>
      <w:tr w:rsidR="00586F4F" w14:paraId="304522A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C1C86D6" w14:textId="77777777" w:rsidR="00586F4F"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D6D8787"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F4F9F8"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A267436" w14:textId="77777777" w:rsidR="00586F4F" w:rsidRDefault="00000000">
            <w:pPr>
              <w:pStyle w:val="TableContents"/>
              <w:jc w:val="center"/>
            </w:pPr>
            <w:r>
              <w:t>X</w:t>
            </w:r>
          </w:p>
        </w:tc>
      </w:tr>
      <w:tr w:rsidR="00586F4F" w14:paraId="6087953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74EE47D" w14:textId="77777777" w:rsidR="00586F4F"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8A0735D" w14:textId="77777777" w:rsidR="00586F4F" w:rsidRDefault="00000000">
            <w:pPr>
              <w:pStyle w:val="TableContents"/>
              <w:jc w:val="center"/>
            </w:pPr>
            <w:r>
              <w:t xml:space="preserve">11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1E769C77"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75D475D" w14:textId="77777777" w:rsidR="00586F4F" w:rsidRDefault="00000000">
            <w:pPr>
              <w:pStyle w:val="TableContents"/>
              <w:jc w:val="center"/>
            </w:pPr>
            <w:r>
              <w:t>X</w:t>
            </w:r>
          </w:p>
        </w:tc>
      </w:tr>
      <w:tr w:rsidR="00586F4F" w14:paraId="33F8246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C748EC3" w14:textId="77777777" w:rsidR="00586F4F"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E95ADA0"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3F32A459"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D7C047" w14:textId="77777777" w:rsidR="00586F4F" w:rsidRDefault="00000000">
            <w:pPr>
              <w:pStyle w:val="TableContents"/>
              <w:jc w:val="center"/>
            </w:pPr>
            <w:r>
              <w:t xml:space="preserve">44 </w:t>
            </w:r>
            <w:proofErr w:type="spellStart"/>
            <w:r>
              <w:t>px</w:t>
            </w:r>
            <w:proofErr w:type="spellEnd"/>
          </w:p>
        </w:tc>
      </w:tr>
      <w:tr w:rsidR="00586F4F" w14:paraId="7EEDE88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1988D1B" w14:textId="77777777" w:rsidR="00586F4F"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46A25EA"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573D6B6E"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4F4A9A" w14:textId="77777777" w:rsidR="00586F4F" w:rsidRDefault="00000000">
            <w:pPr>
              <w:pStyle w:val="TableContents"/>
              <w:jc w:val="center"/>
            </w:pPr>
            <w:r>
              <w:t xml:space="preserve">44 </w:t>
            </w:r>
            <w:proofErr w:type="spellStart"/>
            <w:r>
              <w:t>px</w:t>
            </w:r>
            <w:proofErr w:type="spellEnd"/>
          </w:p>
        </w:tc>
      </w:tr>
    </w:tbl>
    <w:p w14:paraId="07FDB905" w14:textId="77777777" w:rsidR="00586F4F" w:rsidRDefault="00000000">
      <w:pPr>
        <w:pStyle w:val="Kop3"/>
        <w:numPr>
          <w:ilvl w:val="2"/>
          <w:numId w:val="3"/>
        </w:numPr>
      </w:pPr>
      <w:bookmarkStart w:id="32" w:name="__RefHeading___Toc4446_4117045737"/>
      <w:bookmarkEnd w:id="32"/>
      <w:r>
        <w:t>Lijnobjecten</w:t>
      </w:r>
    </w:p>
    <w:p w14:paraId="2BAF969C" w14:textId="77777777" w:rsidR="00586F4F"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86F4F" w14:paraId="120C55D9"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0A31B571" w14:textId="77777777" w:rsidR="00586F4F"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300A7091" w14:textId="77777777" w:rsidR="00586F4F"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8D2D37" w14:textId="77777777" w:rsidR="00586F4F" w:rsidRDefault="00000000">
            <w:pPr>
              <w:pStyle w:val="Plattetekst1"/>
              <w:jc w:val="center"/>
            </w:pPr>
            <w:r>
              <w:rPr>
                <w:rFonts w:eastAsia="Lucida Sans Unicode" w:cs="Tahoma"/>
                <w:b/>
                <w:bCs/>
                <w:iCs/>
                <w:color w:val="FFFFFF"/>
                <w:szCs w:val="20"/>
              </w:rPr>
              <w:t>Mantelbuis</w:t>
            </w:r>
          </w:p>
        </w:tc>
      </w:tr>
      <w:tr w:rsidR="00586F4F" w14:paraId="3EF4EB2D"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E462884" w14:textId="77777777" w:rsidR="00586F4F"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48D431E" w14:textId="77777777" w:rsidR="00586F4F"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54B6C9" w14:textId="77777777" w:rsidR="00586F4F" w:rsidRDefault="00000000">
            <w:pPr>
              <w:pStyle w:val="TableContents"/>
              <w:jc w:val="center"/>
            </w:pPr>
            <w:r>
              <w:t>X</w:t>
            </w:r>
          </w:p>
        </w:tc>
      </w:tr>
      <w:tr w:rsidR="00586F4F" w14:paraId="73D4044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4EEF2FD" w14:textId="77777777" w:rsidR="00586F4F"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DECC559"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5BE7AF" w14:textId="77777777" w:rsidR="00586F4F" w:rsidRDefault="00000000">
            <w:pPr>
              <w:pStyle w:val="TableContents"/>
              <w:jc w:val="center"/>
            </w:pPr>
            <w:r>
              <w:t>X</w:t>
            </w:r>
          </w:p>
        </w:tc>
      </w:tr>
      <w:tr w:rsidR="00586F4F" w14:paraId="7305480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7B43018" w14:textId="77777777" w:rsidR="00586F4F"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6A5D392"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2B2737C" w14:textId="77777777" w:rsidR="00586F4F" w:rsidRDefault="00000000">
            <w:pPr>
              <w:pStyle w:val="TableContents"/>
              <w:jc w:val="center"/>
            </w:pPr>
            <w:r>
              <w:t>X</w:t>
            </w:r>
          </w:p>
        </w:tc>
      </w:tr>
      <w:tr w:rsidR="00586F4F" w14:paraId="5A2F395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8B7D7" w14:textId="77777777" w:rsidR="00586F4F"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18CA5"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39D721A" w14:textId="77777777" w:rsidR="00586F4F" w:rsidRDefault="00000000">
            <w:pPr>
              <w:pStyle w:val="TableContents"/>
              <w:jc w:val="center"/>
            </w:pPr>
            <w:r>
              <w:t>X</w:t>
            </w:r>
          </w:p>
        </w:tc>
      </w:tr>
      <w:tr w:rsidR="00586F4F" w14:paraId="6A856B4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0B6CB84" w14:textId="77777777" w:rsidR="00586F4F"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A60CA"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501D6B" w14:textId="77777777" w:rsidR="00586F4F" w:rsidRDefault="00000000">
            <w:pPr>
              <w:pStyle w:val="TableContents"/>
              <w:jc w:val="center"/>
            </w:pPr>
            <w:r>
              <w:t xml:space="preserve">8 </w:t>
            </w:r>
            <w:proofErr w:type="spellStart"/>
            <w:r>
              <w:t>px</w:t>
            </w:r>
            <w:proofErr w:type="spellEnd"/>
          </w:p>
        </w:tc>
      </w:tr>
      <w:tr w:rsidR="00586F4F" w14:paraId="7F926C1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B70B791" w14:textId="77777777" w:rsidR="00586F4F"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E3F016E"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26A4F0" w14:textId="77777777" w:rsidR="00586F4F" w:rsidRDefault="00000000">
            <w:pPr>
              <w:pStyle w:val="TableContents"/>
              <w:jc w:val="center"/>
            </w:pPr>
            <w:r>
              <w:t xml:space="preserve">16 </w:t>
            </w:r>
            <w:proofErr w:type="spellStart"/>
            <w:r>
              <w:t>px</w:t>
            </w:r>
            <w:proofErr w:type="spellEnd"/>
          </w:p>
        </w:tc>
      </w:tr>
      <w:tr w:rsidR="00586F4F" w14:paraId="68EDAF1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F48C30F" w14:textId="77777777" w:rsidR="00586F4F"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56FEC18"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C11FCD" w14:textId="77777777" w:rsidR="00586F4F" w:rsidRDefault="00000000">
            <w:pPr>
              <w:pStyle w:val="TableContents"/>
              <w:jc w:val="center"/>
            </w:pPr>
            <w:r>
              <w:t xml:space="preserve">16 </w:t>
            </w:r>
            <w:proofErr w:type="spellStart"/>
            <w:r>
              <w:t>px</w:t>
            </w:r>
            <w:proofErr w:type="spellEnd"/>
          </w:p>
        </w:tc>
      </w:tr>
    </w:tbl>
    <w:p w14:paraId="016331B2" w14:textId="77777777" w:rsidR="00586F4F" w:rsidRDefault="00586F4F"/>
    <w:p w14:paraId="55763B73" w14:textId="77777777" w:rsidR="00586F4F" w:rsidRDefault="00000000">
      <w:pPr>
        <w:pStyle w:val="Kop2"/>
        <w:numPr>
          <w:ilvl w:val="1"/>
          <w:numId w:val="3"/>
        </w:numPr>
      </w:pPr>
      <w:bookmarkStart w:id="33" w:name="_Toc51750180"/>
      <w:bookmarkStart w:id="34" w:name="_Toc42596087"/>
      <w:bookmarkStart w:id="35" w:name="_Toc178598334"/>
      <w:r>
        <w:t>Transparantie</w:t>
      </w:r>
      <w:bookmarkEnd w:id="33"/>
      <w:bookmarkEnd w:id="34"/>
      <w:bookmarkEnd w:id="35"/>
    </w:p>
    <w:p w14:paraId="33D3970D" w14:textId="77777777" w:rsidR="00586F4F"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57569EB8" w14:textId="77777777" w:rsidR="00586F4F" w:rsidRDefault="00000000">
      <w:pPr>
        <w:pStyle w:val="Kop1"/>
        <w:numPr>
          <w:ilvl w:val="0"/>
          <w:numId w:val="3"/>
        </w:numPr>
      </w:pPr>
      <w:bookmarkStart w:id="36" w:name="_Toc51750181"/>
      <w:bookmarkStart w:id="37" w:name="_Toc42596088"/>
      <w:bookmarkStart w:id="38" w:name="_Toc178598335"/>
      <w:r>
        <w:lastRenderedPageBreak/>
        <w:t>Kabels en leidingen</w:t>
      </w:r>
      <w:bookmarkEnd w:id="36"/>
      <w:bookmarkEnd w:id="37"/>
      <w:bookmarkEnd w:id="38"/>
    </w:p>
    <w:p w14:paraId="3113E03F" w14:textId="77777777" w:rsidR="00586F4F" w:rsidRDefault="00000000">
      <w:pPr>
        <w:pStyle w:val="Kop2"/>
        <w:numPr>
          <w:ilvl w:val="1"/>
          <w:numId w:val="3"/>
        </w:numPr>
      </w:pPr>
      <w:bookmarkStart w:id="39" w:name="_Toc51750182"/>
      <w:bookmarkStart w:id="40" w:name="_Toc42596089"/>
      <w:bookmarkStart w:id="41" w:name="_Toc178598336"/>
      <w:r>
        <w:t>Inleiding</w:t>
      </w:r>
      <w:bookmarkEnd w:id="39"/>
      <w:bookmarkEnd w:id="40"/>
      <w:bookmarkEnd w:id="41"/>
    </w:p>
    <w:p w14:paraId="628E9DD6" w14:textId="77777777" w:rsidR="00586F4F"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44A097D" w14:textId="77777777" w:rsidR="00586F4F"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0087A75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75AC5B7" w14:textId="77777777" w:rsidR="00586F4F" w:rsidRDefault="00000000">
            <w:pPr>
              <w:pStyle w:val="Plattetekst1"/>
            </w:pPr>
            <w:r>
              <w:t>De visualisatie voor kabels en leidingen is vastgelegd in de volgende SLD-bestanden:</w:t>
            </w:r>
          </w:p>
          <w:p w14:paraId="705FFE5B" w14:textId="77777777" w:rsidR="00586F4F" w:rsidRDefault="00000000">
            <w:pPr>
              <w:pStyle w:val="Plattetekst1"/>
              <w:numPr>
                <w:ilvl w:val="0"/>
                <w:numId w:val="13"/>
              </w:numPr>
            </w:pPr>
            <w:r>
              <w:t>sld-kabelleiding.xml</w:t>
            </w:r>
          </w:p>
          <w:p w14:paraId="2DADD315" w14:textId="77777777" w:rsidR="00586F4F" w:rsidRDefault="00000000">
            <w:pPr>
              <w:pStyle w:val="Plattetekst1"/>
              <w:numPr>
                <w:ilvl w:val="0"/>
                <w:numId w:val="13"/>
              </w:numPr>
            </w:pPr>
            <w:r>
              <w:t>sld-kabelleidingmetextrageometrie.xml</w:t>
            </w:r>
          </w:p>
        </w:tc>
      </w:tr>
    </w:tbl>
    <w:p w14:paraId="6F2C99B6" w14:textId="77777777" w:rsidR="00586F4F" w:rsidRDefault="00000000">
      <w:pPr>
        <w:pStyle w:val="Kop2"/>
        <w:numPr>
          <w:ilvl w:val="1"/>
          <w:numId w:val="3"/>
        </w:numPr>
      </w:pPr>
      <w:bookmarkStart w:id="42" w:name="_Toc42596090"/>
      <w:bookmarkStart w:id="43" w:name="_Toc51750183"/>
      <w:bookmarkStart w:id="44" w:name="_Toc178598337"/>
      <w:r>
        <w:t>Datatransport</w:t>
      </w:r>
      <w:bookmarkEnd w:id="42"/>
      <w:bookmarkEnd w:id="43"/>
      <w:bookmarkEnd w:id="44"/>
    </w:p>
    <w:p w14:paraId="1D11CFC9" w14:textId="77777777" w:rsidR="00586F4F" w:rsidRDefault="00000000">
      <w:pPr>
        <w:pStyle w:val="Kop3"/>
        <w:numPr>
          <w:ilvl w:val="2"/>
          <w:numId w:val="3"/>
        </w:numPr>
      </w:pPr>
      <w:bookmarkStart w:id="45" w:name="__RefHeading___Toc4448_4117045737"/>
      <w:bookmarkEnd w:id="45"/>
      <w:r>
        <w:t>Regel</w:t>
      </w:r>
    </w:p>
    <w:p w14:paraId="4F5D09FE" w14:textId="77777777" w:rsidR="00586F4F"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3F55230D" w14:textId="77777777" w:rsidR="00586F4F" w:rsidRDefault="00000000">
      <w:pPr>
        <w:pStyle w:val="Plattetekst1"/>
        <w:numPr>
          <w:ilvl w:val="0"/>
          <w:numId w:val="11"/>
        </w:numPr>
      </w:pPr>
      <w:r>
        <w:t>Kleur: #00ff00</w:t>
      </w:r>
    </w:p>
    <w:p w14:paraId="402E7207" w14:textId="77777777" w:rsidR="00586F4F" w:rsidRDefault="00000000">
      <w:pPr>
        <w:pStyle w:val="Plattetekst1"/>
        <w:numPr>
          <w:ilvl w:val="0"/>
          <w:numId w:val="11"/>
        </w:numPr>
      </w:pPr>
      <w:r>
        <w:t>Vorm:</w:t>
      </w:r>
    </w:p>
    <w:p w14:paraId="50D95B3F" w14:textId="77777777" w:rsidR="00586F4F" w:rsidRDefault="00000000">
      <w:pPr>
        <w:pStyle w:val="Plattetekst1"/>
        <w:numPr>
          <w:ilvl w:val="1"/>
          <w:numId w:val="11"/>
        </w:numPr>
      </w:pPr>
      <w:r>
        <w:t>Geprojecteerd: 4px doorgetrokken, 16px onderbroken</w:t>
      </w:r>
    </w:p>
    <w:p w14:paraId="3D8E5E86" w14:textId="77777777" w:rsidR="00586F4F" w:rsidRDefault="00000000">
      <w:pPr>
        <w:pStyle w:val="Plattetekst1"/>
        <w:numPr>
          <w:ilvl w:val="1"/>
          <w:numId w:val="11"/>
        </w:numPr>
      </w:pPr>
      <w:r>
        <w:t>In gebruik: doorgetrokken lijn</w:t>
      </w:r>
    </w:p>
    <w:p w14:paraId="19CCFDF8" w14:textId="77777777" w:rsidR="00586F4F" w:rsidRDefault="00000000">
      <w:pPr>
        <w:pStyle w:val="Plattetekst1"/>
        <w:numPr>
          <w:ilvl w:val="1"/>
          <w:numId w:val="11"/>
        </w:numPr>
      </w:pPr>
      <w:r>
        <w:t>Buiten gebruik: 40px doorgetrokken, 12px onderbroken, 8px doorgetrokken, 12px onderbroken</w:t>
      </w:r>
    </w:p>
    <w:p w14:paraId="6837CAE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F705936" w14:textId="77777777" w:rsidR="00586F4F" w:rsidRDefault="00000000">
      <w:pPr>
        <w:pStyle w:val="Plattetekst1"/>
        <w:numPr>
          <w:ilvl w:val="0"/>
          <w:numId w:val="11"/>
        </w:numPr>
      </w:pPr>
      <w:r>
        <w:t>Grootte (lijndikte):</w:t>
      </w:r>
    </w:p>
    <w:p w14:paraId="541B3D2A"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406583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272F54B" w14:textId="77777777" w:rsidR="00586F4F"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3F392ABE" w14:textId="77777777" w:rsidR="00586F4F" w:rsidRDefault="00000000">
      <w:pPr>
        <w:pStyle w:val="Plattetekst1"/>
        <w:numPr>
          <w:ilvl w:val="0"/>
          <w:numId w:val="11"/>
        </w:numPr>
      </w:pPr>
      <w:r>
        <w:t>Transparantie: 0 %</w:t>
      </w:r>
    </w:p>
    <w:p w14:paraId="0F299577" w14:textId="77777777" w:rsidR="00586F4F"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E9528D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57B2EC"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477E68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6D34D8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3527D14" w14:textId="77777777" w:rsidR="00586F4F" w:rsidRDefault="00000000">
            <w:pPr>
              <w:pStyle w:val="TableContents"/>
              <w:jc w:val="center"/>
            </w:pPr>
            <w:r>
              <w:rPr>
                <w:rFonts w:eastAsia="Lucida Sans Unicode" w:cs="Tahoma"/>
                <w:b/>
                <w:bCs/>
                <w:iCs/>
                <w:color w:val="FFFFFF"/>
                <w:szCs w:val="20"/>
              </w:rPr>
              <w:t>Buiten gebruik</w:t>
            </w:r>
          </w:p>
        </w:tc>
      </w:tr>
      <w:tr w:rsidR="00586F4F" w14:paraId="538AE9A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B4D2310"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46FDFF" w14:textId="77777777" w:rsidR="00586F4F" w:rsidRDefault="00000000">
            <w:pPr>
              <w:pStyle w:val="TableContents"/>
            </w:pPr>
            <w:r>
              <w:rPr>
                <w:noProof/>
              </w:rPr>
              <w:drawing>
                <wp:anchor distT="0" distB="0" distL="0" distR="0" simplePos="0" relativeHeight="92" behindDoc="0" locked="0" layoutInCell="1" allowOverlap="1" wp14:anchorId="2FF21DAF" wp14:editId="7669A10E">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86F4F" w14:paraId="2A73503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3330A48"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1E38BC" w14:textId="77777777" w:rsidR="00586F4F" w:rsidRDefault="00000000">
            <w:pPr>
              <w:pStyle w:val="TableContents"/>
            </w:pPr>
            <w:r>
              <w:rPr>
                <w:noProof/>
              </w:rPr>
              <w:drawing>
                <wp:anchor distT="0" distB="0" distL="0" distR="0" simplePos="0" relativeHeight="93" behindDoc="0" locked="0" layoutInCell="1" allowOverlap="1" wp14:anchorId="4D549829" wp14:editId="415E4352">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86F4F" w14:paraId="2160249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D88E7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DD5DB1" w14:textId="77777777" w:rsidR="00586F4F" w:rsidRDefault="00000000">
            <w:pPr>
              <w:pStyle w:val="TableContents"/>
            </w:pPr>
            <w:r>
              <w:rPr>
                <w:noProof/>
              </w:rPr>
              <w:drawing>
                <wp:anchor distT="0" distB="0" distL="0" distR="0" simplePos="0" relativeHeight="2" behindDoc="0" locked="0" layoutInCell="1" allowOverlap="1" wp14:anchorId="5849863E" wp14:editId="17AFD01E">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86F4F" w14:paraId="12901DF8"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067C3A5" w14:textId="77777777" w:rsidR="00586F4F" w:rsidRDefault="00000000">
            <w:pPr>
              <w:pStyle w:val="TableContents"/>
              <w:jc w:val="right"/>
            </w:pPr>
            <w:r>
              <w:t>Schaalniveau 15-16</w:t>
            </w:r>
          </w:p>
          <w:p w14:paraId="27C932D0"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CAF0CEF" w14:textId="77777777" w:rsidR="00586F4F" w:rsidRDefault="00000000">
            <w:pPr>
              <w:pStyle w:val="TableContents"/>
            </w:pPr>
            <w:r>
              <w:rPr>
                <w:noProof/>
              </w:rPr>
              <w:drawing>
                <wp:anchor distT="0" distB="0" distL="0" distR="0" simplePos="0" relativeHeight="115" behindDoc="0" locked="0" layoutInCell="1" allowOverlap="1" wp14:anchorId="4ECFCF56" wp14:editId="1551F82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3DDA715C" w14:textId="77777777" w:rsidR="00586F4F" w:rsidRDefault="00000000">
      <w:pPr>
        <w:pStyle w:val="Kop2"/>
        <w:numPr>
          <w:ilvl w:val="1"/>
          <w:numId w:val="3"/>
        </w:numPr>
      </w:pPr>
      <w:bookmarkStart w:id="47" w:name="_Toc51750184"/>
      <w:bookmarkStart w:id="48" w:name="_Toc42596091"/>
      <w:bookmarkStart w:id="49" w:name="_Toc178598338"/>
      <w:r>
        <w:t>Gas lagedruk</w:t>
      </w:r>
      <w:bookmarkEnd w:id="47"/>
      <w:bookmarkEnd w:id="48"/>
      <w:bookmarkEnd w:id="49"/>
    </w:p>
    <w:p w14:paraId="003BAE18" w14:textId="77777777" w:rsidR="00586F4F" w:rsidRDefault="00000000">
      <w:pPr>
        <w:pStyle w:val="Kop3"/>
        <w:numPr>
          <w:ilvl w:val="2"/>
          <w:numId w:val="3"/>
        </w:numPr>
      </w:pPr>
      <w:bookmarkStart w:id="50" w:name="__RefHeading___Toc4452_4117045737"/>
      <w:bookmarkEnd w:id="50"/>
      <w:r>
        <w:t>Regel</w:t>
      </w:r>
    </w:p>
    <w:p w14:paraId="0C926FC4" w14:textId="77777777" w:rsidR="00586F4F"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68D669A6" w14:textId="77777777" w:rsidR="00586F4F" w:rsidRDefault="00000000">
      <w:pPr>
        <w:pStyle w:val="Plattetekst1"/>
        <w:numPr>
          <w:ilvl w:val="0"/>
          <w:numId w:val="11"/>
        </w:numPr>
      </w:pPr>
      <w:r>
        <w:t>Kleur: #ffd750</w:t>
      </w:r>
    </w:p>
    <w:p w14:paraId="049FFD69" w14:textId="77777777" w:rsidR="00586F4F" w:rsidRDefault="00000000">
      <w:pPr>
        <w:pStyle w:val="Plattetekst1"/>
        <w:numPr>
          <w:ilvl w:val="0"/>
          <w:numId w:val="11"/>
        </w:numPr>
      </w:pPr>
      <w:r>
        <w:t>Vorm</w:t>
      </w:r>
    </w:p>
    <w:p w14:paraId="08C94FDB" w14:textId="77777777" w:rsidR="00586F4F" w:rsidRDefault="00000000">
      <w:pPr>
        <w:pStyle w:val="Plattetekst1"/>
        <w:numPr>
          <w:ilvl w:val="1"/>
          <w:numId w:val="11"/>
        </w:numPr>
      </w:pPr>
      <w:r>
        <w:t>Geprojecteerd: 4px doorgetrokken, 16px onderbroken</w:t>
      </w:r>
    </w:p>
    <w:p w14:paraId="2E094C91" w14:textId="77777777" w:rsidR="00586F4F" w:rsidRDefault="00000000">
      <w:pPr>
        <w:pStyle w:val="Plattetekst1"/>
        <w:numPr>
          <w:ilvl w:val="1"/>
          <w:numId w:val="11"/>
        </w:numPr>
      </w:pPr>
      <w:r>
        <w:t>In gebruik: doorgetrokken lijn</w:t>
      </w:r>
    </w:p>
    <w:p w14:paraId="35CB1F82" w14:textId="77777777" w:rsidR="00586F4F" w:rsidRDefault="00000000">
      <w:pPr>
        <w:pStyle w:val="Plattetekst1"/>
        <w:numPr>
          <w:ilvl w:val="1"/>
          <w:numId w:val="11"/>
        </w:numPr>
      </w:pPr>
      <w:r>
        <w:t>Buiten gebruik: 40px doorgetrokken, 12px onderbroken, 8px doorgetrokken, 12px onderbroken</w:t>
      </w:r>
    </w:p>
    <w:p w14:paraId="4C8486F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33B3356" w14:textId="77777777" w:rsidR="00586F4F" w:rsidRDefault="00000000">
      <w:pPr>
        <w:pStyle w:val="Plattetekst1"/>
        <w:numPr>
          <w:ilvl w:val="0"/>
          <w:numId w:val="11"/>
        </w:numPr>
      </w:pPr>
      <w:r>
        <w:t>Grootte (lijndikte):</w:t>
      </w:r>
    </w:p>
    <w:p w14:paraId="612D3026"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9D0DB4"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D237B72"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4543A213" w14:textId="77777777" w:rsidR="00586F4F" w:rsidRDefault="00000000">
      <w:pPr>
        <w:pStyle w:val="Plattetekst1"/>
        <w:numPr>
          <w:ilvl w:val="0"/>
          <w:numId w:val="11"/>
        </w:numPr>
      </w:pPr>
      <w:r>
        <w:t>Transparantie: 0 %</w:t>
      </w:r>
    </w:p>
    <w:p w14:paraId="4EAD8EB0" w14:textId="77777777" w:rsidR="00586F4F"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72FFE5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347E35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7E915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DF90A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2BD6748" w14:textId="77777777" w:rsidR="00586F4F" w:rsidRDefault="00000000">
            <w:pPr>
              <w:pStyle w:val="TableContents"/>
              <w:jc w:val="center"/>
            </w:pPr>
            <w:r>
              <w:rPr>
                <w:rFonts w:eastAsia="Lucida Sans Unicode" w:cs="Tahoma"/>
                <w:b/>
                <w:bCs/>
                <w:iCs/>
                <w:color w:val="FFFFFF"/>
                <w:szCs w:val="20"/>
              </w:rPr>
              <w:t>Buiten gebruik</w:t>
            </w:r>
          </w:p>
        </w:tc>
      </w:tr>
      <w:tr w:rsidR="00586F4F" w14:paraId="09D4319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73DFB0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D3C25C" w14:textId="77777777" w:rsidR="00586F4F" w:rsidRDefault="00000000">
            <w:pPr>
              <w:pStyle w:val="TableContents"/>
            </w:pPr>
            <w:r>
              <w:rPr>
                <w:noProof/>
              </w:rPr>
              <w:drawing>
                <wp:anchor distT="0" distB="0" distL="0" distR="0" simplePos="0" relativeHeight="4" behindDoc="0" locked="0" layoutInCell="1" allowOverlap="1" wp14:anchorId="04AA9956" wp14:editId="1FC93A8E">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86F4F" w14:paraId="7E300C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C7E61F7" w14:textId="77777777" w:rsidR="00586F4F"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115DA" w14:textId="77777777" w:rsidR="00586F4F" w:rsidRDefault="00000000">
            <w:pPr>
              <w:pStyle w:val="TableContents"/>
            </w:pPr>
            <w:r>
              <w:rPr>
                <w:noProof/>
              </w:rPr>
              <w:drawing>
                <wp:anchor distT="0" distB="0" distL="0" distR="0" simplePos="0" relativeHeight="5" behindDoc="0" locked="0" layoutInCell="1" allowOverlap="1" wp14:anchorId="05D829EA" wp14:editId="50CC9EB1">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86F4F" w14:paraId="5C1C7D6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46A2466"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0313D4" w14:textId="77777777" w:rsidR="00586F4F" w:rsidRDefault="00000000">
            <w:pPr>
              <w:pStyle w:val="TableContents"/>
            </w:pPr>
            <w:r>
              <w:rPr>
                <w:noProof/>
              </w:rPr>
              <w:drawing>
                <wp:anchor distT="0" distB="0" distL="0" distR="0" simplePos="0" relativeHeight="6" behindDoc="0" locked="0" layoutInCell="1" allowOverlap="1" wp14:anchorId="54F0DE57" wp14:editId="378E9AFB">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86F4F" w14:paraId="1159A2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C0322D8" w14:textId="77777777" w:rsidR="00586F4F" w:rsidRDefault="00000000">
            <w:pPr>
              <w:pStyle w:val="TableContents"/>
              <w:jc w:val="right"/>
            </w:pPr>
            <w:r>
              <w:t>Schaalniveau 15-16</w:t>
            </w:r>
          </w:p>
          <w:p w14:paraId="2F5C972E"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E2089F8" w14:textId="77777777" w:rsidR="00586F4F" w:rsidRDefault="00000000">
            <w:pPr>
              <w:pStyle w:val="TableContents"/>
            </w:pPr>
            <w:r>
              <w:rPr>
                <w:noProof/>
              </w:rPr>
              <w:drawing>
                <wp:anchor distT="0" distB="0" distL="0" distR="0" simplePos="0" relativeHeight="116" behindDoc="0" locked="0" layoutInCell="1" allowOverlap="1" wp14:anchorId="74DC4DD2" wp14:editId="42A26BCC">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36C72C53" w14:textId="77777777" w:rsidR="00586F4F" w:rsidRDefault="00000000">
      <w:pPr>
        <w:pStyle w:val="Kop2"/>
        <w:numPr>
          <w:ilvl w:val="1"/>
          <w:numId w:val="3"/>
        </w:numPr>
      </w:pPr>
      <w:bookmarkStart w:id="52" w:name="_Toc51750185"/>
      <w:bookmarkStart w:id="53" w:name="_Toc42596092"/>
      <w:bookmarkStart w:id="54" w:name="_Toc178598339"/>
      <w:r>
        <w:t>Gas hogedruk</w:t>
      </w:r>
      <w:bookmarkEnd w:id="52"/>
      <w:bookmarkEnd w:id="53"/>
      <w:bookmarkEnd w:id="54"/>
    </w:p>
    <w:p w14:paraId="11FC392F" w14:textId="77777777" w:rsidR="00586F4F" w:rsidRDefault="00000000">
      <w:pPr>
        <w:pStyle w:val="Kop3"/>
        <w:numPr>
          <w:ilvl w:val="2"/>
          <w:numId w:val="3"/>
        </w:numPr>
      </w:pPr>
      <w:bookmarkStart w:id="55" w:name="__RefHeading___Toc4456_4117045737"/>
      <w:bookmarkEnd w:id="55"/>
      <w:r>
        <w:t>Regel</w:t>
      </w:r>
    </w:p>
    <w:p w14:paraId="142A6910" w14:textId="77777777" w:rsidR="00586F4F"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3A0D4C00" w14:textId="77777777" w:rsidR="00586F4F" w:rsidRDefault="00000000">
      <w:pPr>
        <w:pStyle w:val="Plattetekst1"/>
        <w:numPr>
          <w:ilvl w:val="0"/>
          <w:numId w:val="11"/>
        </w:numPr>
      </w:pPr>
      <w:r>
        <w:t>Kleur: #ffaf3c</w:t>
      </w:r>
    </w:p>
    <w:p w14:paraId="2B2976E4" w14:textId="77777777" w:rsidR="00586F4F" w:rsidRDefault="00000000">
      <w:pPr>
        <w:pStyle w:val="Plattetekst1"/>
        <w:numPr>
          <w:ilvl w:val="0"/>
          <w:numId w:val="11"/>
        </w:numPr>
      </w:pPr>
      <w:r>
        <w:t>Vorm</w:t>
      </w:r>
    </w:p>
    <w:p w14:paraId="70C2C8F7" w14:textId="77777777" w:rsidR="00586F4F" w:rsidRDefault="00000000">
      <w:pPr>
        <w:pStyle w:val="Plattetekst1"/>
        <w:numPr>
          <w:ilvl w:val="1"/>
          <w:numId w:val="11"/>
        </w:numPr>
      </w:pPr>
      <w:r>
        <w:t>Geprojecteerd: 4px doorgetrokken, 16px onderbroken</w:t>
      </w:r>
    </w:p>
    <w:p w14:paraId="7BA49826" w14:textId="77777777" w:rsidR="00586F4F" w:rsidRDefault="00000000">
      <w:pPr>
        <w:pStyle w:val="Plattetekst1"/>
        <w:numPr>
          <w:ilvl w:val="1"/>
          <w:numId w:val="11"/>
        </w:numPr>
      </w:pPr>
      <w:r>
        <w:t>In gebruik: doorgetrokken lijn</w:t>
      </w:r>
    </w:p>
    <w:p w14:paraId="746DE3B6" w14:textId="77777777" w:rsidR="00586F4F" w:rsidRDefault="00000000">
      <w:pPr>
        <w:pStyle w:val="Plattetekst1"/>
        <w:numPr>
          <w:ilvl w:val="1"/>
          <w:numId w:val="11"/>
        </w:numPr>
      </w:pPr>
      <w:r>
        <w:t>Buiten gebruik: 40px doorgetrokken, 12px onderbroken, 8px doorgetrokken, 12px onderbroken</w:t>
      </w:r>
    </w:p>
    <w:p w14:paraId="36C5AB56"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84AE393" w14:textId="77777777" w:rsidR="00586F4F" w:rsidRDefault="00000000">
      <w:pPr>
        <w:pStyle w:val="Plattetekst1"/>
        <w:numPr>
          <w:ilvl w:val="0"/>
          <w:numId w:val="11"/>
        </w:numPr>
      </w:pPr>
      <w:r>
        <w:t>Grootte (lijndikte):</w:t>
      </w:r>
    </w:p>
    <w:p w14:paraId="4C09565E"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43376E"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6B2444A"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6FF28FBD" w14:textId="77777777" w:rsidR="00586F4F" w:rsidRDefault="00000000">
      <w:pPr>
        <w:pStyle w:val="Plattetekst1"/>
        <w:numPr>
          <w:ilvl w:val="0"/>
          <w:numId w:val="11"/>
        </w:numPr>
      </w:pPr>
      <w:r>
        <w:t>Transparantie: 0 %</w:t>
      </w:r>
    </w:p>
    <w:p w14:paraId="47814317" w14:textId="77777777" w:rsidR="00586F4F"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F0AD1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4F7A5E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BA4022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F47D3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73C2F3" w14:textId="77777777" w:rsidR="00586F4F" w:rsidRDefault="00000000">
            <w:pPr>
              <w:pStyle w:val="TableContents"/>
              <w:jc w:val="center"/>
            </w:pPr>
            <w:r>
              <w:rPr>
                <w:rFonts w:eastAsia="Lucida Sans Unicode" w:cs="Tahoma"/>
                <w:b/>
                <w:bCs/>
                <w:iCs/>
                <w:color w:val="FFFFFF"/>
                <w:szCs w:val="20"/>
              </w:rPr>
              <w:t>Buiten gebruik</w:t>
            </w:r>
          </w:p>
        </w:tc>
      </w:tr>
      <w:tr w:rsidR="00586F4F" w14:paraId="1D7227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1A94D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CBEDE5" w14:textId="77777777" w:rsidR="00586F4F" w:rsidRDefault="00000000">
            <w:pPr>
              <w:pStyle w:val="TableContents"/>
            </w:pPr>
            <w:r>
              <w:rPr>
                <w:noProof/>
              </w:rPr>
              <w:drawing>
                <wp:anchor distT="0" distB="0" distL="0" distR="0" simplePos="0" relativeHeight="9" behindDoc="0" locked="0" layoutInCell="1" allowOverlap="1" wp14:anchorId="6C0E4A59" wp14:editId="7B471EFB">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815E17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532A80"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2355B" w14:textId="77777777" w:rsidR="00586F4F" w:rsidRDefault="00000000">
            <w:pPr>
              <w:pStyle w:val="TableContents"/>
            </w:pPr>
            <w:r>
              <w:rPr>
                <w:noProof/>
              </w:rPr>
              <w:drawing>
                <wp:anchor distT="0" distB="0" distL="0" distR="0" simplePos="0" relativeHeight="7" behindDoc="0" locked="0" layoutInCell="1" allowOverlap="1" wp14:anchorId="727C7DB0" wp14:editId="2CEEC88B">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2AD453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7854F2"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FAE45" w14:textId="77777777" w:rsidR="00586F4F" w:rsidRDefault="00000000">
            <w:pPr>
              <w:pStyle w:val="TableContents"/>
            </w:pPr>
            <w:r>
              <w:rPr>
                <w:noProof/>
              </w:rPr>
              <w:drawing>
                <wp:anchor distT="0" distB="0" distL="0" distR="0" simplePos="0" relativeHeight="8" behindDoc="0" locked="0" layoutInCell="1" allowOverlap="1" wp14:anchorId="5F903CDC" wp14:editId="3B7B9EE3">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86F4F" w14:paraId="5E92160E" w14:textId="77777777">
        <w:trPr>
          <w:trHeight w:val="453"/>
        </w:trPr>
        <w:tc>
          <w:tcPr>
            <w:tcW w:w="2387" w:type="dxa"/>
            <w:tcBorders>
              <w:left w:val="single" w:sz="2" w:space="0" w:color="000001"/>
              <w:bottom w:val="single" w:sz="2" w:space="0" w:color="000001"/>
            </w:tcBorders>
            <w:shd w:val="clear" w:color="auto" w:fill="FFFFFF"/>
            <w:tcMar>
              <w:left w:w="-2" w:type="dxa"/>
            </w:tcMar>
          </w:tcPr>
          <w:p w14:paraId="2C441E27" w14:textId="77777777" w:rsidR="00586F4F" w:rsidRDefault="00000000">
            <w:pPr>
              <w:pStyle w:val="TableContents"/>
              <w:jc w:val="right"/>
            </w:pPr>
            <w:r>
              <w:t>Schaalniveau 15-16</w:t>
            </w:r>
          </w:p>
          <w:p w14:paraId="4C457E3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0882E4" w14:textId="77777777" w:rsidR="00586F4F" w:rsidRDefault="00000000">
            <w:pPr>
              <w:pStyle w:val="TableContents"/>
            </w:pPr>
            <w:r>
              <w:rPr>
                <w:noProof/>
              </w:rPr>
              <w:drawing>
                <wp:anchor distT="0" distB="0" distL="0" distR="0" simplePos="0" relativeHeight="117" behindDoc="0" locked="0" layoutInCell="1" allowOverlap="1" wp14:anchorId="108B3193" wp14:editId="46F99657">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2564FDE4" w14:textId="77777777" w:rsidR="00586F4F" w:rsidRDefault="00000000">
      <w:pPr>
        <w:pStyle w:val="Kop2"/>
        <w:numPr>
          <w:ilvl w:val="1"/>
          <w:numId w:val="3"/>
        </w:numPr>
      </w:pPr>
      <w:bookmarkStart w:id="57" w:name="_Toc51750186"/>
      <w:bookmarkStart w:id="58" w:name="_Toc42596093"/>
      <w:bookmarkStart w:id="59" w:name="_Toc178598340"/>
      <w:r>
        <w:lastRenderedPageBreak/>
        <w:t>Buisleiding gevaarlijke inhoud</w:t>
      </w:r>
      <w:bookmarkEnd w:id="57"/>
      <w:bookmarkEnd w:id="58"/>
      <w:bookmarkEnd w:id="59"/>
    </w:p>
    <w:p w14:paraId="2E6CCF66" w14:textId="77777777" w:rsidR="00586F4F" w:rsidRDefault="00000000">
      <w:pPr>
        <w:pStyle w:val="Kop3"/>
        <w:numPr>
          <w:ilvl w:val="2"/>
          <w:numId w:val="3"/>
        </w:numPr>
      </w:pPr>
      <w:bookmarkStart w:id="60" w:name="__RefHeading___Toc4460_4117045737"/>
      <w:bookmarkEnd w:id="60"/>
      <w:r>
        <w:t>Regel</w:t>
      </w:r>
    </w:p>
    <w:p w14:paraId="1F5D3F0B" w14:textId="77777777" w:rsidR="00586F4F"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57484B4E" w14:textId="77777777" w:rsidR="00586F4F" w:rsidRDefault="00000000">
      <w:pPr>
        <w:pStyle w:val="Plattetekst1"/>
        <w:numPr>
          <w:ilvl w:val="0"/>
          <w:numId w:val="10"/>
        </w:numPr>
      </w:pPr>
      <w:r>
        <w:t>Kleur: #ff7f00</w:t>
      </w:r>
    </w:p>
    <w:p w14:paraId="0B7DE607" w14:textId="77777777" w:rsidR="00586F4F" w:rsidRDefault="00000000">
      <w:pPr>
        <w:pStyle w:val="Plattetekst1"/>
        <w:numPr>
          <w:ilvl w:val="0"/>
          <w:numId w:val="10"/>
        </w:numPr>
      </w:pPr>
      <w:r>
        <w:t>Vorm</w:t>
      </w:r>
    </w:p>
    <w:p w14:paraId="77EE433A" w14:textId="77777777" w:rsidR="00586F4F" w:rsidRDefault="00000000">
      <w:pPr>
        <w:pStyle w:val="Plattetekst1"/>
        <w:numPr>
          <w:ilvl w:val="1"/>
          <w:numId w:val="10"/>
        </w:numPr>
      </w:pPr>
      <w:r>
        <w:t>Geprojecteerd: 4px doorgetrokken, 16px onderbroken</w:t>
      </w:r>
    </w:p>
    <w:p w14:paraId="0A95FA1D" w14:textId="77777777" w:rsidR="00586F4F" w:rsidRDefault="00000000">
      <w:pPr>
        <w:pStyle w:val="Plattetekst1"/>
        <w:numPr>
          <w:ilvl w:val="1"/>
          <w:numId w:val="10"/>
        </w:numPr>
      </w:pPr>
      <w:r>
        <w:t>In gebruik: doorgetrokken lijn</w:t>
      </w:r>
    </w:p>
    <w:p w14:paraId="36A8EFB2" w14:textId="77777777" w:rsidR="00586F4F" w:rsidRDefault="00000000">
      <w:pPr>
        <w:pStyle w:val="Plattetekst1"/>
        <w:numPr>
          <w:ilvl w:val="1"/>
          <w:numId w:val="10"/>
        </w:numPr>
      </w:pPr>
      <w:r>
        <w:t>Buiten gebruik: 40px doorgetrokken, 12px onderbroken, 8px doorgetrokken, 12px onderbroken</w:t>
      </w:r>
    </w:p>
    <w:p w14:paraId="0A004C3F"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879B26D" w14:textId="77777777" w:rsidR="00586F4F" w:rsidRDefault="00000000">
      <w:pPr>
        <w:pStyle w:val="Plattetekst1"/>
        <w:numPr>
          <w:ilvl w:val="0"/>
          <w:numId w:val="10"/>
        </w:numPr>
      </w:pPr>
      <w:r>
        <w:t>Grootte (lijndikte):</w:t>
      </w:r>
    </w:p>
    <w:p w14:paraId="7FBED982"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AB4F3B"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20B5FC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69662ADC" w14:textId="77777777" w:rsidR="00586F4F" w:rsidRDefault="00000000">
      <w:pPr>
        <w:pStyle w:val="Plattetekst1"/>
        <w:numPr>
          <w:ilvl w:val="0"/>
          <w:numId w:val="10"/>
        </w:numPr>
      </w:pPr>
      <w:r>
        <w:t>Transparantie: 0 %</w:t>
      </w:r>
    </w:p>
    <w:p w14:paraId="0F872466" w14:textId="77777777" w:rsidR="00586F4F"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A2A3994"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E8C14C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F06DBB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527836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7E9A9F8" w14:textId="77777777" w:rsidR="00586F4F" w:rsidRDefault="00000000">
            <w:pPr>
              <w:pStyle w:val="TableContents"/>
              <w:jc w:val="center"/>
            </w:pPr>
            <w:r>
              <w:rPr>
                <w:rFonts w:eastAsia="Lucida Sans Unicode" w:cs="Tahoma"/>
                <w:b/>
                <w:bCs/>
                <w:iCs/>
                <w:color w:val="FFFFFF"/>
                <w:szCs w:val="20"/>
              </w:rPr>
              <w:t>Buiten gebruik</w:t>
            </w:r>
          </w:p>
        </w:tc>
      </w:tr>
      <w:tr w:rsidR="00586F4F" w14:paraId="5793001E"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0EFBC3B"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14F8A0" w14:textId="77777777" w:rsidR="00586F4F" w:rsidRDefault="00000000">
            <w:pPr>
              <w:pStyle w:val="TableContents"/>
            </w:pPr>
            <w:r>
              <w:rPr>
                <w:noProof/>
              </w:rPr>
              <w:drawing>
                <wp:anchor distT="0" distB="0" distL="0" distR="0" simplePos="0" relativeHeight="10" behindDoc="0" locked="0" layoutInCell="1" allowOverlap="1" wp14:anchorId="70095B73" wp14:editId="32062E6F">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86F4F" w14:paraId="5C2A15F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D78719D"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AB7165" w14:textId="77777777" w:rsidR="00586F4F" w:rsidRDefault="00000000">
            <w:pPr>
              <w:pStyle w:val="TableContents"/>
            </w:pPr>
            <w:r>
              <w:rPr>
                <w:noProof/>
              </w:rPr>
              <w:drawing>
                <wp:anchor distT="0" distB="0" distL="0" distR="0" simplePos="0" relativeHeight="11" behindDoc="0" locked="0" layoutInCell="1" allowOverlap="1" wp14:anchorId="32302248" wp14:editId="7B9FE258">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86F4F" w14:paraId="5905ACE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599A29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2001A82" w14:textId="77777777" w:rsidR="00586F4F" w:rsidRDefault="00000000">
            <w:pPr>
              <w:pStyle w:val="TableContents"/>
            </w:pPr>
            <w:r>
              <w:rPr>
                <w:noProof/>
              </w:rPr>
              <w:drawing>
                <wp:anchor distT="0" distB="0" distL="0" distR="0" simplePos="0" relativeHeight="12" behindDoc="0" locked="0" layoutInCell="1" allowOverlap="1" wp14:anchorId="3FBB4108" wp14:editId="0DBA9B83">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86F4F" w14:paraId="58EF0B3B"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9C775FC" w14:textId="77777777" w:rsidR="00586F4F" w:rsidRDefault="00000000">
            <w:pPr>
              <w:pStyle w:val="TableContents"/>
              <w:jc w:val="right"/>
            </w:pPr>
            <w:r>
              <w:t>Schaalniveau 15-16</w:t>
            </w:r>
          </w:p>
          <w:p w14:paraId="0406216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A3B8876" w14:textId="77777777" w:rsidR="00586F4F" w:rsidRDefault="00000000">
            <w:pPr>
              <w:pStyle w:val="TableContents"/>
            </w:pPr>
            <w:r>
              <w:rPr>
                <w:noProof/>
              </w:rPr>
              <w:drawing>
                <wp:anchor distT="0" distB="0" distL="0" distR="0" simplePos="0" relativeHeight="118" behindDoc="0" locked="0" layoutInCell="1" allowOverlap="1" wp14:anchorId="4AECAEA1" wp14:editId="74F43F9C">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658EB3B8" w14:textId="77777777" w:rsidR="00586F4F" w:rsidRDefault="00000000">
      <w:pPr>
        <w:pStyle w:val="Kop2"/>
        <w:numPr>
          <w:ilvl w:val="1"/>
          <w:numId w:val="3"/>
        </w:numPr>
      </w:pPr>
      <w:bookmarkStart w:id="62" w:name="_Toc51750187"/>
      <w:bookmarkStart w:id="63" w:name="_Toc42596094"/>
      <w:bookmarkStart w:id="64" w:name="_Toc178598341"/>
      <w:r>
        <w:t>Landelijk hoogspanningsnet</w:t>
      </w:r>
      <w:bookmarkEnd w:id="62"/>
      <w:bookmarkEnd w:id="63"/>
      <w:bookmarkEnd w:id="64"/>
    </w:p>
    <w:p w14:paraId="2E917927" w14:textId="77777777" w:rsidR="00586F4F" w:rsidRDefault="00000000">
      <w:pPr>
        <w:pStyle w:val="Kop3"/>
        <w:numPr>
          <w:ilvl w:val="2"/>
          <w:numId w:val="3"/>
        </w:numPr>
      </w:pPr>
      <w:bookmarkStart w:id="65" w:name="__RefHeading___Toc4464_4117045737"/>
      <w:bookmarkEnd w:id="65"/>
      <w:r>
        <w:t>Regel</w:t>
      </w:r>
    </w:p>
    <w:p w14:paraId="1DE1A8CF" w14:textId="77777777" w:rsidR="00586F4F"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515C64B" w14:textId="77777777" w:rsidR="00586F4F" w:rsidRDefault="00000000">
      <w:pPr>
        <w:pStyle w:val="Plattetekst1"/>
        <w:numPr>
          <w:ilvl w:val="0"/>
          <w:numId w:val="11"/>
        </w:numPr>
      </w:pPr>
      <w:r>
        <w:t>Kleur: #ff0000</w:t>
      </w:r>
    </w:p>
    <w:p w14:paraId="5F6514D2" w14:textId="77777777" w:rsidR="00586F4F" w:rsidRDefault="00000000">
      <w:pPr>
        <w:pStyle w:val="Plattetekst1"/>
        <w:numPr>
          <w:ilvl w:val="0"/>
          <w:numId w:val="11"/>
        </w:numPr>
      </w:pPr>
      <w:r>
        <w:lastRenderedPageBreak/>
        <w:t>Vorm:</w:t>
      </w:r>
    </w:p>
    <w:p w14:paraId="43DC9395" w14:textId="77777777" w:rsidR="00586F4F" w:rsidRDefault="00000000">
      <w:pPr>
        <w:pStyle w:val="Plattetekst1"/>
        <w:numPr>
          <w:ilvl w:val="1"/>
          <w:numId w:val="11"/>
        </w:numPr>
      </w:pPr>
      <w:r>
        <w:t>Geprojecteerd: 4px doorgetrokken, 16px onderbroken</w:t>
      </w:r>
    </w:p>
    <w:p w14:paraId="00168610" w14:textId="77777777" w:rsidR="00586F4F" w:rsidRDefault="00000000">
      <w:pPr>
        <w:pStyle w:val="Plattetekst1"/>
        <w:numPr>
          <w:ilvl w:val="1"/>
          <w:numId w:val="11"/>
        </w:numPr>
      </w:pPr>
      <w:r>
        <w:t>In gebruik: doorgetrokken lijn</w:t>
      </w:r>
    </w:p>
    <w:p w14:paraId="7B21B980" w14:textId="77777777" w:rsidR="00586F4F" w:rsidRDefault="00000000">
      <w:pPr>
        <w:pStyle w:val="Plattetekst1"/>
        <w:numPr>
          <w:ilvl w:val="1"/>
          <w:numId w:val="11"/>
        </w:numPr>
      </w:pPr>
      <w:r>
        <w:t>Buiten gebruik: 40px doorgetrokken, 12px onderbroken, 8px doorgetrokken, 12px onderbroken</w:t>
      </w:r>
    </w:p>
    <w:p w14:paraId="57D64B5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31599E1" w14:textId="77777777" w:rsidR="00586F4F" w:rsidRDefault="00000000">
      <w:pPr>
        <w:pStyle w:val="Plattetekst1"/>
        <w:numPr>
          <w:ilvl w:val="0"/>
          <w:numId w:val="11"/>
        </w:numPr>
      </w:pPr>
      <w:r>
        <w:t>Grootte (lijndikte):</w:t>
      </w:r>
    </w:p>
    <w:p w14:paraId="7EBD32F0"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B581819"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DA15B1D"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72312DD1" w14:textId="77777777" w:rsidR="00586F4F" w:rsidRDefault="00000000">
      <w:pPr>
        <w:pStyle w:val="Plattetekst1"/>
        <w:numPr>
          <w:ilvl w:val="0"/>
          <w:numId w:val="11"/>
        </w:numPr>
      </w:pPr>
      <w:r>
        <w:t>Transparantie: 0 %</w:t>
      </w:r>
    </w:p>
    <w:p w14:paraId="63B7934D" w14:textId="77777777" w:rsidR="00586F4F"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91959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49ACB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18B9D6D"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42324A8"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3421480" w14:textId="77777777" w:rsidR="00586F4F" w:rsidRDefault="00000000">
            <w:pPr>
              <w:pStyle w:val="TableContents"/>
              <w:jc w:val="center"/>
            </w:pPr>
            <w:r>
              <w:rPr>
                <w:rFonts w:eastAsia="Lucida Sans Unicode" w:cs="Tahoma"/>
                <w:b/>
                <w:bCs/>
                <w:iCs/>
                <w:color w:val="FFFFFF"/>
                <w:szCs w:val="20"/>
              </w:rPr>
              <w:t>Buiten gebruik</w:t>
            </w:r>
          </w:p>
        </w:tc>
      </w:tr>
      <w:tr w:rsidR="00586F4F" w14:paraId="2214756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C922042"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EC58B8" w14:textId="77777777" w:rsidR="00586F4F" w:rsidRDefault="00000000">
            <w:pPr>
              <w:pStyle w:val="TableContents"/>
            </w:pPr>
            <w:r>
              <w:rPr>
                <w:noProof/>
              </w:rPr>
              <w:drawing>
                <wp:anchor distT="0" distB="0" distL="0" distR="0" simplePos="0" relativeHeight="13" behindDoc="0" locked="0" layoutInCell="1" allowOverlap="1" wp14:anchorId="59393DCE" wp14:editId="0404E4AD">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7EF2C83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5E8626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140AE5" w14:textId="77777777" w:rsidR="00586F4F" w:rsidRDefault="00000000">
            <w:pPr>
              <w:pStyle w:val="TableContents"/>
            </w:pPr>
            <w:r>
              <w:rPr>
                <w:noProof/>
              </w:rPr>
              <w:drawing>
                <wp:anchor distT="0" distB="0" distL="0" distR="0" simplePos="0" relativeHeight="14" behindDoc="0" locked="0" layoutInCell="1" allowOverlap="1" wp14:anchorId="4AC57659" wp14:editId="145A0256">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0BA32F8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F885DB"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33F74D" w14:textId="77777777" w:rsidR="00586F4F" w:rsidRDefault="00000000">
            <w:pPr>
              <w:pStyle w:val="TableContents"/>
            </w:pPr>
            <w:r>
              <w:rPr>
                <w:noProof/>
              </w:rPr>
              <w:drawing>
                <wp:anchor distT="0" distB="0" distL="0" distR="0" simplePos="0" relativeHeight="15" behindDoc="0" locked="0" layoutInCell="1" allowOverlap="1" wp14:anchorId="5C185417" wp14:editId="2C5ECEB3">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4A01C1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E62E666" w14:textId="77777777" w:rsidR="00586F4F" w:rsidRDefault="00000000">
            <w:pPr>
              <w:pStyle w:val="TableContents"/>
              <w:jc w:val="right"/>
            </w:pPr>
            <w:r>
              <w:t>Schaalniveau 15-16</w:t>
            </w:r>
          </w:p>
          <w:p w14:paraId="032D8BC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55932E2" w14:textId="77777777" w:rsidR="00586F4F" w:rsidRDefault="00000000">
            <w:pPr>
              <w:pStyle w:val="TableContents"/>
            </w:pPr>
            <w:r>
              <w:rPr>
                <w:noProof/>
              </w:rPr>
              <w:drawing>
                <wp:anchor distT="0" distB="0" distL="0" distR="0" simplePos="0" relativeHeight="119" behindDoc="0" locked="0" layoutInCell="1" allowOverlap="1" wp14:anchorId="4C2C626C" wp14:editId="5DC8A851">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40749AB3" w14:textId="77777777" w:rsidR="00586F4F" w:rsidRDefault="00000000">
      <w:pPr>
        <w:pStyle w:val="Kop2"/>
        <w:numPr>
          <w:ilvl w:val="1"/>
          <w:numId w:val="3"/>
        </w:numPr>
      </w:pPr>
      <w:bookmarkStart w:id="67" w:name="_Toc51750188"/>
      <w:bookmarkStart w:id="68" w:name="_Toc42596095"/>
      <w:bookmarkStart w:id="69" w:name="_Toc178598342"/>
      <w:r>
        <w:t>Hoogspanning</w:t>
      </w:r>
      <w:bookmarkEnd w:id="67"/>
      <w:bookmarkEnd w:id="68"/>
      <w:bookmarkEnd w:id="69"/>
    </w:p>
    <w:p w14:paraId="545F8949" w14:textId="77777777" w:rsidR="00586F4F" w:rsidRDefault="00000000">
      <w:pPr>
        <w:pStyle w:val="Kop3"/>
        <w:numPr>
          <w:ilvl w:val="2"/>
          <w:numId w:val="3"/>
        </w:numPr>
      </w:pPr>
      <w:bookmarkStart w:id="70" w:name="__RefHeading___Toc4468_4117045737"/>
      <w:bookmarkEnd w:id="70"/>
      <w:r>
        <w:t>Regel</w:t>
      </w:r>
    </w:p>
    <w:p w14:paraId="7022A190" w14:textId="77777777" w:rsidR="00586F4F"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7B9D0EAA" w14:textId="77777777" w:rsidR="00586F4F" w:rsidRDefault="00000000">
      <w:pPr>
        <w:pStyle w:val="Plattetekst1"/>
        <w:numPr>
          <w:ilvl w:val="0"/>
          <w:numId w:val="11"/>
        </w:numPr>
      </w:pPr>
      <w:r>
        <w:t>Kleur: #ff0000</w:t>
      </w:r>
    </w:p>
    <w:p w14:paraId="53488B9D" w14:textId="77777777" w:rsidR="00586F4F" w:rsidRDefault="00000000">
      <w:pPr>
        <w:pStyle w:val="Plattetekst1"/>
        <w:numPr>
          <w:ilvl w:val="0"/>
          <w:numId w:val="11"/>
        </w:numPr>
      </w:pPr>
      <w:r>
        <w:t>Vorm:</w:t>
      </w:r>
    </w:p>
    <w:p w14:paraId="2120E99E" w14:textId="77777777" w:rsidR="00586F4F" w:rsidRDefault="00000000">
      <w:pPr>
        <w:pStyle w:val="Plattetekst1"/>
        <w:numPr>
          <w:ilvl w:val="1"/>
          <w:numId w:val="11"/>
        </w:numPr>
      </w:pPr>
      <w:r>
        <w:t>Geprojecteerd: 4px doorgetrokken, 16px onderbroken</w:t>
      </w:r>
    </w:p>
    <w:p w14:paraId="06AF153D" w14:textId="77777777" w:rsidR="00586F4F" w:rsidRDefault="00000000">
      <w:pPr>
        <w:pStyle w:val="Plattetekst1"/>
        <w:numPr>
          <w:ilvl w:val="1"/>
          <w:numId w:val="11"/>
        </w:numPr>
      </w:pPr>
      <w:r>
        <w:t>In gebruik: doorgetrokken lijn</w:t>
      </w:r>
    </w:p>
    <w:p w14:paraId="05CE798A" w14:textId="77777777" w:rsidR="00586F4F" w:rsidRDefault="00000000">
      <w:pPr>
        <w:pStyle w:val="Plattetekst1"/>
        <w:numPr>
          <w:ilvl w:val="1"/>
          <w:numId w:val="11"/>
        </w:numPr>
      </w:pPr>
      <w:r>
        <w:t>Buiten gebruik: 40px doorgetrokken, 12px onderbroken, 8px doorgetrokken, 12px onderbroken</w:t>
      </w:r>
    </w:p>
    <w:p w14:paraId="5D195555"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FEB928B" w14:textId="77777777" w:rsidR="00586F4F" w:rsidRDefault="00000000">
      <w:pPr>
        <w:pStyle w:val="Plattetekst1"/>
        <w:numPr>
          <w:ilvl w:val="0"/>
          <w:numId w:val="11"/>
        </w:numPr>
      </w:pPr>
      <w:r>
        <w:lastRenderedPageBreak/>
        <w:t>Grootte (lijndikte):</w:t>
      </w:r>
    </w:p>
    <w:p w14:paraId="7B61B137"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DD87933"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4AE7ADC"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54AC21F6" w14:textId="77777777" w:rsidR="00586F4F" w:rsidRDefault="00000000">
      <w:pPr>
        <w:pStyle w:val="Plattetekst1"/>
        <w:numPr>
          <w:ilvl w:val="0"/>
          <w:numId w:val="11"/>
        </w:numPr>
      </w:pPr>
      <w:r>
        <w:t>Transparantie: 0 %</w:t>
      </w:r>
    </w:p>
    <w:p w14:paraId="6A9FC49D" w14:textId="77777777" w:rsidR="00586F4F"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C0DF29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E46AA9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80BC18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0CC50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2EFFEC7" w14:textId="77777777" w:rsidR="00586F4F" w:rsidRDefault="00000000">
            <w:pPr>
              <w:pStyle w:val="TableContents"/>
              <w:jc w:val="center"/>
            </w:pPr>
            <w:r>
              <w:rPr>
                <w:rFonts w:eastAsia="Lucida Sans Unicode" w:cs="Tahoma"/>
                <w:b/>
                <w:bCs/>
                <w:iCs/>
                <w:color w:val="FFFFFF"/>
                <w:szCs w:val="20"/>
              </w:rPr>
              <w:t>Buiten gebruik</w:t>
            </w:r>
          </w:p>
        </w:tc>
      </w:tr>
      <w:tr w:rsidR="00586F4F" w14:paraId="256D678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E20133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8F3EEA" w14:textId="77777777" w:rsidR="00586F4F" w:rsidRDefault="00000000">
            <w:pPr>
              <w:pStyle w:val="TableContents"/>
            </w:pPr>
            <w:r>
              <w:rPr>
                <w:noProof/>
              </w:rPr>
              <w:drawing>
                <wp:anchor distT="0" distB="0" distL="0" distR="0" simplePos="0" relativeHeight="16" behindDoc="0" locked="0" layoutInCell="1" allowOverlap="1" wp14:anchorId="75EE1885" wp14:editId="4A2F9223">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275E1EC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12A968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DE11D0" w14:textId="77777777" w:rsidR="00586F4F" w:rsidRDefault="00000000">
            <w:pPr>
              <w:pStyle w:val="TableContents"/>
            </w:pPr>
            <w:r>
              <w:rPr>
                <w:noProof/>
              </w:rPr>
              <w:drawing>
                <wp:anchor distT="0" distB="0" distL="0" distR="0" simplePos="0" relativeHeight="17" behindDoc="0" locked="0" layoutInCell="1" allowOverlap="1" wp14:anchorId="1E06313E" wp14:editId="6E9BD9E8">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312F9A7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0CF4CF9"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8CB65" w14:textId="77777777" w:rsidR="00586F4F" w:rsidRDefault="00000000">
            <w:pPr>
              <w:pStyle w:val="TableContents"/>
            </w:pPr>
            <w:r>
              <w:rPr>
                <w:noProof/>
              </w:rPr>
              <w:drawing>
                <wp:anchor distT="0" distB="0" distL="0" distR="0" simplePos="0" relativeHeight="18" behindDoc="0" locked="0" layoutInCell="1" allowOverlap="1" wp14:anchorId="6C0396EF" wp14:editId="60C24030">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06AD1F01"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A467B1D" w14:textId="77777777" w:rsidR="00586F4F" w:rsidRDefault="00000000">
            <w:pPr>
              <w:pStyle w:val="TableContents"/>
              <w:jc w:val="right"/>
            </w:pPr>
            <w:r>
              <w:t>Schaalniveau 15-16</w:t>
            </w:r>
          </w:p>
          <w:p w14:paraId="4CEDC8D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593FFBD6" w14:textId="77777777" w:rsidR="00586F4F" w:rsidRDefault="00000000">
            <w:pPr>
              <w:pStyle w:val="TableContents"/>
            </w:pPr>
            <w:r>
              <w:rPr>
                <w:noProof/>
              </w:rPr>
              <w:drawing>
                <wp:anchor distT="0" distB="0" distL="0" distR="0" simplePos="0" relativeHeight="120" behindDoc="0" locked="0" layoutInCell="1" allowOverlap="1" wp14:anchorId="17256AE6" wp14:editId="1182BDE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3A8B302C" w14:textId="77777777" w:rsidR="00586F4F" w:rsidRDefault="00000000">
      <w:pPr>
        <w:pStyle w:val="Kop2"/>
        <w:numPr>
          <w:ilvl w:val="1"/>
          <w:numId w:val="3"/>
        </w:numPr>
      </w:pPr>
      <w:bookmarkStart w:id="72" w:name="_Toc51750189"/>
      <w:bookmarkStart w:id="73" w:name="_Toc42596096"/>
      <w:bookmarkStart w:id="74" w:name="_Toc178598343"/>
      <w:proofErr w:type="spellStart"/>
      <w:r>
        <w:t>Middenspanning</w:t>
      </w:r>
      <w:bookmarkEnd w:id="72"/>
      <w:bookmarkEnd w:id="73"/>
      <w:bookmarkEnd w:id="74"/>
      <w:proofErr w:type="spellEnd"/>
    </w:p>
    <w:p w14:paraId="08C3D46A" w14:textId="77777777" w:rsidR="00586F4F" w:rsidRDefault="00000000">
      <w:pPr>
        <w:pStyle w:val="Kop3"/>
        <w:numPr>
          <w:ilvl w:val="2"/>
          <w:numId w:val="3"/>
        </w:numPr>
      </w:pPr>
      <w:bookmarkStart w:id="75" w:name="__RefHeading___Toc4472_4117045737"/>
      <w:bookmarkEnd w:id="75"/>
      <w:r>
        <w:t>Regel</w:t>
      </w:r>
    </w:p>
    <w:p w14:paraId="5BB8A479" w14:textId="77777777" w:rsidR="00586F4F"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58A981D" w14:textId="77777777" w:rsidR="00586F4F" w:rsidRDefault="00000000">
      <w:pPr>
        <w:pStyle w:val="Plattetekst1"/>
        <w:numPr>
          <w:ilvl w:val="0"/>
          <w:numId w:val="11"/>
        </w:numPr>
      </w:pPr>
      <w:r>
        <w:t>Kleur: #c80000</w:t>
      </w:r>
    </w:p>
    <w:p w14:paraId="40FA686D" w14:textId="77777777" w:rsidR="00586F4F" w:rsidRDefault="00000000">
      <w:pPr>
        <w:pStyle w:val="Plattetekst1"/>
        <w:numPr>
          <w:ilvl w:val="0"/>
          <w:numId w:val="11"/>
        </w:numPr>
      </w:pPr>
      <w:r>
        <w:t>Vorm:</w:t>
      </w:r>
    </w:p>
    <w:p w14:paraId="6184F9E8" w14:textId="77777777" w:rsidR="00586F4F" w:rsidRDefault="00000000">
      <w:pPr>
        <w:pStyle w:val="Plattetekst1"/>
        <w:numPr>
          <w:ilvl w:val="1"/>
          <w:numId w:val="11"/>
        </w:numPr>
      </w:pPr>
      <w:r>
        <w:t>Geprojecteerd: 4px doorgetrokken, 16px onderbroken</w:t>
      </w:r>
    </w:p>
    <w:p w14:paraId="45743117" w14:textId="77777777" w:rsidR="00586F4F" w:rsidRDefault="00000000">
      <w:pPr>
        <w:pStyle w:val="Plattetekst1"/>
        <w:numPr>
          <w:ilvl w:val="1"/>
          <w:numId w:val="11"/>
        </w:numPr>
      </w:pPr>
      <w:r>
        <w:t>In gebruik: doorgetrokken lijn</w:t>
      </w:r>
    </w:p>
    <w:p w14:paraId="158C2A35" w14:textId="77777777" w:rsidR="00586F4F" w:rsidRDefault="00000000">
      <w:pPr>
        <w:pStyle w:val="Plattetekst1"/>
        <w:numPr>
          <w:ilvl w:val="1"/>
          <w:numId w:val="11"/>
        </w:numPr>
      </w:pPr>
      <w:r>
        <w:t>Buiten gebruik: 40px doorgetrokken, 12px onderbroken, 8px doorgetrokken, 12px onderbroken</w:t>
      </w:r>
    </w:p>
    <w:p w14:paraId="3D3BE77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2C2450" w14:textId="77777777" w:rsidR="00586F4F" w:rsidRDefault="00000000">
      <w:pPr>
        <w:pStyle w:val="Plattetekst1"/>
        <w:numPr>
          <w:ilvl w:val="0"/>
          <w:numId w:val="11"/>
        </w:numPr>
      </w:pPr>
      <w:r>
        <w:t>Grootte (lijndikte):</w:t>
      </w:r>
    </w:p>
    <w:p w14:paraId="3E79E79B"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5B6F74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739540E"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2D5A8131" w14:textId="77777777" w:rsidR="00586F4F" w:rsidRDefault="00000000">
      <w:pPr>
        <w:pStyle w:val="Plattetekst1"/>
        <w:numPr>
          <w:ilvl w:val="0"/>
          <w:numId w:val="11"/>
        </w:numPr>
      </w:pPr>
      <w:r>
        <w:t>Transparantie: 0 %</w:t>
      </w:r>
    </w:p>
    <w:p w14:paraId="041B020E" w14:textId="77777777" w:rsidR="00586F4F"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D850A8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B2A90F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08A20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53C02BE"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A41E89A" w14:textId="77777777" w:rsidR="00586F4F" w:rsidRDefault="00000000">
            <w:pPr>
              <w:pStyle w:val="TableContents"/>
              <w:jc w:val="center"/>
            </w:pPr>
            <w:r>
              <w:rPr>
                <w:rFonts w:eastAsia="Lucida Sans Unicode" w:cs="Tahoma"/>
                <w:b/>
                <w:bCs/>
                <w:iCs/>
                <w:color w:val="FFFFFF"/>
                <w:szCs w:val="20"/>
              </w:rPr>
              <w:t>Buiten gebruik</w:t>
            </w:r>
          </w:p>
        </w:tc>
      </w:tr>
      <w:tr w:rsidR="00586F4F" w14:paraId="4D768B8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3F29C5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381C7" w14:textId="77777777" w:rsidR="00586F4F" w:rsidRDefault="00000000">
            <w:pPr>
              <w:pStyle w:val="TableContents"/>
            </w:pPr>
            <w:r>
              <w:rPr>
                <w:noProof/>
              </w:rPr>
              <w:drawing>
                <wp:anchor distT="0" distB="0" distL="0" distR="0" simplePos="0" relativeHeight="19" behindDoc="0" locked="0" layoutInCell="1" allowOverlap="1" wp14:anchorId="5FBBA07A" wp14:editId="3C08618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86F4F" w14:paraId="7D307FC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7D3AAE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4F8F11" w14:textId="77777777" w:rsidR="00586F4F" w:rsidRDefault="00000000">
            <w:pPr>
              <w:pStyle w:val="TableContents"/>
            </w:pPr>
            <w:r>
              <w:rPr>
                <w:noProof/>
              </w:rPr>
              <w:drawing>
                <wp:anchor distT="0" distB="0" distL="0" distR="0" simplePos="0" relativeHeight="20" behindDoc="0" locked="0" layoutInCell="1" allowOverlap="1" wp14:anchorId="28935A61" wp14:editId="37FF1441">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86F4F" w14:paraId="4516F16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A1DD43"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23E91" w14:textId="77777777" w:rsidR="00586F4F" w:rsidRDefault="00000000">
            <w:pPr>
              <w:pStyle w:val="TableContents"/>
            </w:pPr>
            <w:r>
              <w:rPr>
                <w:noProof/>
              </w:rPr>
              <w:drawing>
                <wp:anchor distT="0" distB="0" distL="0" distR="0" simplePos="0" relativeHeight="21" behindDoc="0" locked="0" layoutInCell="1" allowOverlap="1" wp14:anchorId="4FB8D35C" wp14:editId="009150C9">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86F4F" w14:paraId="0F6E32E4"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C36F2A1" w14:textId="77777777" w:rsidR="00586F4F" w:rsidRDefault="00000000">
            <w:pPr>
              <w:pStyle w:val="TableContents"/>
              <w:jc w:val="right"/>
            </w:pPr>
            <w:r>
              <w:t>Schaalniveau 15-16</w:t>
            </w:r>
          </w:p>
          <w:p w14:paraId="0306BC8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BE0DC" w14:textId="77777777" w:rsidR="00586F4F" w:rsidRDefault="00000000">
            <w:pPr>
              <w:pStyle w:val="TableContents"/>
            </w:pPr>
            <w:r>
              <w:rPr>
                <w:noProof/>
              </w:rPr>
              <w:drawing>
                <wp:anchor distT="0" distB="0" distL="0" distR="0" simplePos="0" relativeHeight="121" behindDoc="0" locked="0" layoutInCell="1" allowOverlap="1" wp14:anchorId="61D4D2C2" wp14:editId="3CA64EF8">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11A30C94" w14:textId="77777777" w:rsidR="00586F4F" w:rsidRDefault="00000000">
      <w:pPr>
        <w:pStyle w:val="Kop2"/>
        <w:numPr>
          <w:ilvl w:val="1"/>
          <w:numId w:val="3"/>
        </w:numPr>
      </w:pPr>
      <w:bookmarkStart w:id="77" w:name="_Toc51750190"/>
      <w:bookmarkStart w:id="78" w:name="_Toc42596097"/>
      <w:bookmarkStart w:id="79" w:name="_Toc178598344"/>
      <w:r>
        <w:t>Laagspanning</w:t>
      </w:r>
      <w:bookmarkEnd w:id="77"/>
      <w:bookmarkEnd w:id="78"/>
      <w:bookmarkEnd w:id="79"/>
    </w:p>
    <w:p w14:paraId="372642A3" w14:textId="77777777" w:rsidR="00586F4F" w:rsidRDefault="00000000">
      <w:pPr>
        <w:pStyle w:val="Kop3"/>
        <w:numPr>
          <w:ilvl w:val="2"/>
          <w:numId w:val="3"/>
        </w:numPr>
      </w:pPr>
      <w:bookmarkStart w:id="80" w:name="__RefHeading___Toc4476_4117045737"/>
      <w:bookmarkEnd w:id="80"/>
      <w:r>
        <w:t>Regel</w:t>
      </w:r>
    </w:p>
    <w:p w14:paraId="51D73BE2" w14:textId="77777777" w:rsidR="00586F4F"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92130AE" w14:textId="77777777" w:rsidR="00586F4F" w:rsidRDefault="00000000">
      <w:pPr>
        <w:pStyle w:val="Plattetekst1"/>
        <w:numPr>
          <w:ilvl w:val="0"/>
          <w:numId w:val="10"/>
        </w:numPr>
      </w:pPr>
      <w:r>
        <w:t>Kleur: #960000</w:t>
      </w:r>
    </w:p>
    <w:p w14:paraId="19556C6A" w14:textId="77777777" w:rsidR="00586F4F" w:rsidRDefault="00000000">
      <w:pPr>
        <w:pStyle w:val="Plattetekst1"/>
        <w:numPr>
          <w:ilvl w:val="0"/>
          <w:numId w:val="10"/>
        </w:numPr>
      </w:pPr>
      <w:r>
        <w:t>Vorm:</w:t>
      </w:r>
    </w:p>
    <w:p w14:paraId="7D2CD2E1" w14:textId="77777777" w:rsidR="00586F4F" w:rsidRDefault="00000000">
      <w:pPr>
        <w:pStyle w:val="Plattetekst1"/>
        <w:numPr>
          <w:ilvl w:val="1"/>
          <w:numId w:val="10"/>
        </w:numPr>
      </w:pPr>
      <w:r>
        <w:t>Geprojecteerd: 4px doorgetrokken, 16px onderbroken</w:t>
      </w:r>
    </w:p>
    <w:p w14:paraId="3BA300AB" w14:textId="77777777" w:rsidR="00586F4F" w:rsidRDefault="00000000">
      <w:pPr>
        <w:pStyle w:val="Plattetekst1"/>
        <w:numPr>
          <w:ilvl w:val="1"/>
          <w:numId w:val="10"/>
        </w:numPr>
      </w:pPr>
      <w:r>
        <w:t>In gebruik: doorgetrokken lijn</w:t>
      </w:r>
    </w:p>
    <w:p w14:paraId="775D6E91" w14:textId="77777777" w:rsidR="00586F4F" w:rsidRDefault="00000000">
      <w:pPr>
        <w:pStyle w:val="Plattetekst1"/>
        <w:numPr>
          <w:ilvl w:val="1"/>
          <w:numId w:val="10"/>
        </w:numPr>
      </w:pPr>
      <w:r>
        <w:t>Buiten gebruik: 40px doorgetrokken, 12px onderbroken, 8px doorgetrokken, 12px onderbroken</w:t>
      </w:r>
    </w:p>
    <w:p w14:paraId="5667B7B2"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3FF0DCA" w14:textId="77777777" w:rsidR="00586F4F" w:rsidRDefault="00000000">
      <w:pPr>
        <w:pStyle w:val="Plattetekst1"/>
        <w:numPr>
          <w:ilvl w:val="0"/>
          <w:numId w:val="10"/>
        </w:numPr>
      </w:pPr>
      <w:r>
        <w:t>Grootte (lijndikte):</w:t>
      </w:r>
    </w:p>
    <w:p w14:paraId="4AC0EE53"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6683CE3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98B6C5F"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4C96888" w14:textId="77777777" w:rsidR="00586F4F" w:rsidRDefault="00000000">
      <w:pPr>
        <w:pStyle w:val="Plattetekst1"/>
        <w:numPr>
          <w:ilvl w:val="0"/>
          <w:numId w:val="10"/>
        </w:numPr>
      </w:pPr>
      <w:r>
        <w:t>Transparantie: 0 %</w:t>
      </w:r>
    </w:p>
    <w:p w14:paraId="5DBBF216" w14:textId="77777777" w:rsidR="00586F4F"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72560C1"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0E43172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EDCE361"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3B0BC56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DA0A6A2" w14:textId="77777777" w:rsidR="00586F4F" w:rsidRDefault="00000000">
            <w:pPr>
              <w:pStyle w:val="TableContents"/>
              <w:jc w:val="center"/>
            </w:pPr>
            <w:r>
              <w:rPr>
                <w:rFonts w:eastAsia="Lucida Sans Unicode" w:cs="Tahoma"/>
                <w:b/>
                <w:bCs/>
                <w:iCs/>
                <w:color w:val="FFFFFF"/>
                <w:szCs w:val="20"/>
              </w:rPr>
              <w:t>Buiten gebruik</w:t>
            </w:r>
          </w:p>
        </w:tc>
      </w:tr>
      <w:tr w:rsidR="00586F4F" w14:paraId="7AD3675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DA607"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D7332F" w14:textId="77777777" w:rsidR="00586F4F" w:rsidRDefault="00000000">
            <w:pPr>
              <w:pStyle w:val="TableContents"/>
            </w:pPr>
            <w:r>
              <w:rPr>
                <w:noProof/>
              </w:rPr>
              <w:drawing>
                <wp:anchor distT="0" distB="0" distL="0" distR="0" simplePos="0" relativeHeight="22" behindDoc="0" locked="0" layoutInCell="1" allowOverlap="1" wp14:anchorId="53305403" wp14:editId="0013E1B8">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86F4F" w14:paraId="094EEAAD"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0699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ECE59" w14:textId="77777777" w:rsidR="00586F4F" w:rsidRDefault="00000000">
            <w:pPr>
              <w:pStyle w:val="TableContents"/>
            </w:pPr>
            <w:r>
              <w:rPr>
                <w:noProof/>
              </w:rPr>
              <w:drawing>
                <wp:anchor distT="0" distB="0" distL="0" distR="0" simplePos="0" relativeHeight="23" behindDoc="0" locked="0" layoutInCell="1" allowOverlap="1" wp14:anchorId="15C6EF2B" wp14:editId="0BD1F541">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86F4F" w14:paraId="2D67C00C"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8DA71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51138C" w14:textId="77777777" w:rsidR="00586F4F" w:rsidRDefault="00000000">
            <w:pPr>
              <w:pStyle w:val="TableContents"/>
            </w:pPr>
            <w:r>
              <w:rPr>
                <w:noProof/>
              </w:rPr>
              <w:drawing>
                <wp:anchor distT="0" distB="0" distL="0" distR="0" simplePos="0" relativeHeight="24" behindDoc="0" locked="0" layoutInCell="1" allowOverlap="1" wp14:anchorId="10BA7B54" wp14:editId="5D19F616">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86F4F" w14:paraId="06DA6A9C" w14:textId="77777777">
        <w:trPr>
          <w:trHeight w:val="453"/>
        </w:trPr>
        <w:tc>
          <w:tcPr>
            <w:tcW w:w="2387" w:type="dxa"/>
            <w:tcBorders>
              <w:left w:val="single" w:sz="2" w:space="0" w:color="000001"/>
              <w:bottom w:val="single" w:sz="2" w:space="0" w:color="000001"/>
              <w:right w:val="single" w:sz="2" w:space="0" w:color="000001"/>
            </w:tcBorders>
            <w:shd w:val="clear" w:color="auto" w:fill="FFFFFF"/>
            <w:tcMar>
              <w:left w:w="-2" w:type="dxa"/>
            </w:tcMar>
          </w:tcPr>
          <w:p w14:paraId="003F4C34" w14:textId="77777777" w:rsidR="00586F4F" w:rsidRDefault="00000000">
            <w:pPr>
              <w:pStyle w:val="TableContents"/>
              <w:jc w:val="right"/>
            </w:pPr>
            <w:r>
              <w:lastRenderedPageBreak/>
              <w:t>Schaalniveau 15-16</w:t>
            </w:r>
          </w:p>
          <w:p w14:paraId="175B111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BAAE9DC" w14:textId="77777777" w:rsidR="00586F4F" w:rsidRDefault="00000000">
            <w:pPr>
              <w:pStyle w:val="TableContents"/>
            </w:pPr>
            <w:r>
              <w:rPr>
                <w:noProof/>
              </w:rPr>
              <w:drawing>
                <wp:anchor distT="0" distB="0" distL="0" distR="0" simplePos="0" relativeHeight="122" behindDoc="0" locked="0" layoutInCell="1" allowOverlap="1" wp14:anchorId="480296F5" wp14:editId="26660B06">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04388584" w14:textId="77777777" w:rsidR="00586F4F" w:rsidRDefault="00000000">
      <w:pPr>
        <w:pStyle w:val="Kop2"/>
        <w:numPr>
          <w:ilvl w:val="1"/>
          <w:numId w:val="3"/>
        </w:numPr>
      </w:pPr>
      <w:bookmarkStart w:id="82" w:name="_Toc42596098"/>
      <w:bookmarkStart w:id="83" w:name="_Toc51750191"/>
      <w:bookmarkStart w:id="84" w:name="_Toc178598345"/>
      <w:r>
        <w:t>(Petro-) chemie</w:t>
      </w:r>
      <w:bookmarkEnd w:id="82"/>
      <w:bookmarkEnd w:id="83"/>
      <w:bookmarkEnd w:id="84"/>
    </w:p>
    <w:p w14:paraId="0766DE31" w14:textId="77777777" w:rsidR="00586F4F" w:rsidRDefault="00000000">
      <w:pPr>
        <w:pStyle w:val="Kop3"/>
        <w:numPr>
          <w:ilvl w:val="2"/>
          <w:numId w:val="3"/>
        </w:numPr>
      </w:pPr>
      <w:bookmarkStart w:id="85" w:name="__RefHeading___Toc4480_4117045737"/>
      <w:bookmarkEnd w:id="85"/>
      <w:r>
        <w:t>Regel</w:t>
      </w:r>
    </w:p>
    <w:p w14:paraId="1066AAFC" w14:textId="77777777" w:rsidR="00586F4F"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4DBA4D54" w14:textId="77777777" w:rsidR="00586F4F" w:rsidRDefault="00000000">
      <w:pPr>
        <w:pStyle w:val="Plattetekst1"/>
        <w:numPr>
          <w:ilvl w:val="0"/>
          <w:numId w:val="10"/>
        </w:numPr>
      </w:pPr>
      <w:r>
        <w:t>Kleur: #b64a00</w:t>
      </w:r>
    </w:p>
    <w:p w14:paraId="7F3569CD" w14:textId="77777777" w:rsidR="00586F4F" w:rsidRDefault="00000000">
      <w:pPr>
        <w:pStyle w:val="Plattetekst1"/>
        <w:numPr>
          <w:ilvl w:val="0"/>
          <w:numId w:val="10"/>
        </w:numPr>
      </w:pPr>
      <w:r>
        <w:t>Vorm:</w:t>
      </w:r>
    </w:p>
    <w:p w14:paraId="3F28D8F4" w14:textId="77777777" w:rsidR="00586F4F" w:rsidRDefault="00000000">
      <w:pPr>
        <w:pStyle w:val="Plattetekst1"/>
        <w:numPr>
          <w:ilvl w:val="1"/>
          <w:numId w:val="10"/>
        </w:numPr>
      </w:pPr>
      <w:r>
        <w:t>Geprojecteerd: 4px doorgetrokken, 16px onderbroken</w:t>
      </w:r>
    </w:p>
    <w:p w14:paraId="1D17EFAB" w14:textId="77777777" w:rsidR="00586F4F" w:rsidRDefault="00000000">
      <w:pPr>
        <w:pStyle w:val="Plattetekst1"/>
        <w:numPr>
          <w:ilvl w:val="1"/>
          <w:numId w:val="10"/>
        </w:numPr>
      </w:pPr>
      <w:r>
        <w:t>In gebruik: doorgetrokken lijn</w:t>
      </w:r>
    </w:p>
    <w:p w14:paraId="3A524398" w14:textId="77777777" w:rsidR="00586F4F" w:rsidRDefault="00000000">
      <w:pPr>
        <w:pStyle w:val="Plattetekst1"/>
        <w:numPr>
          <w:ilvl w:val="1"/>
          <w:numId w:val="10"/>
        </w:numPr>
      </w:pPr>
      <w:r>
        <w:t>Buiten gebruik: 40px doorgetrokken, 12px onderbroken, 8px doorgetrokken, 12px onderbroken</w:t>
      </w:r>
    </w:p>
    <w:p w14:paraId="00F7FB35"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46CE3B0" w14:textId="77777777" w:rsidR="00586F4F" w:rsidRDefault="00000000">
      <w:pPr>
        <w:pStyle w:val="Plattetekst1"/>
        <w:numPr>
          <w:ilvl w:val="0"/>
          <w:numId w:val="10"/>
        </w:numPr>
      </w:pPr>
      <w:r>
        <w:t>Grootte (lijndikte):</w:t>
      </w:r>
    </w:p>
    <w:p w14:paraId="2067C31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47B2FFE0"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0EFDA8"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0F25E23D" w14:textId="77777777" w:rsidR="00586F4F" w:rsidRDefault="00000000">
      <w:pPr>
        <w:pStyle w:val="Plattetekst1"/>
        <w:numPr>
          <w:ilvl w:val="0"/>
          <w:numId w:val="10"/>
        </w:numPr>
      </w:pPr>
      <w:r>
        <w:t>Transparantie: 0 %</w:t>
      </w:r>
    </w:p>
    <w:p w14:paraId="3B64E739" w14:textId="77777777" w:rsidR="00586F4F"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B8708E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9073D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5DD1E0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ED6BF9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F81397B" w14:textId="77777777" w:rsidR="00586F4F" w:rsidRDefault="00000000">
            <w:pPr>
              <w:pStyle w:val="TableContents"/>
              <w:jc w:val="center"/>
            </w:pPr>
            <w:r>
              <w:rPr>
                <w:rFonts w:eastAsia="Lucida Sans Unicode" w:cs="Tahoma"/>
                <w:b/>
                <w:bCs/>
                <w:iCs/>
                <w:color w:val="FFFFFF"/>
                <w:szCs w:val="20"/>
              </w:rPr>
              <w:t>Buiten gebruik</w:t>
            </w:r>
          </w:p>
        </w:tc>
      </w:tr>
      <w:tr w:rsidR="00586F4F" w14:paraId="66E8E7E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66DBBC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C94857" w14:textId="77777777" w:rsidR="00586F4F" w:rsidRDefault="00000000">
            <w:pPr>
              <w:pStyle w:val="TableContents"/>
            </w:pPr>
            <w:r>
              <w:rPr>
                <w:noProof/>
              </w:rPr>
              <w:drawing>
                <wp:anchor distT="0" distB="0" distL="0" distR="0" simplePos="0" relativeHeight="25" behindDoc="0" locked="0" layoutInCell="1" allowOverlap="1" wp14:anchorId="33C1ACBD" wp14:editId="280C940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86F4F" w14:paraId="155504B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16636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EFA335" w14:textId="77777777" w:rsidR="00586F4F" w:rsidRDefault="00000000">
            <w:pPr>
              <w:pStyle w:val="TableContents"/>
            </w:pPr>
            <w:r>
              <w:rPr>
                <w:noProof/>
              </w:rPr>
              <w:drawing>
                <wp:anchor distT="0" distB="0" distL="0" distR="0" simplePos="0" relativeHeight="26" behindDoc="0" locked="0" layoutInCell="1" allowOverlap="1" wp14:anchorId="05984B7B" wp14:editId="3E946D39">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86F4F" w14:paraId="77AFFD2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A2BFD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A763E3" w14:textId="77777777" w:rsidR="00586F4F" w:rsidRDefault="00000000">
            <w:pPr>
              <w:pStyle w:val="TableContents"/>
            </w:pPr>
            <w:r>
              <w:rPr>
                <w:noProof/>
              </w:rPr>
              <w:drawing>
                <wp:anchor distT="0" distB="0" distL="0" distR="0" simplePos="0" relativeHeight="27" behindDoc="0" locked="0" layoutInCell="1" allowOverlap="1" wp14:anchorId="5F2EFEBE" wp14:editId="28EFB377">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86F4F" w14:paraId="6E461FE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5901E48" w14:textId="77777777" w:rsidR="00586F4F" w:rsidRDefault="00000000">
            <w:pPr>
              <w:pStyle w:val="TableContents"/>
              <w:jc w:val="right"/>
            </w:pPr>
            <w:r>
              <w:t>Schaalniveau 15-16</w:t>
            </w:r>
          </w:p>
          <w:p w14:paraId="74E68AE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4B6B4BC2" w14:textId="77777777" w:rsidR="00586F4F" w:rsidRDefault="00000000">
            <w:pPr>
              <w:pStyle w:val="TableContents"/>
            </w:pPr>
            <w:r>
              <w:rPr>
                <w:noProof/>
              </w:rPr>
              <w:drawing>
                <wp:anchor distT="0" distB="0" distL="0" distR="0" simplePos="0" relativeHeight="123" behindDoc="0" locked="0" layoutInCell="1" allowOverlap="1" wp14:anchorId="0EC49A0D" wp14:editId="27569295">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343A7C2" w14:textId="77777777" w:rsidR="00586F4F" w:rsidRDefault="00000000">
      <w:pPr>
        <w:pStyle w:val="Kop2"/>
        <w:numPr>
          <w:ilvl w:val="1"/>
          <w:numId w:val="3"/>
        </w:numPr>
      </w:pPr>
      <w:bookmarkStart w:id="87" w:name="_Toc51750192"/>
      <w:bookmarkStart w:id="88" w:name="_Toc42596099"/>
      <w:bookmarkStart w:id="89" w:name="_Toc178598346"/>
      <w:r>
        <w:lastRenderedPageBreak/>
        <w:t>Riool vrij verval</w:t>
      </w:r>
      <w:bookmarkEnd w:id="87"/>
      <w:bookmarkEnd w:id="88"/>
      <w:bookmarkEnd w:id="89"/>
    </w:p>
    <w:p w14:paraId="25877D3E" w14:textId="77777777" w:rsidR="00586F4F" w:rsidRDefault="00000000">
      <w:pPr>
        <w:pStyle w:val="Kop3"/>
        <w:numPr>
          <w:ilvl w:val="2"/>
          <w:numId w:val="3"/>
        </w:numPr>
      </w:pPr>
      <w:bookmarkStart w:id="90" w:name="__RefHeading___Toc4484_4117045737"/>
      <w:bookmarkEnd w:id="90"/>
      <w:r>
        <w:t>Regel</w:t>
      </w:r>
    </w:p>
    <w:p w14:paraId="59DC7D1A" w14:textId="77777777" w:rsidR="00586F4F"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7AB83684" w14:textId="77777777" w:rsidR="00586F4F" w:rsidRDefault="00000000">
      <w:pPr>
        <w:pStyle w:val="Plattetekst1"/>
        <w:numPr>
          <w:ilvl w:val="0"/>
          <w:numId w:val="10"/>
        </w:numPr>
      </w:pPr>
      <w:r>
        <w:t>Kleur: #ba38a8</w:t>
      </w:r>
    </w:p>
    <w:p w14:paraId="081071A0" w14:textId="77777777" w:rsidR="00586F4F" w:rsidRDefault="00000000">
      <w:pPr>
        <w:pStyle w:val="Plattetekst1"/>
        <w:numPr>
          <w:ilvl w:val="0"/>
          <w:numId w:val="10"/>
        </w:numPr>
      </w:pPr>
      <w:r>
        <w:t>Vorm:</w:t>
      </w:r>
    </w:p>
    <w:p w14:paraId="79E3AA6A" w14:textId="77777777" w:rsidR="00586F4F" w:rsidRDefault="00000000">
      <w:pPr>
        <w:pStyle w:val="Plattetekst1"/>
        <w:numPr>
          <w:ilvl w:val="1"/>
          <w:numId w:val="10"/>
        </w:numPr>
      </w:pPr>
      <w:r>
        <w:t>Geprojecteerd: 4px doorgetrokken, 16px onderbroken</w:t>
      </w:r>
    </w:p>
    <w:p w14:paraId="2E0D938E" w14:textId="77777777" w:rsidR="00586F4F" w:rsidRDefault="00000000">
      <w:pPr>
        <w:pStyle w:val="Plattetekst1"/>
        <w:numPr>
          <w:ilvl w:val="1"/>
          <w:numId w:val="10"/>
        </w:numPr>
      </w:pPr>
      <w:r>
        <w:t>In gebruik: doorgetrokken lijn</w:t>
      </w:r>
    </w:p>
    <w:p w14:paraId="59E2698E" w14:textId="77777777" w:rsidR="00586F4F" w:rsidRDefault="00000000">
      <w:pPr>
        <w:pStyle w:val="Plattetekst1"/>
        <w:numPr>
          <w:ilvl w:val="1"/>
          <w:numId w:val="10"/>
        </w:numPr>
      </w:pPr>
      <w:r>
        <w:t>Buiten gebruik: 40px doorgetrokken, 12px onderbroken, 8px doorgetrokken, 12px onderbroken</w:t>
      </w:r>
    </w:p>
    <w:p w14:paraId="5DF8448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6AB881" w14:textId="77777777" w:rsidR="00586F4F" w:rsidRDefault="00000000">
      <w:pPr>
        <w:pStyle w:val="Plattetekst1"/>
        <w:numPr>
          <w:ilvl w:val="0"/>
          <w:numId w:val="10"/>
        </w:numPr>
      </w:pPr>
      <w:r>
        <w:t>Grootte (lijndikte):</w:t>
      </w:r>
    </w:p>
    <w:p w14:paraId="5134FA3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786EEEA8"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2C6A07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906AB68" w14:textId="77777777" w:rsidR="00586F4F" w:rsidRDefault="00000000">
      <w:pPr>
        <w:pStyle w:val="Plattetekst1"/>
        <w:numPr>
          <w:ilvl w:val="0"/>
          <w:numId w:val="10"/>
        </w:numPr>
      </w:pPr>
      <w:r>
        <w:t>Transparantie: 0 %</w:t>
      </w:r>
    </w:p>
    <w:p w14:paraId="7FEA74C4" w14:textId="77777777" w:rsidR="00586F4F"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CCE7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08E880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706368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46606A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18E317" w14:textId="77777777" w:rsidR="00586F4F" w:rsidRDefault="00000000">
            <w:pPr>
              <w:pStyle w:val="TableContents"/>
              <w:jc w:val="center"/>
            </w:pPr>
            <w:r>
              <w:rPr>
                <w:rFonts w:eastAsia="Lucida Sans Unicode" w:cs="Tahoma"/>
                <w:b/>
                <w:bCs/>
                <w:iCs/>
                <w:color w:val="FFFFFF"/>
                <w:szCs w:val="20"/>
              </w:rPr>
              <w:t>Buiten gebruik</w:t>
            </w:r>
          </w:p>
        </w:tc>
      </w:tr>
      <w:tr w:rsidR="00586F4F" w14:paraId="219B82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1E1080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FCE9A1" w14:textId="77777777" w:rsidR="00586F4F" w:rsidRDefault="00000000">
            <w:pPr>
              <w:pStyle w:val="TableContents"/>
            </w:pPr>
            <w:r>
              <w:rPr>
                <w:noProof/>
              </w:rPr>
              <w:drawing>
                <wp:anchor distT="0" distB="0" distL="0" distR="0" simplePos="0" relativeHeight="28" behindDoc="0" locked="0" layoutInCell="1" allowOverlap="1" wp14:anchorId="3F4217E6" wp14:editId="659BAE1D">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86F4F" w14:paraId="4EAAC92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5DB1D9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0C5878" w14:textId="77777777" w:rsidR="00586F4F" w:rsidRDefault="00000000">
            <w:pPr>
              <w:pStyle w:val="TableContents"/>
            </w:pPr>
            <w:r>
              <w:rPr>
                <w:noProof/>
              </w:rPr>
              <w:drawing>
                <wp:anchor distT="0" distB="0" distL="0" distR="0" simplePos="0" relativeHeight="29" behindDoc="0" locked="0" layoutInCell="1" allowOverlap="1" wp14:anchorId="20738D64" wp14:editId="0C03FCAA">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86F4F" w14:paraId="1A811B3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8F4145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E3843" w14:textId="77777777" w:rsidR="00586F4F" w:rsidRDefault="00000000">
            <w:pPr>
              <w:pStyle w:val="TableContents"/>
            </w:pPr>
            <w:r>
              <w:rPr>
                <w:noProof/>
              </w:rPr>
              <w:drawing>
                <wp:anchor distT="0" distB="0" distL="0" distR="0" simplePos="0" relativeHeight="30" behindDoc="0" locked="0" layoutInCell="1" allowOverlap="1" wp14:anchorId="1000B63D" wp14:editId="065C09A5">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86F4F" w14:paraId="4B5AC7E5"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5FDBB49" w14:textId="77777777" w:rsidR="00586F4F" w:rsidRDefault="00000000">
            <w:pPr>
              <w:pStyle w:val="TableContents"/>
              <w:jc w:val="right"/>
            </w:pPr>
            <w:r>
              <w:t>Schaalniveau 15-16</w:t>
            </w:r>
          </w:p>
          <w:p w14:paraId="5206C319"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8777F47" w14:textId="77777777" w:rsidR="00586F4F" w:rsidRDefault="00000000">
            <w:pPr>
              <w:pStyle w:val="TableContents"/>
            </w:pPr>
            <w:r>
              <w:rPr>
                <w:noProof/>
              </w:rPr>
              <w:drawing>
                <wp:anchor distT="0" distB="0" distL="0" distR="0" simplePos="0" relativeHeight="124" behindDoc="0" locked="0" layoutInCell="1" allowOverlap="1" wp14:anchorId="13EABD5C" wp14:editId="2F6F31AA">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4B374C1" w14:textId="77777777" w:rsidR="00586F4F" w:rsidRDefault="00000000">
      <w:pPr>
        <w:pStyle w:val="Kop2"/>
        <w:numPr>
          <w:ilvl w:val="1"/>
          <w:numId w:val="3"/>
        </w:numPr>
      </w:pPr>
      <w:bookmarkStart w:id="92" w:name="_Toc51750193"/>
      <w:bookmarkStart w:id="93" w:name="_Toc178598347"/>
      <w:r>
        <w:t>Riool onder over- of onderdruk</w:t>
      </w:r>
      <w:bookmarkEnd w:id="92"/>
      <w:bookmarkEnd w:id="93"/>
    </w:p>
    <w:p w14:paraId="239304C7" w14:textId="77777777" w:rsidR="00586F4F" w:rsidRDefault="00000000">
      <w:pPr>
        <w:pStyle w:val="Kop3"/>
        <w:numPr>
          <w:ilvl w:val="2"/>
          <w:numId w:val="3"/>
        </w:numPr>
      </w:pPr>
      <w:bookmarkStart w:id="94" w:name="__RefHeading___Toc4488_4117045737"/>
      <w:bookmarkEnd w:id="94"/>
      <w:r>
        <w:t>Regel</w:t>
      </w:r>
    </w:p>
    <w:p w14:paraId="5A2B1916" w14:textId="77777777" w:rsidR="00586F4F"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26E562E" w14:textId="77777777" w:rsidR="00586F4F" w:rsidRDefault="00000000">
      <w:pPr>
        <w:pStyle w:val="Plattetekst1"/>
        <w:numPr>
          <w:ilvl w:val="0"/>
          <w:numId w:val="10"/>
        </w:numPr>
      </w:pPr>
      <w:r>
        <w:t>Kleur: #800080</w:t>
      </w:r>
    </w:p>
    <w:p w14:paraId="1DECFFD9" w14:textId="77777777" w:rsidR="00586F4F" w:rsidRDefault="00000000">
      <w:pPr>
        <w:pStyle w:val="Plattetekst1"/>
        <w:numPr>
          <w:ilvl w:val="0"/>
          <w:numId w:val="10"/>
        </w:numPr>
      </w:pPr>
      <w:r>
        <w:lastRenderedPageBreak/>
        <w:t>Vorm:</w:t>
      </w:r>
    </w:p>
    <w:p w14:paraId="281FF935" w14:textId="77777777" w:rsidR="00586F4F" w:rsidRDefault="00000000">
      <w:pPr>
        <w:pStyle w:val="Plattetekst1"/>
        <w:numPr>
          <w:ilvl w:val="1"/>
          <w:numId w:val="10"/>
        </w:numPr>
      </w:pPr>
      <w:r>
        <w:t>Geprojecteerd: 4px doorgetrokken, 16px onderbroken</w:t>
      </w:r>
    </w:p>
    <w:p w14:paraId="6DA823C4" w14:textId="77777777" w:rsidR="00586F4F" w:rsidRDefault="00000000">
      <w:pPr>
        <w:pStyle w:val="Plattetekst1"/>
        <w:numPr>
          <w:ilvl w:val="1"/>
          <w:numId w:val="10"/>
        </w:numPr>
      </w:pPr>
      <w:r>
        <w:t>In gebruik: doorgetrokken lijn</w:t>
      </w:r>
    </w:p>
    <w:p w14:paraId="66711B46" w14:textId="77777777" w:rsidR="00586F4F" w:rsidRDefault="00000000">
      <w:pPr>
        <w:pStyle w:val="Plattetekst1"/>
        <w:numPr>
          <w:ilvl w:val="1"/>
          <w:numId w:val="10"/>
        </w:numPr>
      </w:pPr>
      <w:r>
        <w:t>Buiten gebruik: 40px doorgetrokken, 12px onderbroken, 8px doorgetrokken, 12px onderbroken</w:t>
      </w:r>
    </w:p>
    <w:p w14:paraId="1C303D0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1A2CF6D" w14:textId="77777777" w:rsidR="00586F4F" w:rsidRDefault="00000000">
      <w:pPr>
        <w:pStyle w:val="Plattetekst1"/>
        <w:numPr>
          <w:ilvl w:val="0"/>
          <w:numId w:val="10"/>
        </w:numPr>
      </w:pPr>
      <w:r>
        <w:t>Grootte (lijndikte):</w:t>
      </w:r>
    </w:p>
    <w:p w14:paraId="5DFC48C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32822097"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45291BAB"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5174EA7" w14:textId="77777777" w:rsidR="00586F4F" w:rsidRDefault="00000000">
      <w:pPr>
        <w:pStyle w:val="Plattetekst1"/>
        <w:numPr>
          <w:ilvl w:val="0"/>
          <w:numId w:val="10"/>
        </w:numPr>
      </w:pPr>
      <w:r>
        <w:t>Transparantie: 0 %</w:t>
      </w:r>
    </w:p>
    <w:p w14:paraId="7A314D35" w14:textId="77777777" w:rsidR="00586F4F"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3A4643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6BE3B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0BA7E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834A97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556F87" w14:textId="77777777" w:rsidR="00586F4F" w:rsidRDefault="00000000">
            <w:pPr>
              <w:pStyle w:val="TableContents"/>
              <w:jc w:val="center"/>
            </w:pPr>
            <w:r>
              <w:rPr>
                <w:rFonts w:eastAsia="Lucida Sans Unicode" w:cs="Tahoma"/>
                <w:b/>
                <w:bCs/>
                <w:iCs/>
                <w:color w:val="FFFFFF"/>
                <w:szCs w:val="20"/>
              </w:rPr>
              <w:t>Buiten gebruik</w:t>
            </w:r>
          </w:p>
        </w:tc>
      </w:tr>
      <w:tr w:rsidR="00586F4F" w14:paraId="4F367914"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4A5411D"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BFB2AD" w14:textId="77777777" w:rsidR="00586F4F" w:rsidRDefault="00000000">
            <w:pPr>
              <w:pStyle w:val="TableContents"/>
            </w:pPr>
            <w:r>
              <w:rPr>
                <w:noProof/>
              </w:rPr>
              <w:drawing>
                <wp:anchor distT="0" distB="0" distL="0" distR="0" simplePos="0" relativeHeight="31" behindDoc="0" locked="0" layoutInCell="1" allowOverlap="1" wp14:anchorId="57D105EC" wp14:editId="08DD0D4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86F4F" w14:paraId="7CBA05D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7CFD31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E34AD0" w14:textId="77777777" w:rsidR="00586F4F" w:rsidRDefault="00000000">
            <w:pPr>
              <w:pStyle w:val="TableContents"/>
            </w:pPr>
            <w:r>
              <w:rPr>
                <w:noProof/>
              </w:rPr>
              <w:drawing>
                <wp:anchor distT="0" distB="0" distL="0" distR="0" simplePos="0" relativeHeight="32" behindDoc="0" locked="0" layoutInCell="1" allowOverlap="1" wp14:anchorId="2353D8EE" wp14:editId="62B5DE67">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586F4F" w14:paraId="39CCB4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77E37A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2A174E" w14:textId="77777777" w:rsidR="00586F4F" w:rsidRDefault="00000000">
            <w:pPr>
              <w:pStyle w:val="TableContents"/>
            </w:pPr>
            <w:r>
              <w:rPr>
                <w:noProof/>
              </w:rPr>
              <w:drawing>
                <wp:anchor distT="0" distB="0" distL="0" distR="0" simplePos="0" relativeHeight="33" behindDoc="0" locked="0" layoutInCell="1" allowOverlap="1" wp14:anchorId="7621FB3E" wp14:editId="10B073F6">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586F4F" w14:paraId="7475F36F"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3CF4B1" w14:textId="77777777" w:rsidR="00586F4F" w:rsidRDefault="00000000">
            <w:pPr>
              <w:pStyle w:val="TableContents"/>
              <w:jc w:val="right"/>
            </w:pPr>
            <w:r>
              <w:t>Schaalniveau 15-16</w:t>
            </w:r>
          </w:p>
          <w:p w14:paraId="268416F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12A71" w14:textId="77777777" w:rsidR="00586F4F" w:rsidRDefault="00000000">
            <w:pPr>
              <w:pStyle w:val="TableContents"/>
            </w:pPr>
            <w:r>
              <w:rPr>
                <w:noProof/>
              </w:rPr>
              <w:drawing>
                <wp:anchor distT="0" distB="0" distL="0" distR="0" simplePos="0" relativeHeight="125" behindDoc="0" locked="0" layoutInCell="1" allowOverlap="1" wp14:anchorId="5C5D5059" wp14:editId="02E05814">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6C08E6FA" w14:textId="77777777" w:rsidR="00586F4F" w:rsidRDefault="00000000">
      <w:pPr>
        <w:pStyle w:val="Kop2"/>
        <w:numPr>
          <w:ilvl w:val="1"/>
          <w:numId w:val="3"/>
        </w:numPr>
      </w:pPr>
      <w:bookmarkStart w:id="96" w:name="_Toc51750194"/>
      <w:bookmarkStart w:id="97" w:name="_Toc42596101"/>
      <w:bookmarkStart w:id="98" w:name="_Toc178598348"/>
      <w:r>
        <w:t>Warmte</w:t>
      </w:r>
      <w:bookmarkEnd w:id="96"/>
      <w:bookmarkEnd w:id="97"/>
      <w:bookmarkEnd w:id="98"/>
    </w:p>
    <w:p w14:paraId="2C91F630" w14:textId="77777777" w:rsidR="00586F4F" w:rsidRDefault="00000000">
      <w:pPr>
        <w:pStyle w:val="Kop3"/>
        <w:numPr>
          <w:ilvl w:val="2"/>
          <w:numId w:val="3"/>
        </w:numPr>
      </w:pPr>
      <w:bookmarkStart w:id="99" w:name="__RefHeading___Toc4492_4117045737"/>
      <w:bookmarkEnd w:id="99"/>
      <w:r>
        <w:t>Regel</w:t>
      </w:r>
    </w:p>
    <w:p w14:paraId="769E6288" w14:textId="77777777" w:rsidR="00586F4F"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3536E61B" w14:textId="77777777" w:rsidR="00586F4F" w:rsidRDefault="00000000">
      <w:pPr>
        <w:pStyle w:val="Plattetekst1"/>
        <w:numPr>
          <w:ilvl w:val="0"/>
          <w:numId w:val="10"/>
        </w:numPr>
      </w:pPr>
      <w:r>
        <w:t>Kleur: #008080</w:t>
      </w:r>
    </w:p>
    <w:p w14:paraId="16266677" w14:textId="77777777" w:rsidR="00586F4F" w:rsidRDefault="00000000">
      <w:pPr>
        <w:pStyle w:val="Plattetekst1"/>
        <w:numPr>
          <w:ilvl w:val="0"/>
          <w:numId w:val="10"/>
        </w:numPr>
      </w:pPr>
      <w:r>
        <w:t>Vorm:</w:t>
      </w:r>
    </w:p>
    <w:p w14:paraId="5A358FBD" w14:textId="77777777" w:rsidR="00586F4F" w:rsidRDefault="00000000">
      <w:pPr>
        <w:pStyle w:val="Plattetekst1"/>
        <w:numPr>
          <w:ilvl w:val="1"/>
          <w:numId w:val="10"/>
        </w:numPr>
      </w:pPr>
      <w:r>
        <w:t>Geprojecteerd: 4px doorgetrokken, 16px onderbroken</w:t>
      </w:r>
    </w:p>
    <w:p w14:paraId="53D81B74" w14:textId="77777777" w:rsidR="00586F4F" w:rsidRDefault="00000000">
      <w:pPr>
        <w:pStyle w:val="Plattetekst1"/>
        <w:numPr>
          <w:ilvl w:val="1"/>
          <w:numId w:val="10"/>
        </w:numPr>
      </w:pPr>
      <w:r>
        <w:t>In gebruik: doorgetrokken lijn</w:t>
      </w:r>
    </w:p>
    <w:p w14:paraId="24A20A28" w14:textId="77777777" w:rsidR="00586F4F" w:rsidRDefault="00000000">
      <w:pPr>
        <w:pStyle w:val="Plattetekst1"/>
        <w:numPr>
          <w:ilvl w:val="1"/>
          <w:numId w:val="10"/>
        </w:numPr>
      </w:pPr>
      <w:r>
        <w:t>Buiten gebruik: 40px doorgetrokken, 12px onderbroken, 8px doorgetrokken, 12px onderbroken</w:t>
      </w:r>
    </w:p>
    <w:p w14:paraId="776C7246"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668EE27" w14:textId="77777777" w:rsidR="00586F4F" w:rsidRDefault="00000000">
      <w:pPr>
        <w:pStyle w:val="Plattetekst1"/>
        <w:numPr>
          <w:ilvl w:val="0"/>
          <w:numId w:val="10"/>
        </w:numPr>
      </w:pPr>
      <w:r>
        <w:lastRenderedPageBreak/>
        <w:t>Grootte (lijndikte):</w:t>
      </w:r>
    </w:p>
    <w:p w14:paraId="5285186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06C14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326730"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DAD6976" w14:textId="77777777" w:rsidR="00586F4F" w:rsidRDefault="00000000">
      <w:pPr>
        <w:pStyle w:val="Plattetekst1"/>
        <w:numPr>
          <w:ilvl w:val="0"/>
          <w:numId w:val="10"/>
        </w:numPr>
      </w:pPr>
      <w:r>
        <w:t>Transparantie: 0 %</w:t>
      </w:r>
    </w:p>
    <w:p w14:paraId="60B3C994" w14:textId="77777777" w:rsidR="00586F4F"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2A54A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491A5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83705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C7893A5"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8C4C79C" w14:textId="77777777" w:rsidR="00586F4F" w:rsidRDefault="00000000">
            <w:pPr>
              <w:pStyle w:val="TableContents"/>
              <w:jc w:val="center"/>
            </w:pPr>
            <w:r>
              <w:rPr>
                <w:rFonts w:eastAsia="Lucida Sans Unicode" w:cs="Tahoma"/>
                <w:b/>
                <w:bCs/>
                <w:iCs/>
                <w:color w:val="FFFFFF"/>
                <w:szCs w:val="20"/>
              </w:rPr>
              <w:t>Buiten gebruik</w:t>
            </w:r>
          </w:p>
        </w:tc>
      </w:tr>
      <w:tr w:rsidR="00586F4F" w14:paraId="57ECF96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2FE989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306705" w14:textId="77777777" w:rsidR="00586F4F" w:rsidRDefault="00000000">
            <w:pPr>
              <w:pStyle w:val="TableContents"/>
            </w:pPr>
            <w:r>
              <w:rPr>
                <w:noProof/>
              </w:rPr>
              <w:drawing>
                <wp:anchor distT="0" distB="0" distL="0" distR="0" simplePos="0" relativeHeight="34" behindDoc="0" locked="0" layoutInCell="1" allowOverlap="1" wp14:anchorId="739FA066" wp14:editId="4DD95E8B">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586F4F" w14:paraId="0132947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929461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73312D" w14:textId="77777777" w:rsidR="00586F4F" w:rsidRDefault="00000000">
            <w:pPr>
              <w:pStyle w:val="TableContents"/>
            </w:pPr>
            <w:r>
              <w:rPr>
                <w:noProof/>
              </w:rPr>
              <w:drawing>
                <wp:anchor distT="0" distB="0" distL="0" distR="0" simplePos="0" relativeHeight="35" behindDoc="0" locked="0" layoutInCell="1" allowOverlap="1" wp14:anchorId="270CE439" wp14:editId="349C1D7F">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586F4F" w14:paraId="5F6D44C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C7682A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7F3050" w14:textId="77777777" w:rsidR="00586F4F" w:rsidRDefault="00000000">
            <w:pPr>
              <w:pStyle w:val="TableContents"/>
            </w:pPr>
            <w:r>
              <w:rPr>
                <w:noProof/>
              </w:rPr>
              <w:drawing>
                <wp:anchor distT="0" distB="0" distL="0" distR="0" simplePos="0" relativeHeight="36" behindDoc="0" locked="0" layoutInCell="1" allowOverlap="1" wp14:anchorId="64247337" wp14:editId="6564FC44">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586F4F" w14:paraId="7D33303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F3F14F" w14:textId="77777777" w:rsidR="00586F4F" w:rsidRDefault="00000000">
            <w:pPr>
              <w:pStyle w:val="TableContents"/>
              <w:jc w:val="right"/>
            </w:pPr>
            <w:r>
              <w:t>Schaalniveau 15-16</w:t>
            </w:r>
          </w:p>
          <w:p w14:paraId="127D694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03D5D5A" w14:textId="77777777" w:rsidR="00586F4F" w:rsidRDefault="00000000">
            <w:pPr>
              <w:pStyle w:val="TableContents"/>
            </w:pPr>
            <w:r>
              <w:rPr>
                <w:noProof/>
              </w:rPr>
              <w:drawing>
                <wp:anchor distT="0" distB="0" distL="0" distR="0" simplePos="0" relativeHeight="126" behindDoc="0" locked="0" layoutInCell="1" allowOverlap="1" wp14:anchorId="6E2E9D22" wp14:editId="0D4F18CA">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2FCE9FC1" w14:textId="77777777" w:rsidR="00586F4F" w:rsidRDefault="00000000">
      <w:pPr>
        <w:pStyle w:val="Kop2"/>
        <w:numPr>
          <w:ilvl w:val="1"/>
          <w:numId w:val="3"/>
        </w:numPr>
      </w:pPr>
      <w:bookmarkStart w:id="101" w:name="_Toc51750195"/>
      <w:bookmarkStart w:id="102" w:name="_Toc42596102"/>
      <w:bookmarkStart w:id="103" w:name="_Toc178598349"/>
      <w:r>
        <w:t>Water</w:t>
      </w:r>
      <w:bookmarkEnd w:id="101"/>
      <w:bookmarkEnd w:id="102"/>
      <w:bookmarkEnd w:id="103"/>
    </w:p>
    <w:p w14:paraId="24D371E0" w14:textId="77777777" w:rsidR="00586F4F" w:rsidRDefault="00000000">
      <w:pPr>
        <w:pStyle w:val="Kop3"/>
        <w:numPr>
          <w:ilvl w:val="2"/>
          <w:numId w:val="3"/>
        </w:numPr>
      </w:pPr>
      <w:bookmarkStart w:id="104" w:name="__RefHeading___Toc4496_4117045737"/>
      <w:bookmarkEnd w:id="104"/>
      <w:r>
        <w:t>Regel</w:t>
      </w:r>
    </w:p>
    <w:p w14:paraId="5EC47225" w14:textId="77777777" w:rsidR="00586F4F"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315BD221" w14:textId="77777777" w:rsidR="00586F4F" w:rsidRDefault="00000000">
      <w:pPr>
        <w:pStyle w:val="Plattetekst1"/>
        <w:numPr>
          <w:ilvl w:val="0"/>
          <w:numId w:val="10"/>
        </w:numPr>
      </w:pPr>
      <w:r>
        <w:t>Kleur: #0000ff</w:t>
      </w:r>
    </w:p>
    <w:p w14:paraId="2A9909EA" w14:textId="77777777" w:rsidR="00586F4F" w:rsidRDefault="00000000">
      <w:pPr>
        <w:pStyle w:val="Plattetekst1"/>
        <w:numPr>
          <w:ilvl w:val="0"/>
          <w:numId w:val="10"/>
        </w:numPr>
      </w:pPr>
      <w:r>
        <w:t>Vorm:</w:t>
      </w:r>
    </w:p>
    <w:p w14:paraId="4C1E2C40" w14:textId="77777777" w:rsidR="00586F4F" w:rsidRDefault="00000000">
      <w:pPr>
        <w:pStyle w:val="Plattetekst1"/>
        <w:numPr>
          <w:ilvl w:val="1"/>
          <w:numId w:val="10"/>
        </w:numPr>
      </w:pPr>
      <w:r>
        <w:t>Geprojecteerd: 4px doorgetrokken, 16px onderbroken</w:t>
      </w:r>
    </w:p>
    <w:p w14:paraId="3C946FB6" w14:textId="77777777" w:rsidR="00586F4F" w:rsidRDefault="00000000">
      <w:pPr>
        <w:pStyle w:val="Plattetekst1"/>
        <w:numPr>
          <w:ilvl w:val="1"/>
          <w:numId w:val="10"/>
        </w:numPr>
      </w:pPr>
      <w:r>
        <w:t>In gebruik: doorgetrokken lijn</w:t>
      </w:r>
    </w:p>
    <w:p w14:paraId="258E7881" w14:textId="77777777" w:rsidR="00586F4F" w:rsidRDefault="00000000">
      <w:pPr>
        <w:pStyle w:val="Plattetekst1"/>
        <w:numPr>
          <w:ilvl w:val="1"/>
          <w:numId w:val="10"/>
        </w:numPr>
      </w:pPr>
      <w:r>
        <w:t>Buiten gebruik: 40px doorgetrokken, 12px onderbroken, 8px doorgetrokken, 12px onderbroken</w:t>
      </w:r>
    </w:p>
    <w:p w14:paraId="65B1A91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BB14C25" w14:textId="77777777" w:rsidR="00586F4F" w:rsidRDefault="00000000">
      <w:pPr>
        <w:pStyle w:val="Plattetekst1"/>
        <w:numPr>
          <w:ilvl w:val="0"/>
          <w:numId w:val="10"/>
        </w:numPr>
      </w:pPr>
      <w:r>
        <w:t>Grootte (lijndikte):</w:t>
      </w:r>
    </w:p>
    <w:p w14:paraId="0BC31165"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57EFD2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03C364A5"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9F8B161" w14:textId="77777777" w:rsidR="00586F4F" w:rsidRDefault="00000000">
      <w:pPr>
        <w:pStyle w:val="Plattetekst1"/>
        <w:numPr>
          <w:ilvl w:val="0"/>
          <w:numId w:val="10"/>
        </w:numPr>
      </w:pPr>
      <w:r>
        <w:t>Transparantie: 0 %</w:t>
      </w:r>
    </w:p>
    <w:p w14:paraId="54B9D338" w14:textId="77777777" w:rsidR="00586F4F"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C100E6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7E8E448"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8A8F4C"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AA83B3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2F56AD4" w14:textId="77777777" w:rsidR="00586F4F" w:rsidRDefault="00000000">
            <w:pPr>
              <w:pStyle w:val="TableContents"/>
              <w:jc w:val="center"/>
            </w:pPr>
            <w:r>
              <w:rPr>
                <w:rFonts w:eastAsia="Lucida Sans Unicode" w:cs="Tahoma"/>
                <w:b/>
                <w:bCs/>
                <w:iCs/>
                <w:color w:val="FFFFFF"/>
                <w:szCs w:val="20"/>
              </w:rPr>
              <w:t>Buiten gebruik</w:t>
            </w:r>
          </w:p>
        </w:tc>
      </w:tr>
      <w:tr w:rsidR="00586F4F" w14:paraId="3954E5F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F06230C"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7B46B8" w14:textId="77777777" w:rsidR="00586F4F" w:rsidRDefault="00000000">
            <w:pPr>
              <w:pStyle w:val="TableContents"/>
            </w:pPr>
            <w:r>
              <w:rPr>
                <w:noProof/>
              </w:rPr>
              <w:drawing>
                <wp:anchor distT="0" distB="0" distL="0" distR="0" simplePos="0" relativeHeight="37" behindDoc="0" locked="0" layoutInCell="1" allowOverlap="1" wp14:anchorId="2E76C58A" wp14:editId="1D8515E7">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586F4F" w14:paraId="23EE87A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0849B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0E8C5" w14:textId="77777777" w:rsidR="00586F4F" w:rsidRDefault="00000000">
            <w:pPr>
              <w:pStyle w:val="TableContents"/>
            </w:pPr>
            <w:r>
              <w:rPr>
                <w:noProof/>
              </w:rPr>
              <w:drawing>
                <wp:anchor distT="0" distB="0" distL="0" distR="0" simplePos="0" relativeHeight="38" behindDoc="0" locked="0" layoutInCell="1" allowOverlap="1" wp14:anchorId="15A5FF6F" wp14:editId="1C4507DD">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586F4F" w14:paraId="60F2EAA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D6494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C663E5" w14:textId="77777777" w:rsidR="00586F4F" w:rsidRDefault="00000000">
            <w:pPr>
              <w:pStyle w:val="TableContents"/>
            </w:pPr>
            <w:r>
              <w:rPr>
                <w:noProof/>
              </w:rPr>
              <w:drawing>
                <wp:anchor distT="0" distB="0" distL="0" distR="0" simplePos="0" relativeHeight="39" behindDoc="0" locked="0" layoutInCell="1" allowOverlap="1" wp14:anchorId="1F4B6827" wp14:editId="2AE762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586F4F" w14:paraId="7C36998A"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2211E26" w14:textId="77777777" w:rsidR="00586F4F" w:rsidRDefault="00000000">
            <w:pPr>
              <w:pStyle w:val="TableContents"/>
              <w:jc w:val="right"/>
            </w:pPr>
            <w:r>
              <w:t>Schaalniveau 15-16</w:t>
            </w:r>
          </w:p>
          <w:p w14:paraId="2B8E7FF5"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4CF9FEA" w14:textId="77777777" w:rsidR="00586F4F" w:rsidRDefault="00000000">
            <w:pPr>
              <w:pStyle w:val="TableContents"/>
            </w:pPr>
            <w:r>
              <w:rPr>
                <w:noProof/>
              </w:rPr>
              <w:drawing>
                <wp:anchor distT="0" distB="0" distL="0" distR="0" simplePos="0" relativeHeight="127" behindDoc="0" locked="0" layoutInCell="1" allowOverlap="1" wp14:anchorId="09C8385D" wp14:editId="6127023A">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5AD328D" w14:textId="77777777" w:rsidR="00586F4F" w:rsidRDefault="00000000">
      <w:pPr>
        <w:pStyle w:val="Kop2"/>
        <w:numPr>
          <w:ilvl w:val="1"/>
          <w:numId w:val="3"/>
        </w:numPr>
      </w:pPr>
      <w:bookmarkStart w:id="106" w:name="_Toc51750196"/>
      <w:bookmarkStart w:id="107" w:name="_Toc42596103"/>
      <w:bookmarkStart w:id="108" w:name="_Toc178598350"/>
      <w:r>
        <w:t>Wees</w:t>
      </w:r>
      <w:bookmarkEnd w:id="106"/>
      <w:bookmarkEnd w:id="107"/>
      <w:bookmarkEnd w:id="108"/>
    </w:p>
    <w:p w14:paraId="707928F5" w14:textId="77777777" w:rsidR="00586F4F" w:rsidRDefault="00000000">
      <w:pPr>
        <w:pStyle w:val="Kop3"/>
        <w:numPr>
          <w:ilvl w:val="2"/>
          <w:numId w:val="3"/>
        </w:numPr>
      </w:pPr>
      <w:bookmarkStart w:id="109" w:name="__RefHeading___Toc4500_4117045737"/>
      <w:bookmarkEnd w:id="109"/>
      <w:r>
        <w:t>Regel</w:t>
      </w:r>
    </w:p>
    <w:p w14:paraId="732521C2" w14:textId="77777777" w:rsidR="00586F4F"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728CF8E6" w14:textId="77777777" w:rsidR="00586F4F" w:rsidRDefault="00000000">
      <w:pPr>
        <w:pStyle w:val="Plattetekst1"/>
        <w:numPr>
          <w:ilvl w:val="0"/>
          <w:numId w:val="10"/>
        </w:numPr>
      </w:pPr>
      <w:r>
        <w:t>Kleur: #918a6f</w:t>
      </w:r>
    </w:p>
    <w:p w14:paraId="25357F46" w14:textId="77777777" w:rsidR="00586F4F" w:rsidRDefault="00000000">
      <w:pPr>
        <w:pStyle w:val="Plattetekst1"/>
        <w:numPr>
          <w:ilvl w:val="0"/>
          <w:numId w:val="10"/>
        </w:numPr>
      </w:pPr>
      <w:r>
        <w:t>Vorm:</w:t>
      </w:r>
    </w:p>
    <w:p w14:paraId="106073AE" w14:textId="77777777" w:rsidR="00586F4F" w:rsidRDefault="00000000">
      <w:pPr>
        <w:pStyle w:val="Plattetekst1"/>
        <w:numPr>
          <w:ilvl w:val="1"/>
          <w:numId w:val="10"/>
        </w:numPr>
      </w:pPr>
      <w:r>
        <w:t>Geprojecteerd: 4px doorgetrokken, 16px onderbroken</w:t>
      </w:r>
    </w:p>
    <w:p w14:paraId="5F42861E" w14:textId="77777777" w:rsidR="00586F4F" w:rsidRDefault="00000000">
      <w:pPr>
        <w:pStyle w:val="Plattetekst1"/>
        <w:numPr>
          <w:ilvl w:val="1"/>
          <w:numId w:val="10"/>
        </w:numPr>
      </w:pPr>
      <w:r>
        <w:t>In gebruik: doorgetrokken lijn</w:t>
      </w:r>
    </w:p>
    <w:p w14:paraId="162017AD" w14:textId="77777777" w:rsidR="00586F4F" w:rsidRDefault="00000000">
      <w:pPr>
        <w:pStyle w:val="Plattetekst1"/>
        <w:numPr>
          <w:ilvl w:val="1"/>
          <w:numId w:val="10"/>
        </w:numPr>
      </w:pPr>
      <w:r>
        <w:t>Buiten gebruik: 40px doorgetrokken, 12px onderbroken, 8px doorgetrokken, 12px onderbroken</w:t>
      </w:r>
    </w:p>
    <w:p w14:paraId="6838F51A"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C1FDB8E" w14:textId="77777777" w:rsidR="00586F4F" w:rsidRDefault="00000000">
      <w:pPr>
        <w:pStyle w:val="Plattetekst1"/>
        <w:numPr>
          <w:ilvl w:val="0"/>
          <w:numId w:val="10"/>
        </w:numPr>
      </w:pPr>
      <w:r>
        <w:t>Grootte (lijndikte):</w:t>
      </w:r>
    </w:p>
    <w:p w14:paraId="1D36D31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B4DFB8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9B7CE93"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B7CB763" w14:textId="77777777" w:rsidR="00586F4F" w:rsidRDefault="00000000">
      <w:pPr>
        <w:pStyle w:val="Plattetekst1"/>
        <w:numPr>
          <w:ilvl w:val="0"/>
          <w:numId w:val="10"/>
        </w:numPr>
      </w:pPr>
      <w:r>
        <w:t>Transparantie: 0 %</w:t>
      </w:r>
    </w:p>
    <w:p w14:paraId="7A9456EF" w14:textId="77777777" w:rsidR="00586F4F"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48F1DD1"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7D806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77E04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2E468E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9A111C" w14:textId="77777777" w:rsidR="00586F4F" w:rsidRDefault="00000000">
            <w:pPr>
              <w:pStyle w:val="TableContents"/>
              <w:jc w:val="center"/>
            </w:pPr>
            <w:r>
              <w:rPr>
                <w:rFonts w:eastAsia="Lucida Sans Unicode" w:cs="Tahoma"/>
                <w:b/>
                <w:bCs/>
                <w:iCs/>
                <w:color w:val="FFFFFF"/>
                <w:szCs w:val="20"/>
              </w:rPr>
              <w:t>Buiten gebruik</w:t>
            </w:r>
          </w:p>
        </w:tc>
      </w:tr>
      <w:tr w:rsidR="00586F4F" w14:paraId="2437F37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21779FB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36D938" w14:textId="77777777" w:rsidR="00586F4F" w:rsidRDefault="00000000">
            <w:pPr>
              <w:pStyle w:val="TableContents"/>
            </w:pPr>
            <w:r>
              <w:rPr>
                <w:noProof/>
              </w:rPr>
              <w:drawing>
                <wp:anchor distT="0" distB="0" distL="0" distR="0" simplePos="0" relativeHeight="86" behindDoc="0" locked="0" layoutInCell="1" allowOverlap="1" wp14:anchorId="308D5EFC" wp14:editId="3A81C350">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586F4F" w14:paraId="6AE6CDBF"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84DA7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BD5807" w14:textId="77777777" w:rsidR="00586F4F" w:rsidRDefault="00000000">
            <w:pPr>
              <w:pStyle w:val="TableContents"/>
            </w:pPr>
            <w:r>
              <w:rPr>
                <w:noProof/>
              </w:rPr>
              <w:drawing>
                <wp:anchor distT="0" distB="0" distL="0" distR="0" simplePos="0" relativeHeight="87" behindDoc="0" locked="0" layoutInCell="1" allowOverlap="1" wp14:anchorId="1F2E9EC5" wp14:editId="5A8DA2B6">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586F4F" w14:paraId="5104968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37003FC" w14:textId="77777777" w:rsidR="00586F4F"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55AE17" w14:textId="77777777" w:rsidR="00586F4F" w:rsidRDefault="00000000">
            <w:pPr>
              <w:pStyle w:val="TableContents"/>
            </w:pPr>
            <w:r>
              <w:rPr>
                <w:noProof/>
              </w:rPr>
              <w:drawing>
                <wp:anchor distT="0" distB="0" distL="0" distR="0" simplePos="0" relativeHeight="88" behindDoc="0" locked="0" layoutInCell="1" allowOverlap="1" wp14:anchorId="06A81456" wp14:editId="7920D026">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586F4F" w14:paraId="2F8154E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80E86F0" w14:textId="77777777" w:rsidR="00586F4F" w:rsidRDefault="00000000">
            <w:pPr>
              <w:pStyle w:val="TableContents"/>
              <w:jc w:val="right"/>
            </w:pPr>
            <w:r>
              <w:t>Schaalniveau 15-16</w:t>
            </w:r>
          </w:p>
          <w:p w14:paraId="205B883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286914E" w14:textId="77777777" w:rsidR="00586F4F" w:rsidRDefault="00000000">
            <w:pPr>
              <w:pStyle w:val="TableContents"/>
            </w:pPr>
            <w:r>
              <w:rPr>
                <w:noProof/>
              </w:rPr>
              <w:drawing>
                <wp:anchor distT="0" distB="0" distL="0" distR="0" simplePos="0" relativeHeight="128" behindDoc="0" locked="0" layoutInCell="1" allowOverlap="1" wp14:anchorId="7ADE48BF" wp14:editId="3C99CCD6">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FA3B7AE" w14:textId="77777777" w:rsidR="00586F4F" w:rsidRDefault="00000000">
      <w:pPr>
        <w:pStyle w:val="Kop2"/>
        <w:numPr>
          <w:ilvl w:val="1"/>
          <w:numId w:val="3"/>
        </w:numPr>
      </w:pPr>
      <w:bookmarkStart w:id="111" w:name="_Toc51750197"/>
      <w:bookmarkStart w:id="112" w:name="_Toc42596104"/>
      <w:bookmarkStart w:id="113" w:name="_Toc178598351"/>
      <w:r>
        <w:t>Overig</w:t>
      </w:r>
      <w:bookmarkEnd w:id="111"/>
      <w:bookmarkEnd w:id="112"/>
      <w:bookmarkEnd w:id="113"/>
    </w:p>
    <w:p w14:paraId="16CA4ECD" w14:textId="77777777" w:rsidR="00586F4F" w:rsidRDefault="00000000">
      <w:pPr>
        <w:pStyle w:val="Kop3"/>
        <w:numPr>
          <w:ilvl w:val="2"/>
          <w:numId w:val="3"/>
        </w:numPr>
      </w:pPr>
      <w:bookmarkStart w:id="114" w:name="__RefHeading___Toc4504_4117045737"/>
      <w:bookmarkEnd w:id="114"/>
      <w:r>
        <w:t>Regel</w:t>
      </w:r>
    </w:p>
    <w:p w14:paraId="6A3DD7FA" w14:textId="77777777" w:rsidR="00586F4F"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19372ED" w14:textId="77777777" w:rsidR="00586F4F" w:rsidRDefault="00000000">
      <w:pPr>
        <w:pStyle w:val="Plattetekst1"/>
        <w:numPr>
          <w:ilvl w:val="0"/>
          <w:numId w:val="10"/>
        </w:numPr>
      </w:pPr>
      <w:r>
        <w:t>Kleur: #6f5c10</w:t>
      </w:r>
    </w:p>
    <w:p w14:paraId="70ACD785" w14:textId="77777777" w:rsidR="00586F4F" w:rsidRDefault="00000000">
      <w:pPr>
        <w:pStyle w:val="Plattetekst1"/>
        <w:numPr>
          <w:ilvl w:val="0"/>
          <w:numId w:val="10"/>
        </w:numPr>
      </w:pPr>
      <w:r>
        <w:t>Vorm:</w:t>
      </w:r>
    </w:p>
    <w:p w14:paraId="31D4F8F6" w14:textId="77777777" w:rsidR="00586F4F" w:rsidRDefault="00000000">
      <w:pPr>
        <w:pStyle w:val="Plattetekst1"/>
        <w:numPr>
          <w:ilvl w:val="1"/>
          <w:numId w:val="10"/>
        </w:numPr>
      </w:pPr>
      <w:r>
        <w:t>Geprojecteerd: 4px doorgetrokken, 16px onderbroken</w:t>
      </w:r>
    </w:p>
    <w:p w14:paraId="525FC1B8" w14:textId="77777777" w:rsidR="00586F4F" w:rsidRDefault="00000000">
      <w:pPr>
        <w:pStyle w:val="Plattetekst1"/>
        <w:numPr>
          <w:ilvl w:val="1"/>
          <w:numId w:val="10"/>
        </w:numPr>
      </w:pPr>
      <w:r>
        <w:t>In gebruik: doorgetrokken lijn</w:t>
      </w:r>
    </w:p>
    <w:p w14:paraId="3E978D34" w14:textId="77777777" w:rsidR="00586F4F" w:rsidRDefault="00000000">
      <w:pPr>
        <w:pStyle w:val="Plattetekst1"/>
        <w:numPr>
          <w:ilvl w:val="1"/>
          <w:numId w:val="10"/>
        </w:numPr>
      </w:pPr>
      <w:r>
        <w:t>Buiten gebruik: 40px doorgetrokken, 12px onderbroken, 8px doorgetrokken, 12px onderbroken</w:t>
      </w:r>
    </w:p>
    <w:p w14:paraId="5710EA2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F44B23" w14:textId="77777777" w:rsidR="00586F4F" w:rsidRDefault="00000000">
      <w:pPr>
        <w:pStyle w:val="Plattetekst1"/>
        <w:numPr>
          <w:ilvl w:val="0"/>
          <w:numId w:val="10"/>
        </w:numPr>
      </w:pPr>
      <w:r>
        <w:t>Grootte (lijndikte):</w:t>
      </w:r>
    </w:p>
    <w:p w14:paraId="3CF35D8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F58A9E9"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77B389E"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D37F197" w14:textId="77777777" w:rsidR="00586F4F" w:rsidRDefault="00000000">
      <w:pPr>
        <w:pStyle w:val="Plattetekst1"/>
        <w:numPr>
          <w:ilvl w:val="0"/>
          <w:numId w:val="10"/>
        </w:numPr>
      </w:pPr>
      <w:r>
        <w:t>Transparantie: 0 %</w:t>
      </w:r>
    </w:p>
    <w:p w14:paraId="663C3925" w14:textId="77777777" w:rsidR="00586F4F"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3DA024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F69340F"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71FEE15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A17A1CB"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7A6C4D5" w14:textId="77777777" w:rsidR="00586F4F" w:rsidRDefault="00000000">
            <w:pPr>
              <w:pStyle w:val="TableContents"/>
              <w:jc w:val="center"/>
            </w:pPr>
            <w:r>
              <w:rPr>
                <w:rFonts w:eastAsia="Lucida Sans Unicode" w:cs="Tahoma"/>
                <w:b/>
                <w:bCs/>
                <w:iCs/>
                <w:color w:val="FFFFFF"/>
                <w:szCs w:val="20"/>
              </w:rPr>
              <w:t>Buiten gebruik</w:t>
            </w:r>
          </w:p>
        </w:tc>
      </w:tr>
      <w:tr w:rsidR="00586F4F" w14:paraId="3C5CC23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967B5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079E9D" w14:textId="77777777" w:rsidR="00586F4F" w:rsidRDefault="00000000">
            <w:pPr>
              <w:pStyle w:val="TableContents"/>
            </w:pPr>
            <w:r>
              <w:rPr>
                <w:noProof/>
              </w:rPr>
              <w:drawing>
                <wp:anchor distT="0" distB="0" distL="0" distR="0" simplePos="0" relativeHeight="89" behindDoc="0" locked="0" layoutInCell="1" allowOverlap="1" wp14:anchorId="7353F48C" wp14:editId="76D991A6">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586F4F" w14:paraId="1D80B16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D941911"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926D87" w14:textId="77777777" w:rsidR="00586F4F" w:rsidRDefault="00000000">
            <w:pPr>
              <w:pStyle w:val="TableContents"/>
            </w:pPr>
            <w:r>
              <w:rPr>
                <w:noProof/>
              </w:rPr>
              <w:drawing>
                <wp:anchor distT="0" distB="0" distL="0" distR="0" simplePos="0" relativeHeight="90" behindDoc="0" locked="0" layoutInCell="1" allowOverlap="1" wp14:anchorId="13B571A3" wp14:editId="32D53615">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586F4F" w14:paraId="75D1EA8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22A2B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C85E2E" w14:textId="77777777" w:rsidR="00586F4F" w:rsidRDefault="00000000">
            <w:pPr>
              <w:pStyle w:val="TableContents"/>
            </w:pPr>
            <w:r>
              <w:rPr>
                <w:noProof/>
              </w:rPr>
              <w:drawing>
                <wp:anchor distT="0" distB="0" distL="0" distR="0" simplePos="0" relativeHeight="91" behindDoc="0" locked="0" layoutInCell="1" allowOverlap="1" wp14:anchorId="3888A27D" wp14:editId="6CCE6D9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586F4F" w14:paraId="4294C21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11FBC8D" w14:textId="77777777" w:rsidR="00586F4F" w:rsidRDefault="00000000">
            <w:pPr>
              <w:pStyle w:val="TableContents"/>
              <w:jc w:val="right"/>
            </w:pPr>
            <w:r>
              <w:t>Schaalniveau 15-16</w:t>
            </w:r>
          </w:p>
          <w:p w14:paraId="09912FF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EAAA52" w14:textId="77777777" w:rsidR="00586F4F" w:rsidRDefault="00000000">
            <w:pPr>
              <w:pStyle w:val="TableContents"/>
            </w:pPr>
            <w:r>
              <w:rPr>
                <w:noProof/>
              </w:rPr>
              <w:drawing>
                <wp:anchor distT="0" distB="0" distL="0" distR="0" simplePos="0" relativeHeight="129" behindDoc="0" locked="0" layoutInCell="1" allowOverlap="1" wp14:anchorId="464F7EC4" wp14:editId="72BF0C87">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5FE7A075" w14:textId="77777777" w:rsidR="00586F4F" w:rsidRDefault="00000000">
      <w:pPr>
        <w:pStyle w:val="Kop2"/>
        <w:numPr>
          <w:ilvl w:val="1"/>
          <w:numId w:val="3"/>
        </w:numPr>
      </w:pPr>
      <w:bookmarkStart w:id="116" w:name="_Toc51750198"/>
      <w:bookmarkStart w:id="117" w:name="_Toc42596105"/>
      <w:bookmarkStart w:id="118" w:name="_Toc178598352"/>
      <w:proofErr w:type="spellStart"/>
      <w:r>
        <w:lastRenderedPageBreak/>
        <w:t>ExtraGeometrie</w:t>
      </w:r>
      <w:bookmarkEnd w:id="116"/>
      <w:bookmarkEnd w:id="117"/>
      <w:bookmarkEnd w:id="118"/>
      <w:proofErr w:type="spellEnd"/>
    </w:p>
    <w:p w14:paraId="5403A51C" w14:textId="77777777" w:rsidR="00586F4F" w:rsidRDefault="00000000">
      <w:pPr>
        <w:pStyle w:val="Kop3"/>
        <w:numPr>
          <w:ilvl w:val="2"/>
          <w:numId w:val="3"/>
        </w:numPr>
      </w:pPr>
      <w:bookmarkStart w:id="119" w:name="__RefHeading___Toc4508_4117045737"/>
      <w:bookmarkEnd w:id="119"/>
      <w:r>
        <w:t>Regel</w:t>
      </w:r>
    </w:p>
    <w:p w14:paraId="2AE1FFA3" w14:textId="77777777" w:rsidR="00586F4F"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3B18C93C" w14:textId="77777777" w:rsidR="00586F4F" w:rsidRDefault="00000000">
      <w:pPr>
        <w:pStyle w:val="Plattetekst1"/>
        <w:numPr>
          <w:ilvl w:val="0"/>
          <w:numId w:val="12"/>
        </w:numPr>
      </w:pPr>
      <w:r>
        <w:t>Kleur:</w:t>
      </w:r>
    </w:p>
    <w:p w14:paraId="40ECE567" w14:textId="77777777" w:rsidR="00586F4F" w:rsidRDefault="00000000">
      <w:pPr>
        <w:pStyle w:val="Plattetekst1"/>
        <w:numPr>
          <w:ilvl w:val="1"/>
          <w:numId w:val="12"/>
        </w:numPr>
      </w:pPr>
      <w:r>
        <w:t>Lijn (omtrek van het vlaksymbool): overeenkomstig het “thema” van het nutsvoorzieningennet waarin het gebruikt wordt.</w:t>
      </w:r>
    </w:p>
    <w:p w14:paraId="5B297BC1" w14:textId="77777777" w:rsidR="00586F4F" w:rsidRDefault="00000000">
      <w:pPr>
        <w:pStyle w:val="Plattetekst1"/>
        <w:numPr>
          <w:ilvl w:val="1"/>
          <w:numId w:val="12"/>
        </w:numPr>
      </w:pPr>
      <w:r>
        <w:t>Vlak: overeenkomstig het “thema” van het nutsvoorzieningennet waarin het gebruikt wordt</w:t>
      </w:r>
    </w:p>
    <w:p w14:paraId="617D850F" w14:textId="77777777" w:rsidR="00586F4F" w:rsidRDefault="00000000">
      <w:pPr>
        <w:pStyle w:val="Plattetekst1"/>
        <w:numPr>
          <w:ilvl w:val="0"/>
          <w:numId w:val="12"/>
        </w:numPr>
      </w:pPr>
      <w:r>
        <w:t>Vorm:</w:t>
      </w:r>
    </w:p>
    <w:p w14:paraId="27668A82" w14:textId="77777777" w:rsidR="00586F4F" w:rsidRDefault="00000000">
      <w:pPr>
        <w:pStyle w:val="Plattetekst1"/>
        <w:numPr>
          <w:ilvl w:val="1"/>
          <w:numId w:val="12"/>
        </w:numPr>
      </w:pPr>
      <w:r>
        <w:t>Lijn (omtrek van het vlaksymbool)</w:t>
      </w:r>
    </w:p>
    <w:p w14:paraId="23DC72F2" w14:textId="77777777" w:rsidR="00586F4F" w:rsidRDefault="00000000">
      <w:pPr>
        <w:pStyle w:val="Plattetekst1"/>
        <w:numPr>
          <w:ilvl w:val="2"/>
          <w:numId w:val="12"/>
        </w:numPr>
      </w:pPr>
      <w:r>
        <w:t>Geprojecteerd: 4px doorgetrokken, 16px onderbroken</w:t>
      </w:r>
    </w:p>
    <w:p w14:paraId="5B327FF6" w14:textId="77777777" w:rsidR="00586F4F" w:rsidRDefault="00000000">
      <w:pPr>
        <w:pStyle w:val="Plattetekst1"/>
        <w:numPr>
          <w:ilvl w:val="2"/>
          <w:numId w:val="12"/>
        </w:numPr>
      </w:pPr>
      <w:r>
        <w:t>In gebruik: doorgetrokken lijn</w:t>
      </w:r>
    </w:p>
    <w:p w14:paraId="3B63D63C" w14:textId="77777777" w:rsidR="00586F4F" w:rsidRDefault="00000000">
      <w:pPr>
        <w:pStyle w:val="Plattetekst1"/>
        <w:numPr>
          <w:ilvl w:val="2"/>
          <w:numId w:val="12"/>
        </w:numPr>
      </w:pPr>
      <w:r>
        <w:t>Buiten gebruik: 40px doorgetrokken, 12px onderbroken, 8px doorgetrokken, 12px onderbroken</w:t>
      </w:r>
    </w:p>
    <w:p w14:paraId="001E9BC9" w14:textId="77777777" w:rsidR="00586F4F" w:rsidRDefault="00000000">
      <w:pPr>
        <w:pStyle w:val="Plattetekst1"/>
        <w:numPr>
          <w:ilvl w:val="0"/>
          <w:numId w:val="12"/>
        </w:numPr>
      </w:pPr>
      <w:r>
        <w:t>Grootte (lijndikte):</w:t>
      </w:r>
    </w:p>
    <w:p w14:paraId="314B1548"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287C4BE4"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3783ECC" w14:textId="77777777" w:rsidR="00586F4F" w:rsidRDefault="00000000">
      <w:pPr>
        <w:pStyle w:val="Plattetekst1"/>
        <w:numPr>
          <w:ilvl w:val="0"/>
          <w:numId w:val="12"/>
        </w:numPr>
      </w:pPr>
      <w:r>
        <w:t>Transparantie: 0 %</w:t>
      </w:r>
    </w:p>
    <w:p w14:paraId="770DF132" w14:textId="3CB2D7C3" w:rsidR="00586F4F" w:rsidRDefault="00000000">
      <w:pPr>
        <w:pStyle w:val="Plattetekst1"/>
      </w:pPr>
      <w:r w:rsidRPr="0089464B">
        <w:t xml:space="preserve">In sommige gevallen is het object waar </w:t>
      </w:r>
      <w:r w:rsidR="0089464B" w:rsidRPr="0089464B">
        <w:t>het</w:t>
      </w:r>
      <w:r w:rsidRPr="0089464B">
        <w:t xml:space="preserve"> </w:t>
      </w:r>
      <w:proofErr w:type="spellStart"/>
      <w:r w:rsidRPr="0089464B">
        <w:t>ExtraGeometrie</w:t>
      </w:r>
      <w:proofErr w:type="spellEnd"/>
      <w:r w:rsidRPr="0089464B">
        <w:t>-object bij hoort, niet  meegeleverd. Dan wordt de omtrek van het vlaksymbool getekend alsof deze de status ‘in gebruik’ heeft, ook al is deze informatie niet beschikbaar.</w:t>
      </w:r>
    </w:p>
    <w:p w14:paraId="6CEB0A3D" w14:textId="77777777" w:rsidR="00586F4F"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C80E7A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FF4C8C3"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C6AB6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CAA1144"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36533CC" w14:textId="77777777" w:rsidR="00586F4F" w:rsidRDefault="00000000">
            <w:pPr>
              <w:pStyle w:val="TableContents"/>
              <w:jc w:val="center"/>
            </w:pPr>
            <w:r>
              <w:rPr>
                <w:rFonts w:eastAsia="Lucida Sans Unicode" w:cs="Tahoma"/>
                <w:b/>
                <w:bCs/>
                <w:iCs/>
                <w:color w:val="FFFFFF"/>
                <w:szCs w:val="20"/>
              </w:rPr>
              <w:t>Buiten gebruik</w:t>
            </w:r>
          </w:p>
        </w:tc>
      </w:tr>
      <w:tr w:rsidR="00586F4F" w14:paraId="22C583BB"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843197A" w14:textId="77777777" w:rsidR="00586F4F"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353F2D" w14:textId="77777777" w:rsidR="00586F4F" w:rsidRDefault="00000000">
            <w:pPr>
              <w:pStyle w:val="TableContents"/>
            </w:pPr>
            <w:r>
              <w:rPr>
                <w:noProof/>
              </w:rPr>
              <w:drawing>
                <wp:anchor distT="0" distB="0" distL="0" distR="0" simplePos="0" relativeHeight="56" behindDoc="0" locked="0" layoutInCell="1" allowOverlap="1" wp14:anchorId="26508364" wp14:editId="79CD5FFA">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7B18448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5B6372"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2BCF7" w14:textId="77777777" w:rsidR="00586F4F" w:rsidRDefault="00000000">
            <w:pPr>
              <w:pStyle w:val="TableContents"/>
            </w:pPr>
            <w:r>
              <w:rPr>
                <w:noProof/>
              </w:rPr>
              <w:drawing>
                <wp:anchor distT="0" distB="0" distL="0" distR="0" simplePos="0" relativeHeight="57" behindDoc="0" locked="0" layoutInCell="1" allowOverlap="1" wp14:anchorId="56E7F30E" wp14:editId="1B643608">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D0A6927" w14:textId="77777777" w:rsidR="00586F4F" w:rsidRDefault="00000000">
      <w:pPr>
        <w:pStyle w:val="Kop1"/>
        <w:numPr>
          <w:ilvl w:val="0"/>
          <w:numId w:val="0"/>
        </w:numPr>
      </w:pPr>
      <w:r>
        <w:br w:type="page"/>
      </w:r>
    </w:p>
    <w:p w14:paraId="4370E34C" w14:textId="77777777" w:rsidR="00586F4F" w:rsidRDefault="00000000">
      <w:pPr>
        <w:pStyle w:val="Kop1"/>
        <w:numPr>
          <w:ilvl w:val="0"/>
          <w:numId w:val="3"/>
        </w:numPr>
      </w:pPr>
      <w:bookmarkStart w:id="121" w:name="_Toc51750199"/>
      <w:bookmarkStart w:id="122" w:name="_Toc42596106"/>
      <w:bookmarkStart w:id="123" w:name="_Toc178598353"/>
      <w:r>
        <w:lastRenderedPageBreak/>
        <w:t>Kabel- en leidingcontainers</w:t>
      </w:r>
      <w:bookmarkEnd w:id="121"/>
      <w:bookmarkEnd w:id="122"/>
      <w:bookmarkEnd w:id="123"/>
    </w:p>
    <w:p w14:paraId="5CCCA443" w14:textId="77777777" w:rsidR="00586F4F" w:rsidRDefault="00000000">
      <w:pPr>
        <w:pStyle w:val="Kop2"/>
        <w:numPr>
          <w:ilvl w:val="1"/>
          <w:numId w:val="3"/>
        </w:numPr>
      </w:pPr>
      <w:bookmarkStart w:id="124" w:name="_Toc42596107"/>
      <w:bookmarkStart w:id="125" w:name="_Toc51750200"/>
      <w:bookmarkStart w:id="126" w:name="_Toc178598354"/>
      <w:r>
        <w:t>Inleiding</w:t>
      </w:r>
      <w:bookmarkEnd w:id="124"/>
      <w:bookmarkEnd w:id="125"/>
      <w:bookmarkEnd w:id="126"/>
    </w:p>
    <w:p w14:paraId="31C68D62" w14:textId="77777777" w:rsidR="00586F4F"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2AC9C9" w14:textId="77777777" w:rsidR="00586F4F" w:rsidRDefault="00000000">
      <w:pPr>
        <w:pStyle w:val="Plattetekst1"/>
      </w:pPr>
      <w:r>
        <w:t>Kabel- en leidingcontainers omvatten de volgende objecttypen:</w:t>
      </w:r>
    </w:p>
    <w:p w14:paraId="698BEE0C" w14:textId="77777777" w:rsidR="00586F4F" w:rsidRDefault="00000000">
      <w:pPr>
        <w:pStyle w:val="Plattetekst1"/>
        <w:numPr>
          <w:ilvl w:val="0"/>
          <w:numId w:val="6"/>
        </w:numPr>
      </w:pPr>
      <w:proofErr w:type="spellStart"/>
      <w:r>
        <w:t>Duct</w:t>
      </w:r>
      <w:proofErr w:type="spellEnd"/>
    </w:p>
    <w:p w14:paraId="38382DE2" w14:textId="77777777" w:rsidR="00586F4F" w:rsidRDefault="00000000">
      <w:pPr>
        <w:pStyle w:val="Plattetekst1"/>
        <w:numPr>
          <w:ilvl w:val="0"/>
          <w:numId w:val="6"/>
        </w:numPr>
      </w:pPr>
      <w:proofErr w:type="spellStart"/>
      <w:r>
        <w:t>Kabelbed</w:t>
      </w:r>
      <w:proofErr w:type="spellEnd"/>
    </w:p>
    <w:p w14:paraId="5E4503AD" w14:textId="77777777" w:rsidR="00586F4F" w:rsidRDefault="00000000">
      <w:pPr>
        <w:pStyle w:val="Plattetekst1"/>
        <w:numPr>
          <w:ilvl w:val="0"/>
          <w:numId w:val="6"/>
        </w:numPr>
      </w:pPr>
      <w:r>
        <w:t>Mantelbuis</w:t>
      </w:r>
    </w:p>
    <w:p w14:paraId="18AAF61E" w14:textId="77777777" w:rsidR="00586F4F"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4D070B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1B09072" w14:textId="77777777" w:rsidR="00586F4F" w:rsidRDefault="00000000">
            <w:pPr>
              <w:pStyle w:val="Plattetekst1"/>
            </w:pPr>
            <w:r>
              <w:t>De visualisatie voor kabel- en leidingcontainers is vastgelegd in de volgende SLD-bestanden:</w:t>
            </w:r>
          </w:p>
          <w:p w14:paraId="1DA2646C" w14:textId="77777777" w:rsidR="00586F4F" w:rsidRDefault="00000000">
            <w:pPr>
              <w:pStyle w:val="Plattetekst1"/>
              <w:numPr>
                <w:ilvl w:val="0"/>
                <w:numId w:val="14"/>
              </w:numPr>
            </w:pPr>
            <w:r>
              <w:t>sld-ductkabelbed.xml</w:t>
            </w:r>
          </w:p>
          <w:p w14:paraId="79F33236" w14:textId="77777777" w:rsidR="00586F4F" w:rsidRDefault="00000000">
            <w:pPr>
              <w:pStyle w:val="Plattetekst1"/>
              <w:numPr>
                <w:ilvl w:val="0"/>
                <w:numId w:val="14"/>
              </w:numPr>
            </w:pPr>
            <w:r>
              <w:t>sld-ductkabelbedmetextrageometrie.xml</w:t>
            </w:r>
          </w:p>
          <w:p w14:paraId="01DA3D8D" w14:textId="77777777" w:rsidR="00586F4F" w:rsidRDefault="00000000">
            <w:pPr>
              <w:pStyle w:val="Plattetekst1"/>
              <w:numPr>
                <w:ilvl w:val="0"/>
                <w:numId w:val="14"/>
              </w:numPr>
            </w:pPr>
            <w:r>
              <w:t>sld-mantelbuis.xml</w:t>
            </w:r>
          </w:p>
          <w:p w14:paraId="2C780E7C" w14:textId="77777777" w:rsidR="00586F4F" w:rsidRDefault="00000000">
            <w:pPr>
              <w:pStyle w:val="Plattetekst1"/>
              <w:numPr>
                <w:ilvl w:val="0"/>
                <w:numId w:val="14"/>
              </w:numPr>
            </w:pPr>
            <w:r>
              <w:t>sld-mantelbuismetextrageometrie.xml</w:t>
            </w:r>
          </w:p>
        </w:tc>
      </w:tr>
    </w:tbl>
    <w:p w14:paraId="1B81A3EE" w14:textId="77777777" w:rsidR="00586F4F" w:rsidRDefault="00000000">
      <w:pPr>
        <w:pStyle w:val="Kop2"/>
        <w:numPr>
          <w:ilvl w:val="1"/>
          <w:numId w:val="3"/>
        </w:numPr>
      </w:pPr>
      <w:bookmarkStart w:id="127" w:name="_Toc51750201"/>
      <w:bookmarkStart w:id="128" w:name="_Toc42596108"/>
      <w:bookmarkStart w:id="129" w:name="_Toc178598355"/>
      <w:proofErr w:type="spellStart"/>
      <w:r>
        <w:t>Duct</w:t>
      </w:r>
      <w:bookmarkEnd w:id="127"/>
      <w:bookmarkEnd w:id="128"/>
      <w:bookmarkEnd w:id="129"/>
      <w:proofErr w:type="spellEnd"/>
    </w:p>
    <w:p w14:paraId="577AADD0" w14:textId="77777777" w:rsidR="00586F4F" w:rsidRDefault="00000000">
      <w:pPr>
        <w:pStyle w:val="Kop3"/>
        <w:numPr>
          <w:ilvl w:val="2"/>
          <w:numId w:val="3"/>
        </w:numPr>
      </w:pPr>
      <w:bookmarkStart w:id="130" w:name="__RefHeading___Toc4512_4117045737"/>
      <w:bookmarkEnd w:id="130"/>
      <w:r>
        <w:t>Regel</w:t>
      </w:r>
    </w:p>
    <w:p w14:paraId="186AE1ED" w14:textId="77777777" w:rsidR="00586F4F"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76A0103" w14:textId="77777777" w:rsidR="00586F4F" w:rsidRDefault="00000000">
      <w:pPr>
        <w:pStyle w:val="Plattetekst1"/>
        <w:numPr>
          <w:ilvl w:val="0"/>
          <w:numId w:val="11"/>
        </w:numPr>
      </w:pPr>
      <w:r>
        <w:t>Kleur: overeenkomstig het “thema” van het nutsvoorzieningennet waarin het gebruikt wordt.</w:t>
      </w:r>
    </w:p>
    <w:p w14:paraId="18B5A79C" w14:textId="77777777" w:rsidR="00586F4F" w:rsidRDefault="00000000">
      <w:pPr>
        <w:pStyle w:val="Plattetekst1"/>
        <w:numPr>
          <w:ilvl w:val="0"/>
          <w:numId w:val="11"/>
        </w:numPr>
      </w:pPr>
      <w:r>
        <w:t>Vorm:</w:t>
      </w:r>
    </w:p>
    <w:p w14:paraId="0BEBC525" w14:textId="77777777" w:rsidR="00586F4F" w:rsidRDefault="00000000">
      <w:pPr>
        <w:pStyle w:val="Plattetekst1"/>
        <w:numPr>
          <w:ilvl w:val="1"/>
          <w:numId w:val="11"/>
        </w:numPr>
      </w:pPr>
      <w:r>
        <w:t>Geprojecteerd: 4px doorgetrokken, 16px onderbroken</w:t>
      </w:r>
    </w:p>
    <w:p w14:paraId="6EF6DC21" w14:textId="77777777" w:rsidR="00586F4F" w:rsidRDefault="00000000">
      <w:pPr>
        <w:pStyle w:val="Plattetekst1"/>
        <w:numPr>
          <w:ilvl w:val="1"/>
          <w:numId w:val="11"/>
        </w:numPr>
      </w:pPr>
      <w:r>
        <w:lastRenderedPageBreak/>
        <w:t>In gebruik: doorgetrokken lijn</w:t>
      </w:r>
    </w:p>
    <w:p w14:paraId="0F67C6F7" w14:textId="77777777" w:rsidR="00586F4F" w:rsidRDefault="00000000">
      <w:pPr>
        <w:pStyle w:val="Plattetekst1"/>
        <w:numPr>
          <w:ilvl w:val="1"/>
          <w:numId w:val="11"/>
        </w:numPr>
      </w:pPr>
      <w:r>
        <w:t>Buiten gebruik: 40px doorgetrokken, 12px onderbroken, 8px doorgetrokken, 12px onderbroken</w:t>
      </w:r>
    </w:p>
    <w:p w14:paraId="1B48B7A4" w14:textId="77777777" w:rsidR="00586F4F" w:rsidRDefault="00000000">
      <w:pPr>
        <w:pStyle w:val="Plattetekst1"/>
        <w:numPr>
          <w:ilvl w:val="0"/>
          <w:numId w:val="11"/>
        </w:numPr>
      </w:pPr>
      <w:r>
        <w:t>Grootte (lijndikte):</w:t>
      </w:r>
    </w:p>
    <w:p w14:paraId="4FB9D41C"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270B2598"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1ADEF83"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38CA76BE" w14:textId="77777777" w:rsidR="00586F4F"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6C8CCBD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A3A1E21"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2A2C04A"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B7AABB"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91D853A" w14:textId="77777777" w:rsidR="00586F4F" w:rsidRDefault="00000000">
            <w:pPr>
              <w:pStyle w:val="TableContents"/>
              <w:jc w:val="center"/>
            </w:pPr>
            <w:r>
              <w:rPr>
                <w:rFonts w:eastAsia="Lucida Sans Unicode" w:cs="Tahoma"/>
                <w:b/>
                <w:bCs/>
                <w:iCs/>
                <w:color w:val="FFFFFF"/>
                <w:szCs w:val="20"/>
              </w:rPr>
              <w:t>Buiten gebruik</w:t>
            </w:r>
          </w:p>
        </w:tc>
      </w:tr>
      <w:tr w:rsidR="00586F4F" w14:paraId="6BFB83D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7626FD" w14:textId="77777777" w:rsidR="00586F4F" w:rsidRDefault="00000000">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C2B736" w14:textId="77777777" w:rsidR="00586F4F" w:rsidRDefault="00000000">
            <w:pPr>
              <w:pStyle w:val="TableContents"/>
            </w:pPr>
            <w:r>
              <w:rPr>
                <w:noProof/>
              </w:rPr>
              <w:drawing>
                <wp:anchor distT="0" distB="0" distL="0" distR="0" simplePos="0" relativeHeight="76" behindDoc="0" locked="0" layoutInCell="1" allowOverlap="1" wp14:anchorId="6E79917E" wp14:editId="48CF7EA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328BCAE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AFD6DE7"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6E0392" w14:textId="77777777" w:rsidR="00586F4F" w:rsidRDefault="00000000">
            <w:pPr>
              <w:pStyle w:val="TableContents"/>
            </w:pPr>
            <w:r>
              <w:rPr>
                <w:noProof/>
              </w:rPr>
              <w:drawing>
                <wp:anchor distT="0" distB="0" distL="0" distR="0" simplePos="0" relativeHeight="77" behindDoc="0" locked="0" layoutInCell="1" allowOverlap="1" wp14:anchorId="5B3A3AC2" wp14:editId="63ED14DE">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499FA2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F42270"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D9FBB4" w14:textId="77777777" w:rsidR="00586F4F" w:rsidRDefault="00000000">
            <w:pPr>
              <w:pStyle w:val="TableContents"/>
            </w:pPr>
            <w:r>
              <w:rPr>
                <w:noProof/>
              </w:rPr>
              <w:drawing>
                <wp:anchor distT="0" distB="0" distL="0" distR="0" simplePos="0" relativeHeight="78" behindDoc="0" locked="0" layoutInCell="1" allowOverlap="1" wp14:anchorId="1946742C" wp14:editId="3EE38890">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21DF114" w14:textId="77777777" w:rsidR="00586F4F" w:rsidRDefault="00000000">
      <w:pPr>
        <w:pStyle w:val="Kop2"/>
        <w:numPr>
          <w:ilvl w:val="1"/>
          <w:numId w:val="3"/>
        </w:numPr>
      </w:pPr>
      <w:bookmarkStart w:id="132" w:name="_Toc42596109"/>
      <w:bookmarkStart w:id="133" w:name="_Toc51750202"/>
      <w:bookmarkStart w:id="134" w:name="_Toc178598356"/>
      <w:proofErr w:type="spellStart"/>
      <w:r>
        <w:t>Kabelbed</w:t>
      </w:r>
      <w:bookmarkEnd w:id="132"/>
      <w:bookmarkEnd w:id="133"/>
      <w:bookmarkEnd w:id="134"/>
      <w:proofErr w:type="spellEnd"/>
    </w:p>
    <w:p w14:paraId="51B63001" w14:textId="77777777" w:rsidR="00586F4F" w:rsidRDefault="00000000">
      <w:pPr>
        <w:pStyle w:val="Kop3"/>
        <w:numPr>
          <w:ilvl w:val="2"/>
          <w:numId w:val="3"/>
        </w:numPr>
      </w:pPr>
      <w:bookmarkStart w:id="135" w:name="__RefHeading___Toc4516_4117045737"/>
      <w:bookmarkEnd w:id="135"/>
      <w:r>
        <w:t>Regel</w:t>
      </w:r>
    </w:p>
    <w:p w14:paraId="555C88DB" w14:textId="77777777" w:rsidR="00586F4F"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9FB1904" w14:textId="77777777" w:rsidR="00586F4F" w:rsidRDefault="00000000">
      <w:pPr>
        <w:pStyle w:val="Plattetekst1"/>
        <w:numPr>
          <w:ilvl w:val="0"/>
          <w:numId w:val="11"/>
        </w:numPr>
      </w:pPr>
      <w:r>
        <w:t>Kleur: overeenkomstig het “thema” van het nutsvoorzieningennet waarin het gebruikt wordt.</w:t>
      </w:r>
    </w:p>
    <w:p w14:paraId="10FB9808" w14:textId="77777777" w:rsidR="00586F4F" w:rsidRDefault="00000000">
      <w:pPr>
        <w:pStyle w:val="Plattetekst1"/>
        <w:numPr>
          <w:ilvl w:val="0"/>
          <w:numId w:val="11"/>
        </w:numPr>
      </w:pPr>
      <w:r>
        <w:t>Vorm:</w:t>
      </w:r>
    </w:p>
    <w:p w14:paraId="1F041BC3" w14:textId="77777777" w:rsidR="00586F4F" w:rsidRDefault="00000000">
      <w:pPr>
        <w:pStyle w:val="Plattetekst1"/>
        <w:numPr>
          <w:ilvl w:val="1"/>
          <w:numId w:val="11"/>
        </w:numPr>
      </w:pPr>
      <w:r>
        <w:t>Geprojecteerd: 4px doorgetrokken, 16px onderbroken</w:t>
      </w:r>
    </w:p>
    <w:p w14:paraId="7BA9CBCC" w14:textId="77777777" w:rsidR="00586F4F" w:rsidRDefault="00000000">
      <w:pPr>
        <w:pStyle w:val="Plattetekst1"/>
        <w:numPr>
          <w:ilvl w:val="1"/>
          <w:numId w:val="11"/>
        </w:numPr>
      </w:pPr>
      <w:r>
        <w:t>In gebruik: doorgetrokken lijn</w:t>
      </w:r>
    </w:p>
    <w:p w14:paraId="3BFC47A6" w14:textId="77777777" w:rsidR="00586F4F" w:rsidRDefault="00000000">
      <w:pPr>
        <w:pStyle w:val="Plattetekst1"/>
        <w:numPr>
          <w:ilvl w:val="1"/>
          <w:numId w:val="11"/>
        </w:numPr>
      </w:pPr>
      <w:r>
        <w:t>Buiten gebruik: 40px doorgetrokken, 12px onderbroken, 8px doorgetrokken, 12px onderbroken</w:t>
      </w:r>
    </w:p>
    <w:p w14:paraId="58556C91" w14:textId="77777777" w:rsidR="00586F4F" w:rsidRDefault="00000000">
      <w:pPr>
        <w:pStyle w:val="Plattetekst1"/>
        <w:numPr>
          <w:ilvl w:val="0"/>
          <w:numId w:val="11"/>
        </w:numPr>
      </w:pPr>
      <w:r>
        <w:t>Grootte (lijndikte):</w:t>
      </w:r>
    </w:p>
    <w:p w14:paraId="6032D888"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9A9BBCA"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1F95FAD1" w14:textId="77777777" w:rsidR="00586F4F"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57C3F3E0" w14:textId="77777777" w:rsidR="00586F4F"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76A753CE"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36FAAF3"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DFDE633"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074F5AA"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32014B02" w14:textId="77777777" w:rsidR="00586F4F" w:rsidRDefault="00000000">
            <w:pPr>
              <w:pStyle w:val="TableContents"/>
              <w:jc w:val="center"/>
            </w:pPr>
            <w:r>
              <w:rPr>
                <w:rFonts w:eastAsia="Lucida Sans Unicode" w:cs="Tahoma"/>
                <w:b/>
                <w:bCs/>
                <w:iCs/>
                <w:color w:val="FFFFFF"/>
                <w:szCs w:val="20"/>
              </w:rPr>
              <w:t>Buiten gebruik</w:t>
            </w:r>
          </w:p>
        </w:tc>
      </w:tr>
      <w:tr w:rsidR="00586F4F" w14:paraId="63AB1F3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C46FC00" w14:textId="77777777" w:rsidR="00586F4F" w:rsidRDefault="00000000">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3E50B6" w14:textId="77777777" w:rsidR="00586F4F" w:rsidRDefault="00000000">
            <w:pPr>
              <w:pStyle w:val="TableContents"/>
            </w:pPr>
            <w:r>
              <w:rPr>
                <w:noProof/>
              </w:rPr>
              <w:drawing>
                <wp:anchor distT="0" distB="0" distL="0" distR="0" simplePos="0" relativeHeight="79" behindDoc="0" locked="0" layoutInCell="1" allowOverlap="1" wp14:anchorId="39FAC837" wp14:editId="64DFBFE4">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971B62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6DA9884"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9D79E" w14:textId="77777777" w:rsidR="00586F4F" w:rsidRDefault="00000000">
            <w:pPr>
              <w:pStyle w:val="TableContents"/>
            </w:pPr>
            <w:r>
              <w:rPr>
                <w:noProof/>
              </w:rPr>
              <w:drawing>
                <wp:anchor distT="0" distB="0" distL="0" distR="0" simplePos="0" relativeHeight="80" behindDoc="0" locked="0" layoutInCell="1" allowOverlap="1" wp14:anchorId="76D18CD4" wp14:editId="60149CA5">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5BFDCE9E"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666D83"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83DE8F" w14:textId="77777777" w:rsidR="00586F4F" w:rsidRDefault="00000000">
            <w:pPr>
              <w:pStyle w:val="TableContents"/>
            </w:pPr>
            <w:r>
              <w:rPr>
                <w:noProof/>
              </w:rPr>
              <w:drawing>
                <wp:anchor distT="0" distB="0" distL="0" distR="0" simplePos="0" relativeHeight="81" behindDoc="0" locked="0" layoutInCell="1" allowOverlap="1" wp14:anchorId="11CA5B0F" wp14:editId="1B13FE42">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32EC65DB" w14:textId="77777777" w:rsidR="00586F4F" w:rsidRDefault="00000000">
      <w:pPr>
        <w:pStyle w:val="Kop2"/>
        <w:numPr>
          <w:ilvl w:val="1"/>
          <w:numId w:val="3"/>
        </w:numPr>
      </w:pPr>
      <w:bookmarkStart w:id="138" w:name="_Toc51750203"/>
      <w:bookmarkStart w:id="139" w:name="_Toc42596110"/>
      <w:bookmarkStart w:id="140" w:name="_Toc178598357"/>
      <w:proofErr w:type="spellStart"/>
      <w:r>
        <w:t>ExtraGeometrie</w:t>
      </w:r>
      <w:proofErr w:type="spellEnd"/>
      <w:r>
        <w:t xml:space="preserve">: </w:t>
      </w:r>
      <w:proofErr w:type="spellStart"/>
      <w:r>
        <w:t>duct</w:t>
      </w:r>
      <w:proofErr w:type="spellEnd"/>
      <w:r>
        <w:t xml:space="preserve"> en </w:t>
      </w:r>
      <w:proofErr w:type="spellStart"/>
      <w:r>
        <w:t>kabelbed</w:t>
      </w:r>
      <w:bookmarkEnd w:id="138"/>
      <w:bookmarkEnd w:id="139"/>
      <w:bookmarkEnd w:id="140"/>
      <w:proofErr w:type="spellEnd"/>
    </w:p>
    <w:p w14:paraId="320C4FF6" w14:textId="77777777" w:rsidR="00586F4F" w:rsidRDefault="00000000">
      <w:pPr>
        <w:pStyle w:val="Kop3"/>
        <w:numPr>
          <w:ilvl w:val="2"/>
          <w:numId w:val="3"/>
        </w:numPr>
      </w:pPr>
      <w:bookmarkStart w:id="141" w:name="__RefHeading___Toc4520_4117045737"/>
      <w:bookmarkEnd w:id="141"/>
      <w:r>
        <w:t>Regel</w:t>
      </w:r>
    </w:p>
    <w:p w14:paraId="1D645C32" w14:textId="77777777" w:rsidR="00586F4F"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E31BD1C" w14:textId="77777777" w:rsidR="00586F4F" w:rsidRDefault="00000000">
      <w:pPr>
        <w:pStyle w:val="Plattetekst1"/>
        <w:numPr>
          <w:ilvl w:val="0"/>
          <w:numId w:val="12"/>
        </w:numPr>
      </w:pPr>
      <w:r>
        <w:t>Kleur:</w:t>
      </w:r>
    </w:p>
    <w:p w14:paraId="4530B7EF" w14:textId="77777777" w:rsidR="00586F4F" w:rsidRDefault="00000000">
      <w:pPr>
        <w:pStyle w:val="Plattetekst1"/>
        <w:numPr>
          <w:ilvl w:val="1"/>
          <w:numId w:val="12"/>
        </w:numPr>
      </w:pPr>
      <w:r>
        <w:t>Lijn (omtrek van het vlaksymbool): overeenkomstig het “thema” van het nutsvoorzieningennet waarin het gebruikt wordt.</w:t>
      </w:r>
    </w:p>
    <w:p w14:paraId="790D20B7" w14:textId="77777777" w:rsidR="00586F4F" w:rsidRDefault="00000000">
      <w:pPr>
        <w:pStyle w:val="Plattetekst1"/>
        <w:numPr>
          <w:ilvl w:val="1"/>
          <w:numId w:val="12"/>
        </w:numPr>
      </w:pPr>
      <w:r>
        <w:t>Vlak: overeenkomstig het “thema” van het nutsvoorzieningennet waarin het gebruikt wordt</w:t>
      </w:r>
    </w:p>
    <w:p w14:paraId="07AD04F8" w14:textId="77777777" w:rsidR="00586F4F" w:rsidRDefault="00000000">
      <w:pPr>
        <w:pStyle w:val="Plattetekst1"/>
        <w:numPr>
          <w:ilvl w:val="0"/>
          <w:numId w:val="12"/>
        </w:numPr>
      </w:pPr>
      <w:r>
        <w:t>Vorm:</w:t>
      </w:r>
    </w:p>
    <w:p w14:paraId="13A45492" w14:textId="77777777" w:rsidR="00586F4F" w:rsidRDefault="00000000">
      <w:pPr>
        <w:pStyle w:val="Plattetekst1"/>
        <w:numPr>
          <w:ilvl w:val="1"/>
          <w:numId w:val="12"/>
        </w:numPr>
      </w:pPr>
      <w:r>
        <w:t>Lijn (omtrek van het vlaksymbool)</w:t>
      </w:r>
    </w:p>
    <w:p w14:paraId="224D1A8A" w14:textId="77777777" w:rsidR="00586F4F" w:rsidRDefault="00000000">
      <w:pPr>
        <w:pStyle w:val="Plattetekst1"/>
        <w:numPr>
          <w:ilvl w:val="2"/>
          <w:numId w:val="12"/>
        </w:numPr>
      </w:pPr>
      <w:r>
        <w:t>Geprojecteerd: 4px doorgetrokken, 16px onderbroken</w:t>
      </w:r>
    </w:p>
    <w:p w14:paraId="02FFEE23" w14:textId="77777777" w:rsidR="00586F4F" w:rsidRDefault="00000000">
      <w:pPr>
        <w:pStyle w:val="Plattetekst1"/>
        <w:numPr>
          <w:ilvl w:val="2"/>
          <w:numId w:val="12"/>
        </w:numPr>
      </w:pPr>
      <w:r>
        <w:t>In gebruik: doorgetrokken lijn</w:t>
      </w:r>
    </w:p>
    <w:p w14:paraId="2F5F6B90" w14:textId="77777777" w:rsidR="00586F4F" w:rsidRDefault="00000000">
      <w:pPr>
        <w:pStyle w:val="Plattetekst1"/>
        <w:numPr>
          <w:ilvl w:val="2"/>
          <w:numId w:val="12"/>
        </w:numPr>
      </w:pPr>
      <w:r>
        <w:t>Buiten gebruik: 40px doorgetrokken, 12px onderbroken, 8px doorgetrokken, 12px onderbroken</w:t>
      </w:r>
    </w:p>
    <w:p w14:paraId="7AAE4BA7" w14:textId="77777777" w:rsidR="00586F4F" w:rsidRDefault="00000000">
      <w:pPr>
        <w:pStyle w:val="Plattetekst1"/>
        <w:numPr>
          <w:ilvl w:val="0"/>
          <w:numId w:val="12"/>
        </w:numPr>
      </w:pPr>
      <w:r>
        <w:t>Grootte (lijndikte):</w:t>
      </w:r>
    </w:p>
    <w:p w14:paraId="0B993C6F"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10B01E0F"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F7DCD9C"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2845C14D" w14:textId="77777777" w:rsidR="00586F4F"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25417012"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7156278"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A6F519D"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B9ABA79"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9F05D8B" w14:textId="77777777" w:rsidR="00586F4F" w:rsidRDefault="00000000">
            <w:pPr>
              <w:pStyle w:val="TableContents"/>
              <w:jc w:val="center"/>
            </w:pPr>
            <w:r>
              <w:rPr>
                <w:rFonts w:eastAsia="Lucida Sans Unicode" w:cs="Tahoma"/>
                <w:b/>
                <w:bCs/>
                <w:iCs/>
                <w:color w:val="FFFFFF"/>
                <w:szCs w:val="20"/>
              </w:rPr>
              <w:t>Buiten gebruik</w:t>
            </w:r>
          </w:p>
        </w:tc>
      </w:tr>
      <w:tr w:rsidR="00586F4F" w14:paraId="59A75C9C"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A751C75" w14:textId="77777777" w:rsidR="00586F4F" w:rsidRDefault="00000000">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D19E00" w14:textId="77777777" w:rsidR="00586F4F" w:rsidRDefault="00000000">
            <w:pPr>
              <w:pStyle w:val="TableContents"/>
            </w:pPr>
            <w:r>
              <w:rPr>
                <w:noProof/>
              </w:rPr>
              <w:drawing>
                <wp:anchor distT="0" distB="0" distL="0" distR="0" simplePos="0" relativeHeight="82" behindDoc="0" locked="0" layoutInCell="1" allowOverlap="1" wp14:anchorId="690DD91B" wp14:editId="534EC450">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64FEC0A9"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0498BB1F" w14:textId="77777777" w:rsidR="00586F4F" w:rsidRDefault="00000000">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F3DB2" w14:textId="77777777" w:rsidR="00586F4F" w:rsidRDefault="00000000">
            <w:pPr>
              <w:pStyle w:val="TableContents"/>
            </w:pPr>
            <w:r>
              <w:rPr>
                <w:noProof/>
              </w:rPr>
              <w:drawing>
                <wp:anchor distT="0" distB="0" distL="0" distR="0" simplePos="0" relativeHeight="83" behindDoc="0" locked="0" layoutInCell="1" allowOverlap="1" wp14:anchorId="0FCE134C" wp14:editId="6FC7031A">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1C31FBEC" w14:textId="77777777" w:rsidR="00586F4F" w:rsidRDefault="00000000">
      <w:pPr>
        <w:pStyle w:val="Kop2"/>
        <w:numPr>
          <w:ilvl w:val="1"/>
          <w:numId w:val="3"/>
        </w:numPr>
      </w:pPr>
      <w:bookmarkStart w:id="143" w:name="_Toc51750204"/>
      <w:bookmarkStart w:id="144" w:name="_Toc42596111"/>
      <w:bookmarkStart w:id="145" w:name="_Toc178598358"/>
      <w:r>
        <w:t>Mantelbuis</w:t>
      </w:r>
      <w:bookmarkEnd w:id="143"/>
      <w:bookmarkEnd w:id="144"/>
      <w:bookmarkEnd w:id="145"/>
    </w:p>
    <w:p w14:paraId="449A4F1F" w14:textId="77777777" w:rsidR="00586F4F" w:rsidRDefault="00000000">
      <w:pPr>
        <w:pStyle w:val="Kop3"/>
        <w:numPr>
          <w:ilvl w:val="2"/>
          <w:numId w:val="3"/>
        </w:numPr>
      </w:pPr>
      <w:bookmarkStart w:id="146" w:name="__RefHeading___Toc4524_4117045737"/>
      <w:bookmarkEnd w:id="146"/>
      <w:r>
        <w:t>Regel</w:t>
      </w:r>
    </w:p>
    <w:p w14:paraId="6EDA2F8D" w14:textId="77777777" w:rsidR="00586F4F"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435F2584" w14:textId="77777777" w:rsidR="00586F4F"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342F0502" w14:textId="77777777" w:rsidR="00586F4F" w:rsidRDefault="00000000">
      <w:pPr>
        <w:pStyle w:val="Plattetekst1"/>
        <w:numPr>
          <w:ilvl w:val="0"/>
          <w:numId w:val="11"/>
        </w:numPr>
      </w:pPr>
      <w:r>
        <w:t>Vorm:</w:t>
      </w:r>
    </w:p>
    <w:p w14:paraId="0ADFDF38" w14:textId="77777777" w:rsidR="00586F4F" w:rsidRDefault="00000000">
      <w:pPr>
        <w:pStyle w:val="Plattetekst1"/>
        <w:numPr>
          <w:ilvl w:val="1"/>
          <w:numId w:val="11"/>
        </w:numPr>
      </w:pPr>
      <w:r>
        <w:t>Symbool:</w:t>
      </w:r>
    </w:p>
    <w:p w14:paraId="49831161" w14:textId="77777777" w:rsidR="00586F4F" w:rsidRDefault="00000000">
      <w:pPr>
        <w:pStyle w:val="Plattetekst1"/>
        <w:numPr>
          <w:ilvl w:val="2"/>
          <w:numId w:val="11"/>
        </w:numPr>
      </w:pPr>
      <w:r>
        <w:t>Eigenaar = “ja” op schaalniveau 14 – 16: cirkel op de lijn om de 128 pixels</w:t>
      </w:r>
    </w:p>
    <w:p w14:paraId="443E8C42" w14:textId="77777777" w:rsidR="00586F4F" w:rsidRDefault="00000000">
      <w:pPr>
        <w:pStyle w:val="Plattetekst1"/>
        <w:numPr>
          <w:ilvl w:val="1"/>
          <w:numId w:val="11"/>
        </w:numPr>
      </w:pPr>
      <w:r>
        <w:t>Lijn</w:t>
      </w:r>
    </w:p>
    <w:p w14:paraId="2E978789" w14:textId="77777777" w:rsidR="00586F4F" w:rsidRDefault="00000000">
      <w:pPr>
        <w:pStyle w:val="Plattetekst1"/>
        <w:numPr>
          <w:ilvl w:val="2"/>
          <w:numId w:val="11"/>
        </w:numPr>
      </w:pPr>
      <w:r>
        <w:t>Geprojecteerd op Schaalniveau 14: 10px doorgetrokken, 10px onderbroken</w:t>
      </w:r>
    </w:p>
    <w:p w14:paraId="06375828" w14:textId="77777777" w:rsidR="00586F4F" w:rsidRDefault="00000000">
      <w:pPr>
        <w:pStyle w:val="Plattetekst1"/>
        <w:numPr>
          <w:ilvl w:val="2"/>
          <w:numId w:val="11"/>
        </w:numPr>
      </w:pPr>
      <w:r>
        <w:t>Geprojecteerd op Schaalniveau 15 – 16: 16px doorgetrokken, 16px onderbroken</w:t>
      </w:r>
    </w:p>
    <w:p w14:paraId="143DB1A7" w14:textId="77777777" w:rsidR="00586F4F" w:rsidRDefault="00000000">
      <w:pPr>
        <w:pStyle w:val="Plattetekst1"/>
        <w:numPr>
          <w:ilvl w:val="2"/>
          <w:numId w:val="11"/>
        </w:numPr>
      </w:pPr>
      <w:r>
        <w:t>In gebruik: doorgetrokken lijn</w:t>
      </w:r>
    </w:p>
    <w:p w14:paraId="1DD51336" w14:textId="77777777" w:rsidR="00586F4F" w:rsidRDefault="00000000">
      <w:pPr>
        <w:pStyle w:val="Plattetekst1"/>
        <w:numPr>
          <w:ilvl w:val="2"/>
          <w:numId w:val="11"/>
        </w:numPr>
      </w:pPr>
      <w:r>
        <w:t>Buiten gebruik op Schaalniveau 14: 40px doorgetrokken, 10px onderbroken, 12px doorgetrokken, 10px onderbroken</w:t>
      </w:r>
    </w:p>
    <w:p w14:paraId="124EB34B" w14:textId="77777777" w:rsidR="00586F4F" w:rsidRDefault="00000000">
      <w:pPr>
        <w:pStyle w:val="Plattetekst1"/>
        <w:numPr>
          <w:ilvl w:val="2"/>
          <w:numId w:val="11"/>
        </w:numPr>
      </w:pPr>
      <w:r>
        <w:t>Buiten gebruik op Schaalniveau 15 – 16: 40px doorgetrokken, 11px onderbroken, 18px doorgetrokken, 11px onderbroken</w:t>
      </w:r>
    </w:p>
    <w:p w14:paraId="70411252" w14:textId="77777777" w:rsidR="00586F4F" w:rsidRDefault="00000000">
      <w:pPr>
        <w:pStyle w:val="Plattetekst1"/>
        <w:numPr>
          <w:ilvl w:val="2"/>
          <w:numId w:val="11"/>
        </w:numPr>
      </w:pPr>
      <w:r>
        <w:t>Lijnuiteinde: beide lijnen krijgen een line-cap “</w:t>
      </w:r>
      <w:proofErr w:type="spellStart"/>
      <w:r>
        <w:t>butt</w:t>
      </w:r>
      <w:proofErr w:type="spellEnd"/>
      <w:r>
        <w:t xml:space="preserve">” </w:t>
      </w:r>
    </w:p>
    <w:p w14:paraId="0B68B7F9" w14:textId="77777777" w:rsidR="00586F4F" w:rsidRDefault="00000000">
      <w:pPr>
        <w:pStyle w:val="Plattetekst1"/>
        <w:numPr>
          <w:ilvl w:val="0"/>
          <w:numId w:val="11"/>
        </w:numPr>
      </w:pPr>
      <w:r>
        <w:t>Grootte:</w:t>
      </w:r>
    </w:p>
    <w:p w14:paraId="4B667963" w14:textId="77777777" w:rsidR="00586F4F" w:rsidRDefault="00000000">
      <w:pPr>
        <w:pStyle w:val="Plattetekst1"/>
        <w:numPr>
          <w:ilvl w:val="1"/>
          <w:numId w:val="11"/>
        </w:numPr>
      </w:pPr>
      <w:r>
        <w:t>Symbool:</w:t>
      </w:r>
    </w:p>
    <w:p w14:paraId="354BB211" w14:textId="77777777" w:rsidR="00586F4F" w:rsidRDefault="00000000">
      <w:pPr>
        <w:pStyle w:val="Plattetekst1"/>
        <w:numPr>
          <w:ilvl w:val="2"/>
          <w:numId w:val="11"/>
        </w:numPr>
      </w:pPr>
      <w:r>
        <w:lastRenderedPageBreak/>
        <w:t>Eigenaar = “ja” op schaalniveau 14: 18px</w:t>
      </w:r>
    </w:p>
    <w:p w14:paraId="33FB0D9E" w14:textId="77777777" w:rsidR="00586F4F" w:rsidRDefault="00000000">
      <w:pPr>
        <w:pStyle w:val="Plattetekst1"/>
        <w:numPr>
          <w:ilvl w:val="2"/>
          <w:numId w:val="11"/>
        </w:numPr>
      </w:pPr>
      <w:r>
        <w:t>Eigenaar = “ja” op schaalniveau 15 – 16: 24px</w:t>
      </w:r>
    </w:p>
    <w:p w14:paraId="41463F43" w14:textId="77777777" w:rsidR="00586F4F" w:rsidRDefault="00000000">
      <w:pPr>
        <w:pStyle w:val="Plattetekst1"/>
        <w:numPr>
          <w:ilvl w:val="1"/>
          <w:numId w:val="11"/>
        </w:numPr>
      </w:pPr>
      <w:r>
        <w:t>Lijn:</w:t>
      </w:r>
    </w:p>
    <w:p w14:paraId="3EF5D783" w14:textId="77777777" w:rsidR="00586F4F"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7859A530" w14:textId="77777777" w:rsidR="00586F4F"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22231228" w14:textId="77777777" w:rsidR="00586F4F"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38ACEC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367C5BC7"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D9B39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CA861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86CD9C" w14:textId="77777777" w:rsidR="00586F4F" w:rsidRDefault="00000000">
            <w:pPr>
              <w:pStyle w:val="TableContents"/>
              <w:jc w:val="center"/>
            </w:pPr>
            <w:r>
              <w:rPr>
                <w:rFonts w:eastAsia="Lucida Sans Unicode" w:cs="Tahoma"/>
                <w:b/>
                <w:bCs/>
                <w:iCs/>
                <w:color w:val="FFFFFF"/>
                <w:szCs w:val="20"/>
              </w:rPr>
              <w:t>Buiten gebruik</w:t>
            </w:r>
          </w:p>
        </w:tc>
      </w:tr>
      <w:tr w:rsidR="00586F4F" w14:paraId="3BE288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2BCB43" w14:textId="77777777" w:rsidR="00586F4F"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1A5CE" w14:textId="77777777" w:rsidR="00586F4F" w:rsidRDefault="00000000">
            <w:pPr>
              <w:pStyle w:val="TableContents"/>
            </w:pPr>
            <w:r>
              <w:rPr>
                <w:noProof/>
              </w:rPr>
              <w:drawing>
                <wp:anchor distT="0" distB="0" distL="0" distR="0" simplePos="0" relativeHeight="74" behindDoc="0" locked="0" layoutInCell="1" allowOverlap="1" wp14:anchorId="40CEFB00" wp14:editId="5F8000E5">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586F4F" w14:paraId="2397D443"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CA91C29" w14:textId="77777777" w:rsidR="00586F4F" w:rsidRDefault="00000000">
            <w:pPr>
              <w:pStyle w:val="TableContents"/>
              <w:jc w:val="right"/>
            </w:pPr>
            <w:r>
              <w:t>Schaalniveau 14</w:t>
            </w:r>
          </w:p>
          <w:p w14:paraId="7EAA5298"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72F7B3D" w14:textId="77777777" w:rsidR="00586F4F" w:rsidRDefault="00000000">
            <w:pPr>
              <w:pStyle w:val="TableContents"/>
            </w:pPr>
            <w:r>
              <w:rPr>
                <w:noProof/>
              </w:rPr>
              <w:drawing>
                <wp:anchor distT="0" distB="0" distL="0" distR="0" simplePos="0" relativeHeight="130" behindDoc="0" locked="0" layoutInCell="1" allowOverlap="1" wp14:anchorId="4CAF3F7C" wp14:editId="7A236045">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586F4F" w14:paraId="5E7FC6D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2B6E6E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C52096" w14:textId="77777777" w:rsidR="00586F4F" w:rsidRDefault="00000000">
            <w:pPr>
              <w:pStyle w:val="TableContents"/>
            </w:pPr>
            <w:r>
              <w:rPr>
                <w:noProof/>
              </w:rPr>
              <w:drawing>
                <wp:anchor distT="0" distB="0" distL="0" distR="0" simplePos="0" relativeHeight="75" behindDoc="0" locked="0" layoutInCell="1" allowOverlap="1" wp14:anchorId="3A312A4F" wp14:editId="0B30DA44">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586F4F" w14:paraId="37DA5230"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6FC610D" w14:textId="77777777" w:rsidR="00586F4F" w:rsidRDefault="00000000">
            <w:pPr>
              <w:pStyle w:val="TableContents"/>
              <w:jc w:val="right"/>
            </w:pPr>
            <w:r>
              <w:t>Schaalniveau 15-16</w:t>
            </w:r>
          </w:p>
          <w:p w14:paraId="7B2410FA"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1AC3E2F" w14:textId="77777777" w:rsidR="00586F4F" w:rsidRDefault="00000000">
            <w:pPr>
              <w:pStyle w:val="TableContents"/>
            </w:pPr>
            <w:r>
              <w:rPr>
                <w:noProof/>
              </w:rPr>
              <w:drawing>
                <wp:anchor distT="0" distB="0" distL="0" distR="0" simplePos="0" relativeHeight="131" behindDoc="0" locked="0" layoutInCell="1" allowOverlap="1" wp14:anchorId="6C3213B4" wp14:editId="582AD8A6">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4D8FCF5B" w14:textId="77777777" w:rsidR="00586F4F" w:rsidRDefault="00000000">
      <w:pPr>
        <w:pStyle w:val="Kop2"/>
        <w:numPr>
          <w:ilvl w:val="1"/>
          <w:numId w:val="3"/>
        </w:numPr>
      </w:pPr>
      <w:bookmarkStart w:id="148" w:name="_Toc51750205"/>
      <w:bookmarkStart w:id="149" w:name="_Toc42596112"/>
      <w:bookmarkStart w:id="150" w:name="_Toc178598359"/>
      <w:proofErr w:type="spellStart"/>
      <w:r>
        <w:t>ExtraGeometrie</w:t>
      </w:r>
      <w:proofErr w:type="spellEnd"/>
      <w:r>
        <w:t>: mantelbuis</w:t>
      </w:r>
      <w:bookmarkEnd w:id="148"/>
      <w:bookmarkEnd w:id="149"/>
      <w:bookmarkEnd w:id="150"/>
    </w:p>
    <w:p w14:paraId="2112C0AF" w14:textId="77777777" w:rsidR="00586F4F" w:rsidRDefault="00000000">
      <w:pPr>
        <w:pStyle w:val="Kop3"/>
        <w:numPr>
          <w:ilvl w:val="2"/>
          <w:numId w:val="3"/>
        </w:numPr>
      </w:pPr>
      <w:bookmarkStart w:id="151" w:name="__RefHeading___Toc4528_4117045737"/>
      <w:bookmarkEnd w:id="151"/>
      <w:r>
        <w:t>Regel</w:t>
      </w:r>
    </w:p>
    <w:p w14:paraId="6776BF41" w14:textId="77777777" w:rsidR="00586F4F"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51941DF8" w14:textId="77777777" w:rsidR="00586F4F" w:rsidRDefault="00000000">
      <w:pPr>
        <w:pStyle w:val="Plattetekst1"/>
        <w:numPr>
          <w:ilvl w:val="0"/>
          <w:numId w:val="12"/>
        </w:numPr>
      </w:pPr>
      <w:r>
        <w:t>Kleur:</w:t>
      </w:r>
    </w:p>
    <w:p w14:paraId="3A4E8883" w14:textId="77777777" w:rsidR="00586F4F" w:rsidRDefault="00000000">
      <w:pPr>
        <w:pStyle w:val="Plattetekst1"/>
        <w:numPr>
          <w:ilvl w:val="1"/>
          <w:numId w:val="12"/>
        </w:numPr>
      </w:pPr>
      <w:r>
        <w:t>Lijn (omtrek van het vlaksymbool): overeenkomstig het “thema” van het nutsvoorzieningennet waarin het gebruikt wordt.</w:t>
      </w:r>
    </w:p>
    <w:p w14:paraId="71D7E620" w14:textId="77777777" w:rsidR="00586F4F" w:rsidRDefault="00000000">
      <w:pPr>
        <w:pStyle w:val="Plattetekst1"/>
        <w:numPr>
          <w:ilvl w:val="1"/>
          <w:numId w:val="12"/>
        </w:numPr>
      </w:pPr>
      <w:r>
        <w:t>Vlak: wit #ffffff</w:t>
      </w:r>
    </w:p>
    <w:p w14:paraId="02A43FFB" w14:textId="77777777" w:rsidR="00586F4F" w:rsidRDefault="00000000">
      <w:pPr>
        <w:pStyle w:val="Plattetekst1"/>
        <w:numPr>
          <w:ilvl w:val="0"/>
          <w:numId w:val="12"/>
        </w:numPr>
      </w:pPr>
      <w:r>
        <w:t>Vorm:</w:t>
      </w:r>
    </w:p>
    <w:p w14:paraId="72373874" w14:textId="77777777" w:rsidR="00586F4F" w:rsidRDefault="00000000">
      <w:pPr>
        <w:pStyle w:val="Plattetekst1"/>
        <w:numPr>
          <w:ilvl w:val="1"/>
          <w:numId w:val="12"/>
        </w:numPr>
      </w:pPr>
      <w:r>
        <w:t>Lijn (omtrek van het vlaksymbool)</w:t>
      </w:r>
    </w:p>
    <w:p w14:paraId="4B7DA3CB" w14:textId="77777777" w:rsidR="00586F4F" w:rsidRDefault="00000000">
      <w:pPr>
        <w:pStyle w:val="Plattetekst1"/>
        <w:numPr>
          <w:ilvl w:val="2"/>
          <w:numId w:val="12"/>
        </w:numPr>
      </w:pPr>
      <w:r>
        <w:t>Geprojecteerd: 4px doorgetrokken, 16px onderbroken</w:t>
      </w:r>
    </w:p>
    <w:p w14:paraId="2E0171A6" w14:textId="77777777" w:rsidR="00586F4F" w:rsidRDefault="00000000">
      <w:pPr>
        <w:pStyle w:val="Plattetekst1"/>
        <w:numPr>
          <w:ilvl w:val="2"/>
          <w:numId w:val="12"/>
        </w:numPr>
      </w:pPr>
      <w:r>
        <w:t>In gebruik: doorgetrokken lijn</w:t>
      </w:r>
    </w:p>
    <w:p w14:paraId="0871AB0D" w14:textId="77777777" w:rsidR="00586F4F" w:rsidRDefault="00000000">
      <w:pPr>
        <w:pStyle w:val="Plattetekst1"/>
        <w:numPr>
          <w:ilvl w:val="2"/>
          <w:numId w:val="12"/>
        </w:numPr>
      </w:pPr>
      <w:r>
        <w:t>Buiten gebruik: 40px doorgetrokken, 12px onderbroken, 8px doorgetrokken, 12px onderbroken</w:t>
      </w:r>
    </w:p>
    <w:p w14:paraId="0BBBB89D" w14:textId="77777777" w:rsidR="00586F4F" w:rsidRDefault="00000000">
      <w:pPr>
        <w:pStyle w:val="Plattetekst1"/>
        <w:numPr>
          <w:ilvl w:val="0"/>
          <w:numId w:val="12"/>
        </w:numPr>
      </w:pPr>
      <w:r>
        <w:t>Grootte (lijndikte):</w:t>
      </w:r>
    </w:p>
    <w:p w14:paraId="3BA61CED" w14:textId="77777777" w:rsidR="00586F4F" w:rsidRDefault="00000000">
      <w:pPr>
        <w:pStyle w:val="Plattetekst1"/>
        <w:numPr>
          <w:ilvl w:val="1"/>
          <w:numId w:val="12"/>
        </w:numPr>
      </w:pPr>
      <w:r>
        <w:t xml:space="preserve">4 </w:t>
      </w:r>
      <w:proofErr w:type="spellStart"/>
      <w:r>
        <w:t>px</w:t>
      </w:r>
      <w:proofErr w:type="spellEnd"/>
      <w:r>
        <w:t xml:space="preserve"> voor Schaalniveau 14 – 16</w:t>
      </w:r>
    </w:p>
    <w:p w14:paraId="6EB08B48" w14:textId="77777777" w:rsidR="00586F4F" w:rsidRDefault="00000000">
      <w:pPr>
        <w:pStyle w:val="Plattetekst1"/>
        <w:numPr>
          <w:ilvl w:val="0"/>
          <w:numId w:val="12"/>
        </w:numPr>
      </w:pPr>
      <w:r>
        <w:lastRenderedPageBreak/>
        <w:t>Transparantie: 0 %</w:t>
      </w:r>
    </w:p>
    <w:p w14:paraId="05DC4B8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F4A7C57" w14:textId="77777777" w:rsidR="00586F4F"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EAF57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79110F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343A06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46E5C4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8D5D73E" w14:textId="77777777" w:rsidR="00586F4F" w:rsidRDefault="00000000">
            <w:pPr>
              <w:pStyle w:val="TableContents"/>
              <w:jc w:val="center"/>
            </w:pPr>
            <w:r>
              <w:rPr>
                <w:rFonts w:eastAsia="Lucida Sans Unicode" w:cs="Tahoma"/>
                <w:b/>
                <w:bCs/>
                <w:iCs/>
                <w:color w:val="FFFFFF"/>
                <w:szCs w:val="20"/>
              </w:rPr>
              <w:t>Buiten gebruik</w:t>
            </w:r>
          </w:p>
        </w:tc>
      </w:tr>
      <w:tr w:rsidR="00586F4F" w14:paraId="044070B3"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7ADDB76" w14:textId="77777777" w:rsidR="00586F4F"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C9153B" w14:textId="77777777" w:rsidR="00586F4F" w:rsidRDefault="00000000">
            <w:pPr>
              <w:pStyle w:val="TableContents"/>
            </w:pPr>
            <w:r>
              <w:rPr>
                <w:noProof/>
              </w:rPr>
              <w:drawing>
                <wp:anchor distT="0" distB="0" distL="0" distR="0" simplePos="0" relativeHeight="55" behindDoc="0" locked="0" layoutInCell="1" allowOverlap="1" wp14:anchorId="7EC646AC" wp14:editId="179223AE">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73024AC" w14:textId="77777777" w:rsidR="00586F4F" w:rsidRDefault="00000000">
      <w:pPr>
        <w:pStyle w:val="Kop1"/>
        <w:numPr>
          <w:ilvl w:val="0"/>
          <w:numId w:val="0"/>
        </w:numPr>
      </w:pPr>
      <w:r>
        <w:br w:type="page"/>
      </w:r>
    </w:p>
    <w:p w14:paraId="4CFBA350" w14:textId="77777777" w:rsidR="00586F4F" w:rsidRDefault="00000000">
      <w:pPr>
        <w:pStyle w:val="Kop1"/>
        <w:numPr>
          <w:ilvl w:val="0"/>
          <w:numId w:val="3"/>
        </w:numPr>
      </w:pPr>
      <w:bookmarkStart w:id="153" w:name="_Toc51750206"/>
      <w:bookmarkStart w:id="154" w:name="_Toc42596113"/>
      <w:bookmarkStart w:id="155" w:name="_Toc178598360"/>
      <w:r>
        <w:lastRenderedPageBreak/>
        <w:t>Containerleidingelementen</w:t>
      </w:r>
      <w:bookmarkEnd w:id="153"/>
      <w:bookmarkEnd w:id="154"/>
      <w:bookmarkEnd w:id="155"/>
    </w:p>
    <w:p w14:paraId="6CB5232E" w14:textId="77777777" w:rsidR="00586F4F" w:rsidRDefault="00000000">
      <w:pPr>
        <w:pStyle w:val="Kop2"/>
        <w:numPr>
          <w:ilvl w:val="1"/>
          <w:numId w:val="3"/>
        </w:numPr>
      </w:pPr>
      <w:bookmarkStart w:id="156" w:name="_Toc51750207"/>
      <w:bookmarkStart w:id="157" w:name="_Toc42596114"/>
      <w:bookmarkStart w:id="158" w:name="_Toc178598361"/>
      <w:r>
        <w:t>Inleiding</w:t>
      </w:r>
      <w:bookmarkEnd w:id="156"/>
      <w:bookmarkEnd w:id="157"/>
      <w:bookmarkEnd w:id="158"/>
    </w:p>
    <w:p w14:paraId="7C1383DC" w14:textId="77777777" w:rsidR="00586F4F"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3B67B59" w14:textId="77777777" w:rsidR="00586F4F"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FC4CD6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AA6B283" w14:textId="77777777" w:rsidR="00586F4F" w:rsidRDefault="00000000">
            <w:pPr>
              <w:pStyle w:val="Plattetekst1"/>
            </w:pPr>
            <w:r>
              <w:t>De visualisatie voor containerleidingelementen is vastgelegd in de volgende SLD-bestanden:</w:t>
            </w:r>
          </w:p>
          <w:p w14:paraId="481B39BC" w14:textId="77777777" w:rsidR="00586F4F" w:rsidRDefault="00000000">
            <w:pPr>
              <w:pStyle w:val="Plattetekst1"/>
              <w:numPr>
                <w:ilvl w:val="0"/>
                <w:numId w:val="15"/>
              </w:numPr>
            </w:pPr>
            <w:r>
              <w:t>sld-kast.xml</w:t>
            </w:r>
          </w:p>
          <w:p w14:paraId="5782BB96" w14:textId="77777777" w:rsidR="00586F4F" w:rsidRDefault="00000000">
            <w:pPr>
              <w:pStyle w:val="Plattetekst1"/>
              <w:numPr>
                <w:ilvl w:val="0"/>
                <w:numId w:val="15"/>
              </w:numPr>
            </w:pPr>
            <w:r>
              <w:t>sld-kastmetextrageometrie.xml</w:t>
            </w:r>
          </w:p>
          <w:p w14:paraId="4D633E9C" w14:textId="77777777" w:rsidR="00586F4F" w:rsidRDefault="00000000">
            <w:pPr>
              <w:pStyle w:val="Plattetekst1"/>
              <w:numPr>
                <w:ilvl w:val="0"/>
                <w:numId w:val="15"/>
              </w:numPr>
            </w:pPr>
            <w:r>
              <w:t>sld-mangat.xml</w:t>
            </w:r>
          </w:p>
          <w:p w14:paraId="7365CDB2" w14:textId="77777777" w:rsidR="00586F4F" w:rsidRDefault="00000000">
            <w:pPr>
              <w:pStyle w:val="Plattetekst1"/>
              <w:numPr>
                <w:ilvl w:val="0"/>
                <w:numId w:val="15"/>
              </w:numPr>
            </w:pPr>
            <w:r>
              <w:t>sld-mangatmetextrageometrie.xml</w:t>
            </w:r>
          </w:p>
          <w:p w14:paraId="23911C81" w14:textId="77777777" w:rsidR="00586F4F" w:rsidRDefault="00000000">
            <w:pPr>
              <w:pStyle w:val="Plattetekst1"/>
              <w:numPr>
                <w:ilvl w:val="0"/>
                <w:numId w:val="15"/>
              </w:numPr>
            </w:pPr>
            <w:r>
              <w:t>sld-mast.xml</w:t>
            </w:r>
          </w:p>
          <w:p w14:paraId="10FF37A4" w14:textId="77777777" w:rsidR="00586F4F" w:rsidRDefault="00000000">
            <w:pPr>
              <w:pStyle w:val="Plattetekst1"/>
              <w:numPr>
                <w:ilvl w:val="0"/>
                <w:numId w:val="15"/>
              </w:numPr>
            </w:pPr>
            <w:r>
              <w:t>sld-mastmetextrageometrie.xml</w:t>
            </w:r>
          </w:p>
          <w:p w14:paraId="2A063997" w14:textId="77777777" w:rsidR="00586F4F" w:rsidRDefault="00000000">
            <w:pPr>
              <w:pStyle w:val="Plattetekst1"/>
              <w:numPr>
                <w:ilvl w:val="0"/>
                <w:numId w:val="15"/>
              </w:numPr>
            </w:pPr>
            <w:r>
              <w:t>sld-technischgebouw.xml</w:t>
            </w:r>
          </w:p>
          <w:p w14:paraId="4BDC135F" w14:textId="77777777" w:rsidR="00586F4F" w:rsidRDefault="00000000">
            <w:pPr>
              <w:pStyle w:val="Plattetekst1"/>
              <w:numPr>
                <w:ilvl w:val="0"/>
                <w:numId w:val="15"/>
              </w:numPr>
            </w:pPr>
            <w:r>
              <w:t>sld-technischgebouwmetextrageometrie.xml</w:t>
            </w:r>
          </w:p>
          <w:p w14:paraId="54E00238" w14:textId="77777777" w:rsidR="00586F4F" w:rsidRDefault="00000000">
            <w:pPr>
              <w:pStyle w:val="Plattetekst1"/>
              <w:numPr>
                <w:ilvl w:val="0"/>
                <w:numId w:val="15"/>
              </w:numPr>
            </w:pPr>
            <w:r>
              <w:t>sld-toren.xml</w:t>
            </w:r>
          </w:p>
          <w:p w14:paraId="30C20EF6" w14:textId="77777777" w:rsidR="00586F4F" w:rsidRDefault="00000000">
            <w:pPr>
              <w:pStyle w:val="Plattetekst1"/>
              <w:numPr>
                <w:ilvl w:val="0"/>
                <w:numId w:val="15"/>
              </w:numPr>
            </w:pPr>
            <w:r>
              <w:t>sld-torenmetextrageometrie.xml</w:t>
            </w:r>
          </w:p>
        </w:tc>
      </w:tr>
    </w:tbl>
    <w:p w14:paraId="5C09DB89" w14:textId="77777777" w:rsidR="00586F4F" w:rsidRDefault="00586F4F">
      <w:pPr>
        <w:pStyle w:val="Plattetekst"/>
      </w:pPr>
    </w:p>
    <w:p w14:paraId="01380A2A" w14:textId="77777777" w:rsidR="00586F4F"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DEA963E" w14:textId="77777777" w:rsidR="00586F4F" w:rsidRDefault="00000000">
      <w:pPr>
        <w:pStyle w:val="Kop2"/>
        <w:numPr>
          <w:ilvl w:val="1"/>
          <w:numId w:val="3"/>
        </w:numPr>
      </w:pPr>
      <w:bookmarkStart w:id="159" w:name="_Toc42596115"/>
      <w:bookmarkStart w:id="160" w:name="_Toc51750208"/>
      <w:bookmarkStart w:id="161" w:name="_Toc178598362"/>
      <w:r>
        <w:lastRenderedPageBreak/>
        <w:t>Kast</w:t>
      </w:r>
      <w:bookmarkEnd w:id="159"/>
      <w:bookmarkEnd w:id="160"/>
      <w:bookmarkEnd w:id="161"/>
    </w:p>
    <w:p w14:paraId="0B92B014" w14:textId="77777777" w:rsidR="00586F4F" w:rsidRDefault="00000000">
      <w:pPr>
        <w:pStyle w:val="Kop3"/>
        <w:numPr>
          <w:ilvl w:val="2"/>
          <w:numId w:val="3"/>
        </w:numPr>
      </w:pPr>
      <w:bookmarkStart w:id="162" w:name="__RefHeading___Toc4532_4117045737"/>
      <w:bookmarkEnd w:id="162"/>
      <w:r>
        <w:t>Regel</w:t>
      </w:r>
    </w:p>
    <w:p w14:paraId="1579AF4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8452F18" w14:textId="77777777" w:rsidR="00586F4F" w:rsidRDefault="00000000">
      <w:pPr>
        <w:pStyle w:val="Plattetekst1"/>
        <w:numPr>
          <w:ilvl w:val="0"/>
          <w:numId w:val="11"/>
        </w:numPr>
      </w:pPr>
      <w:r>
        <w:t>Kleur:</w:t>
      </w:r>
    </w:p>
    <w:p w14:paraId="112CADCC" w14:textId="77777777" w:rsidR="00586F4F" w:rsidRDefault="00000000">
      <w:pPr>
        <w:pStyle w:val="Plattetekst1"/>
        <w:numPr>
          <w:ilvl w:val="1"/>
          <w:numId w:val="11"/>
        </w:numPr>
      </w:pPr>
      <w:r>
        <w:t>Vlak: het puntsymbool krijgt de kleur overeenkomstig het “thema” van het nutsvoorzieningennet waarin het gebruikt wordt.</w:t>
      </w:r>
    </w:p>
    <w:p w14:paraId="7A142B2B" w14:textId="77777777" w:rsidR="00586F4F" w:rsidRDefault="00000000">
      <w:pPr>
        <w:pStyle w:val="Plattetekst1"/>
        <w:numPr>
          <w:ilvl w:val="1"/>
          <w:numId w:val="11"/>
        </w:numPr>
      </w:pPr>
      <w:r>
        <w:t>Lijn: #000000</w:t>
      </w:r>
    </w:p>
    <w:p w14:paraId="72C91C6F" w14:textId="77777777" w:rsidR="00586F4F" w:rsidRDefault="00000000">
      <w:pPr>
        <w:pStyle w:val="Plattetekst1"/>
        <w:numPr>
          <w:ilvl w:val="1"/>
          <w:numId w:val="26"/>
        </w:numPr>
      </w:pPr>
      <w:r>
        <w:t>Punt (aangrijpingspunt): #000000</w:t>
      </w:r>
    </w:p>
    <w:p w14:paraId="2854CC6E" w14:textId="77777777" w:rsidR="00586F4F" w:rsidRDefault="00000000">
      <w:pPr>
        <w:pStyle w:val="Plattetekst1"/>
        <w:numPr>
          <w:ilvl w:val="0"/>
          <w:numId w:val="26"/>
        </w:numPr>
      </w:pPr>
      <w:r>
        <w:t>Vorm:</w:t>
      </w:r>
    </w:p>
    <w:p w14:paraId="58336669" w14:textId="77777777" w:rsidR="00586F4F" w:rsidRDefault="00000000">
      <w:pPr>
        <w:pStyle w:val="Plattetekst1"/>
        <w:numPr>
          <w:ilvl w:val="1"/>
          <w:numId w:val="26"/>
        </w:numPr>
      </w:pPr>
      <w:r>
        <w:t>Puntsymbool:</w:t>
      </w:r>
    </w:p>
    <w:p w14:paraId="46ECAACD" w14:textId="77777777" w:rsidR="00586F4F" w:rsidRDefault="00000000">
      <w:pPr>
        <w:pStyle w:val="Plattetekst1"/>
        <w:numPr>
          <w:ilvl w:val="2"/>
          <w:numId w:val="26"/>
        </w:numPr>
      </w:pPr>
      <w:r>
        <w:t>Vierkant op schaalniveau 11-14</w:t>
      </w:r>
    </w:p>
    <w:p w14:paraId="00616074" w14:textId="77777777" w:rsidR="00586F4F" w:rsidRDefault="00000000">
      <w:pPr>
        <w:pStyle w:val="Plattetekst1"/>
        <w:numPr>
          <w:ilvl w:val="2"/>
          <w:numId w:val="26"/>
        </w:numPr>
      </w:pPr>
      <w:r>
        <w:t>Puntsymbool op schaalniveau 15-16</w:t>
      </w:r>
    </w:p>
    <w:p w14:paraId="32BDFDC9" w14:textId="77777777" w:rsidR="00586F4F" w:rsidRDefault="00000000">
      <w:pPr>
        <w:pStyle w:val="Plattetekst1"/>
        <w:numPr>
          <w:ilvl w:val="2"/>
          <w:numId w:val="26"/>
        </w:numPr>
      </w:pPr>
      <w:r>
        <w:t>Cirkel op schaalniveau 15-16 (voor het aangrijpingspunt)</w:t>
      </w:r>
    </w:p>
    <w:p w14:paraId="3DBDD1FA" w14:textId="77777777" w:rsidR="00586F4F" w:rsidRDefault="00000000">
      <w:pPr>
        <w:pStyle w:val="Plattetekst1"/>
        <w:numPr>
          <w:ilvl w:val="1"/>
          <w:numId w:val="26"/>
        </w:numPr>
      </w:pPr>
      <w:r>
        <w:t>Lijnsymbool (omtrek van het puntsymbool)</w:t>
      </w:r>
    </w:p>
    <w:p w14:paraId="362D3066" w14:textId="77777777" w:rsidR="00586F4F" w:rsidRDefault="00000000">
      <w:pPr>
        <w:pStyle w:val="Plattetekst1"/>
        <w:numPr>
          <w:ilvl w:val="2"/>
          <w:numId w:val="26"/>
        </w:numPr>
      </w:pPr>
      <w:r>
        <w:t>Geprojecteerd:</w:t>
      </w:r>
    </w:p>
    <w:p w14:paraId="7EA684F4" w14:textId="77777777" w:rsidR="00586F4F" w:rsidRDefault="00000000">
      <w:pPr>
        <w:pStyle w:val="Plattetekst1"/>
        <w:numPr>
          <w:ilvl w:val="3"/>
          <w:numId w:val="26"/>
        </w:numPr>
      </w:pPr>
      <w:r>
        <w:t>Schaalniveau 11-14: 1px doorgetrokken, 1px onderbroken</w:t>
      </w:r>
    </w:p>
    <w:p w14:paraId="554784EB" w14:textId="77777777" w:rsidR="00586F4F" w:rsidRDefault="00000000">
      <w:pPr>
        <w:pStyle w:val="Plattetekst1"/>
        <w:numPr>
          <w:ilvl w:val="3"/>
          <w:numId w:val="26"/>
        </w:numPr>
      </w:pPr>
      <w:r>
        <w:t>Schaalniveau 15-16: 4px doorgetrokken, 4px onderbroken</w:t>
      </w:r>
    </w:p>
    <w:p w14:paraId="33C30403" w14:textId="77777777" w:rsidR="00586F4F" w:rsidRDefault="00000000">
      <w:pPr>
        <w:pStyle w:val="Plattetekst1"/>
        <w:numPr>
          <w:ilvl w:val="2"/>
          <w:numId w:val="26"/>
        </w:numPr>
      </w:pPr>
      <w:r>
        <w:t>In gebruik:</w:t>
      </w:r>
    </w:p>
    <w:p w14:paraId="5B7DBC5B" w14:textId="77777777" w:rsidR="00586F4F" w:rsidRDefault="00000000">
      <w:pPr>
        <w:pStyle w:val="Plattetekst1"/>
        <w:numPr>
          <w:ilvl w:val="3"/>
          <w:numId w:val="26"/>
        </w:numPr>
      </w:pPr>
      <w:r>
        <w:t>Schaalniveau 11-14: doorgetrokken lijn</w:t>
      </w:r>
    </w:p>
    <w:p w14:paraId="01AFE407" w14:textId="77777777" w:rsidR="00586F4F" w:rsidRDefault="00000000">
      <w:pPr>
        <w:pStyle w:val="Plattetekst1"/>
        <w:numPr>
          <w:ilvl w:val="3"/>
          <w:numId w:val="26"/>
        </w:numPr>
      </w:pPr>
      <w:r>
        <w:t>Schaalniveau 15-16: geen</w:t>
      </w:r>
    </w:p>
    <w:p w14:paraId="53CB8269" w14:textId="77777777" w:rsidR="00586F4F" w:rsidRDefault="00000000">
      <w:pPr>
        <w:pStyle w:val="Plattetekst1"/>
        <w:numPr>
          <w:ilvl w:val="2"/>
          <w:numId w:val="26"/>
        </w:numPr>
      </w:pPr>
      <w:r>
        <w:t>Buiten gebruik:</w:t>
      </w:r>
    </w:p>
    <w:p w14:paraId="4156D3E2" w14:textId="77777777" w:rsidR="00586F4F" w:rsidRDefault="00000000">
      <w:pPr>
        <w:pStyle w:val="Plattetekst1"/>
        <w:numPr>
          <w:ilvl w:val="3"/>
          <w:numId w:val="26"/>
        </w:numPr>
      </w:pPr>
      <w:r>
        <w:t>Schaalniveau 11-14: 4px doorgetrokken, 2px onderbroken, 2px doorgetrokken, 2px onderbroken</w:t>
      </w:r>
    </w:p>
    <w:p w14:paraId="3B0B587F" w14:textId="77777777" w:rsidR="00586F4F" w:rsidRDefault="00000000">
      <w:pPr>
        <w:pStyle w:val="Plattetekst1"/>
        <w:numPr>
          <w:ilvl w:val="3"/>
          <w:numId w:val="26"/>
        </w:numPr>
      </w:pPr>
      <w:r>
        <w:t>Schaalniveau 15-16: 12px doorgetrokken, 4px onderbroken, 4px doorgetrokken, 4px onderbroken</w:t>
      </w:r>
    </w:p>
    <w:p w14:paraId="3D4EE058" w14:textId="77777777" w:rsidR="00586F4F" w:rsidRDefault="00000000">
      <w:pPr>
        <w:pStyle w:val="Plattetekst1"/>
        <w:numPr>
          <w:ilvl w:val="0"/>
          <w:numId w:val="26"/>
        </w:numPr>
      </w:pPr>
      <w:r>
        <w:t>Grootte:</w:t>
      </w:r>
    </w:p>
    <w:p w14:paraId="16017281"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0926CD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1C676EB8" w14:textId="77777777" w:rsidR="00586F4F" w:rsidRDefault="00000000">
      <w:pPr>
        <w:pStyle w:val="Plattetekst1"/>
        <w:numPr>
          <w:ilvl w:val="1"/>
          <w:numId w:val="26"/>
        </w:numPr>
      </w:pPr>
      <w:r>
        <w:lastRenderedPageBreak/>
        <w:t xml:space="preserve">8 </w:t>
      </w:r>
      <w:proofErr w:type="spellStart"/>
      <w:r>
        <w:t>px</w:t>
      </w:r>
      <w:proofErr w:type="spellEnd"/>
      <w:r>
        <w:t xml:space="preserve"> op schaalniveau 13</w:t>
      </w:r>
    </w:p>
    <w:p w14:paraId="470F5C2A"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34F9080"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E673ECB" w14:textId="77777777" w:rsidR="00586F4F" w:rsidRDefault="00000000">
      <w:pPr>
        <w:pStyle w:val="Plattetekst1"/>
        <w:numPr>
          <w:ilvl w:val="0"/>
          <w:numId w:val="26"/>
        </w:numPr>
      </w:pPr>
      <w:r>
        <w:t>Transparantie: 60 %</w:t>
      </w:r>
    </w:p>
    <w:p w14:paraId="29E09F61" w14:textId="77777777" w:rsidR="00586F4F"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2406412"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94F1778"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5A441828"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15F8DE7"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9D38273" w14:textId="77777777" w:rsidR="00586F4F" w:rsidRDefault="00000000">
            <w:pPr>
              <w:pStyle w:val="TableContents"/>
              <w:jc w:val="center"/>
            </w:pPr>
            <w:r>
              <w:rPr>
                <w:rFonts w:eastAsia="Lucida Sans Unicode" w:cs="Tahoma"/>
                <w:b/>
                <w:bCs/>
                <w:iCs/>
                <w:color w:val="FFFFFF"/>
                <w:szCs w:val="20"/>
              </w:rPr>
              <w:t>Buiten gebruik</w:t>
            </w:r>
          </w:p>
        </w:tc>
      </w:tr>
      <w:tr w:rsidR="00586F4F" w14:paraId="23530A51"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BFA3B"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CB6E4A" w14:textId="77777777" w:rsidR="00586F4F" w:rsidRDefault="00000000">
            <w:pPr>
              <w:pStyle w:val="TableContents"/>
            </w:pPr>
            <w:r>
              <w:rPr>
                <w:noProof/>
              </w:rPr>
              <w:drawing>
                <wp:anchor distT="0" distB="0" distL="0" distR="0" simplePos="0" relativeHeight="40" behindDoc="0" locked="0" layoutInCell="1" allowOverlap="1" wp14:anchorId="5C6F92F7" wp14:editId="3F65F5E2">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CACE95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3BF7B99"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582F0" w14:textId="77777777" w:rsidR="00586F4F" w:rsidRDefault="00000000">
            <w:pPr>
              <w:pStyle w:val="TableContents"/>
            </w:pPr>
            <w:r>
              <w:rPr>
                <w:noProof/>
              </w:rPr>
              <w:drawing>
                <wp:anchor distT="0" distB="0" distL="0" distR="0" simplePos="0" relativeHeight="41" behindDoc="0" locked="0" layoutInCell="1" allowOverlap="1" wp14:anchorId="4596A502" wp14:editId="3F4529A0">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4CBEF7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07F576A"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493D93" w14:textId="77777777" w:rsidR="00586F4F" w:rsidRDefault="00000000">
            <w:pPr>
              <w:pStyle w:val="TableContents"/>
            </w:pPr>
            <w:r>
              <w:rPr>
                <w:noProof/>
              </w:rPr>
              <w:drawing>
                <wp:anchor distT="0" distB="0" distL="0" distR="0" simplePos="0" relativeHeight="42" behindDoc="0" locked="0" layoutInCell="1" allowOverlap="1" wp14:anchorId="5B5AA82E" wp14:editId="3FF2CA5F">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5D8066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EAF8C5E"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8B295" w14:textId="77777777" w:rsidR="00586F4F" w:rsidRDefault="00000000">
            <w:pPr>
              <w:pStyle w:val="TableContents"/>
            </w:pPr>
            <w:r>
              <w:rPr>
                <w:noProof/>
              </w:rPr>
              <w:drawing>
                <wp:anchor distT="0" distB="0" distL="0" distR="0" simplePos="0" relativeHeight="59" behindDoc="0" locked="0" layoutInCell="1" allowOverlap="1" wp14:anchorId="604A7A4C" wp14:editId="2442A302">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4B7B46A8" w14:textId="77777777" w:rsidR="00586F4F" w:rsidRDefault="00000000">
      <w:pPr>
        <w:pStyle w:val="Kop2"/>
        <w:numPr>
          <w:ilvl w:val="1"/>
          <w:numId w:val="3"/>
        </w:numPr>
      </w:pPr>
      <w:bookmarkStart w:id="164" w:name="_Toc42596116"/>
      <w:bookmarkStart w:id="165" w:name="_Toc51750209"/>
      <w:bookmarkStart w:id="166" w:name="_Toc178598363"/>
      <w:r>
        <w:t>Mangat</w:t>
      </w:r>
      <w:bookmarkEnd w:id="164"/>
      <w:bookmarkEnd w:id="165"/>
      <w:bookmarkEnd w:id="166"/>
    </w:p>
    <w:p w14:paraId="53528AAC" w14:textId="77777777" w:rsidR="00586F4F" w:rsidRDefault="00000000">
      <w:pPr>
        <w:pStyle w:val="Kop3"/>
        <w:numPr>
          <w:ilvl w:val="2"/>
          <w:numId w:val="3"/>
        </w:numPr>
      </w:pPr>
      <w:bookmarkStart w:id="167" w:name="__RefHeading___Toc4536_4117045737"/>
      <w:bookmarkEnd w:id="167"/>
      <w:r>
        <w:t>Regel</w:t>
      </w:r>
    </w:p>
    <w:p w14:paraId="209EDB0D"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9465126" w14:textId="77777777" w:rsidR="00586F4F" w:rsidRDefault="00000000">
      <w:pPr>
        <w:pStyle w:val="Plattetekst1"/>
        <w:numPr>
          <w:ilvl w:val="0"/>
          <w:numId w:val="26"/>
        </w:numPr>
      </w:pPr>
      <w:r>
        <w:t>Kleur:</w:t>
      </w:r>
    </w:p>
    <w:p w14:paraId="69A3E6F5" w14:textId="77777777" w:rsidR="00586F4F" w:rsidRDefault="00000000">
      <w:pPr>
        <w:pStyle w:val="Plattetekst1"/>
        <w:numPr>
          <w:ilvl w:val="1"/>
          <w:numId w:val="26"/>
        </w:numPr>
      </w:pPr>
      <w:r>
        <w:t>Vlak: het puntsymbool krijgt de kleur overeenkomstig het “thema” van het nutsvoorzieningennet waarin het gebruikt wordt.</w:t>
      </w:r>
    </w:p>
    <w:p w14:paraId="4FE04222" w14:textId="77777777" w:rsidR="00586F4F" w:rsidRDefault="00000000">
      <w:pPr>
        <w:pStyle w:val="Plattetekst1"/>
        <w:numPr>
          <w:ilvl w:val="1"/>
          <w:numId w:val="26"/>
        </w:numPr>
      </w:pPr>
      <w:r>
        <w:t>Lijn: #000000</w:t>
      </w:r>
    </w:p>
    <w:p w14:paraId="6955F93A" w14:textId="77777777" w:rsidR="00586F4F" w:rsidRDefault="00000000">
      <w:pPr>
        <w:pStyle w:val="Plattetekst1"/>
        <w:numPr>
          <w:ilvl w:val="1"/>
          <w:numId w:val="26"/>
        </w:numPr>
      </w:pPr>
      <w:r>
        <w:t>Punt (aangrijpingspunt): #000000</w:t>
      </w:r>
    </w:p>
    <w:p w14:paraId="22470EF9" w14:textId="77777777" w:rsidR="00586F4F" w:rsidRDefault="00000000">
      <w:pPr>
        <w:pStyle w:val="Plattetekst1"/>
        <w:numPr>
          <w:ilvl w:val="0"/>
          <w:numId w:val="26"/>
        </w:numPr>
      </w:pPr>
      <w:r>
        <w:t>Vorm:</w:t>
      </w:r>
    </w:p>
    <w:p w14:paraId="1B162553" w14:textId="77777777" w:rsidR="00586F4F" w:rsidRDefault="00000000">
      <w:pPr>
        <w:pStyle w:val="Plattetekst1"/>
        <w:numPr>
          <w:ilvl w:val="1"/>
          <w:numId w:val="26"/>
        </w:numPr>
      </w:pPr>
      <w:r>
        <w:t>Puntsymbool:</w:t>
      </w:r>
    </w:p>
    <w:p w14:paraId="3BA2A3D7" w14:textId="77777777" w:rsidR="00586F4F" w:rsidRDefault="00000000">
      <w:pPr>
        <w:pStyle w:val="Plattetekst1"/>
        <w:numPr>
          <w:ilvl w:val="2"/>
          <w:numId w:val="26"/>
        </w:numPr>
      </w:pPr>
      <w:r>
        <w:t>Vierkant op schaalniveau 11-14</w:t>
      </w:r>
    </w:p>
    <w:p w14:paraId="69743BE8" w14:textId="77777777" w:rsidR="00586F4F" w:rsidRDefault="00000000">
      <w:pPr>
        <w:pStyle w:val="Plattetekst1"/>
        <w:numPr>
          <w:ilvl w:val="2"/>
          <w:numId w:val="26"/>
        </w:numPr>
      </w:pPr>
      <w:r>
        <w:t>Puntsymbool op schaalniveau 15-16</w:t>
      </w:r>
    </w:p>
    <w:p w14:paraId="2B2B1417" w14:textId="77777777" w:rsidR="00586F4F" w:rsidRDefault="00000000">
      <w:pPr>
        <w:pStyle w:val="Plattetekst1"/>
        <w:numPr>
          <w:ilvl w:val="2"/>
          <w:numId w:val="26"/>
        </w:numPr>
      </w:pPr>
      <w:r>
        <w:t>Cirkel op schaalniveau 15-16 (voor het aangrijpingspunt)</w:t>
      </w:r>
    </w:p>
    <w:p w14:paraId="2EAE83E8" w14:textId="77777777" w:rsidR="00586F4F" w:rsidRDefault="00000000">
      <w:pPr>
        <w:pStyle w:val="Plattetekst1"/>
        <w:numPr>
          <w:ilvl w:val="1"/>
          <w:numId w:val="26"/>
        </w:numPr>
      </w:pPr>
      <w:r>
        <w:t>Lijnsymbool (omtrek van het puntsymbool)</w:t>
      </w:r>
    </w:p>
    <w:p w14:paraId="7807350B" w14:textId="77777777" w:rsidR="00586F4F" w:rsidRDefault="00000000">
      <w:pPr>
        <w:pStyle w:val="Plattetekst1"/>
        <w:numPr>
          <w:ilvl w:val="2"/>
          <w:numId w:val="26"/>
        </w:numPr>
      </w:pPr>
      <w:r>
        <w:t>Geprojecteerd:</w:t>
      </w:r>
    </w:p>
    <w:p w14:paraId="478AD810" w14:textId="77777777" w:rsidR="00586F4F" w:rsidRDefault="00000000">
      <w:pPr>
        <w:pStyle w:val="Plattetekst1"/>
        <w:numPr>
          <w:ilvl w:val="3"/>
          <w:numId w:val="26"/>
        </w:numPr>
      </w:pPr>
      <w:r>
        <w:lastRenderedPageBreak/>
        <w:t>Schaalniveau 11-14: 1px doorgetrokken, 1px onderbroken</w:t>
      </w:r>
    </w:p>
    <w:p w14:paraId="348FBB66" w14:textId="77777777" w:rsidR="00586F4F" w:rsidRDefault="00000000">
      <w:pPr>
        <w:pStyle w:val="Plattetekst1"/>
        <w:numPr>
          <w:ilvl w:val="3"/>
          <w:numId w:val="26"/>
        </w:numPr>
      </w:pPr>
      <w:r>
        <w:t>Schaalniveau 15-16: 4px doorgetrokken, 4px onderbroken</w:t>
      </w:r>
    </w:p>
    <w:p w14:paraId="09150CE1" w14:textId="77777777" w:rsidR="00586F4F" w:rsidRDefault="00000000">
      <w:pPr>
        <w:pStyle w:val="Plattetekst1"/>
        <w:numPr>
          <w:ilvl w:val="2"/>
          <w:numId w:val="26"/>
        </w:numPr>
      </w:pPr>
      <w:r>
        <w:t>In gebruik:</w:t>
      </w:r>
    </w:p>
    <w:p w14:paraId="079BB888" w14:textId="77777777" w:rsidR="00586F4F" w:rsidRDefault="00000000">
      <w:pPr>
        <w:pStyle w:val="Plattetekst1"/>
        <w:numPr>
          <w:ilvl w:val="3"/>
          <w:numId w:val="26"/>
        </w:numPr>
      </w:pPr>
      <w:r>
        <w:t>Schaalniveau 11-14: doorgetrokken lijn</w:t>
      </w:r>
    </w:p>
    <w:p w14:paraId="7C02F3FF" w14:textId="77777777" w:rsidR="00586F4F" w:rsidRDefault="00000000">
      <w:pPr>
        <w:pStyle w:val="Plattetekst1"/>
        <w:numPr>
          <w:ilvl w:val="3"/>
          <w:numId w:val="26"/>
        </w:numPr>
      </w:pPr>
      <w:r>
        <w:t>Schaalniveau 15-16: geen</w:t>
      </w:r>
    </w:p>
    <w:p w14:paraId="18577F7D" w14:textId="77777777" w:rsidR="00586F4F" w:rsidRDefault="00000000">
      <w:pPr>
        <w:pStyle w:val="Plattetekst1"/>
        <w:numPr>
          <w:ilvl w:val="2"/>
          <w:numId w:val="26"/>
        </w:numPr>
      </w:pPr>
      <w:r>
        <w:t>Buiten gebruik:</w:t>
      </w:r>
    </w:p>
    <w:p w14:paraId="6FC2B001" w14:textId="77777777" w:rsidR="00586F4F" w:rsidRDefault="00000000">
      <w:pPr>
        <w:pStyle w:val="Plattetekst1"/>
        <w:numPr>
          <w:ilvl w:val="3"/>
          <w:numId w:val="26"/>
        </w:numPr>
      </w:pPr>
      <w:r>
        <w:t>Schaalniveau 11-14: 4px doorgetrokken, 2px onderbroken, 2px doorgetrokken, 2px onderbroken</w:t>
      </w:r>
    </w:p>
    <w:p w14:paraId="1AE70F26" w14:textId="77777777" w:rsidR="00586F4F" w:rsidRDefault="00000000">
      <w:pPr>
        <w:pStyle w:val="Plattetekst1"/>
        <w:numPr>
          <w:ilvl w:val="3"/>
          <w:numId w:val="26"/>
        </w:numPr>
      </w:pPr>
      <w:r>
        <w:t>Schaalniveau 15-16: 12px doorgetrokken, 4px onderbroken, 4px doorgetrokken, 4px onderbroken</w:t>
      </w:r>
    </w:p>
    <w:p w14:paraId="2D3CF727" w14:textId="77777777" w:rsidR="00586F4F" w:rsidRDefault="00000000">
      <w:pPr>
        <w:pStyle w:val="Plattetekst1"/>
        <w:numPr>
          <w:ilvl w:val="0"/>
          <w:numId w:val="26"/>
        </w:numPr>
      </w:pPr>
      <w:r>
        <w:t>Grootte:</w:t>
      </w:r>
    </w:p>
    <w:p w14:paraId="16E25E8C"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551F05D"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37EC88C"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21E07582"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B08BD1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594BE6E9" w14:textId="77777777" w:rsidR="00586F4F" w:rsidRDefault="00000000">
      <w:pPr>
        <w:pStyle w:val="Plattetekst1"/>
        <w:numPr>
          <w:ilvl w:val="0"/>
          <w:numId w:val="26"/>
        </w:numPr>
      </w:pPr>
      <w:r>
        <w:t>Transparantie: 60 %</w:t>
      </w:r>
    </w:p>
    <w:p w14:paraId="4FE66FA1" w14:textId="77777777" w:rsidR="00586F4F"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09D50C6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6555E69"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413C3B4"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54796E6"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674CC79" w14:textId="77777777" w:rsidR="00586F4F" w:rsidRDefault="00000000">
            <w:pPr>
              <w:pStyle w:val="TableContents"/>
              <w:jc w:val="center"/>
            </w:pPr>
            <w:r>
              <w:rPr>
                <w:rFonts w:eastAsia="Lucida Sans Unicode" w:cs="Tahoma"/>
                <w:b/>
                <w:bCs/>
                <w:iCs/>
                <w:color w:val="FFFFFF"/>
                <w:szCs w:val="20"/>
              </w:rPr>
              <w:t>Buiten gebruik</w:t>
            </w:r>
          </w:p>
        </w:tc>
      </w:tr>
      <w:tr w:rsidR="00586F4F" w14:paraId="39C273C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D49D270"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1AF8AB" w14:textId="77777777" w:rsidR="00586F4F" w:rsidRDefault="00000000">
            <w:pPr>
              <w:pStyle w:val="TableContents"/>
            </w:pPr>
            <w:r>
              <w:rPr>
                <w:noProof/>
              </w:rPr>
              <w:drawing>
                <wp:anchor distT="0" distB="0" distL="0" distR="0" simplePos="0" relativeHeight="43" behindDoc="0" locked="0" layoutInCell="1" allowOverlap="1" wp14:anchorId="2B743EB2" wp14:editId="25960AA2">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DA203D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3DFF028"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0D1315" w14:textId="77777777" w:rsidR="00586F4F" w:rsidRDefault="00000000">
            <w:pPr>
              <w:pStyle w:val="TableContents"/>
            </w:pPr>
            <w:r>
              <w:rPr>
                <w:noProof/>
              </w:rPr>
              <w:drawing>
                <wp:anchor distT="0" distB="0" distL="0" distR="0" simplePos="0" relativeHeight="44" behindDoc="0" locked="0" layoutInCell="1" allowOverlap="1" wp14:anchorId="0822A5C6" wp14:editId="343E43E5">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766DB57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B7A28A4"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761E1A" w14:textId="77777777" w:rsidR="00586F4F" w:rsidRDefault="00000000">
            <w:pPr>
              <w:pStyle w:val="TableContents"/>
            </w:pPr>
            <w:r>
              <w:rPr>
                <w:noProof/>
              </w:rPr>
              <w:drawing>
                <wp:anchor distT="0" distB="0" distL="0" distR="0" simplePos="0" relativeHeight="45" behindDoc="0" locked="0" layoutInCell="1" allowOverlap="1" wp14:anchorId="53BF6D0D" wp14:editId="71C762C9">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F06E9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9D79741"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290BA" w14:textId="77777777" w:rsidR="00586F4F" w:rsidRDefault="00000000">
            <w:pPr>
              <w:pStyle w:val="TableContents"/>
            </w:pPr>
            <w:r>
              <w:rPr>
                <w:noProof/>
              </w:rPr>
              <w:drawing>
                <wp:anchor distT="0" distB="0" distL="0" distR="0" simplePos="0" relativeHeight="60" behindDoc="0" locked="0" layoutInCell="1" allowOverlap="1" wp14:anchorId="0925BBC6" wp14:editId="07A14D0F">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073B29C9" w14:textId="77777777" w:rsidR="00586F4F" w:rsidRDefault="00000000">
      <w:pPr>
        <w:pStyle w:val="Kop2"/>
        <w:numPr>
          <w:ilvl w:val="1"/>
          <w:numId w:val="3"/>
        </w:numPr>
      </w:pPr>
      <w:bookmarkStart w:id="169" w:name="_Toc51750210"/>
      <w:bookmarkStart w:id="170" w:name="_Toc42596117"/>
      <w:bookmarkStart w:id="171" w:name="_Toc178598364"/>
      <w:r>
        <w:t>Mast</w:t>
      </w:r>
      <w:bookmarkEnd w:id="169"/>
      <w:bookmarkEnd w:id="170"/>
      <w:bookmarkEnd w:id="171"/>
    </w:p>
    <w:p w14:paraId="03BEA9CA" w14:textId="77777777" w:rsidR="00586F4F" w:rsidRDefault="00000000">
      <w:pPr>
        <w:pStyle w:val="Kop3"/>
        <w:numPr>
          <w:ilvl w:val="2"/>
          <w:numId w:val="3"/>
        </w:numPr>
      </w:pPr>
      <w:bookmarkStart w:id="172" w:name="__RefHeading___Toc4540_4117045737"/>
      <w:bookmarkEnd w:id="172"/>
      <w:r>
        <w:t>Regel</w:t>
      </w:r>
    </w:p>
    <w:p w14:paraId="44844C7A"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276B099" w14:textId="77777777" w:rsidR="00586F4F" w:rsidRDefault="00000000">
      <w:pPr>
        <w:pStyle w:val="Plattetekst1"/>
        <w:numPr>
          <w:ilvl w:val="0"/>
          <w:numId w:val="26"/>
        </w:numPr>
      </w:pPr>
      <w:r>
        <w:t>Kleur:</w:t>
      </w:r>
    </w:p>
    <w:p w14:paraId="3E61B3FA" w14:textId="77777777" w:rsidR="00586F4F" w:rsidRDefault="00000000">
      <w:pPr>
        <w:pStyle w:val="Plattetekst1"/>
        <w:numPr>
          <w:ilvl w:val="1"/>
          <w:numId w:val="26"/>
        </w:numPr>
      </w:pPr>
      <w:r>
        <w:t>Vlak: het puntsymbool krijgt de kleur overeenkomstig het “thema” van het nutsvoorzieningennet waarin het gebruikt wordt.</w:t>
      </w:r>
    </w:p>
    <w:p w14:paraId="454241DB" w14:textId="77777777" w:rsidR="00586F4F" w:rsidRDefault="00000000">
      <w:pPr>
        <w:pStyle w:val="Plattetekst1"/>
        <w:numPr>
          <w:ilvl w:val="1"/>
          <w:numId w:val="26"/>
        </w:numPr>
      </w:pPr>
      <w:r>
        <w:t>Lijn: #000000</w:t>
      </w:r>
    </w:p>
    <w:p w14:paraId="19E545B4" w14:textId="77777777" w:rsidR="00586F4F" w:rsidRDefault="00000000">
      <w:pPr>
        <w:pStyle w:val="Plattetekst1"/>
        <w:numPr>
          <w:ilvl w:val="1"/>
          <w:numId w:val="26"/>
        </w:numPr>
      </w:pPr>
      <w:r>
        <w:t>Cirkel (aangrijpingspunt): #000000</w:t>
      </w:r>
    </w:p>
    <w:p w14:paraId="0BAFC763" w14:textId="77777777" w:rsidR="00586F4F" w:rsidRDefault="00000000">
      <w:pPr>
        <w:pStyle w:val="Plattetekst1"/>
        <w:numPr>
          <w:ilvl w:val="0"/>
          <w:numId w:val="26"/>
        </w:numPr>
      </w:pPr>
      <w:r>
        <w:t>Vorm:</w:t>
      </w:r>
    </w:p>
    <w:p w14:paraId="7180CEE5" w14:textId="77777777" w:rsidR="00586F4F" w:rsidRDefault="00000000">
      <w:pPr>
        <w:pStyle w:val="Plattetekst1"/>
        <w:numPr>
          <w:ilvl w:val="1"/>
          <w:numId w:val="26"/>
        </w:numPr>
      </w:pPr>
      <w:r>
        <w:t>Puntsymbool:</w:t>
      </w:r>
    </w:p>
    <w:p w14:paraId="758E0E4A" w14:textId="77777777" w:rsidR="00586F4F" w:rsidRDefault="00000000">
      <w:pPr>
        <w:pStyle w:val="Plattetekst1"/>
        <w:numPr>
          <w:ilvl w:val="2"/>
          <w:numId w:val="26"/>
        </w:numPr>
      </w:pPr>
      <w:r>
        <w:t>Vierkant op schaalniveau 11-14</w:t>
      </w:r>
    </w:p>
    <w:p w14:paraId="65C72AAF" w14:textId="77777777" w:rsidR="00586F4F" w:rsidRDefault="00000000">
      <w:pPr>
        <w:pStyle w:val="Plattetekst1"/>
        <w:numPr>
          <w:ilvl w:val="2"/>
          <w:numId w:val="26"/>
        </w:numPr>
      </w:pPr>
      <w:r>
        <w:t>Puntsymbool op schaalniveau 15-16</w:t>
      </w:r>
    </w:p>
    <w:p w14:paraId="24BD7AE1" w14:textId="77777777" w:rsidR="00586F4F" w:rsidRDefault="00000000">
      <w:pPr>
        <w:pStyle w:val="Plattetekst1"/>
        <w:numPr>
          <w:ilvl w:val="2"/>
          <w:numId w:val="26"/>
        </w:numPr>
      </w:pPr>
      <w:r>
        <w:t>Cirkel op schaalniveau 15-16 (voor het aangrijpingspunt)</w:t>
      </w:r>
    </w:p>
    <w:p w14:paraId="141FD485" w14:textId="77777777" w:rsidR="00586F4F" w:rsidRDefault="00000000">
      <w:pPr>
        <w:pStyle w:val="Plattetekst1"/>
        <w:numPr>
          <w:ilvl w:val="1"/>
          <w:numId w:val="26"/>
        </w:numPr>
      </w:pPr>
      <w:r>
        <w:t>Lijnsymbool (omtrek van het puntsymbool)</w:t>
      </w:r>
    </w:p>
    <w:p w14:paraId="2428B06F" w14:textId="77777777" w:rsidR="00586F4F" w:rsidRDefault="00000000">
      <w:pPr>
        <w:pStyle w:val="Plattetekst1"/>
        <w:numPr>
          <w:ilvl w:val="2"/>
          <w:numId w:val="26"/>
        </w:numPr>
      </w:pPr>
      <w:r>
        <w:t>Geprojecteerd:</w:t>
      </w:r>
    </w:p>
    <w:p w14:paraId="48055C0E" w14:textId="77777777" w:rsidR="00586F4F" w:rsidRDefault="00000000">
      <w:pPr>
        <w:pStyle w:val="Plattetekst1"/>
        <w:numPr>
          <w:ilvl w:val="3"/>
          <w:numId w:val="26"/>
        </w:numPr>
      </w:pPr>
      <w:r>
        <w:t>Schaalniveau 11-14: 1px doorgetrokken, 1px onderbroken</w:t>
      </w:r>
    </w:p>
    <w:p w14:paraId="10A954BD" w14:textId="77777777" w:rsidR="00586F4F" w:rsidRDefault="00000000">
      <w:pPr>
        <w:pStyle w:val="Plattetekst1"/>
        <w:numPr>
          <w:ilvl w:val="3"/>
          <w:numId w:val="26"/>
        </w:numPr>
      </w:pPr>
      <w:r>
        <w:t>Schaalniveau 15-16: 4px doorgetrokken, 4px onderbroken</w:t>
      </w:r>
    </w:p>
    <w:p w14:paraId="4B248D5C" w14:textId="77777777" w:rsidR="00586F4F" w:rsidRDefault="00000000">
      <w:pPr>
        <w:pStyle w:val="Plattetekst1"/>
        <w:numPr>
          <w:ilvl w:val="2"/>
          <w:numId w:val="26"/>
        </w:numPr>
      </w:pPr>
      <w:r>
        <w:t>In gebruik:</w:t>
      </w:r>
    </w:p>
    <w:p w14:paraId="544FCCD3" w14:textId="77777777" w:rsidR="00586F4F" w:rsidRDefault="00000000">
      <w:pPr>
        <w:pStyle w:val="Plattetekst1"/>
        <w:numPr>
          <w:ilvl w:val="3"/>
          <w:numId w:val="26"/>
        </w:numPr>
      </w:pPr>
      <w:r>
        <w:t>Schaalniveau 11-14: doorgetrokken lijn</w:t>
      </w:r>
    </w:p>
    <w:p w14:paraId="1471A2A8" w14:textId="77777777" w:rsidR="00586F4F" w:rsidRDefault="00000000">
      <w:pPr>
        <w:pStyle w:val="Plattetekst1"/>
        <w:numPr>
          <w:ilvl w:val="3"/>
          <w:numId w:val="26"/>
        </w:numPr>
      </w:pPr>
      <w:r>
        <w:t>Schaalniveau 15-16: geen</w:t>
      </w:r>
    </w:p>
    <w:p w14:paraId="6679BF00" w14:textId="77777777" w:rsidR="00586F4F" w:rsidRDefault="00000000">
      <w:pPr>
        <w:pStyle w:val="Plattetekst1"/>
        <w:numPr>
          <w:ilvl w:val="2"/>
          <w:numId w:val="26"/>
        </w:numPr>
      </w:pPr>
      <w:r>
        <w:t>Buiten gebruik:</w:t>
      </w:r>
    </w:p>
    <w:p w14:paraId="67A15723" w14:textId="77777777" w:rsidR="00586F4F" w:rsidRDefault="00000000">
      <w:pPr>
        <w:pStyle w:val="Plattetekst1"/>
        <w:numPr>
          <w:ilvl w:val="3"/>
          <w:numId w:val="26"/>
        </w:numPr>
      </w:pPr>
      <w:r>
        <w:t>Schaalniveau 11-14: 4px doorgetrokken, 2px onderbroken, 2px doorgetrokken, 2px onderbroken</w:t>
      </w:r>
    </w:p>
    <w:p w14:paraId="3398C863" w14:textId="77777777" w:rsidR="00586F4F" w:rsidRDefault="00000000">
      <w:pPr>
        <w:pStyle w:val="Plattetekst1"/>
        <w:numPr>
          <w:ilvl w:val="3"/>
          <w:numId w:val="26"/>
        </w:numPr>
      </w:pPr>
      <w:r>
        <w:t>Schaalniveau 15-16: 12px doorgetrokken, 4px onderbroken, 4px doorgetrokken, 4px onderbroken</w:t>
      </w:r>
    </w:p>
    <w:p w14:paraId="074C3C4F" w14:textId="77777777" w:rsidR="00586F4F" w:rsidRDefault="00000000">
      <w:pPr>
        <w:pStyle w:val="Plattetekst1"/>
        <w:numPr>
          <w:ilvl w:val="0"/>
          <w:numId w:val="26"/>
        </w:numPr>
      </w:pPr>
      <w:r>
        <w:t>Grootte:</w:t>
      </w:r>
    </w:p>
    <w:p w14:paraId="12B25AF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F58C5B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6BA6E83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7D271F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60EE9C0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3CE582C1" w14:textId="77777777" w:rsidR="00586F4F" w:rsidRDefault="00000000">
      <w:pPr>
        <w:pStyle w:val="Plattetekst1"/>
        <w:numPr>
          <w:ilvl w:val="0"/>
          <w:numId w:val="26"/>
        </w:numPr>
      </w:pPr>
      <w:r>
        <w:t>Transparantie: 60 %</w:t>
      </w:r>
    </w:p>
    <w:p w14:paraId="4BD5EC65" w14:textId="77777777" w:rsidR="00586F4F"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606E35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8DAC710"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C13B1FE"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AA01673"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3A89DD98" w14:textId="77777777" w:rsidR="00586F4F" w:rsidRDefault="00000000">
            <w:pPr>
              <w:pStyle w:val="TableContents"/>
              <w:jc w:val="center"/>
            </w:pPr>
            <w:r>
              <w:rPr>
                <w:rFonts w:eastAsia="Lucida Sans Unicode" w:cs="Tahoma"/>
                <w:b/>
                <w:bCs/>
                <w:iCs/>
                <w:color w:val="FFFFFF"/>
                <w:szCs w:val="20"/>
              </w:rPr>
              <w:t>Buiten gebruik</w:t>
            </w:r>
          </w:p>
        </w:tc>
      </w:tr>
      <w:tr w:rsidR="00586F4F" w14:paraId="60B453A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14B5EC2"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7F2B7E" w14:textId="77777777" w:rsidR="00586F4F" w:rsidRDefault="00000000">
            <w:pPr>
              <w:pStyle w:val="TableContents"/>
            </w:pPr>
            <w:r>
              <w:rPr>
                <w:noProof/>
              </w:rPr>
              <w:drawing>
                <wp:anchor distT="0" distB="0" distL="0" distR="0" simplePos="0" relativeHeight="46" behindDoc="0" locked="0" layoutInCell="1" allowOverlap="1" wp14:anchorId="5215FFC8" wp14:editId="31027280">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792B85C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0F9B6BD"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E42351" w14:textId="77777777" w:rsidR="00586F4F" w:rsidRDefault="00000000">
            <w:pPr>
              <w:pStyle w:val="TableContents"/>
            </w:pPr>
            <w:r>
              <w:rPr>
                <w:noProof/>
              </w:rPr>
              <w:drawing>
                <wp:anchor distT="0" distB="0" distL="0" distR="0" simplePos="0" relativeHeight="47" behindDoc="0" locked="0" layoutInCell="1" allowOverlap="1" wp14:anchorId="45EF5FFB" wp14:editId="0B4204F7">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F50915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B94210"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8123C" w14:textId="77777777" w:rsidR="00586F4F" w:rsidRDefault="00000000">
            <w:pPr>
              <w:pStyle w:val="TableContents"/>
            </w:pPr>
            <w:r>
              <w:rPr>
                <w:noProof/>
              </w:rPr>
              <w:drawing>
                <wp:anchor distT="0" distB="0" distL="0" distR="0" simplePos="0" relativeHeight="48" behindDoc="0" locked="0" layoutInCell="1" allowOverlap="1" wp14:anchorId="7EC536F7" wp14:editId="6EDAAD9E">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1430CF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0E58982"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D90935" w14:textId="77777777" w:rsidR="00586F4F" w:rsidRDefault="00000000">
            <w:pPr>
              <w:pStyle w:val="TableContents"/>
            </w:pPr>
            <w:r>
              <w:rPr>
                <w:noProof/>
              </w:rPr>
              <w:drawing>
                <wp:anchor distT="0" distB="0" distL="0" distR="0" simplePos="0" relativeHeight="61" behindDoc="0" locked="0" layoutInCell="1" allowOverlap="1" wp14:anchorId="56438B65" wp14:editId="78478B6A">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74547FD2" w14:textId="77777777" w:rsidR="00586F4F" w:rsidRDefault="00000000">
      <w:pPr>
        <w:pStyle w:val="Kop2"/>
        <w:numPr>
          <w:ilvl w:val="1"/>
          <w:numId w:val="3"/>
        </w:numPr>
      </w:pPr>
      <w:bookmarkStart w:id="174" w:name="_Toc42596118"/>
      <w:bookmarkStart w:id="175" w:name="_Toc51750211"/>
      <w:bookmarkStart w:id="176" w:name="_Toc178598365"/>
      <w:r>
        <w:t>Technisch gebouw</w:t>
      </w:r>
      <w:bookmarkEnd w:id="174"/>
      <w:bookmarkEnd w:id="175"/>
      <w:bookmarkEnd w:id="176"/>
    </w:p>
    <w:p w14:paraId="68B8884F" w14:textId="77777777" w:rsidR="00586F4F" w:rsidRDefault="00000000">
      <w:pPr>
        <w:pStyle w:val="Kop3"/>
        <w:numPr>
          <w:ilvl w:val="2"/>
          <w:numId w:val="3"/>
        </w:numPr>
      </w:pPr>
      <w:bookmarkStart w:id="177" w:name="__RefHeading___Toc4544_4117045737"/>
      <w:bookmarkEnd w:id="177"/>
      <w:r>
        <w:t>Regel</w:t>
      </w:r>
    </w:p>
    <w:p w14:paraId="0A5223A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C2DA4AB" w14:textId="77777777" w:rsidR="00586F4F" w:rsidRDefault="00000000">
      <w:pPr>
        <w:pStyle w:val="Plattetekst1"/>
        <w:numPr>
          <w:ilvl w:val="0"/>
          <w:numId w:val="26"/>
        </w:numPr>
      </w:pPr>
      <w:r>
        <w:t>Kleur:</w:t>
      </w:r>
    </w:p>
    <w:p w14:paraId="4E12EB0B" w14:textId="77777777" w:rsidR="00586F4F" w:rsidRDefault="00000000">
      <w:pPr>
        <w:pStyle w:val="Plattetekst1"/>
        <w:numPr>
          <w:ilvl w:val="1"/>
          <w:numId w:val="26"/>
        </w:numPr>
      </w:pPr>
      <w:r>
        <w:t>Vlak: het puntsymbool krijgt de kleur overeenkomstig het “thema” van het nutsvoorzieningennet waarin het gebruikt wordt.</w:t>
      </w:r>
    </w:p>
    <w:p w14:paraId="46CFE44E" w14:textId="77777777" w:rsidR="00586F4F" w:rsidRDefault="00000000">
      <w:pPr>
        <w:pStyle w:val="Plattetekst1"/>
        <w:numPr>
          <w:ilvl w:val="1"/>
          <w:numId w:val="26"/>
        </w:numPr>
      </w:pPr>
      <w:r>
        <w:t>Lijn: #000000</w:t>
      </w:r>
    </w:p>
    <w:p w14:paraId="30765FF9" w14:textId="77777777" w:rsidR="00586F4F" w:rsidRDefault="00000000">
      <w:pPr>
        <w:pStyle w:val="Plattetekst1"/>
        <w:numPr>
          <w:ilvl w:val="1"/>
          <w:numId w:val="26"/>
        </w:numPr>
      </w:pPr>
      <w:r>
        <w:t>Punt (aangrijpingspunt): #000000</w:t>
      </w:r>
    </w:p>
    <w:p w14:paraId="484CB2EA" w14:textId="77777777" w:rsidR="00586F4F" w:rsidRDefault="00000000">
      <w:pPr>
        <w:pStyle w:val="Plattetekst1"/>
        <w:numPr>
          <w:ilvl w:val="0"/>
          <w:numId w:val="26"/>
        </w:numPr>
      </w:pPr>
      <w:r>
        <w:t>Vorm:</w:t>
      </w:r>
    </w:p>
    <w:p w14:paraId="4178A495" w14:textId="77777777" w:rsidR="00586F4F" w:rsidRDefault="00000000">
      <w:pPr>
        <w:pStyle w:val="Plattetekst1"/>
        <w:numPr>
          <w:ilvl w:val="1"/>
          <w:numId w:val="26"/>
        </w:numPr>
      </w:pPr>
      <w:r>
        <w:t>Puntsymbool:</w:t>
      </w:r>
    </w:p>
    <w:p w14:paraId="4C4EBF58" w14:textId="77777777" w:rsidR="00586F4F" w:rsidRDefault="00000000">
      <w:pPr>
        <w:pStyle w:val="Plattetekst1"/>
        <w:numPr>
          <w:ilvl w:val="2"/>
          <w:numId w:val="26"/>
        </w:numPr>
      </w:pPr>
      <w:r>
        <w:t>Vierkant op schaalniveau 11-14</w:t>
      </w:r>
    </w:p>
    <w:p w14:paraId="040F7D4C" w14:textId="77777777" w:rsidR="00586F4F" w:rsidRDefault="00000000">
      <w:pPr>
        <w:pStyle w:val="Plattetekst1"/>
        <w:numPr>
          <w:ilvl w:val="2"/>
          <w:numId w:val="26"/>
        </w:numPr>
      </w:pPr>
      <w:r>
        <w:t>Puntsymbool op schaalniveau 15-16</w:t>
      </w:r>
    </w:p>
    <w:p w14:paraId="6146766B" w14:textId="77777777" w:rsidR="00586F4F" w:rsidRDefault="00000000">
      <w:pPr>
        <w:pStyle w:val="Plattetekst1"/>
        <w:numPr>
          <w:ilvl w:val="2"/>
          <w:numId w:val="26"/>
        </w:numPr>
      </w:pPr>
      <w:r>
        <w:t>Cirkel op schaalniveau 15-16 (voor het aangrijpingspunt)</w:t>
      </w:r>
    </w:p>
    <w:p w14:paraId="6739CE58" w14:textId="77777777" w:rsidR="00586F4F" w:rsidRDefault="00000000">
      <w:pPr>
        <w:pStyle w:val="Plattetekst1"/>
        <w:numPr>
          <w:ilvl w:val="1"/>
          <w:numId w:val="26"/>
        </w:numPr>
      </w:pPr>
      <w:r>
        <w:t>Lijnsymbool (omtrek van het puntsymbool)</w:t>
      </w:r>
    </w:p>
    <w:p w14:paraId="2FAE0041" w14:textId="77777777" w:rsidR="00586F4F" w:rsidRDefault="00000000">
      <w:pPr>
        <w:pStyle w:val="Plattetekst1"/>
        <w:numPr>
          <w:ilvl w:val="2"/>
          <w:numId w:val="26"/>
        </w:numPr>
      </w:pPr>
      <w:r>
        <w:t>Geprojecteerd:</w:t>
      </w:r>
    </w:p>
    <w:p w14:paraId="414C81E0" w14:textId="77777777" w:rsidR="00586F4F" w:rsidRDefault="00000000">
      <w:pPr>
        <w:pStyle w:val="Plattetekst1"/>
        <w:numPr>
          <w:ilvl w:val="3"/>
          <w:numId w:val="26"/>
        </w:numPr>
      </w:pPr>
      <w:r>
        <w:t>Schaalniveau 11-14: 1px doorgetrokken, 1px onderbroken</w:t>
      </w:r>
    </w:p>
    <w:p w14:paraId="2F1F340F" w14:textId="77777777" w:rsidR="00586F4F" w:rsidRDefault="00000000">
      <w:pPr>
        <w:pStyle w:val="Plattetekst1"/>
        <w:numPr>
          <w:ilvl w:val="3"/>
          <w:numId w:val="26"/>
        </w:numPr>
      </w:pPr>
      <w:r>
        <w:t>Schaalniveau 15-16: 4px doorgetrokken, 4px onderbroken</w:t>
      </w:r>
    </w:p>
    <w:p w14:paraId="5B1CFA71" w14:textId="77777777" w:rsidR="00586F4F" w:rsidRDefault="00000000">
      <w:pPr>
        <w:pStyle w:val="Plattetekst1"/>
        <w:numPr>
          <w:ilvl w:val="2"/>
          <w:numId w:val="26"/>
        </w:numPr>
      </w:pPr>
      <w:r>
        <w:t>In gebruik:</w:t>
      </w:r>
    </w:p>
    <w:p w14:paraId="01C09679" w14:textId="77777777" w:rsidR="00586F4F" w:rsidRDefault="00000000">
      <w:pPr>
        <w:pStyle w:val="Plattetekst1"/>
        <w:numPr>
          <w:ilvl w:val="3"/>
          <w:numId w:val="26"/>
        </w:numPr>
      </w:pPr>
      <w:r>
        <w:t>Schaalniveau 11-14: doorgetrokken lijn</w:t>
      </w:r>
    </w:p>
    <w:p w14:paraId="54595621" w14:textId="77777777" w:rsidR="00586F4F" w:rsidRDefault="00000000">
      <w:pPr>
        <w:pStyle w:val="Plattetekst1"/>
        <w:numPr>
          <w:ilvl w:val="3"/>
          <w:numId w:val="26"/>
        </w:numPr>
      </w:pPr>
      <w:r>
        <w:lastRenderedPageBreak/>
        <w:t>Schaalniveau 15-16: geen</w:t>
      </w:r>
    </w:p>
    <w:p w14:paraId="024A1659" w14:textId="77777777" w:rsidR="00586F4F" w:rsidRDefault="00000000">
      <w:pPr>
        <w:pStyle w:val="Plattetekst1"/>
        <w:numPr>
          <w:ilvl w:val="2"/>
          <w:numId w:val="26"/>
        </w:numPr>
      </w:pPr>
      <w:r>
        <w:t>Buiten gebruik:</w:t>
      </w:r>
    </w:p>
    <w:p w14:paraId="6F47FD17" w14:textId="77777777" w:rsidR="00586F4F" w:rsidRDefault="00000000">
      <w:pPr>
        <w:pStyle w:val="Plattetekst1"/>
        <w:numPr>
          <w:ilvl w:val="3"/>
          <w:numId w:val="26"/>
        </w:numPr>
      </w:pPr>
      <w:r>
        <w:t>Schaalniveau 11-14: 4px doorgetrokken, 2px onderbroken, 2px doorgetrokken, 2px onderbroken</w:t>
      </w:r>
    </w:p>
    <w:p w14:paraId="37C5545E" w14:textId="77777777" w:rsidR="00586F4F" w:rsidRDefault="00000000">
      <w:pPr>
        <w:pStyle w:val="Plattetekst1"/>
        <w:numPr>
          <w:ilvl w:val="3"/>
          <w:numId w:val="26"/>
        </w:numPr>
      </w:pPr>
      <w:r>
        <w:t>Schaalniveau 15-16: 12px doorgetrokken, 4px onderbroken, 4px doorgetrokken, 4px onderbroken</w:t>
      </w:r>
    </w:p>
    <w:p w14:paraId="2842720B" w14:textId="77777777" w:rsidR="00586F4F" w:rsidRDefault="00000000">
      <w:pPr>
        <w:pStyle w:val="Plattetekst1"/>
        <w:numPr>
          <w:ilvl w:val="0"/>
          <w:numId w:val="26"/>
        </w:numPr>
      </w:pPr>
      <w:r>
        <w:t>Grootte:</w:t>
      </w:r>
    </w:p>
    <w:p w14:paraId="181DC5F2"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493FA65C"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29DE024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4509EBA8"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8A256A9"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6E367EF" w14:textId="77777777" w:rsidR="00586F4F" w:rsidRDefault="00000000">
      <w:pPr>
        <w:pStyle w:val="Plattetekst1"/>
        <w:numPr>
          <w:ilvl w:val="0"/>
          <w:numId w:val="26"/>
        </w:numPr>
      </w:pPr>
      <w:r>
        <w:t>Transparantie: 60 %</w:t>
      </w:r>
    </w:p>
    <w:p w14:paraId="0D17342A" w14:textId="77777777" w:rsidR="00586F4F"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86F4F" w14:paraId="7B08C8E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E38D7F1" w14:textId="77777777" w:rsidR="00586F4F" w:rsidRDefault="00586F4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75C12A97" w14:textId="77777777" w:rsidR="00586F4F"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E8BCE3B"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4736C27" w14:textId="77777777" w:rsidR="00586F4F" w:rsidRDefault="00000000">
            <w:pPr>
              <w:pStyle w:val="TableContents"/>
              <w:jc w:val="center"/>
            </w:pPr>
            <w:r>
              <w:rPr>
                <w:rFonts w:eastAsia="Lucida Sans Unicode" w:cs="Tahoma"/>
                <w:b/>
                <w:bCs/>
                <w:iCs/>
                <w:color w:val="FFFFFF"/>
                <w:szCs w:val="20"/>
              </w:rPr>
              <w:t>Buiten gebruik</w:t>
            </w:r>
          </w:p>
        </w:tc>
      </w:tr>
      <w:tr w:rsidR="00586F4F" w14:paraId="1A653D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10B46B" w14:textId="77777777" w:rsidR="00586F4F"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626A3" w14:textId="77777777" w:rsidR="00586F4F" w:rsidRDefault="00000000">
            <w:pPr>
              <w:pStyle w:val="TableContents"/>
            </w:pPr>
            <w:r>
              <w:rPr>
                <w:noProof/>
              </w:rPr>
              <w:drawing>
                <wp:anchor distT="0" distB="0" distL="0" distR="0" simplePos="0" relativeHeight="49" behindDoc="0" locked="0" layoutInCell="1" allowOverlap="1" wp14:anchorId="6BBC46A9" wp14:editId="30EFA3A0">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62C05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E766B8" w14:textId="77777777" w:rsidR="00586F4F"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5C761D" w14:textId="77777777" w:rsidR="00586F4F" w:rsidRDefault="00000000">
            <w:pPr>
              <w:pStyle w:val="TableContents"/>
            </w:pPr>
            <w:r>
              <w:rPr>
                <w:noProof/>
              </w:rPr>
              <w:drawing>
                <wp:anchor distT="0" distB="0" distL="0" distR="0" simplePos="0" relativeHeight="50" behindDoc="0" locked="0" layoutInCell="1" allowOverlap="1" wp14:anchorId="7465100E" wp14:editId="6425EE9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423D8F0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1CDD7F2" w14:textId="77777777" w:rsidR="00586F4F"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0E23CA6" w14:textId="77777777" w:rsidR="00586F4F" w:rsidRDefault="00000000">
            <w:pPr>
              <w:pStyle w:val="TableContents"/>
            </w:pPr>
            <w:r>
              <w:rPr>
                <w:noProof/>
              </w:rPr>
              <w:drawing>
                <wp:anchor distT="0" distB="0" distL="0" distR="0" simplePos="0" relativeHeight="51" behindDoc="0" locked="0" layoutInCell="1" allowOverlap="1" wp14:anchorId="1E3FA486" wp14:editId="0A9777F5">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7260A7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EA61BB9" w14:textId="77777777" w:rsidR="00586F4F"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8269EA" w14:textId="77777777" w:rsidR="00586F4F" w:rsidRDefault="00000000">
            <w:pPr>
              <w:pStyle w:val="TableContents"/>
            </w:pPr>
            <w:r>
              <w:rPr>
                <w:noProof/>
              </w:rPr>
              <w:drawing>
                <wp:anchor distT="0" distB="0" distL="0" distR="0" simplePos="0" relativeHeight="62" behindDoc="0" locked="0" layoutInCell="1" allowOverlap="1" wp14:anchorId="6FE1AC38" wp14:editId="3F98E5B7">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96BD2D0" w14:textId="77777777" w:rsidR="00586F4F" w:rsidRDefault="00000000">
      <w:pPr>
        <w:pStyle w:val="Kop2"/>
        <w:numPr>
          <w:ilvl w:val="1"/>
          <w:numId w:val="3"/>
        </w:numPr>
      </w:pPr>
      <w:bookmarkStart w:id="179" w:name="_Toc51750212"/>
      <w:bookmarkStart w:id="180" w:name="_Toc42596119"/>
      <w:bookmarkStart w:id="181" w:name="_Toc178598366"/>
      <w:r>
        <w:t>Toren</w:t>
      </w:r>
      <w:bookmarkEnd w:id="179"/>
      <w:bookmarkEnd w:id="180"/>
      <w:bookmarkEnd w:id="181"/>
    </w:p>
    <w:p w14:paraId="18836B21" w14:textId="77777777" w:rsidR="00586F4F" w:rsidRDefault="00000000">
      <w:pPr>
        <w:pStyle w:val="Kop3"/>
        <w:numPr>
          <w:ilvl w:val="2"/>
          <w:numId w:val="3"/>
        </w:numPr>
      </w:pPr>
      <w:bookmarkStart w:id="182" w:name="__RefHeading___Toc4548_4117045737"/>
      <w:bookmarkEnd w:id="182"/>
      <w:r>
        <w:t>Regel</w:t>
      </w:r>
    </w:p>
    <w:p w14:paraId="04B1843E"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92AFB4B" w14:textId="77777777" w:rsidR="00586F4F" w:rsidRDefault="00000000">
      <w:pPr>
        <w:pStyle w:val="Plattetekst1"/>
        <w:numPr>
          <w:ilvl w:val="0"/>
          <w:numId w:val="26"/>
        </w:numPr>
      </w:pPr>
      <w:r>
        <w:t>Kleur:</w:t>
      </w:r>
    </w:p>
    <w:p w14:paraId="70F72BA2" w14:textId="77777777" w:rsidR="00586F4F" w:rsidRDefault="00000000">
      <w:pPr>
        <w:pStyle w:val="Plattetekst1"/>
        <w:numPr>
          <w:ilvl w:val="1"/>
          <w:numId w:val="26"/>
        </w:numPr>
      </w:pPr>
      <w:r>
        <w:t>Vlak: het puntsymbool krijgt de kleur overeenkomstig het “thema” van het nutsvoorzieningennet waarin het gebruikt wordt.</w:t>
      </w:r>
    </w:p>
    <w:p w14:paraId="5551D951" w14:textId="77777777" w:rsidR="00586F4F" w:rsidRDefault="00000000">
      <w:pPr>
        <w:pStyle w:val="Plattetekst1"/>
        <w:numPr>
          <w:ilvl w:val="1"/>
          <w:numId w:val="26"/>
        </w:numPr>
      </w:pPr>
      <w:r>
        <w:lastRenderedPageBreak/>
        <w:t>Lijn: #000000</w:t>
      </w:r>
    </w:p>
    <w:p w14:paraId="400ACED2" w14:textId="77777777" w:rsidR="00586F4F" w:rsidRDefault="00000000">
      <w:pPr>
        <w:pStyle w:val="Plattetekst1"/>
        <w:numPr>
          <w:ilvl w:val="1"/>
          <w:numId w:val="26"/>
        </w:numPr>
      </w:pPr>
      <w:r>
        <w:t>Punt (aangrijpingspunt): #000000</w:t>
      </w:r>
    </w:p>
    <w:p w14:paraId="79AD1252" w14:textId="77777777" w:rsidR="00586F4F" w:rsidRDefault="00000000">
      <w:pPr>
        <w:pStyle w:val="Plattetekst1"/>
        <w:numPr>
          <w:ilvl w:val="0"/>
          <w:numId w:val="26"/>
        </w:numPr>
      </w:pPr>
      <w:r>
        <w:t>Vorm:</w:t>
      </w:r>
    </w:p>
    <w:p w14:paraId="7FA4D14A" w14:textId="77777777" w:rsidR="00586F4F" w:rsidRDefault="00000000">
      <w:pPr>
        <w:pStyle w:val="Plattetekst1"/>
        <w:numPr>
          <w:ilvl w:val="1"/>
          <w:numId w:val="26"/>
        </w:numPr>
      </w:pPr>
      <w:r>
        <w:t>Puntsymbool:</w:t>
      </w:r>
    </w:p>
    <w:p w14:paraId="70FE0DAC" w14:textId="77777777" w:rsidR="00586F4F" w:rsidRDefault="00000000">
      <w:pPr>
        <w:pStyle w:val="Plattetekst1"/>
        <w:numPr>
          <w:ilvl w:val="2"/>
          <w:numId w:val="26"/>
        </w:numPr>
      </w:pPr>
      <w:r>
        <w:t>Vierkant op schaalniveau 11-14</w:t>
      </w:r>
    </w:p>
    <w:p w14:paraId="5D5F812F" w14:textId="77777777" w:rsidR="00586F4F" w:rsidRDefault="00000000">
      <w:pPr>
        <w:pStyle w:val="Plattetekst1"/>
        <w:numPr>
          <w:ilvl w:val="2"/>
          <w:numId w:val="26"/>
        </w:numPr>
      </w:pPr>
      <w:r>
        <w:t>Puntsymbool op schaalniveau 15-16</w:t>
      </w:r>
    </w:p>
    <w:p w14:paraId="33EBD219" w14:textId="77777777" w:rsidR="00586F4F" w:rsidRDefault="00000000">
      <w:pPr>
        <w:pStyle w:val="Plattetekst1"/>
        <w:numPr>
          <w:ilvl w:val="2"/>
          <w:numId w:val="26"/>
        </w:numPr>
      </w:pPr>
      <w:r>
        <w:t>Cirkel op schaalniveau 15-16 (voor het aangrijpingspunt)</w:t>
      </w:r>
    </w:p>
    <w:p w14:paraId="78E7E3BE" w14:textId="77777777" w:rsidR="00586F4F" w:rsidRDefault="00000000">
      <w:pPr>
        <w:pStyle w:val="Plattetekst1"/>
        <w:numPr>
          <w:ilvl w:val="1"/>
          <w:numId w:val="26"/>
        </w:numPr>
      </w:pPr>
      <w:r>
        <w:t>Lijnsymbool (omtrek van het puntsymbool)</w:t>
      </w:r>
    </w:p>
    <w:p w14:paraId="7318E7FB" w14:textId="77777777" w:rsidR="00586F4F" w:rsidRDefault="00000000">
      <w:pPr>
        <w:pStyle w:val="Plattetekst1"/>
        <w:numPr>
          <w:ilvl w:val="2"/>
          <w:numId w:val="26"/>
        </w:numPr>
      </w:pPr>
      <w:r>
        <w:t>Geprojecteerd:</w:t>
      </w:r>
    </w:p>
    <w:p w14:paraId="1D88810C" w14:textId="77777777" w:rsidR="00586F4F" w:rsidRDefault="00000000">
      <w:pPr>
        <w:pStyle w:val="Plattetekst1"/>
        <w:numPr>
          <w:ilvl w:val="3"/>
          <w:numId w:val="26"/>
        </w:numPr>
      </w:pPr>
      <w:r>
        <w:t>Schaalniveau 11-14: 1px doorgetrokken, 1px onderbroken</w:t>
      </w:r>
    </w:p>
    <w:p w14:paraId="18CB5C63" w14:textId="77777777" w:rsidR="00586F4F" w:rsidRDefault="00000000">
      <w:pPr>
        <w:pStyle w:val="Plattetekst1"/>
        <w:numPr>
          <w:ilvl w:val="3"/>
          <w:numId w:val="26"/>
        </w:numPr>
      </w:pPr>
      <w:r>
        <w:t>Schaalniveau 15-16: 4px doorgetrokken, 4px onderbroken</w:t>
      </w:r>
    </w:p>
    <w:p w14:paraId="4CA41031" w14:textId="77777777" w:rsidR="00586F4F" w:rsidRDefault="00000000">
      <w:pPr>
        <w:pStyle w:val="Plattetekst1"/>
        <w:numPr>
          <w:ilvl w:val="2"/>
          <w:numId w:val="26"/>
        </w:numPr>
      </w:pPr>
      <w:r>
        <w:t>In gebruik:</w:t>
      </w:r>
    </w:p>
    <w:p w14:paraId="4D0DF38E" w14:textId="77777777" w:rsidR="00586F4F" w:rsidRDefault="00000000">
      <w:pPr>
        <w:pStyle w:val="Plattetekst1"/>
        <w:numPr>
          <w:ilvl w:val="3"/>
          <w:numId w:val="26"/>
        </w:numPr>
      </w:pPr>
      <w:r>
        <w:t>Schaalniveau 11-14: doorgetrokken lijn</w:t>
      </w:r>
    </w:p>
    <w:p w14:paraId="2B455A91" w14:textId="77777777" w:rsidR="00586F4F" w:rsidRDefault="00000000">
      <w:pPr>
        <w:pStyle w:val="Plattetekst1"/>
        <w:numPr>
          <w:ilvl w:val="3"/>
          <w:numId w:val="26"/>
        </w:numPr>
      </w:pPr>
      <w:r>
        <w:t>Schaalniveau 15-16: geen</w:t>
      </w:r>
    </w:p>
    <w:p w14:paraId="1EB02732" w14:textId="77777777" w:rsidR="00586F4F" w:rsidRDefault="00000000">
      <w:pPr>
        <w:pStyle w:val="Plattetekst1"/>
        <w:numPr>
          <w:ilvl w:val="2"/>
          <w:numId w:val="26"/>
        </w:numPr>
      </w:pPr>
      <w:r>
        <w:t>Buiten gebruik:</w:t>
      </w:r>
    </w:p>
    <w:p w14:paraId="66DC7DAE" w14:textId="77777777" w:rsidR="00586F4F" w:rsidRDefault="00000000">
      <w:pPr>
        <w:pStyle w:val="Plattetekst1"/>
        <w:numPr>
          <w:ilvl w:val="3"/>
          <w:numId w:val="26"/>
        </w:numPr>
      </w:pPr>
      <w:r>
        <w:t>Schaalniveau 11-14: 4px doorgetrokken, 2px onderbroken, 2px doorgetrokken, 2px onderbroken</w:t>
      </w:r>
    </w:p>
    <w:p w14:paraId="33CE7838" w14:textId="77777777" w:rsidR="00586F4F" w:rsidRDefault="00000000">
      <w:pPr>
        <w:pStyle w:val="Plattetekst1"/>
        <w:numPr>
          <w:ilvl w:val="3"/>
          <w:numId w:val="26"/>
        </w:numPr>
      </w:pPr>
      <w:r>
        <w:t>Schaalniveau 15-16: 12px doorgetrokken, 4px onderbroken, 4px doorgetrokken, 4px onderbroken</w:t>
      </w:r>
    </w:p>
    <w:p w14:paraId="12E6C76D" w14:textId="77777777" w:rsidR="00586F4F" w:rsidRDefault="00000000">
      <w:pPr>
        <w:pStyle w:val="Plattetekst1"/>
        <w:numPr>
          <w:ilvl w:val="0"/>
          <w:numId w:val="26"/>
        </w:numPr>
      </w:pPr>
      <w:r>
        <w:t>Grootte:</w:t>
      </w:r>
    </w:p>
    <w:p w14:paraId="3A7D543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7514EE50"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F076A93"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1A9058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E9E25D2"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41DAE4D" w14:textId="77777777" w:rsidR="00586F4F" w:rsidRDefault="00000000">
      <w:pPr>
        <w:pStyle w:val="Plattetekst1"/>
        <w:numPr>
          <w:ilvl w:val="0"/>
          <w:numId w:val="26"/>
        </w:numPr>
      </w:pPr>
      <w:r>
        <w:t>Transparantie: 60 %</w:t>
      </w:r>
    </w:p>
    <w:p w14:paraId="01B47E9E" w14:textId="77777777" w:rsidR="00586F4F"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586F4F" w14:paraId="758F1683"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046A212F" w14:textId="77777777" w:rsidR="00586F4F" w:rsidRDefault="00586F4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7687BAE0" w14:textId="77777777" w:rsidR="00586F4F"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50191A0D"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6E094AFF" w14:textId="77777777" w:rsidR="00586F4F" w:rsidRDefault="00000000">
            <w:pPr>
              <w:pStyle w:val="TableContents"/>
              <w:jc w:val="center"/>
            </w:pPr>
            <w:r>
              <w:rPr>
                <w:rFonts w:eastAsia="Lucida Sans Unicode" w:cs="Tahoma"/>
                <w:b/>
                <w:bCs/>
                <w:iCs/>
                <w:color w:val="FFFFFF"/>
                <w:szCs w:val="20"/>
              </w:rPr>
              <w:t>Buiten gebruik</w:t>
            </w:r>
          </w:p>
        </w:tc>
      </w:tr>
      <w:tr w:rsidR="00586F4F" w14:paraId="145AD963"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D5FA5CA" w14:textId="77777777" w:rsidR="00586F4F"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7F626" w14:textId="77777777" w:rsidR="00586F4F" w:rsidRDefault="00000000">
            <w:pPr>
              <w:pStyle w:val="TableContents"/>
            </w:pPr>
            <w:r>
              <w:rPr>
                <w:noProof/>
              </w:rPr>
              <w:drawing>
                <wp:anchor distT="0" distB="0" distL="0" distR="0" simplePos="0" relativeHeight="52" behindDoc="0" locked="0" layoutInCell="1" allowOverlap="1" wp14:anchorId="67B1839B" wp14:editId="2012C141">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45CBB7D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C526CAC" w14:textId="77777777" w:rsidR="00586F4F"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200E28" w14:textId="77777777" w:rsidR="00586F4F" w:rsidRDefault="00000000">
            <w:pPr>
              <w:pStyle w:val="TableContents"/>
            </w:pPr>
            <w:r>
              <w:rPr>
                <w:noProof/>
              </w:rPr>
              <w:drawing>
                <wp:anchor distT="0" distB="0" distL="0" distR="0" simplePos="0" relativeHeight="53" behindDoc="0" locked="0" layoutInCell="1" allowOverlap="1" wp14:anchorId="0A8C9C54" wp14:editId="4F560174">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1263D40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57E256" w14:textId="77777777" w:rsidR="00586F4F"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92C386" w14:textId="77777777" w:rsidR="00586F4F" w:rsidRDefault="00000000">
            <w:pPr>
              <w:pStyle w:val="TableContents"/>
            </w:pPr>
            <w:r>
              <w:rPr>
                <w:noProof/>
              </w:rPr>
              <w:drawing>
                <wp:anchor distT="0" distB="0" distL="0" distR="0" simplePos="0" relativeHeight="54" behindDoc="0" locked="0" layoutInCell="1" allowOverlap="1" wp14:anchorId="3182AF29" wp14:editId="7D868092">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2CE3C68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ACAF7E7" w14:textId="77777777" w:rsidR="00586F4F"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951216" w14:textId="77777777" w:rsidR="00586F4F" w:rsidRDefault="00000000">
            <w:pPr>
              <w:pStyle w:val="TableContents"/>
            </w:pPr>
            <w:r>
              <w:rPr>
                <w:noProof/>
              </w:rPr>
              <w:drawing>
                <wp:anchor distT="0" distB="0" distL="0" distR="0" simplePos="0" relativeHeight="63" behindDoc="0" locked="0" layoutInCell="1" allowOverlap="1" wp14:anchorId="2BFF6896" wp14:editId="005C0C9A">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39444904" w14:textId="77777777" w:rsidR="00586F4F" w:rsidRDefault="00000000">
      <w:pPr>
        <w:pStyle w:val="Kop2"/>
        <w:numPr>
          <w:ilvl w:val="1"/>
          <w:numId w:val="3"/>
        </w:numPr>
      </w:pPr>
      <w:bookmarkStart w:id="184" w:name="_Toc42596120"/>
      <w:bookmarkStart w:id="185" w:name="_Toc51750213"/>
      <w:bookmarkStart w:id="186" w:name="_Toc178598367"/>
      <w:proofErr w:type="spellStart"/>
      <w:r>
        <w:t>ExtraGeometrie</w:t>
      </w:r>
      <w:proofErr w:type="spellEnd"/>
      <w:r>
        <w:t xml:space="preserve">: </w:t>
      </w:r>
      <w:proofErr w:type="spellStart"/>
      <w:r>
        <w:t>ContainerLeidingElementen</w:t>
      </w:r>
      <w:bookmarkEnd w:id="184"/>
      <w:bookmarkEnd w:id="185"/>
      <w:bookmarkEnd w:id="186"/>
      <w:proofErr w:type="spellEnd"/>
    </w:p>
    <w:p w14:paraId="0BB1F0BA" w14:textId="77777777" w:rsidR="00586F4F" w:rsidRDefault="00000000">
      <w:pPr>
        <w:pStyle w:val="Kop3"/>
        <w:numPr>
          <w:ilvl w:val="2"/>
          <w:numId w:val="3"/>
        </w:numPr>
      </w:pPr>
      <w:bookmarkStart w:id="187" w:name="__RefHeading___Toc4552_4117045737"/>
      <w:bookmarkEnd w:id="187"/>
      <w:r>
        <w:t>Regel</w:t>
      </w:r>
    </w:p>
    <w:p w14:paraId="446CD3FB" w14:textId="77777777" w:rsidR="00586F4F" w:rsidRDefault="00000000">
      <w:pPr>
        <w:pStyle w:val="Kop3"/>
        <w:numPr>
          <w:ilvl w:val="2"/>
          <w:numId w:val="3"/>
        </w:numPr>
      </w:pPr>
      <w:r>
        <w:t>Visualisatie</w:t>
      </w:r>
    </w:p>
    <w:p w14:paraId="1E0D17CE" w14:textId="77777777" w:rsidR="00586F4F"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77570895" w14:textId="77777777" w:rsidR="00586F4F" w:rsidRDefault="00000000">
      <w:pPr>
        <w:pStyle w:val="Plattetekst1"/>
        <w:numPr>
          <w:ilvl w:val="0"/>
          <w:numId w:val="12"/>
        </w:numPr>
      </w:pPr>
      <w:r>
        <w:t>Kleur:</w:t>
      </w:r>
    </w:p>
    <w:p w14:paraId="60F138A8" w14:textId="77777777" w:rsidR="00586F4F" w:rsidRDefault="00000000">
      <w:pPr>
        <w:pStyle w:val="Plattetekst1"/>
        <w:numPr>
          <w:ilvl w:val="1"/>
          <w:numId w:val="12"/>
        </w:numPr>
      </w:pPr>
      <w:r>
        <w:t>Lijn (omtrek van het vlaksymbool): overeenkomstig het “thema” van het nutsvoorzieningennet waarin het gebruikt wordt.</w:t>
      </w:r>
    </w:p>
    <w:p w14:paraId="2117810A" w14:textId="77777777" w:rsidR="00586F4F" w:rsidRDefault="00000000">
      <w:pPr>
        <w:pStyle w:val="Plattetekst1"/>
        <w:numPr>
          <w:ilvl w:val="1"/>
          <w:numId w:val="12"/>
        </w:numPr>
      </w:pPr>
      <w:r>
        <w:t>Vlak: geen vulling</w:t>
      </w:r>
    </w:p>
    <w:p w14:paraId="1DBE27B7" w14:textId="77777777" w:rsidR="00586F4F" w:rsidRDefault="00000000">
      <w:pPr>
        <w:pStyle w:val="Plattetekst1"/>
        <w:numPr>
          <w:ilvl w:val="0"/>
          <w:numId w:val="12"/>
        </w:numPr>
      </w:pPr>
      <w:r>
        <w:t>Vorm:</w:t>
      </w:r>
    </w:p>
    <w:p w14:paraId="23064B1C" w14:textId="77777777" w:rsidR="00586F4F" w:rsidRDefault="00000000">
      <w:pPr>
        <w:pStyle w:val="Plattetekst1"/>
        <w:numPr>
          <w:ilvl w:val="1"/>
          <w:numId w:val="12"/>
        </w:numPr>
      </w:pPr>
      <w:r>
        <w:t>Lijn (omtrek van het vlaksymbool)</w:t>
      </w:r>
    </w:p>
    <w:p w14:paraId="437C2A6B" w14:textId="77777777" w:rsidR="00586F4F" w:rsidRDefault="00000000">
      <w:pPr>
        <w:pStyle w:val="Plattetekst1"/>
        <w:numPr>
          <w:ilvl w:val="2"/>
          <w:numId w:val="12"/>
        </w:numPr>
      </w:pPr>
      <w:r>
        <w:t>Geprojecteerd: 4px doorgetrokken, 16px onderbroken</w:t>
      </w:r>
    </w:p>
    <w:p w14:paraId="0D741C06" w14:textId="77777777" w:rsidR="00586F4F" w:rsidRDefault="00000000">
      <w:pPr>
        <w:pStyle w:val="Plattetekst1"/>
        <w:numPr>
          <w:ilvl w:val="2"/>
          <w:numId w:val="12"/>
        </w:numPr>
      </w:pPr>
      <w:r>
        <w:t>In gebruik: doorgetrokken lijn</w:t>
      </w:r>
    </w:p>
    <w:p w14:paraId="3A63BACB" w14:textId="77777777" w:rsidR="00586F4F" w:rsidRDefault="00000000">
      <w:pPr>
        <w:pStyle w:val="Plattetekst1"/>
        <w:numPr>
          <w:ilvl w:val="2"/>
          <w:numId w:val="12"/>
        </w:numPr>
      </w:pPr>
      <w:r>
        <w:t>Buiten gebruik: 40px doorgetrokken, 12px onderbroken, 8px doorgetrokken, 12px onderbroken</w:t>
      </w:r>
    </w:p>
    <w:p w14:paraId="1F01C275" w14:textId="77777777" w:rsidR="00586F4F" w:rsidRDefault="00000000">
      <w:pPr>
        <w:pStyle w:val="Plattetekst1"/>
        <w:numPr>
          <w:ilvl w:val="0"/>
          <w:numId w:val="12"/>
        </w:numPr>
      </w:pPr>
      <w:r>
        <w:t>Grootte (lijndikte):</w:t>
      </w:r>
    </w:p>
    <w:p w14:paraId="218DCBA3" w14:textId="77777777" w:rsidR="00586F4F" w:rsidRDefault="00000000">
      <w:pPr>
        <w:pStyle w:val="Plattetekst1"/>
        <w:numPr>
          <w:ilvl w:val="1"/>
          <w:numId w:val="12"/>
        </w:numPr>
      </w:pPr>
      <w:r>
        <w:t xml:space="preserve">1 </w:t>
      </w:r>
      <w:proofErr w:type="spellStart"/>
      <w:r>
        <w:t>px</w:t>
      </w:r>
      <w:proofErr w:type="spellEnd"/>
      <w:r>
        <w:t xml:space="preserve"> voor Schaalniveau 11 – 16</w:t>
      </w:r>
    </w:p>
    <w:p w14:paraId="57C9EA7B" w14:textId="77777777" w:rsidR="00586F4F" w:rsidRDefault="00000000">
      <w:pPr>
        <w:pStyle w:val="Plattetekst1"/>
        <w:numPr>
          <w:ilvl w:val="0"/>
          <w:numId w:val="12"/>
        </w:numPr>
      </w:pPr>
      <w:r>
        <w:t>Transparantie: 0%</w:t>
      </w:r>
    </w:p>
    <w:p w14:paraId="7835485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2F256C1A"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79423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B0FF55"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6402A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A0144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3716FA" w14:textId="77777777" w:rsidR="00586F4F" w:rsidRDefault="00000000">
            <w:pPr>
              <w:pStyle w:val="TableContents"/>
              <w:jc w:val="center"/>
            </w:pPr>
            <w:r>
              <w:rPr>
                <w:rFonts w:eastAsia="Lucida Sans Unicode" w:cs="Tahoma"/>
                <w:b/>
                <w:bCs/>
                <w:iCs/>
                <w:color w:val="FFFFFF"/>
                <w:szCs w:val="20"/>
              </w:rPr>
              <w:t>Buiten gebruik</w:t>
            </w:r>
          </w:p>
        </w:tc>
      </w:tr>
      <w:tr w:rsidR="00586F4F" w14:paraId="2DCECB3E"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8EE5089"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946AB7" w14:textId="77777777" w:rsidR="00586F4F" w:rsidRDefault="00000000">
            <w:pPr>
              <w:pStyle w:val="TableContents"/>
            </w:pPr>
            <w:r>
              <w:rPr>
                <w:noProof/>
              </w:rPr>
              <w:drawing>
                <wp:anchor distT="0" distB="0" distL="0" distR="0" simplePos="0" relativeHeight="64" behindDoc="0" locked="0" layoutInCell="1" allowOverlap="1" wp14:anchorId="665C15B5" wp14:editId="75B9AF92">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7157DE6A" w14:textId="77777777" w:rsidR="00586F4F" w:rsidRDefault="00000000">
      <w:pPr>
        <w:pStyle w:val="Kop1"/>
        <w:numPr>
          <w:ilvl w:val="0"/>
          <w:numId w:val="0"/>
        </w:numPr>
      </w:pPr>
      <w:r>
        <w:br w:type="page"/>
      </w:r>
    </w:p>
    <w:p w14:paraId="52FC80FE" w14:textId="77777777" w:rsidR="00586F4F" w:rsidRDefault="00000000">
      <w:pPr>
        <w:pStyle w:val="Kop1"/>
        <w:numPr>
          <w:ilvl w:val="0"/>
          <w:numId w:val="3"/>
        </w:numPr>
      </w:pPr>
      <w:bookmarkStart w:id="188" w:name="_Toc51750214"/>
      <w:bookmarkStart w:id="189" w:name="_Toc42596121"/>
      <w:bookmarkStart w:id="190" w:name="_Toc178598368"/>
      <w:r>
        <w:lastRenderedPageBreak/>
        <w:t>Extra elementen</w:t>
      </w:r>
      <w:bookmarkEnd w:id="188"/>
      <w:bookmarkEnd w:id="189"/>
      <w:bookmarkEnd w:id="190"/>
    </w:p>
    <w:p w14:paraId="3BED6D1C" w14:textId="77777777" w:rsidR="00586F4F" w:rsidRDefault="00000000">
      <w:pPr>
        <w:pStyle w:val="Kop2"/>
        <w:numPr>
          <w:ilvl w:val="1"/>
          <w:numId w:val="3"/>
        </w:numPr>
      </w:pPr>
      <w:bookmarkStart w:id="191" w:name="_Toc51750215"/>
      <w:bookmarkStart w:id="192" w:name="_Toc42596122"/>
      <w:bookmarkStart w:id="193" w:name="_Toc178598369"/>
      <w:r>
        <w:t>Inleiding</w:t>
      </w:r>
      <w:bookmarkEnd w:id="191"/>
      <w:bookmarkEnd w:id="192"/>
      <w:bookmarkEnd w:id="193"/>
    </w:p>
    <w:p w14:paraId="1E7FA709" w14:textId="77777777" w:rsidR="00586F4F"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237D246" w14:textId="77777777" w:rsidR="00586F4F"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2C47902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28A7E47" w14:textId="77777777" w:rsidR="00586F4F"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261B4223" w14:textId="77777777" w:rsidR="00586F4F" w:rsidRDefault="00000000">
            <w:pPr>
              <w:pStyle w:val="Plattetekst1"/>
              <w:numPr>
                <w:ilvl w:val="0"/>
                <w:numId w:val="17"/>
              </w:numPr>
            </w:pPr>
            <w:r>
              <w:t>sld-eigentopografie-punt.xml</w:t>
            </w:r>
          </w:p>
          <w:p w14:paraId="7EC4F21B" w14:textId="77777777" w:rsidR="00586F4F" w:rsidRDefault="00000000">
            <w:pPr>
              <w:pStyle w:val="Plattetekst1"/>
              <w:numPr>
                <w:ilvl w:val="0"/>
                <w:numId w:val="17"/>
              </w:numPr>
            </w:pPr>
            <w:r>
              <w:t>sld-eigentopografie-lijn.xml</w:t>
            </w:r>
          </w:p>
          <w:p w14:paraId="6488FB41" w14:textId="77777777" w:rsidR="00586F4F" w:rsidRDefault="00000000">
            <w:pPr>
              <w:pStyle w:val="Plattetekst1"/>
              <w:numPr>
                <w:ilvl w:val="0"/>
                <w:numId w:val="17"/>
              </w:numPr>
            </w:pPr>
            <w:r>
              <w:t>sld-eigentopografie-vlak.xml</w:t>
            </w:r>
          </w:p>
          <w:p w14:paraId="761BD9C8" w14:textId="77777777" w:rsidR="00586F4F" w:rsidRDefault="00000000">
            <w:pPr>
              <w:pStyle w:val="Plattetekst1"/>
              <w:numPr>
                <w:ilvl w:val="0"/>
                <w:numId w:val="17"/>
              </w:numPr>
            </w:pPr>
            <w:r>
              <w:t>sld-aanduidingeisvoorzorgsmaatregel.xml</w:t>
            </w:r>
          </w:p>
          <w:p w14:paraId="257EC073" w14:textId="77777777" w:rsidR="00586F4F" w:rsidRDefault="00000000">
            <w:pPr>
              <w:pStyle w:val="Plattetekst1"/>
              <w:numPr>
                <w:ilvl w:val="0"/>
                <w:numId w:val="17"/>
              </w:numPr>
            </w:pPr>
            <w:r>
              <w:t>sld-extradetailinfo-punt.xml</w:t>
            </w:r>
          </w:p>
          <w:p w14:paraId="0AA9B9BF" w14:textId="77777777" w:rsidR="00586F4F" w:rsidRDefault="00000000">
            <w:pPr>
              <w:pStyle w:val="Plattetekst1"/>
              <w:numPr>
                <w:ilvl w:val="0"/>
                <w:numId w:val="17"/>
              </w:numPr>
            </w:pPr>
            <w:r>
              <w:t>sld-extradetailinfo-vlak.xml</w:t>
            </w:r>
          </w:p>
        </w:tc>
      </w:tr>
    </w:tbl>
    <w:p w14:paraId="50730C9A" w14:textId="77777777" w:rsidR="00586F4F" w:rsidRDefault="00000000">
      <w:pPr>
        <w:pStyle w:val="Kop2"/>
        <w:numPr>
          <w:ilvl w:val="1"/>
          <w:numId w:val="3"/>
        </w:numPr>
      </w:pPr>
      <w:bookmarkStart w:id="194" w:name="_Toc51750216"/>
      <w:bookmarkStart w:id="195" w:name="_Toc42596123"/>
      <w:bookmarkStart w:id="196" w:name="_Toc178598370"/>
      <w:proofErr w:type="spellStart"/>
      <w:r>
        <w:t>EigenTopografie</w:t>
      </w:r>
      <w:proofErr w:type="spellEnd"/>
      <w:r>
        <w:t>: punt</w:t>
      </w:r>
      <w:bookmarkEnd w:id="194"/>
      <w:bookmarkEnd w:id="195"/>
      <w:bookmarkEnd w:id="196"/>
    </w:p>
    <w:p w14:paraId="68B74C41" w14:textId="77777777" w:rsidR="00586F4F" w:rsidRDefault="00000000">
      <w:pPr>
        <w:pStyle w:val="Kop3"/>
        <w:numPr>
          <w:ilvl w:val="2"/>
          <w:numId w:val="3"/>
        </w:numPr>
      </w:pPr>
      <w:bookmarkStart w:id="197" w:name="__RefHeading___Toc4556_4117045737"/>
      <w:bookmarkEnd w:id="197"/>
      <w:r>
        <w:t>Regel</w:t>
      </w:r>
    </w:p>
    <w:p w14:paraId="5AF5516C"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0418716" w14:textId="77777777" w:rsidR="00586F4F" w:rsidRDefault="00000000">
      <w:pPr>
        <w:pStyle w:val="Plattetekst1"/>
        <w:numPr>
          <w:ilvl w:val="0"/>
          <w:numId w:val="26"/>
        </w:numPr>
      </w:pPr>
      <w:r>
        <w:t>Kleur:</w:t>
      </w:r>
    </w:p>
    <w:p w14:paraId="3CE80B38" w14:textId="77777777" w:rsidR="00586F4F" w:rsidRDefault="00000000">
      <w:pPr>
        <w:pStyle w:val="Plattetekst1"/>
        <w:numPr>
          <w:ilvl w:val="1"/>
          <w:numId w:val="26"/>
        </w:numPr>
      </w:pPr>
      <w:r>
        <w:t>omtrek: #666666</w:t>
      </w:r>
    </w:p>
    <w:p w14:paraId="2D032DF9" w14:textId="77777777" w:rsidR="00586F4F" w:rsidRDefault="00000000">
      <w:pPr>
        <w:pStyle w:val="Plattetekst1"/>
        <w:numPr>
          <w:ilvl w:val="0"/>
          <w:numId w:val="26"/>
        </w:numPr>
      </w:pPr>
      <w:r>
        <w:t>Vorm:</w:t>
      </w:r>
    </w:p>
    <w:p w14:paraId="6E077FFF" w14:textId="77777777" w:rsidR="00586F4F" w:rsidRDefault="00000000">
      <w:pPr>
        <w:pStyle w:val="Plattetekst1"/>
        <w:numPr>
          <w:ilvl w:val="1"/>
          <w:numId w:val="26"/>
        </w:numPr>
      </w:pPr>
      <w:r>
        <w:t>Puntsymbool:</w:t>
      </w:r>
    </w:p>
    <w:p w14:paraId="30C651F9" w14:textId="77777777" w:rsidR="00586F4F" w:rsidRDefault="00000000">
      <w:pPr>
        <w:pStyle w:val="Plattetekst1"/>
        <w:numPr>
          <w:ilvl w:val="2"/>
          <w:numId w:val="26"/>
        </w:numPr>
      </w:pPr>
      <w:r>
        <w:t>Cirkel</w:t>
      </w:r>
    </w:p>
    <w:p w14:paraId="43438C82" w14:textId="77777777" w:rsidR="00586F4F" w:rsidRDefault="00000000">
      <w:pPr>
        <w:pStyle w:val="Plattetekst1"/>
        <w:numPr>
          <w:ilvl w:val="1"/>
          <w:numId w:val="26"/>
        </w:numPr>
      </w:pPr>
      <w:r>
        <w:t>Lijnsymbool (omtrek van het puntsymbool)</w:t>
      </w:r>
    </w:p>
    <w:p w14:paraId="117222E8" w14:textId="77777777" w:rsidR="00586F4F" w:rsidRDefault="00000000">
      <w:pPr>
        <w:pStyle w:val="Plattetekst1"/>
        <w:numPr>
          <w:ilvl w:val="2"/>
          <w:numId w:val="26"/>
        </w:numPr>
      </w:pPr>
      <w:r>
        <w:lastRenderedPageBreak/>
        <w:t>Plan:</w:t>
      </w:r>
    </w:p>
    <w:p w14:paraId="62B1E34A" w14:textId="77777777" w:rsidR="00586F4F" w:rsidRDefault="00000000">
      <w:pPr>
        <w:pStyle w:val="Plattetekst1"/>
        <w:numPr>
          <w:ilvl w:val="3"/>
          <w:numId w:val="26"/>
        </w:numPr>
      </w:pPr>
      <w:r>
        <w:t>Schaalniveau 13-14: 1px doorgetrokken, 1px onderbroken</w:t>
      </w:r>
    </w:p>
    <w:p w14:paraId="5D6972E2" w14:textId="77777777" w:rsidR="00586F4F" w:rsidRDefault="00000000">
      <w:pPr>
        <w:pStyle w:val="Plattetekst1"/>
        <w:numPr>
          <w:ilvl w:val="3"/>
          <w:numId w:val="26"/>
        </w:numPr>
      </w:pPr>
      <w:r>
        <w:t>Schaalniveau 15-16: 4px doorgetrokken, 4px onderbroken</w:t>
      </w:r>
    </w:p>
    <w:p w14:paraId="3169429C" w14:textId="77777777" w:rsidR="00586F4F" w:rsidRDefault="00000000">
      <w:pPr>
        <w:pStyle w:val="Plattetekst1"/>
        <w:numPr>
          <w:ilvl w:val="2"/>
          <w:numId w:val="26"/>
        </w:numPr>
      </w:pPr>
      <w:r>
        <w:t>Bestaand: doorgetrokken lijn</w:t>
      </w:r>
    </w:p>
    <w:p w14:paraId="2E2D33D7" w14:textId="77777777" w:rsidR="00586F4F" w:rsidRDefault="00000000">
      <w:pPr>
        <w:pStyle w:val="Plattetekst1"/>
        <w:numPr>
          <w:ilvl w:val="0"/>
          <w:numId w:val="26"/>
        </w:numPr>
      </w:pPr>
      <w:r>
        <w:t>Grootte:</w:t>
      </w:r>
    </w:p>
    <w:p w14:paraId="172A786E"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535AC5B6"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5C5FC855"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61955053" w14:textId="77777777" w:rsidR="00586F4F" w:rsidRDefault="00000000">
      <w:pPr>
        <w:pStyle w:val="Plattetekst1"/>
        <w:numPr>
          <w:ilvl w:val="0"/>
          <w:numId w:val="26"/>
        </w:numPr>
      </w:pPr>
      <w:r>
        <w:t>Transparantie: 0 %</w:t>
      </w:r>
    </w:p>
    <w:p w14:paraId="38376C20" w14:textId="77777777" w:rsidR="00586F4F"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86F4F" w14:paraId="1D85905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13BD7A6" w14:textId="77777777" w:rsidR="00586F4F" w:rsidRDefault="00586F4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2FCCD4D8" w14:textId="77777777" w:rsidR="00586F4F"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600E3EA1" w14:textId="77777777" w:rsidR="00586F4F" w:rsidRDefault="00000000">
            <w:pPr>
              <w:pStyle w:val="TableContents"/>
            </w:pPr>
            <w:r>
              <w:rPr>
                <w:rFonts w:eastAsia="Lucida Sans Unicode" w:cs="Tahoma"/>
                <w:b/>
                <w:bCs/>
                <w:iCs/>
                <w:color w:val="FFFFFF"/>
                <w:szCs w:val="20"/>
              </w:rPr>
              <w:t xml:space="preserve">             Bestaand</w:t>
            </w:r>
          </w:p>
        </w:tc>
      </w:tr>
      <w:tr w:rsidR="00586F4F" w14:paraId="2D1168A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8000C83" w14:textId="77777777" w:rsidR="00586F4F"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ECD76E" w14:textId="77777777" w:rsidR="00586F4F" w:rsidRDefault="00000000">
            <w:pPr>
              <w:pStyle w:val="TableContents"/>
            </w:pPr>
            <w:r>
              <w:rPr>
                <w:noProof/>
              </w:rPr>
              <w:drawing>
                <wp:anchor distT="0" distB="0" distL="0" distR="0" simplePos="0" relativeHeight="65" behindDoc="0" locked="0" layoutInCell="1" allowOverlap="1" wp14:anchorId="6F917510" wp14:editId="3A44DEEC">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586F4F" w14:paraId="051D718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E7E83F" w14:textId="77777777" w:rsidR="00586F4F"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C560BF" w14:textId="77777777" w:rsidR="00586F4F" w:rsidRDefault="00000000">
            <w:pPr>
              <w:pStyle w:val="TableContents"/>
            </w:pPr>
            <w:r>
              <w:rPr>
                <w:noProof/>
              </w:rPr>
              <w:drawing>
                <wp:anchor distT="0" distB="0" distL="0" distR="0" simplePos="0" relativeHeight="66" behindDoc="0" locked="0" layoutInCell="1" allowOverlap="1" wp14:anchorId="7F28E42A" wp14:editId="5EC616B1">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586F4F" w14:paraId="4CD8CB6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5982DD7" w14:textId="77777777" w:rsidR="00586F4F"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371FD" w14:textId="77777777" w:rsidR="00586F4F" w:rsidRDefault="00000000">
            <w:pPr>
              <w:pStyle w:val="TableContents"/>
            </w:pPr>
            <w:r>
              <w:rPr>
                <w:noProof/>
              </w:rPr>
              <w:drawing>
                <wp:anchor distT="0" distB="0" distL="0" distR="0" simplePos="0" relativeHeight="67" behindDoc="0" locked="0" layoutInCell="1" allowOverlap="1" wp14:anchorId="706172D1" wp14:editId="657EB90E">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3401109B" w14:textId="77777777" w:rsidR="00586F4F" w:rsidRDefault="00000000">
      <w:pPr>
        <w:pStyle w:val="Kop2"/>
        <w:numPr>
          <w:ilvl w:val="1"/>
          <w:numId w:val="3"/>
        </w:numPr>
      </w:pPr>
      <w:bookmarkStart w:id="199" w:name="_Toc51750217"/>
      <w:bookmarkStart w:id="200" w:name="_Toc42596124"/>
      <w:bookmarkStart w:id="201" w:name="_Toc178598371"/>
      <w:proofErr w:type="spellStart"/>
      <w:r>
        <w:t>EigenTopografie</w:t>
      </w:r>
      <w:proofErr w:type="spellEnd"/>
      <w:r>
        <w:t>: lijn</w:t>
      </w:r>
      <w:bookmarkEnd w:id="199"/>
      <w:bookmarkEnd w:id="200"/>
      <w:bookmarkEnd w:id="201"/>
    </w:p>
    <w:p w14:paraId="27E6D563" w14:textId="77777777" w:rsidR="00586F4F" w:rsidRDefault="00000000">
      <w:pPr>
        <w:pStyle w:val="Kop3"/>
        <w:numPr>
          <w:ilvl w:val="2"/>
          <w:numId w:val="3"/>
        </w:numPr>
      </w:pPr>
      <w:bookmarkStart w:id="202" w:name="__RefHeading___Toc4560_4117045737"/>
      <w:bookmarkEnd w:id="202"/>
      <w:r>
        <w:t>Regel</w:t>
      </w:r>
    </w:p>
    <w:p w14:paraId="5D9510F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3AB84040" w14:textId="77777777" w:rsidR="00586F4F" w:rsidRDefault="00000000">
      <w:pPr>
        <w:pStyle w:val="Plattetekst1"/>
        <w:numPr>
          <w:ilvl w:val="0"/>
          <w:numId w:val="12"/>
        </w:numPr>
      </w:pPr>
      <w:r>
        <w:t>Kleur: #666666</w:t>
      </w:r>
    </w:p>
    <w:p w14:paraId="4985A866" w14:textId="77777777" w:rsidR="00586F4F" w:rsidRDefault="00000000">
      <w:pPr>
        <w:pStyle w:val="Plattetekst1"/>
        <w:numPr>
          <w:ilvl w:val="0"/>
          <w:numId w:val="12"/>
        </w:numPr>
      </w:pPr>
      <w:r>
        <w:t>Vorm:</w:t>
      </w:r>
    </w:p>
    <w:p w14:paraId="279A2008" w14:textId="77777777" w:rsidR="00586F4F" w:rsidRDefault="00000000">
      <w:pPr>
        <w:pStyle w:val="Plattetekst1"/>
        <w:numPr>
          <w:ilvl w:val="1"/>
          <w:numId w:val="12"/>
        </w:numPr>
      </w:pPr>
      <w:r>
        <w:t>Lijnsymbool</w:t>
      </w:r>
    </w:p>
    <w:p w14:paraId="5ECB979D" w14:textId="77777777" w:rsidR="00586F4F" w:rsidRDefault="00000000">
      <w:pPr>
        <w:pStyle w:val="Plattetekst1"/>
        <w:numPr>
          <w:ilvl w:val="2"/>
          <w:numId w:val="12"/>
        </w:numPr>
      </w:pPr>
      <w:r>
        <w:t>Plan: 4px doorgetrokken, 16px onderbroken</w:t>
      </w:r>
    </w:p>
    <w:p w14:paraId="43845187" w14:textId="77777777" w:rsidR="00586F4F" w:rsidRDefault="00000000">
      <w:pPr>
        <w:pStyle w:val="Plattetekst1"/>
        <w:numPr>
          <w:ilvl w:val="2"/>
          <w:numId w:val="12"/>
        </w:numPr>
      </w:pPr>
      <w:r>
        <w:t>Bestaand: doorgetrokken lijn</w:t>
      </w:r>
    </w:p>
    <w:p w14:paraId="46388CAC" w14:textId="77777777" w:rsidR="00586F4F" w:rsidRDefault="00000000">
      <w:pPr>
        <w:pStyle w:val="Plattetekst1"/>
        <w:numPr>
          <w:ilvl w:val="0"/>
          <w:numId w:val="12"/>
        </w:numPr>
      </w:pPr>
      <w:r>
        <w:t>Grootte (lijndikte):</w:t>
      </w:r>
    </w:p>
    <w:p w14:paraId="02797A28" w14:textId="77777777" w:rsidR="00586F4F"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094FF194" w14:textId="77777777" w:rsidR="00586F4F" w:rsidRDefault="00000000">
      <w:pPr>
        <w:pStyle w:val="Plattetekst1"/>
        <w:numPr>
          <w:ilvl w:val="0"/>
          <w:numId w:val="12"/>
        </w:numPr>
      </w:pPr>
      <w:r>
        <w:t>Transparantie: 0 %</w:t>
      </w:r>
    </w:p>
    <w:p w14:paraId="5AF37237" w14:textId="77777777" w:rsidR="00586F4F"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FCFF3C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87182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5A1EA0B"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F9C88CD"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3391463" w14:textId="77777777" w:rsidR="00586F4F" w:rsidRDefault="00586F4F">
            <w:pPr>
              <w:pStyle w:val="TableContents"/>
              <w:jc w:val="center"/>
            </w:pPr>
          </w:p>
        </w:tc>
      </w:tr>
      <w:tr w:rsidR="00586F4F" w14:paraId="067FEEA1"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7C8F783"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CC0F9E" w14:textId="77777777" w:rsidR="00586F4F" w:rsidRDefault="00000000">
            <w:pPr>
              <w:pStyle w:val="TableContents"/>
            </w:pPr>
            <w:r>
              <w:rPr>
                <w:noProof/>
              </w:rPr>
              <w:drawing>
                <wp:anchor distT="0" distB="0" distL="0" distR="0" simplePos="0" relativeHeight="68" behindDoc="0" locked="0" layoutInCell="1" allowOverlap="1" wp14:anchorId="498E351D" wp14:editId="6F986A01">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74F23BE0" w14:textId="77777777" w:rsidR="00586F4F" w:rsidRDefault="00000000">
      <w:pPr>
        <w:pStyle w:val="Kop2"/>
        <w:numPr>
          <w:ilvl w:val="1"/>
          <w:numId w:val="3"/>
        </w:numPr>
      </w:pPr>
      <w:bookmarkStart w:id="203" w:name="_Toc42596125"/>
      <w:bookmarkStart w:id="204" w:name="_Toc51750218"/>
      <w:bookmarkStart w:id="205" w:name="_Toc178598372"/>
      <w:proofErr w:type="spellStart"/>
      <w:r>
        <w:t>EigenTopografie</w:t>
      </w:r>
      <w:proofErr w:type="spellEnd"/>
      <w:r>
        <w:t>: vlak</w:t>
      </w:r>
      <w:bookmarkEnd w:id="203"/>
      <w:bookmarkEnd w:id="204"/>
      <w:bookmarkEnd w:id="205"/>
    </w:p>
    <w:p w14:paraId="0BEFF2B8" w14:textId="77777777" w:rsidR="00586F4F" w:rsidRDefault="00000000">
      <w:pPr>
        <w:pStyle w:val="Kop3"/>
        <w:numPr>
          <w:ilvl w:val="2"/>
          <w:numId w:val="3"/>
        </w:numPr>
      </w:pPr>
      <w:bookmarkStart w:id="206" w:name="__RefHeading___Toc4564_4117045737"/>
      <w:bookmarkEnd w:id="206"/>
      <w:r>
        <w:t>Regel</w:t>
      </w:r>
    </w:p>
    <w:p w14:paraId="0F3F378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07417F0D" w14:textId="77777777" w:rsidR="00586F4F" w:rsidRDefault="00000000">
      <w:pPr>
        <w:pStyle w:val="Plattetekst1"/>
        <w:numPr>
          <w:ilvl w:val="0"/>
          <w:numId w:val="12"/>
        </w:numPr>
      </w:pPr>
      <w:r>
        <w:t>Kleur (omtrek van de vlakgeometrie): #666666</w:t>
      </w:r>
    </w:p>
    <w:p w14:paraId="76B3BCC2" w14:textId="77777777" w:rsidR="00586F4F" w:rsidRDefault="00000000">
      <w:pPr>
        <w:pStyle w:val="Plattetekst1"/>
        <w:numPr>
          <w:ilvl w:val="0"/>
          <w:numId w:val="12"/>
        </w:numPr>
      </w:pPr>
      <w:r>
        <w:t>Vorm:</w:t>
      </w:r>
    </w:p>
    <w:p w14:paraId="685D50AA" w14:textId="77777777" w:rsidR="00586F4F" w:rsidRDefault="00000000">
      <w:pPr>
        <w:pStyle w:val="Plattetekst1"/>
        <w:numPr>
          <w:ilvl w:val="1"/>
          <w:numId w:val="12"/>
        </w:numPr>
      </w:pPr>
      <w:r>
        <w:t>Lijn (omtrek van het vlaksymbool)</w:t>
      </w:r>
    </w:p>
    <w:p w14:paraId="5EEC8311" w14:textId="77777777" w:rsidR="00586F4F" w:rsidRDefault="00000000">
      <w:pPr>
        <w:pStyle w:val="Plattetekst1"/>
        <w:numPr>
          <w:ilvl w:val="2"/>
          <w:numId w:val="12"/>
        </w:numPr>
      </w:pPr>
      <w:r>
        <w:t>Plan: 4px doorgetrokken, 16px onderbroken</w:t>
      </w:r>
    </w:p>
    <w:p w14:paraId="326CFFF0" w14:textId="77777777" w:rsidR="00586F4F" w:rsidRDefault="00000000">
      <w:pPr>
        <w:pStyle w:val="Plattetekst1"/>
        <w:numPr>
          <w:ilvl w:val="2"/>
          <w:numId w:val="12"/>
        </w:numPr>
      </w:pPr>
      <w:r>
        <w:t>Bestaand: doorgetrokken lijn</w:t>
      </w:r>
    </w:p>
    <w:p w14:paraId="1AA36F15" w14:textId="77777777" w:rsidR="00586F4F" w:rsidRDefault="00000000">
      <w:pPr>
        <w:pStyle w:val="Plattetekst1"/>
        <w:numPr>
          <w:ilvl w:val="0"/>
          <w:numId w:val="12"/>
        </w:numPr>
      </w:pPr>
      <w:r>
        <w:t>Grootte (lijndikte):</w:t>
      </w:r>
    </w:p>
    <w:p w14:paraId="0AE94AC1" w14:textId="77777777" w:rsidR="00586F4F"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32E58496" w14:textId="77777777" w:rsidR="00586F4F" w:rsidRDefault="00000000">
      <w:pPr>
        <w:pStyle w:val="Plattetekst1"/>
        <w:numPr>
          <w:ilvl w:val="0"/>
          <w:numId w:val="12"/>
        </w:numPr>
      </w:pPr>
      <w:r>
        <w:t>Transparantie: 0 %</w:t>
      </w:r>
    </w:p>
    <w:p w14:paraId="2A1C4A5B"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38662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A5D531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094843AA"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345882BC"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29C460E" w14:textId="77777777" w:rsidR="00586F4F" w:rsidRDefault="00586F4F">
            <w:pPr>
              <w:pStyle w:val="TableContents"/>
              <w:jc w:val="center"/>
            </w:pPr>
          </w:p>
        </w:tc>
      </w:tr>
      <w:tr w:rsidR="00586F4F" w14:paraId="493544C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B46CB8"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BB944E" w14:textId="77777777" w:rsidR="00586F4F" w:rsidRDefault="00000000">
            <w:pPr>
              <w:pStyle w:val="TableContents"/>
            </w:pPr>
            <w:r>
              <w:rPr>
                <w:noProof/>
              </w:rPr>
              <w:drawing>
                <wp:anchor distT="0" distB="0" distL="0" distR="0" simplePos="0" relativeHeight="69" behindDoc="0" locked="0" layoutInCell="1" allowOverlap="1" wp14:anchorId="4527ABB6" wp14:editId="1DF34EFE">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1B9CDE3D" w14:textId="77777777" w:rsidR="00586F4F" w:rsidRDefault="00000000">
      <w:pPr>
        <w:pStyle w:val="Kop2"/>
        <w:numPr>
          <w:ilvl w:val="1"/>
          <w:numId w:val="3"/>
        </w:numPr>
      </w:pPr>
      <w:bookmarkStart w:id="207" w:name="_Toc51750219"/>
      <w:bookmarkStart w:id="208" w:name="_Toc42596126"/>
      <w:bookmarkStart w:id="209" w:name="_Toc178598373"/>
      <w:proofErr w:type="spellStart"/>
      <w:r>
        <w:t>AanduidingEisVoorzorgsmaatregel</w:t>
      </w:r>
      <w:bookmarkEnd w:id="207"/>
      <w:bookmarkEnd w:id="208"/>
      <w:bookmarkEnd w:id="209"/>
      <w:proofErr w:type="spellEnd"/>
    </w:p>
    <w:p w14:paraId="6C06905E" w14:textId="77777777" w:rsidR="00586F4F" w:rsidRDefault="00000000">
      <w:pPr>
        <w:pStyle w:val="Kop3"/>
        <w:numPr>
          <w:ilvl w:val="2"/>
          <w:numId w:val="3"/>
        </w:numPr>
      </w:pPr>
      <w:bookmarkStart w:id="210" w:name="__RefHeading___Toc4568_4117045737"/>
      <w:bookmarkEnd w:id="210"/>
      <w:r>
        <w:t>Regel</w:t>
      </w:r>
    </w:p>
    <w:p w14:paraId="52DD478E" w14:textId="77777777" w:rsidR="00586F4F"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0E0EF186" w14:textId="77777777" w:rsidR="00586F4F" w:rsidRDefault="00000000">
      <w:pPr>
        <w:pStyle w:val="Plattetekst1"/>
        <w:numPr>
          <w:ilvl w:val="0"/>
          <w:numId w:val="12"/>
        </w:numPr>
      </w:pPr>
      <w:r>
        <w:t>Kleur:</w:t>
      </w:r>
    </w:p>
    <w:p w14:paraId="6E545A79" w14:textId="77777777" w:rsidR="00586F4F" w:rsidRDefault="00000000">
      <w:pPr>
        <w:pStyle w:val="Plattetekst1"/>
        <w:numPr>
          <w:ilvl w:val="1"/>
          <w:numId w:val="12"/>
        </w:numPr>
      </w:pPr>
      <w:r>
        <w:lastRenderedPageBreak/>
        <w:t>Vlak: overeenkomstig het “thema” van het nutsvoorzieningennet waarin het gebruikt wordt.</w:t>
      </w:r>
    </w:p>
    <w:p w14:paraId="351FC806" w14:textId="77777777" w:rsidR="00586F4F" w:rsidRDefault="00000000">
      <w:pPr>
        <w:pStyle w:val="Plattetekst1"/>
        <w:numPr>
          <w:ilvl w:val="0"/>
          <w:numId w:val="12"/>
        </w:numPr>
      </w:pPr>
      <w:r>
        <w:t>Vorm:</w:t>
      </w:r>
    </w:p>
    <w:p w14:paraId="1F494F98" w14:textId="77777777" w:rsidR="00586F4F" w:rsidRDefault="00000000">
      <w:pPr>
        <w:pStyle w:val="Plattetekst1"/>
        <w:numPr>
          <w:ilvl w:val="1"/>
          <w:numId w:val="12"/>
        </w:numPr>
      </w:pPr>
      <w:r>
        <w:t>Vlak:</w:t>
      </w:r>
    </w:p>
    <w:p w14:paraId="5A7F43A6" w14:textId="77777777" w:rsidR="00586F4F" w:rsidRDefault="00000000">
      <w:pPr>
        <w:pStyle w:val="Plattetekst1"/>
        <w:numPr>
          <w:ilvl w:val="2"/>
          <w:numId w:val="12"/>
        </w:numPr>
      </w:pPr>
      <w:r>
        <w:t>vierkantjespatroon van 3 bij 3 pixels met een tussenruimte van 4 pixels</w:t>
      </w:r>
    </w:p>
    <w:p w14:paraId="5F531171" w14:textId="77777777" w:rsidR="00586F4F" w:rsidRDefault="00000000">
      <w:pPr>
        <w:pStyle w:val="Plattetekst1"/>
        <w:numPr>
          <w:ilvl w:val="0"/>
          <w:numId w:val="12"/>
        </w:numPr>
      </w:pPr>
      <w:r>
        <w:t>Transparantie:</w:t>
      </w:r>
    </w:p>
    <w:p w14:paraId="10D10999" w14:textId="77777777" w:rsidR="00586F4F" w:rsidRDefault="00000000">
      <w:pPr>
        <w:pStyle w:val="Plattetekst1"/>
        <w:numPr>
          <w:ilvl w:val="1"/>
          <w:numId w:val="12"/>
        </w:numPr>
      </w:pPr>
      <w:r>
        <w:t>Vlak: 0 % (</w:t>
      </w:r>
      <w:proofErr w:type="spellStart"/>
      <w:r>
        <w:t>AanduidingEisVoorzorgsmaatregel</w:t>
      </w:r>
      <w:proofErr w:type="spellEnd"/>
      <w:r>
        <w:t>)</w:t>
      </w:r>
    </w:p>
    <w:p w14:paraId="3E69FB7D" w14:textId="77777777" w:rsidR="00586F4F"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86F4F" w14:paraId="4B990BE3"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2E1BA23" w14:textId="77777777" w:rsidR="00586F4F" w:rsidRDefault="00586F4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28AE8E62" w14:textId="77777777" w:rsidR="00586F4F" w:rsidRDefault="00000000">
            <w:pPr>
              <w:pStyle w:val="Plattetekst1"/>
              <w:jc w:val="center"/>
            </w:pPr>
            <w:proofErr w:type="spellStart"/>
            <w:r>
              <w:rPr>
                <w:b/>
                <w:bCs/>
                <w:color w:val="FFFFFF"/>
              </w:rPr>
              <w:t>AanduidingEisVoorzorgsmaatregel</w:t>
            </w:r>
            <w:proofErr w:type="spellEnd"/>
          </w:p>
        </w:tc>
      </w:tr>
      <w:tr w:rsidR="00586F4F" w14:paraId="08815853"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4969DC7B" w14:textId="77777777" w:rsidR="00586F4F"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C2C6D" w14:textId="77777777" w:rsidR="00586F4F" w:rsidRDefault="00000000">
            <w:pPr>
              <w:pStyle w:val="TableContents"/>
            </w:pPr>
            <w:r>
              <w:rPr>
                <w:noProof/>
              </w:rPr>
              <w:drawing>
                <wp:anchor distT="0" distB="0" distL="0" distR="0" simplePos="0" relativeHeight="97" behindDoc="0" locked="0" layoutInCell="1" allowOverlap="1" wp14:anchorId="1A2A3301" wp14:editId="5FF360D6">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65260C0B" w14:textId="77777777" w:rsidR="00586F4F" w:rsidRDefault="00000000">
      <w:pPr>
        <w:pStyle w:val="Kop2"/>
        <w:numPr>
          <w:ilvl w:val="1"/>
          <w:numId w:val="3"/>
        </w:numPr>
      </w:pPr>
      <w:bookmarkStart w:id="211" w:name="_Toc51750220"/>
      <w:bookmarkStart w:id="212" w:name="_Toc42596127"/>
      <w:bookmarkStart w:id="213" w:name="_Toc178598374"/>
      <w:proofErr w:type="spellStart"/>
      <w:r>
        <w:t>ExtraDetailInfo</w:t>
      </w:r>
      <w:proofErr w:type="spellEnd"/>
      <w:r>
        <w:t>: punt</w:t>
      </w:r>
      <w:bookmarkEnd w:id="211"/>
      <w:bookmarkEnd w:id="212"/>
      <w:bookmarkEnd w:id="213"/>
    </w:p>
    <w:p w14:paraId="7FA8DC0E" w14:textId="77777777" w:rsidR="00586F4F" w:rsidRDefault="00000000">
      <w:pPr>
        <w:pStyle w:val="Kop3"/>
        <w:numPr>
          <w:ilvl w:val="2"/>
          <w:numId w:val="3"/>
        </w:numPr>
      </w:pPr>
      <w:bookmarkStart w:id="214" w:name="__RefHeading___Toc4572_4117045737"/>
      <w:bookmarkEnd w:id="214"/>
      <w:r>
        <w:t>Regel</w:t>
      </w:r>
    </w:p>
    <w:p w14:paraId="0C0F1208"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393363A5" w14:textId="77777777" w:rsidR="00586F4F" w:rsidRDefault="00000000">
      <w:pPr>
        <w:pStyle w:val="Plattetekst1"/>
        <w:numPr>
          <w:ilvl w:val="0"/>
          <w:numId w:val="26"/>
        </w:numPr>
      </w:pPr>
      <w:r>
        <w:t>Kleur: #000000</w:t>
      </w:r>
    </w:p>
    <w:p w14:paraId="03828743" w14:textId="77777777" w:rsidR="00586F4F" w:rsidRDefault="00000000">
      <w:pPr>
        <w:pStyle w:val="Plattetekst1"/>
        <w:numPr>
          <w:ilvl w:val="0"/>
          <w:numId w:val="26"/>
        </w:numPr>
      </w:pPr>
      <w:r>
        <w:t>Vorm:</w:t>
      </w:r>
    </w:p>
    <w:p w14:paraId="418BD268" w14:textId="77777777" w:rsidR="00586F4F" w:rsidRDefault="00000000">
      <w:pPr>
        <w:pStyle w:val="Plattetekst1"/>
        <w:numPr>
          <w:ilvl w:val="1"/>
          <w:numId w:val="26"/>
        </w:numPr>
      </w:pPr>
      <w:r>
        <w:t>Puntsymbool:</w:t>
      </w:r>
    </w:p>
    <w:p w14:paraId="2C13BB0C" w14:textId="77777777" w:rsidR="00586F4F" w:rsidRDefault="00000000">
      <w:pPr>
        <w:pStyle w:val="Plattetekst1"/>
        <w:numPr>
          <w:ilvl w:val="2"/>
          <w:numId w:val="26"/>
        </w:numPr>
      </w:pPr>
      <w:r>
        <w:t>Puntsymbool op schaalniveau 14-16</w:t>
      </w:r>
    </w:p>
    <w:p w14:paraId="0BFB77FB" w14:textId="77777777" w:rsidR="00586F4F" w:rsidRDefault="00000000">
      <w:pPr>
        <w:pStyle w:val="Plattetekst1"/>
        <w:numPr>
          <w:ilvl w:val="0"/>
          <w:numId w:val="26"/>
        </w:numPr>
      </w:pPr>
      <w:r>
        <w:t>Grootte:</w:t>
      </w:r>
    </w:p>
    <w:p w14:paraId="493689A3"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4C4B078F"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56DCE84" w14:textId="77777777" w:rsidR="00586F4F" w:rsidRDefault="00000000">
      <w:pPr>
        <w:pStyle w:val="Plattetekst1"/>
        <w:numPr>
          <w:ilvl w:val="0"/>
          <w:numId w:val="26"/>
        </w:numPr>
      </w:pPr>
      <w:r>
        <w:t>Transparantie: 0 %</w:t>
      </w:r>
    </w:p>
    <w:p w14:paraId="1098886E"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183217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B69BC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832DDB" w14:textId="77777777" w:rsidR="00586F4F" w:rsidRDefault="00586F4F">
            <w:pPr>
              <w:pStyle w:val="TableContents"/>
              <w:jc w:val="center"/>
            </w:pPr>
          </w:p>
        </w:tc>
      </w:tr>
      <w:tr w:rsidR="00586F4F" w14:paraId="30E79044"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EA7DC8D"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C4CC89" w14:textId="77777777" w:rsidR="00586F4F" w:rsidRDefault="00000000">
            <w:pPr>
              <w:pStyle w:val="TableContents"/>
            </w:pPr>
            <w:r>
              <w:rPr>
                <w:noProof/>
              </w:rPr>
              <w:drawing>
                <wp:anchor distT="0" distB="0" distL="0" distR="0" simplePos="0" relativeHeight="70" behindDoc="0" locked="0" layoutInCell="1" allowOverlap="1" wp14:anchorId="16D6E9C8" wp14:editId="4DD350AF">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586F4F" w14:paraId="31A29223"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E965B24"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335723" w14:textId="77777777" w:rsidR="00586F4F" w:rsidRDefault="00000000">
            <w:pPr>
              <w:pStyle w:val="TableContents"/>
            </w:pPr>
            <w:r>
              <w:rPr>
                <w:noProof/>
              </w:rPr>
              <w:drawing>
                <wp:anchor distT="0" distB="0" distL="0" distR="0" simplePos="0" relativeHeight="71" behindDoc="0" locked="0" layoutInCell="1" allowOverlap="1" wp14:anchorId="3ECB17CD" wp14:editId="105CDF3A">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44CD19F0" w14:textId="77777777" w:rsidR="00586F4F" w:rsidRDefault="00000000">
      <w:pPr>
        <w:pStyle w:val="Kop2"/>
        <w:numPr>
          <w:ilvl w:val="1"/>
          <w:numId w:val="3"/>
        </w:numPr>
      </w:pPr>
      <w:bookmarkStart w:id="215" w:name="_Toc51750221"/>
      <w:bookmarkStart w:id="216" w:name="_Toc42596128"/>
      <w:bookmarkStart w:id="217" w:name="_Toc178598375"/>
      <w:proofErr w:type="spellStart"/>
      <w:r>
        <w:t>ExtraDetailInfo</w:t>
      </w:r>
      <w:proofErr w:type="spellEnd"/>
      <w:r>
        <w:t>: lijn</w:t>
      </w:r>
      <w:bookmarkEnd w:id="215"/>
      <w:bookmarkEnd w:id="216"/>
      <w:bookmarkEnd w:id="217"/>
    </w:p>
    <w:p w14:paraId="0B68E222" w14:textId="77777777" w:rsidR="00586F4F" w:rsidRDefault="00000000">
      <w:pPr>
        <w:pStyle w:val="Kop3"/>
        <w:numPr>
          <w:ilvl w:val="2"/>
          <w:numId w:val="3"/>
        </w:numPr>
      </w:pPr>
      <w:bookmarkStart w:id="218" w:name="__RefHeading___Toc4576_4117045737"/>
      <w:bookmarkEnd w:id="218"/>
      <w:r>
        <w:t>Regel</w:t>
      </w:r>
    </w:p>
    <w:p w14:paraId="51B7F2F0"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18EFD10F" w14:textId="77777777" w:rsidR="00586F4F" w:rsidRDefault="00000000">
      <w:pPr>
        <w:pStyle w:val="Plattetekst1"/>
        <w:numPr>
          <w:ilvl w:val="0"/>
          <w:numId w:val="26"/>
        </w:numPr>
      </w:pPr>
      <w:r>
        <w:t>Kleur:</w:t>
      </w:r>
    </w:p>
    <w:p w14:paraId="4333E731" w14:textId="77777777" w:rsidR="00586F4F" w:rsidRDefault="00000000">
      <w:pPr>
        <w:pStyle w:val="Plattetekst1"/>
        <w:numPr>
          <w:ilvl w:val="1"/>
          <w:numId w:val="26"/>
        </w:numPr>
      </w:pPr>
      <w:r>
        <w:t>Onderste lijn: #000000 (vanaf zoomniveau 14)</w:t>
      </w:r>
    </w:p>
    <w:p w14:paraId="39392C3A" w14:textId="77777777" w:rsidR="00586F4F" w:rsidRDefault="00000000">
      <w:pPr>
        <w:pStyle w:val="Plattetekst1"/>
        <w:numPr>
          <w:ilvl w:val="1"/>
          <w:numId w:val="26"/>
        </w:numPr>
      </w:pPr>
      <w:r>
        <w:t>Middelste lijn: #ffffff (vanaf zoomniveau 14)</w:t>
      </w:r>
    </w:p>
    <w:p w14:paraId="61627659" w14:textId="77777777" w:rsidR="00586F4F" w:rsidRDefault="00000000">
      <w:pPr>
        <w:pStyle w:val="Plattetekst1"/>
        <w:numPr>
          <w:ilvl w:val="1"/>
          <w:numId w:val="26"/>
        </w:numPr>
      </w:pPr>
      <w:r>
        <w:t>Bovenste lijn: #cccccc</w:t>
      </w:r>
    </w:p>
    <w:p w14:paraId="196326E6" w14:textId="77777777" w:rsidR="00586F4F" w:rsidRDefault="00000000">
      <w:pPr>
        <w:pStyle w:val="Plattetekst1"/>
        <w:numPr>
          <w:ilvl w:val="0"/>
          <w:numId w:val="26"/>
        </w:numPr>
      </w:pPr>
      <w:r>
        <w:t>Vorm:</w:t>
      </w:r>
    </w:p>
    <w:p w14:paraId="0BD814FB" w14:textId="77777777" w:rsidR="00586F4F" w:rsidRDefault="00000000">
      <w:pPr>
        <w:pStyle w:val="Plattetekst1"/>
        <w:numPr>
          <w:ilvl w:val="1"/>
          <w:numId w:val="26"/>
        </w:numPr>
      </w:pPr>
      <w:r>
        <w:t>Onderste lijn: doorgetrokken lijn (vanaf zoomniveau 14)</w:t>
      </w:r>
    </w:p>
    <w:p w14:paraId="7BA9A956" w14:textId="77777777" w:rsidR="00586F4F" w:rsidRDefault="00000000">
      <w:pPr>
        <w:pStyle w:val="Plattetekst1"/>
        <w:numPr>
          <w:ilvl w:val="1"/>
          <w:numId w:val="26"/>
        </w:numPr>
      </w:pPr>
      <w:r>
        <w:t>Middelste lijn: doorgetrokken lijn (vanaf zoomniveau 14)</w:t>
      </w:r>
    </w:p>
    <w:p w14:paraId="36D24560" w14:textId="77777777" w:rsidR="00586F4F"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3BBC348A" w14:textId="77777777" w:rsidR="00586F4F" w:rsidRDefault="00000000">
      <w:pPr>
        <w:pStyle w:val="Plattetekst1"/>
        <w:numPr>
          <w:ilvl w:val="0"/>
          <w:numId w:val="26"/>
        </w:numPr>
      </w:pPr>
      <w:r>
        <w:t>Grootte:</w:t>
      </w:r>
    </w:p>
    <w:p w14:paraId="3E38629B" w14:textId="77777777" w:rsidR="00586F4F" w:rsidRDefault="00000000">
      <w:pPr>
        <w:pStyle w:val="Plattetekst1"/>
        <w:numPr>
          <w:ilvl w:val="1"/>
          <w:numId w:val="26"/>
        </w:numPr>
      </w:pPr>
      <w:r>
        <w:t xml:space="preserve">Onderste lijn: 30 </w:t>
      </w:r>
      <w:proofErr w:type="spellStart"/>
      <w:r>
        <w:t>px</w:t>
      </w:r>
      <w:proofErr w:type="spellEnd"/>
      <w:r>
        <w:t xml:space="preserve"> (vanaf zoomniveau 14)</w:t>
      </w:r>
    </w:p>
    <w:p w14:paraId="142BB14C" w14:textId="77777777" w:rsidR="00586F4F" w:rsidRDefault="00000000">
      <w:pPr>
        <w:pStyle w:val="Plattetekst1"/>
        <w:numPr>
          <w:ilvl w:val="1"/>
          <w:numId w:val="26"/>
        </w:numPr>
      </w:pPr>
      <w:r>
        <w:t xml:space="preserve">Middelste lijn: 28 </w:t>
      </w:r>
      <w:proofErr w:type="spellStart"/>
      <w:r>
        <w:t>px</w:t>
      </w:r>
      <w:proofErr w:type="spellEnd"/>
      <w:r>
        <w:t xml:space="preserve"> (vanaf zoomniveau 14)</w:t>
      </w:r>
    </w:p>
    <w:p w14:paraId="6B3D740B" w14:textId="77777777" w:rsidR="00586F4F" w:rsidRDefault="00000000">
      <w:pPr>
        <w:pStyle w:val="Plattetekst1"/>
        <w:numPr>
          <w:ilvl w:val="1"/>
          <w:numId w:val="26"/>
        </w:numPr>
      </w:pPr>
      <w:r>
        <w:t xml:space="preserve">Bovenste lijn: 3.5 </w:t>
      </w:r>
      <w:proofErr w:type="spellStart"/>
      <w:r>
        <w:t>px</w:t>
      </w:r>
      <w:proofErr w:type="spellEnd"/>
    </w:p>
    <w:p w14:paraId="2F99B61E" w14:textId="77777777" w:rsidR="00586F4F" w:rsidRDefault="00000000">
      <w:pPr>
        <w:pStyle w:val="Plattetekst1"/>
        <w:numPr>
          <w:ilvl w:val="0"/>
          <w:numId w:val="26"/>
        </w:numPr>
      </w:pPr>
      <w:r>
        <w:t>Transparantie: 0 %</w:t>
      </w:r>
    </w:p>
    <w:p w14:paraId="36EC7AE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1807C0A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34FB1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917A25" w14:textId="77777777" w:rsidR="00586F4F" w:rsidRDefault="00586F4F">
            <w:pPr>
              <w:pStyle w:val="TableContents"/>
              <w:jc w:val="center"/>
            </w:pPr>
          </w:p>
        </w:tc>
      </w:tr>
      <w:tr w:rsidR="00586F4F" w14:paraId="621F398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C7666A9" w14:textId="77777777" w:rsidR="00586F4F"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4D50BC" w14:textId="77777777" w:rsidR="00586F4F" w:rsidRDefault="00000000">
            <w:pPr>
              <w:pStyle w:val="TableContents"/>
            </w:pPr>
            <w:r>
              <w:rPr>
                <w:noProof/>
              </w:rPr>
              <w:drawing>
                <wp:anchor distT="0" distB="0" distL="0" distR="0" simplePos="0" relativeHeight="114" behindDoc="0" locked="0" layoutInCell="1" allowOverlap="1" wp14:anchorId="55EC800C" wp14:editId="6CF92D3D">
                  <wp:simplePos x="0" y="0"/>
                  <wp:positionH relativeFrom="column">
                    <wp:align>center</wp:align>
                  </wp:positionH>
                  <wp:positionV relativeFrom="paragraph">
                    <wp:posOffset>635</wp:posOffset>
                  </wp:positionV>
                  <wp:extent cx="4546600" cy="895350"/>
                  <wp:effectExtent l="0" t="0" r="0" b="0"/>
                  <wp:wrapSquare wrapText="largest"/>
                  <wp:docPr id="107"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01A0E1FE"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DD158"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8501BF" w14:textId="77777777" w:rsidR="00586F4F" w:rsidRDefault="00000000">
            <w:pPr>
              <w:pStyle w:val="TableContents"/>
            </w:pPr>
            <w:r>
              <w:rPr>
                <w:noProof/>
              </w:rPr>
              <w:drawing>
                <wp:anchor distT="0" distB="0" distL="0" distR="0" simplePos="0" relativeHeight="109" behindDoc="0" locked="0" layoutInCell="1" allowOverlap="1" wp14:anchorId="2E49780B" wp14:editId="538F13A3">
                  <wp:simplePos x="0" y="0"/>
                  <wp:positionH relativeFrom="column">
                    <wp:align>center</wp:align>
                  </wp:positionH>
                  <wp:positionV relativeFrom="paragraph">
                    <wp:posOffset>635</wp:posOffset>
                  </wp:positionV>
                  <wp:extent cx="4546600" cy="895350"/>
                  <wp:effectExtent l="0" t="0" r="0" b="0"/>
                  <wp:wrapSquare wrapText="largest"/>
                  <wp:docPr id="108"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5549F61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40A8C7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BA833F" w14:textId="77777777" w:rsidR="00586F4F" w:rsidRDefault="00000000">
            <w:pPr>
              <w:pStyle w:val="TableContents"/>
            </w:pPr>
            <w:r>
              <w:rPr>
                <w:noProof/>
              </w:rPr>
              <w:drawing>
                <wp:anchor distT="0" distB="0" distL="0" distR="0" simplePos="0" relativeHeight="110" behindDoc="0" locked="0" layoutInCell="1" allowOverlap="1" wp14:anchorId="32F145A8" wp14:editId="6D0A1805">
                  <wp:simplePos x="0" y="0"/>
                  <wp:positionH relativeFrom="column">
                    <wp:align>center</wp:align>
                  </wp:positionH>
                  <wp:positionV relativeFrom="paragraph">
                    <wp:posOffset>635</wp:posOffset>
                  </wp:positionV>
                  <wp:extent cx="4546600" cy="894080"/>
                  <wp:effectExtent l="0" t="0" r="0" b="0"/>
                  <wp:wrapSquare wrapText="largest"/>
                  <wp:docPr id="10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171DB3F" w14:textId="77777777" w:rsidR="00586F4F" w:rsidRDefault="00000000">
      <w:pPr>
        <w:pStyle w:val="Kop2"/>
        <w:numPr>
          <w:ilvl w:val="1"/>
          <w:numId w:val="3"/>
        </w:numPr>
      </w:pPr>
      <w:bookmarkStart w:id="219" w:name="_Toc51750222"/>
      <w:bookmarkStart w:id="220" w:name="_Toc42596129"/>
      <w:bookmarkStart w:id="221" w:name="_Toc178598376"/>
      <w:proofErr w:type="spellStart"/>
      <w:r>
        <w:t>ExtraDetailInfo</w:t>
      </w:r>
      <w:proofErr w:type="spellEnd"/>
      <w:r>
        <w:t>: vlak</w:t>
      </w:r>
      <w:bookmarkEnd w:id="219"/>
      <w:bookmarkEnd w:id="220"/>
      <w:bookmarkEnd w:id="221"/>
    </w:p>
    <w:p w14:paraId="57F4B708" w14:textId="77777777" w:rsidR="00586F4F" w:rsidRDefault="00000000">
      <w:pPr>
        <w:pStyle w:val="Kop3"/>
        <w:numPr>
          <w:ilvl w:val="2"/>
          <w:numId w:val="3"/>
        </w:numPr>
      </w:pPr>
      <w:bookmarkStart w:id="222" w:name="__RefHeading___Toc4576_41170457371"/>
      <w:bookmarkEnd w:id="222"/>
      <w:r>
        <w:t>Regel</w:t>
      </w:r>
    </w:p>
    <w:p w14:paraId="621EA21E"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C3E4E89" w14:textId="77777777" w:rsidR="00586F4F" w:rsidRDefault="00000000">
      <w:pPr>
        <w:pStyle w:val="Plattetekst1"/>
        <w:numPr>
          <w:ilvl w:val="0"/>
          <w:numId w:val="26"/>
        </w:numPr>
      </w:pPr>
      <w:r>
        <w:t>Kleur:</w:t>
      </w:r>
    </w:p>
    <w:p w14:paraId="0D57BE5B" w14:textId="77777777" w:rsidR="00586F4F" w:rsidRDefault="00000000">
      <w:pPr>
        <w:pStyle w:val="Plattetekst1"/>
        <w:numPr>
          <w:ilvl w:val="1"/>
          <w:numId w:val="26"/>
        </w:numPr>
      </w:pPr>
      <w:r>
        <w:t>Vulling: #cccccc (patroon)</w:t>
      </w:r>
    </w:p>
    <w:p w14:paraId="7A2E61B3" w14:textId="77777777" w:rsidR="00586F4F" w:rsidRDefault="00000000">
      <w:pPr>
        <w:pStyle w:val="Plattetekst1"/>
        <w:numPr>
          <w:ilvl w:val="1"/>
          <w:numId w:val="26"/>
        </w:numPr>
      </w:pPr>
      <w:r>
        <w:t>Lijn (omtrek van het vlak): #000000  (vanaf zoomniveau 14)</w:t>
      </w:r>
    </w:p>
    <w:p w14:paraId="60671C84" w14:textId="77777777" w:rsidR="00586F4F" w:rsidRDefault="00000000">
      <w:pPr>
        <w:pStyle w:val="Plattetekst1"/>
        <w:numPr>
          <w:ilvl w:val="0"/>
          <w:numId w:val="26"/>
        </w:numPr>
      </w:pPr>
      <w:r>
        <w:t>Vorm:</w:t>
      </w:r>
    </w:p>
    <w:p w14:paraId="6EBDE3F8" w14:textId="77777777" w:rsidR="00586F4F" w:rsidRDefault="00000000">
      <w:pPr>
        <w:pStyle w:val="Plattetekst1"/>
        <w:numPr>
          <w:ilvl w:val="1"/>
          <w:numId w:val="26"/>
        </w:numPr>
      </w:pPr>
      <w:r>
        <w:t xml:space="preserve">Vulling: lijn 45° met een </w:t>
      </w:r>
      <w:proofErr w:type="spellStart"/>
      <w:r>
        <w:t>stroke-dasharray</w:t>
      </w:r>
      <w:proofErr w:type="spellEnd"/>
      <w:r>
        <w:t xml:space="preserve"> van 16.5, 3.5</w:t>
      </w:r>
    </w:p>
    <w:p w14:paraId="05DF9024" w14:textId="77777777" w:rsidR="00586F4F" w:rsidRDefault="00000000">
      <w:pPr>
        <w:pStyle w:val="Plattetekst1"/>
        <w:numPr>
          <w:ilvl w:val="1"/>
          <w:numId w:val="26"/>
        </w:numPr>
      </w:pPr>
      <w:r>
        <w:t>Lijn (omtrek van het vlak) doorgetrokken lijn  (vanaf zoomniveau 14)</w:t>
      </w:r>
    </w:p>
    <w:p w14:paraId="6CA9700B" w14:textId="77777777" w:rsidR="00586F4F" w:rsidRDefault="00000000">
      <w:pPr>
        <w:pStyle w:val="Plattetekst1"/>
        <w:numPr>
          <w:ilvl w:val="0"/>
          <w:numId w:val="26"/>
        </w:numPr>
      </w:pPr>
      <w:r>
        <w:t>Grootte:</w:t>
      </w:r>
    </w:p>
    <w:p w14:paraId="3B3C5453" w14:textId="77777777" w:rsidR="00586F4F" w:rsidRDefault="00000000">
      <w:pPr>
        <w:pStyle w:val="Plattetekst1"/>
        <w:numPr>
          <w:ilvl w:val="1"/>
          <w:numId w:val="26"/>
        </w:numPr>
      </w:pPr>
      <w:r>
        <w:t xml:space="preserve">Vulling: 3,5 </w:t>
      </w:r>
      <w:proofErr w:type="spellStart"/>
      <w:r>
        <w:t>px</w:t>
      </w:r>
      <w:proofErr w:type="spellEnd"/>
      <w:r>
        <w:t xml:space="preserve"> brede lijn op een sjabloon van 20px bij 20px</w:t>
      </w:r>
    </w:p>
    <w:p w14:paraId="147BD796" w14:textId="77777777" w:rsidR="00586F4F"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6E0A4A64" w14:textId="77777777" w:rsidR="00586F4F" w:rsidRDefault="00000000">
      <w:pPr>
        <w:pStyle w:val="Plattetekst1"/>
        <w:numPr>
          <w:ilvl w:val="0"/>
          <w:numId w:val="26"/>
        </w:numPr>
      </w:pPr>
      <w:r>
        <w:t>Transparantie: 0 %</w:t>
      </w:r>
    </w:p>
    <w:p w14:paraId="1BD4C150"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14C0F1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C08CB9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8773C2C" w14:textId="77777777" w:rsidR="00586F4F" w:rsidRDefault="00586F4F">
            <w:pPr>
              <w:pStyle w:val="TableContents"/>
              <w:jc w:val="center"/>
            </w:pPr>
          </w:p>
        </w:tc>
      </w:tr>
      <w:tr w:rsidR="00586F4F" w14:paraId="1BDCCA3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DEAEA06" w14:textId="77777777" w:rsidR="00586F4F"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20C2C4" w14:textId="77777777" w:rsidR="00586F4F" w:rsidRDefault="00000000">
            <w:pPr>
              <w:pStyle w:val="TableContents"/>
            </w:pPr>
            <w:r>
              <w:rPr>
                <w:noProof/>
              </w:rPr>
              <w:drawing>
                <wp:anchor distT="0" distB="0" distL="0" distR="0" simplePos="0" relativeHeight="113" behindDoc="0" locked="0" layoutInCell="1" allowOverlap="1" wp14:anchorId="3748576D" wp14:editId="6D4EC1BE">
                  <wp:simplePos x="0" y="0"/>
                  <wp:positionH relativeFrom="column">
                    <wp:align>center</wp:align>
                  </wp:positionH>
                  <wp:positionV relativeFrom="paragraph">
                    <wp:posOffset>635</wp:posOffset>
                  </wp:positionV>
                  <wp:extent cx="4546600" cy="895350"/>
                  <wp:effectExtent l="0" t="0" r="0" b="0"/>
                  <wp:wrapSquare wrapText="largest"/>
                  <wp:docPr id="110"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5E8B217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45B6B6" w14:textId="77777777" w:rsidR="00586F4F"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7F0FBB" w14:textId="77777777" w:rsidR="00586F4F" w:rsidRDefault="00000000">
            <w:pPr>
              <w:pStyle w:val="TableContents"/>
            </w:pPr>
            <w:r>
              <w:rPr>
                <w:noProof/>
              </w:rPr>
              <w:drawing>
                <wp:anchor distT="0" distB="0" distL="0" distR="0" simplePos="0" relativeHeight="111" behindDoc="0" locked="0" layoutInCell="1" allowOverlap="1" wp14:anchorId="016B8B5E" wp14:editId="15CE33A6">
                  <wp:simplePos x="0" y="0"/>
                  <wp:positionH relativeFrom="column">
                    <wp:align>center</wp:align>
                  </wp:positionH>
                  <wp:positionV relativeFrom="paragraph">
                    <wp:posOffset>635</wp:posOffset>
                  </wp:positionV>
                  <wp:extent cx="4546600" cy="895350"/>
                  <wp:effectExtent l="0" t="0" r="0" b="0"/>
                  <wp:wrapSquare wrapText="largest"/>
                  <wp:docPr id="11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27DAEC8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8FEB1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39BB80" w14:textId="77777777" w:rsidR="00586F4F" w:rsidRDefault="00000000">
            <w:pPr>
              <w:pStyle w:val="TableContents"/>
            </w:pPr>
            <w:r>
              <w:rPr>
                <w:noProof/>
              </w:rPr>
              <w:drawing>
                <wp:anchor distT="0" distB="0" distL="0" distR="0" simplePos="0" relativeHeight="112" behindDoc="0" locked="0" layoutInCell="1" allowOverlap="1" wp14:anchorId="22A01803" wp14:editId="72C5EC9D">
                  <wp:simplePos x="0" y="0"/>
                  <wp:positionH relativeFrom="column">
                    <wp:align>center</wp:align>
                  </wp:positionH>
                  <wp:positionV relativeFrom="paragraph">
                    <wp:posOffset>635</wp:posOffset>
                  </wp:positionV>
                  <wp:extent cx="4546600" cy="894080"/>
                  <wp:effectExtent l="0" t="0" r="0" b="0"/>
                  <wp:wrapSquare wrapText="largest"/>
                  <wp:docPr id="11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4B1A8E7" w14:textId="77777777" w:rsidR="00586F4F" w:rsidRDefault="00000000">
      <w:pPr>
        <w:pStyle w:val="Kop1"/>
        <w:numPr>
          <w:ilvl w:val="0"/>
          <w:numId w:val="0"/>
        </w:numPr>
      </w:pPr>
      <w:r>
        <w:br w:type="page"/>
      </w:r>
    </w:p>
    <w:p w14:paraId="7EA96AEC" w14:textId="77777777" w:rsidR="00586F4F" w:rsidRDefault="00000000">
      <w:pPr>
        <w:pStyle w:val="Kop1"/>
        <w:numPr>
          <w:ilvl w:val="0"/>
          <w:numId w:val="3"/>
        </w:numPr>
      </w:pPr>
      <w:bookmarkStart w:id="223" w:name="_Toc42596130"/>
      <w:bookmarkStart w:id="224" w:name="_Toc51750223"/>
      <w:bookmarkStart w:id="225" w:name="_Toc178598377"/>
      <w:r>
        <w:lastRenderedPageBreak/>
        <w:t>Leidingelementen</w:t>
      </w:r>
      <w:bookmarkEnd w:id="223"/>
      <w:bookmarkEnd w:id="224"/>
      <w:bookmarkEnd w:id="225"/>
    </w:p>
    <w:p w14:paraId="4477EB1A" w14:textId="77777777" w:rsidR="00586F4F" w:rsidRDefault="00000000">
      <w:pPr>
        <w:pStyle w:val="Kop2"/>
        <w:numPr>
          <w:ilvl w:val="1"/>
          <w:numId w:val="3"/>
        </w:numPr>
      </w:pPr>
      <w:bookmarkStart w:id="226" w:name="_Toc51750224"/>
      <w:bookmarkStart w:id="227" w:name="_Toc42596131"/>
      <w:bookmarkStart w:id="228" w:name="_Toc178598378"/>
      <w:r>
        <w:t>Inleiding</w:t>
      </w:r>
      <w:bookmarkEnd w:id="226"/>
      <w:bookmarkEnd w:id="227"/>
      <w:bookmarkEnd w:id="228"/>
    </w:p>
    <w:p w14:paraId="47831897" w14:textId="77777777" w:rsidR="00586F4F"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B533206" w14:textId="77777777" w:rsidR="00586F4F"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7C3EBDB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B2C981" w14:textId="77777777" w:rsidR="00586F4F" w:rsidRDefault="00000000">
            <w:pPr>
              <w:pStyle w:val="Plattetekst1"/>
            </w:pPr>
            <w:r>
              <w:t>De visualisatie voor leidingelementen is vastgelegd in de volgende SLD-bestanden:</w:t>
            </w:r>
          </w:p>
          <w:p w14:paraId="12E90B9E" w14:textId="77777777" w:rsidR="00586F4F" w:rsidRDefault="00000000">
            <w:pPr>
              <w:pStyle w:val="Plattetekst1"/>
              <w:numPr>
                <w:ilvl w:val="0"/>
                <w:numId w:val="18"/>
              </w:numPr>
            </w:pPr>
            <w:r>
              <w:t>sld-leidingelement.xml</w:t>
            </w:r>
          </w:p>
          <w:p w14:paraId="116F7741" w14:textId="77777777" w:rsidR="00586F4F" w:rsidRDefault="00000000">
            <w:pPr>
              <w:pStyle w:val="Plattetekst1"/>
              <w:numPr>
                <w:ilvl w:val="0"/>
                <w:numId w:val="18"/>
              </w:numPr>
            </w:pPr>
            <w:r>
              <w:t>sld-leidingelementmetextrageometrie.xml</w:t>
            </w:r>
          </w:p>
        </w:tc>
      </w:tr>
    </w:tbl>
    <w:p w14:paraId="0E0041A4" w14:textId="77777777" w:rsidR="00586F4F" w:rsidRDefault="00000000">
      <w:pPr>
        <w:pStyle w:val="Kop2"/>
        <w:numPr>
          <w:ilvl w:val="1"/>
          <w:numId w:val="3"/>
        </w:numPr>
      </w:pPr>
      <w:bookmarkStart w:id="229" w:name="_Toc51750225"/>
      <w:bookmarkStart w:id="230" w:name="_Toc42596132"/>
      <w:bookmarkStart w:id="231" w:name="_Toc178598379"/>
      <w:r>
        <w:t>Leidingelementen</w:t>
      </w:r>
      <w:bookmarkEnd w:id="229"/>
      <w:bookmarkEnd w:id="230"/>
      <w:bookmarkEnd w:id="231"/>
    </w:p>
    <w:p w14:paraId="3AE2DA50" w14:textId="77777777" w:rsidR="00586F4F" w:rsidRDefault="00000000">
      <w:pPr>
        <w:pStyle w:val="Kop3"/>
        <w:numPr>
          <w:ilvl w:val="2"/>
          <w:numId w:val="3"/>
        </w:numPr>
      </w:pPr>
      <w:bookmarkStart w:id="232" w:name="__RefHeading___Toc4580_4117045737"/>
      <w:bookmarkEnd w:id="232"/>
      <w:r>
        <w:t>Regel</w:t>
      </w:r>
    </w:p>
    <w:p w14:paraId="2BDE0F92" w14:textId="77777777" w:rsidR="00586F4F"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01082C15" w14:textId="77777777" w:rsidR="00586F4F" w:rsidRDefault="00000000">
      <w:pPr>
        <w:pStyle w:val="Plattetekst1"/>
        <w:numPr>
          <w:ilvl w:val="0"/>
          <w:numId w:val="26"/>
        </w:numPr>
      </w:pPr>
      <w:r>
        <w:t>Kleur: het puntsymbool krijgt de kleur overeenkomstig het “thema” van het nutsvoorzieningennet waarin het gebruikt wordt.</w:t>
      </w:r>
    </w:p>
    <w:p w14:paraId="318FE584" w14:textId="77777777" w:rsidR="00586F4F" w:rsidRDefault="00000000">
      <w:pPr>
        <w:pStyle w:val="Plattetekst1"/>
        <w:numPr>
          <w:ilvl w:val="0"/>
          <w:numId w:val="26"/>
        </w:numPr>
      </w:pPr>
      <w:r>
        <w:t>Vorm:</w:t>
      </w:r>
    </w:p>
    <w:p w14:paraId="7864C228" w14:textId="77777777" w:rsidR="00586F4F" w:rsidRDefault="00000000">
      <w:pPr>
        <w:pStyle w:val="Plattetekst1"/>
        <w:numPr>
          <w:ilvl w:val="1"/>
          <w:numId w:val="26"/>
        </w:numPr>
      </w:pPr>
      <w:r>
        <w:t>Puntsymbool:</w:t>
      </w:r>
    </w:p>
    <w:p w14:paraId="4C796FA1" w14:textId="77777777" w:rsidR="00586F4F" w:rsidRDefault="00000000">
      <w:pPr>
        <w:pStyle w:val="Plattetekst1"/>
        <w:numPr>
          <w:ilvl w:val="2"/>
          <w:numId w:val="26"/>
        </w:numPr>
      </w:pPr>
      <w:r>
        <w:t>Cirkel op schaalniveau 14</w:t>
      </w:r>
    </w:p>
    <w:p w14:paraId="69BC55B8" w14:textId="77777777" w:rsidR="00586F4F" w:rsidRDefault="00000000">
      <w:pPr>
        <w:pStyle w:val="Plattetekst1"/>
        <w:numPr>
          <w:ilvl w:val="2"/>
          <w:numId w:val="26"/>
        </w:numPr>
      </w:pPr>
      <w:r>
        <w:t>Puntsymbool op schaalniveau 15-16</w:t>
      </w:r>
    </w:p>
    <w:p w14:paraId="793152B3" w14:textId="77777777" w:rsidR="00586F4F" w:rsidRDefault="00000000">
      <w:pPr>
        <w:pStyle w:val="Plattetekst1"/>
        <w:numPr>
          <w:ilvl w:val="0"/>
          <w:numId w:val="26"/>
        </w:numPr>
      </w:pPr>
      <w:r>
        <w:t>Grootte:</w:t>
      </w:r>
    </w:p>
    <w:p w14:paraId="743E9B94" w14:textId="77777777" w:rsidR="00586F4F" w:rsidRDefault="00000000">
      <w:pPr>
        <w:pStyle w:val="Plattetekst1"/>
        <w:numPr>
          <w:ilvl w:val="1"/>
          <w:numId w:val="26"/>
        </w:numPr>
      </w:pPr>
      <w:r>
        <w:t>Puntsymbool:</w:t>
      </w:r>
    </w:p>
    <w:p w14:paraId="20E37507" w14:textId="77777777" w:rsidR="00586F4F" w:rsidRDefault="00000000">
      <w:pPr>
        <w:pStyle w:val="Plattetekst1"/>
        <w:numPr>
          <w:ilvl w:val="2"/>
          <w:numId w:val="26"/>
        </w:numPr>
      </w:pPr>
      <w:r>
        <w:t xml:space="preserve">11 </w:t>
      </w:r>
      <w:proofErr w:type="spellStart"/>
      <w:r>
        <w:t>px</w:t>
      </w:r>
      <w:proofErr w:type="spellEnd"/>
      <w:r>
        <w:t xml:space="preserve"> op schaalniveau 14</w:t>
      </w:r>
    </w:p>
    <w:p w14:paraId="510D558C" w14:textId="77777777" w:rsidR="00586F4F" w:rsidRDefault="00000000">
      <w:pPr>
        <w:pStyle w:val="Plattetekst1"/>
        <w:numPr>
          <w:ilvl w:val="2"/>
          <w:numId w:val="26"/>
        </w:numPr>
      </w:pPr>
      <w:r>
        <w:t xml:space="preserve">25 </w:t>
      </w:r>
      <w:proofErr w:type="spellStart"/>
      <w:r>
        <w:t>px</w:t>
      </w:r>
      <w:proofErr w:type="spellEnd"/>
      <w:r>
        <w:t xml:space="preserve"> op schaalniveau 15 – 16</w:t>
      </w:r>
    </w:p>
    <w:p w14:paraId="0797CB0F" w14:textId="77777777" w:rsidR="00586F4F" w:rsidRDefault="00000000">
      <w:pPr>
        <w:pStyle w:val="Plattetekst1"/>
        <w:numPr>
          <w:ilvl w:val="1"/>
          <w:numId w:val="26"/>
        </w:numPr>
      </w:pPr>
      <w:r>
        <w:lastRenderedPageBreak/>
        <w:t>Omtrek: 1px</w:t>
      </w:r>
    </w:p>
    <w:p w14:paraId="6555A0D7" w14:textId="77777777" w:rsidR="00586F4F" w:rsidRDefault="00000000">
      <w:pPr>
        <w:pStyle w:val="Plattetekst1"/>
        <w:numPr>
          <w:ilvl w:val="0"/>
          <w:numId w:val="26"/>
        </w:numPr>
      </w:pPr>
      <w:r>
        <w:t>Transparantie: 0 %</w:t>
      </w:r>
    </w:p>
    <w:p w14:paraId="21084042" w14:textId="77777777" w:rsidR="00586F4F"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495E9E2"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86F4F" w14:paraId="3D5E22BF"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63A6F00" w14:textId="77777777" w:rsidR="00586F4F" w:rsidRDefault="00586F4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AC11C0E" w14:textId="77777777" w:rsidR="00586F4F" w:rsidRDefault="00586F4F">
            <w:pPr>
              <w:pStyle w:val="TableContents"/>
              <w:jc w:val="center"/>
              <w:rPr>
                <w:rFonts w:eastAsia="Lucida Sans Unicode" w:cs="Tahoma"/>
                <w:b/>
                <w:bCs/>
                <w:iCs/>
                <w:color w:val="FFFFFF"/>
                <w:szCs w:val="20"/>
              </w:rPr>
            </w:pPr>
          </w:p>
        </w:tc>
      </w:tr>
      <w:tr w:rsidR="00586F4F" w14:paraId="52B7F892"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F67D52C" w14:textId="77777777" w:rsidR="00586F4F"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69E662" w14:textId="77777777" w:rsidR="00586F4F" w:rsidRDefault="00000000">
            <w:pPr>
              <w:pStyle w:val="TableContents"/>
            </w:pPr>
            <w:r>
              <w:rPr>
                <w:noProof/>
              </w:rPr>
              <w:drawing>
                <wp:anchor distT="0" distB="0" distL="0" distR="0" simplePos="0" relativeHeight="95" behindDoc="0" locked="0" layoutInCell="1" allowOverlap="1" wp14:anchorId="2E132A1A" wp14:editId="3042E842">
                  <wp:simplePos x="0" y="0"/>
                  <wp:positionH relativeFrom="column">
                    <wp:align>center</wp:align>
                  </wp:positionH>
                  <wp:positionV relativeFrom="paragraph">
                    <wp:posOffset>635</wp:posOffset>
                  </wp:positionV>
                  <wp:extent cx="4545965" cy="142240"/>
                  <wp:effectExtent l="0" t="0" r="0" b="0"/>
                  <wp:wrapSquare wrapText="largest"/>
                  <wp:docPr id="11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pic:cNvPicPr>
                            <a:picLocks noChangeAspect="1" noChangeArrowheads="1"/>
                          </pic:cNvPicPr>
                        </pic:nvPicPr>
                        <pic:blipFill>
                          <a:blip r:embed="rId103"/>
                          <a:stretch>
                            <a:fillRect/>
                          </a:stretch>
                        </pic:blipFill>
                        <pic:spPr bwMode="auto">
                          <a:xfrm>
                            <a:off x="0" y="0"/>
                            <a:ext cx="4545965" cy="142240"/>
                          </a:xfrm>
                          <a:prstGeom prst="rect">
                            <a:avLst/>
                          </a:prstGeom>
                        </pic:spPr>
                      </pic:pic>
                    </a:graphicData>
                  </a:graphic>
                </wp:anchor>
              </w:drawing>
            </w:r>
          </w:p>
        </w:tc>
      </w:tr>
      <w:tr w:rsidR="00586F4F" w14:paraId="513DD0AE"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6C7D100" w14:textId="77777777" w:rsidR="00586F4F"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A9F6A4" w14:textId="77777777" w:rsidR="00586F4F" w:rsidRDefault="00000000">
            <w:pPr>
              <w:pStyle w:val="TableContents"/>
            </w:pPr>
            <w:r>
              <w:rPr>
                <w:noProof/>
              </w:rPr>
              <w:drawing>
                <wp:anchor distT="0" distB="0" distL="0" distR="0" simplePos="0" relativeHeight="96" behindDoc="0" locked="0" layoutInCell="1" allowOverlap="1" wp14:anchorId="11D50A64" wp14:editId="34FC4CB6">
                  <wp:simplePos x="0" y="0"/>
                  <wp:positionH relativeFrom="column">
                    <wp:align>center</wp:align>
                  </wp:positionH>
                  <wp:positionV relativeFrom="paragraph">
                    <wp:posOffset>635</wp:posOffset>
                  </wp:positionV>
                  <wp:extent cx="2142490" cy="7887970"/>
                  <wp:effectExtent l="0" t="0" r="0" b="0"/>
                  <wp:wrapSquare wrapText="largest"/>
                  <wp:docPr id="11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pic:cNvPicPr>
                            <a:picLocks noChangeAspect="1" noChangeArrowheads="1"/>
                          </pic:cNvPicPr>
                        </pic:nvPicPr>
                        <pic:blipFill>
                          <a:blip r:embed="rId104"/>
                          <a:stretch>
                            <a:fillRect/>
                          </a:stretch>
                        </pic:blipFill>
                        <pic:spPr bwMode="auto">
                          <a:xfrm>
                            <a:off x="0" y="0"/>
                            <a:ext cx="2142490" cy="7887970"/>
                          </a:xfrm>
                          <a:prstGeom prst="rect">
                            <a:avLst/>
                          </a:prstGeom>
                        </pic:spPr>
                      </pic:pic>
                    </a:graphicData>
                  </a:graphic>
                </wp:anchor>
              </w:drawing>
            </w:r>
          </w:p>
          <w:p w14:paraId="1567E558" w14:textId="77777777" w:rsidR="00586F4F" w:rsidRDefault="00586F4F">
            <w:pPr>
              <w:pStyle w:val="TableContents"/>
            </w:pPr>
          </w:p>
          <w:p w14:paraId="4DD62CCC" w14:textId="77777777" w:rsidR="00586F4F" w:rsidRDefault="00586F4F">
            <w:pPr>
              <w:pStyle w:val="TableContents"/>
            </w:pPr>
          </w:p>
          <w:p w14:paraId="2C81610E" w14:textId="77777777" w:rsidR="00586F4F" w:rsidRDefault="00586F4F">
            <w:pPr>
              <w:pStyle w:val="TableContents"/>
            </w:pPr>
          </w:p>
          <w:p w14:paraId="7A7532D8" w14:textId="77777777" w:rsidR="00586F4F" w:rsidRDefault="00586F4F">
            <w:pPr>
              <w:pStyle w:val="TableContents"/>
            </w:pPr>
          </w:p>
          <w:p w14:paraId="7D2C83B9" w14:textId="77777777" w:rsidR="00586F4F" w:rsidRDefault="00586F4F">
            <w:pPr>
              <w:pStyle w:val="TableContents"/>
            </w:pPr>
          </w:p>
          <w:p w14:paraId="2FC648C5" w14:textId="77777777" w:rsidR="00586F4F" w:rsidRDefault="00586F4F">
            <w:pPr>
              <w:pStyle w:val="TableContents"/>
            </w:pPr>
          </w:p>
          <w:p w14:paraId="64E26B15" w14:textId="77777777" w:rsidR="00586F4F" w:rsidRDefault="00586F4F">
            <w:pPr>
              <w:pStyle w:val="TableContents"/>
            </w:pPr>
          </w:p>
          <w:p w14:paraId="5D32E356" w14:textId="77777777" w:rsidR="00586F4F" w:rsidRDefault="00586F4F">
            <w:pPr>
              <w:pStyle w:val="TableContents"/>
            </w:pPr>
          </w:p>
          <w:p w14:paraId="04484ADD" w14:textId="77777777" w:rsidR="00586F4F" w:rsidRDefault="00586F4F">
            <w:pPr>
              <w:pStyle w:val="TableContents"/>
            </w:pPr>
          </w:p>
          <w:p w14:paraId="646CB3FC" w14:textId="77777777" w:rsidR="00586F4F" w:rsidRDefault="00586F4F">
            <w:pPr>
              <w:pStyle w:val="TableContents"/>
            </w:pPr>
          </w:p>
          <w:p w14:paraId="3941B120" w14:textId="77777777" w:rsidR="00586F4F" w:rsidRDefault="00586F4F">
            <w:pPr>
              <w:pStyle w:val="TableContents"/>
            </w:pPr>
          </w:p>
          <w:p w14:paraId="2834E5A7" w14:textId="77777777" w:rsidR="00586F4F" w:rsidRDefault="00586F4F">
            <w:pPr>
              <w:pStyle w:val="TableContents"/>
            </w:pPr>
          </w:p>
          <w:p w14:paraId="105B0705" w14:textId="77777777" w:rsidR="00586F4F" w:rsidRDefault="00586F4F">
            <w:pPr>
              <w:pStyle w:val="TableContents"/>
            </w:pPr>
          </w:p>
          <w:p w14:paraId="0F290C02" w14:textId="77777777" w:rsidR="00586F4F" w:rsidRDefault="00586F4F">
            <w:pPr>
              <w:pStyle w:val="TableContents"/>
            </w:pPr>
          </w:p>
          <w:p w14:paraId="34BE5D41" w14:textId="77777777" w:rsidR="00586F4F" w:rsidRDefault="00586F4F">
            <w:pPr>
              <w:pStyle w:val="TableContents"/>
            </w:pPr>
          </w:p>
          <w:p w14:paraId="060C46C1" w14:textId="77777777" w:rsidR="00586F4F" w:rsidRDefault="00586F4F">
            <w:pPr>
              <w:pStyle w:val="TableContents"/>
            </w:pPr>
          </w:p>
          <w:p w14:paraId="2003202C" w14:textId="77777777" w:rsidR="00586F4F" w:rsidRDefault="00586F4F">
            <w:pPr>
              <w:pStyle w:val="TableContents"/>
            </w:pPr>
          </w:p>
          <w:p w14:paraId="32F60B75" w14:textId="77777777" w:rsidR="00586F4F" w:rsidRDefault="00586F4F">
            <w:pPr>
              <w:pStyle w:val="TableContents"/>
            </w:pPr>
          </w:p>
          <w:p w14:paraId="24224852" w14:textId="77777777" w:rsidR="00586F4F" w:rsidRDefault="00586F4F">
            <w:pPr>
              <w:pStyle w:val="TableContents"/>
            </w:pPr>
          </w:p>
          <w:p w14:paraId="523D29D6" w14:textId="77777777" w:rsidR="00586F4F" w:rsidRDefault="00586F4F">
            <w:pPr>
              <w:pStyle w:val="TableContents"/>
            </w:pPr>
          </w:p>
          <w:p w14:paraId="0F7ACB7D" w14:textId="77777777" w:rsidR="00586F4F" w:rsidRDefault="00586F4F">
            <w:pPr>
              <w:pStyle w:val="TableContents"/>
            </w:pPr>
          </w:p>
          <w:p w14:paraId="74DD3E98" w14:textId="77777777" w:rsidR="00586F4F" w:rsidRDefault="00586F4F">
            <w:pPr>
              <w:pStyle w:val="TableContents"/>
            </w:pPr>
          </w:p>
          <w:p w14:paraId="66B7324C" w14:textId="77777777" w:rsidR="00586F4F" w:rsidRDefault="00586F4F">
            <w:pPr>
              <w:pStyle w:val="TableContents"/>
            </w:pPr>
          </w:p>
          <w:p w14:paraId="1D1168CD" w14:textId="77777777" w:rsidR="00586F4F" w:rsidRDefault="00586F4F">
            <w:pPr>
              <w:pStyle w:val="TableContents"/>
            </w:pPr>
          </w:p>
          <w:p w14:paraId="3FEE361F" w14:textId="77777777" w:rsidR="00586F4F" w:rsidRDefault="00586F4F">
            <w:pPr>
              <w:pStyle w:val="TableContents"/>
            </w:pPr>
          </w:p>
          <w:p w14:paraId="309F1F33" w14:textId="77777777" w:rsidR="00586F4F" w:rsidRDefault="00586F4F">
            <w:pPr>
              <w:pStyle w:val="TableContents"/>
            </w:pPr>
          </w:p>
          <w:p w14:paraId="637CBC7F" w14:textId="77777777" w:rsidR="00586F4F" w:rsidRDefault="00586F4F">
            <w:pPr>
              <w:pStyle w:val="TableContents"/>
            </w:pPr>
          </w:p>
          <w:p w14:paraId="43582D3A" w14:textId="77777777" w:rsidR="00586F4F" w:rsidRDefault="00586F4F">
            <w:pPr>
              <w:pStyle w:val="TableContents"/>
            </w:pPr>
          </w:p>
          <w:p w14:paraId="28CBE2CA" w14:textId="77777777" w:rsidR="00586F4F" w:rsidRDefault="00586F4F">
            <w:pPr>
              <w:pStyle w:val="TableContents"/>
            </w:pPr>
          </w:p>
          <w:p w14:paraId="30C81542" w14:textId="77777777" w:rsidR="00586F4F" w:rsidRDefault="00586F4F">
            <w:pPr>
              <w:pStyle w:val="TableContents"/>
            </w:pPr>
          </w:p>
          <w:p w14:paraId="06E44F76" w14:textId="77777777" w:rsidR="00586F4F" w:rsidRDefault="00586F4F">
            <w:pPr>
              <w:pStyle w:val="TableContents"/>
            </w:pPr>
          </w:p>
          <w:p w14:paraId="7FC9041B" w14:textId="77777777" w:rsidR="00586F4F" w:rsidRDefault="00586F4F">
            <w:pPr>
              <w:pStyle w:val="TableContents"/>
            </w:pPr>
          </w:p>
          <w:p w14:paraId="5DAF8062" w14:textId="77777777" w:rsidR="00586F4F" w:rsidRDefault="00586F4F">
            <w:pPr>
              <w:pStyle w:val="TableContents"/>
            </w:pPr>
          </w:p>
          <w:p w14:paraId="30DD241E" w14:textId="77777777" w:rsidR="00586F4F" w:rsidRDefault="00586F4F">
            <w:pPr>
              <w:pStyle w:val="TableContents"/>
            </w:pPr>
          </w:p>
          <w:p w14:paraId="2EBF57AF" w14:textId="77777777" w:rsidR="00586F4F" w:rsidRDefault="00586F4F">
            <w:pPr>
              <w:pStyle w:val="TableContents"/>
            </w:pPr>
          </w:p>
          <w:p w14:paraId="7D93A4AB" w14:textId="77777777" w:rsidR="00586F4F" w:rsidRDefault="00586F4F">
            <w:pPr>
              <w:pStyle w:val="TableContents"/>
            </w:pPr>
          </w:p>
          <w:p w14:paraId="24213AFE" w14:textId="77777777" w:rsidR="00586F4F" w:rsidRDefault="00586F4F">
            <w:pPr>
              <w:pStyle w:val="TableContents"/>
            </w:pPr>
          </w:p>
          <w:p w14:paraId="29E0FA51" w14:textId="77777777" w:rsidR="00586F4F" w:rsidRDefault="00586F4F">
            <w:pPr>
              <w:pStyle w:val="TableContents"/>
            </w:pPr>
          </w:p>
          <w:p w14:paraId="36EFB950" w14:textId="77777777" w:rsidR="00586F4F" w:rsidRDefault="00586F4F">
            <w:pPr>
              <w:pStyle w:val="TableContents"/>
            </w:pPr>
          </w:p>
          <w:p w14:paraId="25A4FB45" w14:textId="77777777" w:rsidR="00586F4F" w:rsidRDefault="00586F4F">
            <w:pPr>
              <w:pStyle w:val="TableContents"/>
            </w:pPr>
          </w:p>
          <w:p w14:paraId="45484B4D" w14:textId="77777777" w:rsidR="00586F4F" w:rsidRDefault="00586F4F">
            <w:pPr>
              <w:pStyle w:val="TableContents"/>
            </w:pPr>
          </w:p>
          <w:p w14:paraId="017D9C86" w14:textId="77777777" w:rsidR="00586F4F" w:rsidRDefault="00586F4F">
            <w:pPr>
              <w:pStyle w:val="TableContents"/>
            </w:pPr>
          </w:p>
          <w:p w14:paraId="4AEA6219" w14:textId="77777777" w:rsidR="00586F4F" w:rsidRDefault="00586F4F">
            <w:pPr>
              <w:pStyle w:val="TableContents"/>
            </w:pPr>
          </w:p>
          <w:p w14:paraId="1CC23360" w14:textId="77777777" w:rsidR="00586F4F" w:rsidRDefault="00586F4F">
            <w:pPr>
              <w:pStyle w:val="TableContents"/>
            </w:pPr>
          </w:p>
          <w:p w14:paraId="6139A418" w14:textId="77777777" w:rsidR="00586F4F" w:rsidRDefault="00586F4F">
            <w:pPr>
              <w:pStyle w:val="TableContents"/>
            </w:pPr>
          </w:p>
          <w:p w14:paraId="7B590BB9" w14:textId="77777777" w:rsidR="00586F4F" w:rsidRDefault="00586F4F">
            <w:pPr>
              <w:pStyle w:val="TableContents"/>
            </w:pPr>
          </w:p>
          <w:p w14:paraId="2223C4B3" w14:textId="77777777" w:rsidR="00586F4F" w:rsidRDefault="00586F4F">
            <w:pPr>
              <w:pStyle w:val="TableContents"/>
            </w:pPr>
          </w:p>
        </w:tc>
      </w:tr>
    </w:tbl>
    <w:p w14:paraId="4B7B9241" w14:textId="77777777" w:rsidR="00586F4F" w:rsidRDefault="00586F4F">
      <w:pPr>
        <w:pStyle w:val="Plattetekst"/>
      </w:pPr>
    </w:p>
    <w:p w14:paraId="5EA6A8CB" w14:textId="77777777" w:rsidR="00586F4F"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86F4F" w14:paraId="43663C90" w14:textId="77777777">
        <w:trPr>
          <w:tblHeader/>
        </w:trPr>
        <w:tc>
          <w:tcPr>
            <w:tcW w:w="2227" w:type="dxa"/>
            <w:tcBorders>
              <w:top w:val="single" w:sz="2" w:space="0" w:color="000001"/>
              <w:left w:val="single" w:sz="2" w:space="0" w:color="000001"/>
              <w:bottom w:val="single" w:sz="2" w:space="0" w:color="000001"/>
            </w:tcBorders>
            <w:shd w:val="clear" w:color="auto" w:fill="808080"/>
          </w:tcPr>
          <w:p w14:paraId="3AA66424" w14:textId="77777777" w:rsidR="00586F4F" w:rsidRDefault="00000000">
            <w:pPr>
              <w:pStyle w:val="TableContents"/>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tcBorders>
            <w:shd w:val="clear" w:color="auto" w:fill="808080"/>
          </w:tcPr>
          <w:p w14:paraId="1C5C7E3D" w14:textId="77777777" w:rsidR="00586F4F"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2363B6BD" w14:textId="77777777" w:rsidR="00586F4F" w:rsidRDefault="00000000">
            <w:pPr>
              <w:pStyle w:val="TableContents"/>
            </w:pPr>
            <w:r>
              <w:rPr>
                <w:rFonts w:eastAsia="Lucida Sans Unicode" w:cs="Tahoma"/>
                <w:b/>
                <w:bCs/>
                <w:iCs/>
                <w:color w:val="FFFFFF"/>
                <w:szCs w:val="20"/>
              </w:rPr>
              <w:t>Waarde</w:t>
            </w:r>
          </w:p>
        </w:tc>
      </w:tr>
      <w:tr w:rsidR="00586F4F" w14:paraId="0DF42691"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42E3A3A" w14:textId="77777777" w:rsidR="00586F4F" w:rsidRDefault="00000000">
            <w:pPr>
              <w:pStyle w:val="TableContents"/>
            </w:pPr>
            <w:r>
              <w:rPr>
                <w:b/>
                <w:bCs/>
              </w:rPr>
              <w:t>Aansluiting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7C9BB6"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6E6A63" w14:textId="77777777" w:rsidR="00586F4F" w:rsidRDefault="00000000">
            <w:pPr>
              <w:pStyle w:val="TableContents"/>
            </w:pPr>
            <w:proofErr w:type="spellStart"/>
            <w:r>
              <w:t>deliveryPoint</w:t>
            </w:r>
            <w:proofErr w:type="spellEnd"/>
          </w:p>
        </w:tc>
      </w:tr>
      <w:tr w:rsidR="00586F4F" w14:paraId="533CA88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7850E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C4B205"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EE2636" w14:textId="77777777" w:rsidR="00586F4F" w:rsidRDefault="00000000">
            <w:pPr>
              <w:pStyle w:val="TableContents"/>
            </w:pPr>
            <w:proofErr w:type="spellStart"/>
            <w:r>
              <w:t>deliveryPoint</w:t>
            </w:r>
            <w:proofErr w:type="spellEnd"/>
          </w:p>
        </w:tc>
      </w:tr>
      <w:tr w:rsidR="00586F4F" w14:paraId="3AD3414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1A24C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00AE31"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782D7" w14:textId="77777777" w:rsidR="00586F4F" w:rsidRDefault="00000000">
            <w:pPr>
              <w:pStyle w:val="TableContents"/>
            </w:pPr>
            <w:proofErr w:type="spellStart"/>
            <w:r>
              <w:t>connection</w:t>
            </w:r>
            <w:proofErr w:type="spellEnd"/>
          </w:p>
        </w:tc>
      </w:tr>
      <w:tr w:rsidR="00586F4F" w14:paraId="246C36D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7D26F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4C1B68"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C44A89" w14:textId="77777777" w:rsidR="00586F4F" w:rsidRDefault="00000000">
            <w:pPr>
              <w:pStyle w:val="TableContents"/>
            </w:pPr>
            <w:proofErr w:type="spellStart"/>
            <w:r>
              <w:t>waterDischargePoint</w:t>
            </w:r>
            <w:proofErr w:type="spellEnd"/>
          </w:p>
        </w:tc>
      </w:tr>
      <w:tr w:rsidR="00586F4F" w14:paraId="669C405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81DF5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617CF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032B2C" w14:textId="77777777" w:rsidR="00586F4F" w:rsidRDefault="00000000">
            <w:pPr>
              <w:pStyle w:val="TableContents"/>
            </w:pPr>
            <w:proofErr w:type="spellStart"/>
            <w:r>
              <w:t>waterExhaustPoint</w:t>
            </w:r>
            <w:proofErr w:type="spellEnd"/>
          </w:p>
        </w:tc>
      </w:tr>
      <w:tr w:rsidR="00586F4F" w14:paraId="6A04A01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5CAE6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9BA817"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C722B" w14:textId="77777777" w:rsidR="00586F4F" w:rsidRDefault="00000000">
            <w:pPr>
              <w:pStyle w:val="TableContents"/>
            </w:pPr>
            <w:proofErr w:type="spellStart"/>
            <w:r>
              <w:t>waterServicePoint</w:t>
            </w:r>
            <w:proofErr w:type="spellEnd"/>
          </w:p>
        </w:tc>
      </w:tr>
      <w:tr w:rsidR="00586F4F" w14:paraId="2BDF29F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E7F066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A2541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55AD1F" w14:textId="77777777" w:rsidR="00586F4F" w:rsidRDefault="00000000">
            <w:pPr>
              <w:pStyle w:val="TableContents"/>
            </w:pPr>
            <w:proofErr w:type="spellStart"/>
            <w:r>
              <w:t>hogbouwkoppelpunt</w:t>
            </w:r>
            <w:proofErr w:type="spellEnd"/>
          </w:p>
        </w:tc>
      </w:tr>
      <w:tr w:rsidR="00586F4F" w14:paraId="19C8730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58FEC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03335A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DBF81" w14:textId="77777777" w:rsidR="00586F4F" w:rsidRDefault="00000000">
            <w:pPr>
              <w:pStyle w:val="TableContents"/>
            </w:pPr>
            <w:r>
              <w:t>hoogbouwkoppelpunt</w:t>
            </w:r>
          </w:p>
        </w:tc>
      </w:tr>
      <w:tr w:rsidR="00586F4F" w14:paraId="393A98B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9F2CCF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2ADA9EC"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C912F" w14:textId="77777777" w:rsidR="00586F4F" w:rsidRDefault="00000000">
            <w:pPr>
              <w:pStyle w:val="TableContents"/>
            </w:pPr>
            <w:proofErr w:type="spellStart"/>
            <w:r>
              <w:t>puntVanLevering</w:t>
            </w:r>
            <w:proofErr w:type="spellEnd"/>
          </w:p>
        </w:tc>
      </w:tr>
      <w:tr w:rsidR="00586F4F" w14:paraId="67472350"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80223E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2883A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4F67A0" w14:textId="77777777" w:rsidR="00586F4F" w:rsidRDefault="00000000">
            <w:pPr>
              <w:pStyle w:val="TableContents"/>
            </w:pPr>
            <w:proofErr w:type="spellStart"/>
            <w:r>
              <w:t>puntVanLevering</w:t>
            </w:r>
            <w:proofErr w:type="spellEnd"/>
          </w:p>
        </w:tc>
      </w:tr>
      <w:tr w:rsidR="00586F4F" w14:paraId="105DA83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F22AB2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00BB627"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7D39B" w14:textId="77777777" w:rsidR="00586F4F" w:rsidRDefault="00000000">
            <w:pPr>
              <w:pStyle w:val="TableContents"/>
            </w:pPr>
            <w:proofErr w:type="spellStart"/>
            <w:r>
              <w:t>puntVanLevering</w:t>
            </w:r>
            <w:proofErr w:type="spellEnd"/>
          </w:p>
        </w:tc>
      </w:tr>
      <w:tr w:rsidR="00586F4F" w14:paraId="2DF18A5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40A333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AE55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E500B" w14:textId="77777777" w:rsidR="00586F4F" w:rsidRDefault="00000000">
            <w:pPr>
              <w:pStyle w:val="TableContents"/>
            </w:pPr>
            <w:proofErr w:type="spellStart"/>
            <w:r>
              <w:t>puntVanLevering</w:t>
            </w:r>
            <w:proofErr w:type="spellEnd"/>
          </w:p>
        </w:tc>
      </w:tr>
      <w:tr w:rsidR="00586F4F" w14:paraId="654C6C78"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655FFDB" w14:textId="77777777" w:rsidR="00586F4F" w:rsidRDefault="00000000">
            <w:pPr>
              <w:pStyle w:val="TableContents"/>
            </w:pPr>
            <w:r>
              <w:rPr>
                <w:b/>
                <w:bCs/>
              </w:rPr>
              <w:t>Aarding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C4547E1"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35BFB" w14:textId="77777777" w:rsidR="00586F4F" w:rsidRDefault="00000000">
            <w:pPr>
              <w:pStyle w:val="TableContents"/>
            </w:pPr>
            <w:r>
              <w:t>aarding</w:t>
            </w:r>
          </w:p>
        </w:tc>
      </w:tr>
      <w:tr w:rsidR="00586F4F" w14:paraId="1D3B42C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FEA31F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168B28D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ABB492" w14:textId="77777777" w:rsidR="00586F4F" w:rsidRDefault="00000000">
            <w:pPr>
              <w:pStyle w:val="TableContents"/>
            </w:pPr>
            <w:r>
              <w:t>aarding</w:t>
            </w:r>
          </w:p>
        </w:tc>
      </w:tr>
      <w:tr w:rsidR="00586F4F" w14:paraId="1930A58C"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7D519E" w14:textId="77777777" w:rsidR="00586F4F" w:rsidRDefault="00000000">
            <w:pPr>
              <w:pStyle w:val="TableContents"/>
            </w:pPr>
            <w:r>
              <w:rPr>
                <w:b/>
                <w:bCs/>
              </w:rPr>
              <w:t>Afsluiter</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3B0C9E7"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E82E7" w14:textId="77777777" w:rsidR="00586F4F" w:rsidRDefault="00000000">
            <w:pPr>
              <w:pStyle w:val="TableContents"/>
            </w:pPr>
            <w:proofErr w:type="spellStart"/>
            <w:r>
              <w:t>cleanout</w:t>
            </w:r>
            <w:proofErr w:type="spellEnd"/>
          </w:p>
        </w:tc>
      </w:tr>
      <w:tr w:rsidR="00586F4F" w14:paraId="59771AA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A4BA63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34EC0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4F337D" w14:textId="77777777" w:rsidR="00586F4F" w:rsidRDefault="00000000">
            <w:pPr>
              <w:pStyle w:val="TableContents"/>
            </w:pPr>
            <w:proofErr w:type="spellStart"/>
            <w:r>
              <w:t>checkValve</w:t>
            </w:r>
            <w:proofErr w:type="spellEnd"/>
          </w:p>
        </w:tc>
      </w:tr>
      <w:tr w:rsidR="00586F4F" w14:paraId="33BE743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4737A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C2E4B6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03498" w14:textId="77777777" w:rsidR="00586F4F" w:rsidRDefault="00000000">
            <w:pPr>
              <w:pStyle w:val="TableContents"/>
            </w:pPr>
            <w:proofErr w:type="spellStart"/>
            <w:r>
              <w:t>controlValve</w:t>
            </w:r>
            <w:proofErr w:type="spellEnd"/>
          </w:p>
        </w:tc>
      </w:tr>
      <w:tr w:rsidR="00586F4F" w14:paraId="446AAEE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C7C9F3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F50741"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240F46" w14:textId="77777777" w:rsidR="00586F4F" w:rsidRDefault="00000000">
            <w:pPr>
              <w:pStyle w:val="TableContents"/>
            </w:pPr>
            <w:r>
              <w:t>afsluiter</w:t>
            </w:r>
          </w:p>
        </w:tc>
      </w:tr>
      <w:tr w:rsidR="00586F4F" w14:paraId="62B2226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BC559F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1853F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59BCF0" w14:textId="77777777" w:rsidR="00586F4F" w:rsidRDefault="00000000">
            <w:pPr>
              <w:pStyle w:val="TableContents"/>
            </w:pPr>
            <w:r>
              <w:t>afsluiter</w:t>
            </w:r>
          </w:p>
        </w:tc>
      </w:tr>
      <w:tr w:rsidR="00586F4F" w14:paraId="070864F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DF5DE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24A80"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90D357" w14:textId="77777777" w:rsidR="00586F4F" w:rsidRDefault="00000000">
            <w:pPr>
              <w:pStyle w:val="TableContents"/>
            </w:pPr>
            <w:r>
              <w:t>afsluiter</w:t>
            </w:r>
          </w:p>
        </w:tc>
      </w:tr>
      <w:tr w:rsidR="00586F4F" w14:paraId="131C8F46"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6816C9BF" w14:textId="77777777" w:rsidR="00586F4F" w:rsidRDefault="00000000">
            <w:pPr>
              <w:pStyle w:val="TableContents"/>
            </w:pPr>
            <w:r>
              <w:rPr>
                <w:b/>
                <w:bCs/>
              </w:rPr>
              <w:t>Anode</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46990D"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6A5A72" w14:textId="77777777" w:rsidR="00586F4F" w:rsidRDefault="00000000">
            <w:pPr>
              <w:pStyle w:val="TableContents"/>
            </w:pPr>
            <w:r>
              <w:t>anode</w:t>
            </w:r>
          </w:p>
        </w:tc>
      </w:tr>
      <w:tr w:rsidR="00586F4F" w14:paraId="696B333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49B12B5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CD7E027"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BEF934" w14:textId="77777777" w:rsidR="00586F4F" w:rsidRDefault="00000000">
            <w:pPr>
              <w:pStyle w:val="TableContents"/>
            </w:pPr>
            <w:proofErr w:type="spellStart"/>
            <w:r>
              <w:t>kbInstallatie</w:t>
            </w:r>
            <w:proofErr w:type="spellEnd"/>
          </w:p>
        </w:tc>
      </w:tr>
      <w:tr w:rsidR="00586F4F" w14:paraId="35E8E71A"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09840B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F75264"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20C315" w14:textId="77777777" w:rsidR="00586F4F" w:rsidRDefault="00000000">
            <w:pPr>
              <w:pStyle w:val="TableContents"/>
            </w:pPr>
            <w:r>
              <w:t>anode</w:t>
            </w:r>
          </w:p>
        </w:tc>
      </w:tr>
      <w:tr w:rsidR="00586F4F" w14:paraId="5C307295"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42F6AE8E" w14:textId="77777777" w:rsidR="00586F4F" w:rsidRDefault="00000000">
            <w:pPr>
              <w:pStyle w:val="TableContents"/>
            </w:pPr>
            <w:proofErr w:type="spellStart"/>
            <w:r>
              <w:rPr>
                <w:b/>
                <w:bCs/>
              </w:rPr>
              <w:t>Blaasgat</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935CD3"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5CB8F6" w14:textId="77777777" w:rsidR="00586F4F" w:rsidRDefault="00000000">
            <w:pPr>
              <w:pStyle w:val="TableContents"/>
            </w:pPr>
            <w:proofErr w:type="spellStart"/>
            <w:r>
              <w:t>blaasgat</w:t>
            </w:r>
            <w:proofErr w:type="spellEnd"/>
          </w:p>
        </w:tc>
      </w:tr>
      <w:tr w:rsidR="00586F4F" w14:paraId="02B62D0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A8A754" w14:textId="77777777" w:rsidR="00586F4F" w:rsidRDefault="00000000">
            <w:pPr>
              <w:pStyle w:val="TableContents"/>
            </w:pPr>
            <w:r>
              <w:rPr>
                <w:b/>
                <w:bCs/>
              </w:rPr>
              <w:t>Brandkraan</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6281C40"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D0C22E" w14:textId="77777777" w:rsidR="00586F4F" w:rsidRDefault="00000000">
            <w:pPr>
              <w:pStyle w:val="TableContents"/>
            </w:pPr>
            <w:proofErr w:type="spellStart"/>
            <w:r>
              <w:t>fireHydrant</w:t>
            </w:r>
            <w:proofErr w:type="spellEnd"/>
          </w:p>
        </w:tc>
      </w:tr>
      <w:tr w:rsidR="00586F4F" w14:paraId="3EAA1E48"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21E99ED0" w14:textId="77777777" w:rsidR="00586F4F" w:rsidRDefault="00000000">
            <w:pPr>
              <w:pStyle w:val="TableContents"/>
            </w:pPr>
            <w:r>
              <w:rPr>
                <w:b/>
                <w:bCs/>
              </w:rPr>
              <w:t>Bron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7E596C"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C395621" w14:textId="77777777" w:rsidR="00586F4F" w:rsidRDefault="00000000">
            <w:pPr>
              <w:pStyle w:val="TableContents"/>
            </w:pPr>
            <w:r>
              <w:t>well</w:t>
            </w:r>
          </w:p>
        </w:tc>
      </w:tr>
      <w:tr w:rsidR="00586F4F" w14:paraId="49204C8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F58986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DAB47B"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4A9418" w14:textId="77777777" w:rsidR="00586F4F" w:rsidRDefault="00000000">
            <w:pPr>
              <w:pStyle w:val="TableContents"/>
            </w:pPr>
            <w:r>
              <w:t>bron</w:t>
            </w:r>
          </w:p>
        </w:tc>
      </w:tr>
      <w:tr w:rsidR="00586F4F" w14:paraId="6110A14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772417BA" w14:textId="77777777" w:rsidR="00586F4F" w:rsidRDefault="00000000">
            <w:pPr>
              <w:pStyle w:val="TableContents"/>
            </w:pPr>
            <w:proofErr w:type="spellStart"/>
            <w:r>
              <w:rPr>
                <w:b/>
                <w:bCs/>
              </w:rPr>
              <w:t>Compensator</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3EAF281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A2CFF4" w14:textId="77777777" w:rsidR="00586F4F" w:rsidRDefault="00000000">
            <w:pPr>
              <w:pStyle w:val="TableContents"/>
            </w:pPr>
            <w:proofErr w:type="spellStart"/>
            <w:r>
              <w:t>compensator</w:t>
            </w:r>
            <w:proofErr w:type="spellEnd"/>
          </w:p>
        </w:tc>
      </w:tr>
      <w:tr w:rsidR="00586F4F" w14:paraId="552C44EF"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5608E2C2" w14:textId="77777777" w:rsidR="00586F4F" w:rsidRDefault="00000000">
            <w:pPr>
              <w:pStyle w:val="TableContents"/>
            </w:pPr>
            <w:proofErr w:type="spellStart"/>
            <w:r>
              <w:rPr>
                <w:b/>
                <w:bCs/>
              </w:rPr>
              <w:t>Geulmof</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DF019E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1D6157" w14:textId="77777777" w:rsidR="00586F4F" w:rsidRDefault="00000000">
            <w:pPr>
              <w:pStyle w:val="TableContents"/>
            </w:pPr>
            <w:proofErr w:type="spellStart"/>
            <w:r>
              <w:t>geulmof</w:t>
            </w:r>
            <w:proofErr w:type="spellEnd"/>
          </w:p>
        </w:tc>
      </w:tr>
      <w:tr w:rsidR="00586F4F" w14:paraId="043AFEE1"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E5D6842" w14:textId="77777777" w:rsidR="00586F4F" w:rsidRDefault="00000000">
            <w:pPr>
              <w:pStyle w:val="TableContents"/>
            </w:pPr>
            <w:r>
              <w:rPr>
                <w:b/>
                <w:bCs/>
              </w:rPr>
              <w:t>Infiltratievoorziening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07560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12545B" w14:textId="77777777" w:rsidR="00586F4F" w:rsidRDefault="00000000">
            <w:pPr>
              <w:pStyle w:val="TableContents"/>
            </w:pPr>
            <w:r>
              <w:t>infiltratievoorziening</w:t>
            </w:r>
          </w:p>
        </w:tc>
      </w:tr>
      <w:tr w:rsidR="00586F4F" w14:paraId="78E684B2"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650B838" w14:textId="77777777" w:rsidR="00586F4F" w:rsidRDefault="00000000">
            <w:pPr>
              <w:pStyle w:val="TableContents"/>
            </w:pPr>
            <w:proofErr w:type="spellStart"/>
            <w:r>
              <w:rPr>
                <w:b/>
                <w:bCs/>
              </w:rPr>
              <w:t>kb</w:t>
            </w:r>
            <w:proofErr w:type="spellEnd"/>
            <w:r>
              <w:rPr>
                <w:b/>
                <w:bCs/>
              </w:rPr>
              <w:t>-Meetpunt</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B8209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C5F8CC" w14:textId="77777777" w:rsidR="00586F4F" w:rsidRDefault="00000000">
            <w:pPr>
              <w:pStyle w:val="TableContents"/>
            </w:pPr>
            <w:proofErr w:type="spellStart"/>
            <w:r>
              <w:t>kbMeetpunt</w:t>
            </w:r>
            <w:proofErr w:type="spellEnd"/>
          </w:p>
        </w:tc>
      </w:tr>
      <w:tr w:rsidR="00586F4F" w14:paraId="15C536E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E7D91A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49B09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007C961" w14:textId="77777777" w:rsidR="00586F4F" w:rsidRDefault="00000000">
            <w:pPr>
              <w:pStyle w:val="TableContents"/>
            </w:pPr>
            <w:proofErr w:type="spellStart"/>
            <w:r>
              <w:t>kbMeetpunt</w:t>
            </w:r>
            <w:proofErr w:type="spellEnd"/>
          </w:p>
        </w:tc>
      </w:tr>
      <w:tr w:rsidR="00586F4F" w14:paraId="43B670F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D8EDC6"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6B04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465EFA" w14:textId="77777777" w:rsidR="00586F4F" w:rsidRDefault="00000000">
            <w:pPr>
              <w:pStyle w:val="TableContents"/>
            </w:pPr>
            <w:r>
              <w:t>lekdetectiemeetpunt</w:t>
            </w:r>
          </w:p>
        </w:tc>
      </w:tr>
      <w:tr w:rsidR="00586F4F" w14:paraId="5BE93D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188CE5" w14:textId="77777777" w:rsidR="00586F4F" w:rsidRDefault="00000000">
            <w:pPr>
              <w:pStyle w:val="TableContents"/>
            </w:pPr>
            <w:proofErr w:type="spellStart"/>
            <w:r>
              <w:rPr>
                <w:b/>
                <w:bCs/>
              </w:rPr>
              <w:t>Lasnok</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E20CE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14C57D" w14:textId="77777777" w:rsidR="00586F4F" w:rsidRDefault="00000000">
            <w:pPr>
              <w:pStyle w:val="TableContents"/>
            </w:pPr>
            <w:proofErr w:type="spellStart"/>
            <w:r>
              <w:t>lasnok</w:t>
            </w:r>
            <w:proofErr w:type="spellEnd"/>
          </w:p>
        </w:tc>
      </w:tr>
      <w:tr w:rsidR="00586F4F" w14:paraId="77631446"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1DEE0EA6" w14:textId="77777777" w:rsidR="00586F4F" w:rsidRDefault="00000000">
            <w:pPr>
              <w:pStyle w:val="TableContents"/>
            </w:pPr>
            <w:r>
              <w:rPr>
                <w:b/>
                <w:bCs/>
              </w:rPr>
              <w:t>Markering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B4C2E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A52401" w14:textId="77777777" w:rsidR="00586F4F" w:rsidRDefault="00000000">
            <w:pPr>
              <w:pStyle w:val="TableContents"/>
            </w:pPr>
            <w:r>
              <w:t>marker</w:t>
            </w:r>
          </w:p>
        </w:tc>
      </w:tr>
      <w:tr w:rsidR="00586F4F" w14:paraId="6ABFFA69"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F0DC06F" w14:textId="77777777" w:rsidR="00586F4F" w:rsidRDefault="00000000">
            <w:pPr>
              <w:pStyle w:val="TableContents"/>
            </w:pPr>
            <w:r>
              <w:rPr>
                <w:b/>
                <w:bCs/>
              </w:rPr>
              <w:t>Mof</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9C37AB"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1070B1" w14:textId="77777777" w:rsidR="00586F4F" w:rsidRDefault="00000000">
            <w:pPr>
              <w:pStyle w:val="TableContents"/>
            </w:pPr>
            <w:r>
              <w:t>mof</w:t>
            </w:r>
          </w:p>
        </w:tc>
      </w:tr>
      <w:tr w:rsidR="00586F4F" w14:paraId="01EBFF1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61F66C4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5A3D8D9"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C2D180" w14:textId="77777777" w:rsidR="00586F4F" w:rsidRDefault="00000000">
            <w:pPr>
              <w:pStyle w:val="TableContents"/>
            </w:pPr>
            <w:r>
              <w:t>mof</w:t>
            </w:r>
          </w:p>
        </w:tc>
      </w:tr>
      <w:tr w:rsidR="00586F4F" w14:paraId="012D71FF"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5A58B7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E42EF8"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ACFAA" w14:textId="77777777" w:rsidR="00586F4F" w:rsidRDefault="00000000">
            <w:pPr>
              <w:pStyle w:val="TableContents"/>
            </w:pPr>
            <w:r>
              <w:t>mof</w:t>
            </w:r>
          </w:p>
        </w:tc>
      </w:tr>
      <w:tr w:rsidR="00586F4F" w14:paraId="42373259"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77AF0D1" w14:textId="77777777" w:rsidR="00586F4F" w:rsidRDefault="00000000">
            <w:pPr>
              <w:pStyle w:val="TableContents"/>
            </w:pPr>
            <w:r>
              <w:rPr>
                <w:b/>
                <w:bCs/>
              </w:rPr>
              <w:t>Ontluchting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275701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59484A" w14:textId="77777777" w:rsidR="00586F4F" w:rsidRDefault="00000000">
            <w:pPr>
              <w:pStyle w:val="TableContents"/>
            </w:pPr>
            <w:r>
              <w:t>ontluchting</w:t>
            </w:r>
          </w:p>
        </w:tc>
      </w:tr>
      <w:tr w:rsidR="00586F4F" w14:paraId="040DF52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A9356B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172E19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5CE74" w14:textId="77777777" w:rsidR="00586F4F" w:rsidRDefault="00000000">
            <w:pPr>
              <w:pStyle w:val="TableContents"/>
            </w:pPr>
            <w:r>
              <w:t>ontluchting</w:t>
            </w:r>
          </w:p>
        </w:tc>
      </w:tr>
      <w:tr w:rsidR="00586F4F" w14:paraId="6609148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681EDA6" w14:textId="77777777" w:rsidR="00586F4F" w:rsidRDefault="00000000">
            <w:pPr>
              <w:pStyle w:val="TableContents"/>
            </w:pPr>
            <w:r>
              <w:rPr>
                <w:b/>
                <w:bCs/>
              </w:rPr>
              <w:t>Ontspanningselement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186BA0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89C0F71" w14:textId="77777777" w:rsidR="00586F4F" w:rsidRDefault="00000000">
            <w:pPr>
              <w:pStyle w:val="TableContents"/>
            </w:pPr>
            <w:r>
              <w:t>ontspanningselement</w:t>
            </w:r>
          </w:p>
        </w:tc>
      </w:tr>
      <w:tr w:rsidR="00586F4F" w14:paraId="5B9D431D"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664F66" w14:textId="77777777" w:rsidR="00586F4F" w:rsidRDefault="00000000">
            <w:pPr>
              <w:pStyle w:val="TableContents"/>
            </w:pPr>
            <w:r>
              <w:rPr>
                <w:b/>
                <w:bCs/>
              </w:rPr>
              <w:t>Overgangsstuk</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00BE4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10C9A" w14:textId="77777777" w:rsidR="00586F4F" w:rsidRDefault="00000000">
            <w:pPr>
              <w:pStyle w:val="TableContents"/>
            </w:pPr>
            <w:r>
              <w:t>overgangsstuk</w:t>
            </w:r>
          </w:p>
        </w:tc>
      </w:tr>
      <w:tr w:rsidR="00586F4F" w14:paraId="5C228AF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24A13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749106D"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07D27B" w14:textId="77777777" w:rsidR="00586F4F" w:rsidRDefault="00000000">
            <w:pPr>
              <w:pStyle w:val="TableContents"/>
            </w:pPr>
            <w:r>
              <w:t>verloopstuk</w:t>
            </w:r>
          </w:p>
        </w:tc>
      </w:tr>
      <w:tr w:rsidR="00586F4F" w14:paraId="47CCDFD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4399D6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58BF2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A923BC" w14:textId="77777777" w:rsidR="00586F4F" w:rsidRDefault="00000000">
            <w:pPr>
              <w:pStyle w:val="TableContents"/>
            </w:pPr>
            <w:r>
              <w:t>diameterovergang</w:t>
            </w:r>
          </w:p>
        </w:tc>
      </w:tr>
      <w:tr w:rsidR="00586F4F" w14:paraId="1959511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9B39D8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AE67B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CE532A" w14:textId="77777777" w:rsidR="00586F4F" w:rsidRDefault="00000000">
            <w:pPr>
              <w:pStyle w:val="TableContents"/>
            </w:pPr>
            <w:r>
              <w:t>materiaalovergang</w:t>
            </w:r>
          </w:p>
        </w:tc>
      </w:tr>
      <w:tr w:rsidR="00586F4F" w14:paraId="6391DBD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289C418" w14:textId="77777777" w:rsidR="00586F4F" w:rsidRDefault="00000000">
            <w:pPr>
              <w:pStyle w:val="TableContents"/>
            </w:pPr>
            <w:proofErr w:type="spellStart"/>
            <w:r>
              <w:rPr>
                <w:b/>
                <w:bCs/>
              </w:rPr>
              <w:t>Overlengte</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34782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F33DAC" w14:textId="77777777" w:rsidR="00586F4F" w:rsidRDefault="00000000">
            <w:pPr>
              <w:pStyle w:val="TableContents"/>
            </w:pPr>
            <w:proofErr w:type="spellStart"/>
            <w:r>
              <w:t>overlengte</w:t>
            </w:r>
            <w:proofErr w:type="spellEnd"/>
          </w:p>
        </w:tc>
      </w:tr>
      <w:tr w:rsidR="00586F4F" w14:paraId="1369DC9B"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AB46E1" w14:textId="77777777" w:rsidR="00586F4F" w:rsidRDefault="00000000">
            <w:pPr>
              <w:pStyle w:val="TableContents"/>
            </w:pPr>
            <w:r>
              <w:rPr>
                <w:b/>
                <w:bCs/>
              </w:rPr>
              <w:t>Pomp</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ECB110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9644E" w14:textId="77777777" w:rsidR="00586F4F" w:rsidRDefault="00000000">
            <w:pPr>
              <w:pStyle w:val="TableContents"/>
            </w:pPr>
            <w:r>
              <w:t>pump</w:t>
            </w:r>
          </w:p>
        </w:tc>
      </w:tr>
      <w:tr w:rsidR="00586F4F" w14:paraId="1B1521B1"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F40D8BC"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5C7878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62638" w14:textId="77777777" w:rsidR="00586F4F" w:rsidRDefault="00000000">
            <w:pPr>
              <w:pStyle w:val="TableContents"/>
            </w:pPr>
            <w:r>
              <w:t>gemaal</w:t>
            </w:r>
          </w:p>
        </w:tc>
      </w:tr>
      <w:tr w:rsidR="00586F4F" w14:paraId="281B9CF9"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4BA33A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B876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661AB6" w14:textId="77777777" w:rsidR="00586F4F" w:rsidRDefault="00000000">
            <w:pPr>
              <w:pStyle w:val="TableContents"/>
            </w:pPr>
            <w:r>
              <w:t>pomp</w:t>
            </w:r>
          </w:p>
        </w:tc>
      </w:tr>
      <w:tr w:rsidR="00586F4F" w14:paraId="760BB5F5"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4661C2AA" w14:textId="77777777" w:rsidR="00586F4F" w:rsidRDefault="00000000">
            <w:pPr>
              <w:pStyle w:val="TableContents"/>
            </w:pPr>
            <w:r>
              <w:rPr>
                <w:b/>
                <w:bCs/>
              </w:rPr>
              <w:t>Put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F75D52A"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7F8B31" w14:textId="77777777" w:rsidR="00586F4F" w:rsidRDefault="00000000">
            <w:pPr>
              <w:pStyle w:val="TableContents"/>
            </w:pPr>
            <w:r>
              <w:t>kolk</w:t>
            </w:r>
          </w:p>
        </w:tc>
      </w:tr>
      <w:tr w:rsidR="00586F4F" w14:paraId="3F53A5A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A506C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A4EAFF4"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C0ED11" w14:textId="77777777" w:rsidR="00586F4F" w:rsidRDefault="00000000">
            <w:pPr>
              <w:pStyle w:val="TableContents"/>
            </w:pPr>
            <w:r>
              <w:t>overstort</w:t>
            </w:r>
          </w:p>
        </w:tc>
      </w:tr>
      <w:tr w:rsidR="00586F4F" w14:paraId="0D980792"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0707CB7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1158A77"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6DE932" w14:textId="77777777" w:rsidR="00586F4F" w:rsidRDefault="00000000">
            <w:pPr>
              <w:pStyle w:val="TableContents"/>
            </w:pPr>
            <w:r>
              <w:t>reservoir</w:t>
            </w:r>
          </w:p>
        </w:tc>
      </w:tr>
      <w:tr w:rsidR="00586F4F" w14:paraId="3F6BE28B"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C672EC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7B423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CA92136" w14:textId="77777777" w:rsidR="00586F4F" w:rsidRDefault="00000000">
            <w:pPr>
              <w:pStyle w:val="TableContents"/>
            </w:pPr>
            <w:r>
              <w:t>uitlaatconstructie</w:t>
            </w:r>
          </w:p>
        </w:tc>
      </w:tr>
      <w:tr w:rsidR="00586F4F" w14:paraId="379D4B8C"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DEC4B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52E632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9D7BA5" w14:textId="77777777" w:rsidR="00586F4F" w:rsidRDefault="00000000">
            <w:pPr>
              <w:pStyle w:val="TableContents"/>
            </w:pPr>
            <w:r>
              <w:t>inspectieput</w:t>
            </w:r>
          </w:p>
        </w:tc>
      </w:tr>
      <w:tr w:rsidR="00586F4F" w14:paraId="5218BA27"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68153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C02091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24713B" w14:textId="77777777" w:rsidR="00586F4F" w:rsidRDefault="00000000">
            <w:pPr>
              <w:pStyle w:val="TableContents"/>
            </w:pPr>
            <w:r>
              <w:t>handhole</w:t>
            </w:r>
          </w:p>
        </w:tc>
      </w:tr>
      <w:tr w:rsidR="00586F4F" w14:paraId="2A478A8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9AA3C3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2D4DFD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9C67D1" w14:textId="77777777" w:rsidR="00586F4F" w:rsidRDefault="00000000">
            <w:pPr>
              <w:pStyle w:val="TableContents"/>
            </w:pPr>
            <w:r>
              <w:t>put</w:t>
            </w:r>
          </w:p>
        </w:tc>
      </w:tr>
      <w:tr w:rsidR="00586F4F" w14:paraId="54861FA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59B23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BF349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513C60" w14:textId="77777777" w:rsidR="00586F4F" w:rsidRDefault="00000000">
            <w:pPr>
              <w:pStyle w:val="TableContents"/>
            </w:pPr>
            <w:proofErr w:type="spellStart"/>
            <w:r>
              <w:t>junction</w:t>
            </w:r>
            <w:proofErr w:type="spellEnd"/>
          </w:p>
        </w:tc>
      </w:tr>
      <w:tr w:rsidR="00586F4F" w14:paraId="1930CC38"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878BEA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B36F1F9"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EDA71C" w14:textId="77777777" w:rsidR="00586F4F" w:rsidRDefault="00000000">
            <w:pPr>
              <w:pStyle w:val="TableContents"/>
            </w:pPr>
            <w:r>
              <w:t>put</w:t>
            </w:r>
          </w:p>
        </w:tc>
      </w:tr>
      <w:tr w:rsidR="00586F4F" w14:paraId="486A103A"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00173B2B" w14:textId="77777777" w:rsidR="00586F4F" w:rsidRDefault="00000000">
            <w:pPr>
              <w:pStyle w:val="TableContents"/>
            </w:pPr>
            <w:r>
              <w:rPr>
                <w:b/>
                <w:bCs/>
              </w:rPr>
              <w:t>Sifon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645844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3F0D00C" w14:textId="77777777" w:rsidR="00586F4F" w:rsidRDefault="00000000">
            <w:pPr>
              <w:pStyle w:val="TableContents"/>
            </w:pPr>
            <w:r>
              <w:t>sifon</w:t>
            </w:r>
          </w:p>
        </w:tc>
      </w:tr>
      <w:tr w:rsidR="00586F4F" w14:paraId="284526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7FD6DBD" w14:textId="77777777" w:rsidR="00586F4F" w:rsidRDefault="00000000">
            <w:pPr>
              <w:pStyle w:val="TableContents"/>
            </w:pPr>
            <w:r>
              <w:rPr>
                <w:b/>
                <w:bCs/>
              </w:rPr>
              <w:t>Stootbeschermer</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067A5CE"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50A7E0" w14:textId="77777777" w:rsidR="00586F4F" w:rsidRDefault="00000000">
            <w:pPr>
              <w:pStyle w:val="TableContents"/>
            </w:pPr>
            <w:proofErr w:type="spellStart"/>
            <w:r>
              <w:t>thrustProtection</w:t>
            </w:r>
            <w:proofErr w:type="spellEnd"/>
          </w:p>
        </w:tc>
      </w:tr>
      <w:tr w:rsidR="00586F4F" w14:paraId="02A3D07D"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7FE79154" w14:textId="77777777" w:rsidR="00586F4F" w:rsidRDefault="00000000">
            <w:pPr>
              <w:pStyle w:val="TableContents"/>
            </w:pPr>
            <w:r>
              <w:rPr>
                <w:b/>
                <w:bCs/>
              </w:rPr>
              <w:t>Straatlantaarn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BF2F1C"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7F3F14" w14:textId="77777777" w:rsidR="00586F4F" w:rsidRDefault="00000000">
            <w:pPr>
              <w:pStyle w:val="TableContents"/>
            </w:pPr>
            <w:proofErr w:type="spellStart"/>
            <w:r>
              <w:t>streetLight</w:t>
            </w:r>
            <w:proofErr w:type="spellEnd"/>
          </w:p>
        </w:tc>
      </w:tr>
      <w:tr w:rsidR="00586F4F" w14:paraId="4FE70A67"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6182064D" w14:textId="77777777" w:rsidR="00586F4F" w:rsidRDefault="00000000">
            <w:pPr>
              <w:pStyle w:val="TableContents"/>
            </w:pPr>
            <w:r>
              <w:rPr>
                <w:b/>
                <w:bCs/>
              </w:rPr>
              <w:t>T-stuk</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438AF56"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AB4E49" w14:textId="77777777" w:rsidR="00586F4F" w:rsidRDefault="00000000">
            <w:pPr>
              <w:pStyle w:val="TableContents"/>
            </w:pPr>
            <w:proofErr w:type="spellStart"/>
            <w:r>
              <w:t>tstuk</w:t>
            </w:r>
            <w:proofErr w:type="spellEnd"/>
          </w:p>
        </w:tc>
      </w:tr>
      <w:tr w:rsidR="00586F4F" w14:paraId="1D743EC5"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8700FC" w14:textId="77777777" w:rsidR="00586F4F" w:rsidRDefault="00000000">
            <w:pPr>
              <w:pStyle w:val="TableContents"/>
            </w:pPr>
            <w:r>
              <w:rPr>
                <w:b/>
                <w:bCs/>
              </w:rPr>
              <w:t>Overig of onbekend</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DAF24"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4F1FD" w14:textId="77777777" w:rsidR="00586F4F" w:rsidRDefault="00000000">
            <w:pPr>
              <w:pStyle w:val="TableContents"/>
            </w:pPr>
            <w:proofErr w:type="spellStart"/>
            <w:r>
              <w:t>connectionBox</w:t>
            </w:r>
            <w:proofErr w:type="spellEnd"/>
          </w:p>
        </w:tc>
      </w:tr>
      <w:tr w:rsidR="00586F4F" w14:paraId="39FD92E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98C67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3026DD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3D9EB0" w14:textId="77777777" w:rsidR="00586F4F" w:rsidRDefault="00000000">
            <w:pPr>
              <w:pStyle w:val="TableContents"/>
            </w:pPr>
            <w:r>
              <w:t>generator</w:t>
            </w:r>
          </w:p>
        </w:tc>
      </w:tr>
      <w:tr w:rsidR="00586F4F" w14:paraId="13FC1DB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F8FD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E16C5EE"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3EF9C" w14:textId="77777777" w:rsidR="00586F4F" w:rsidRDefault="00000000">
            <w:pPr>
              <w:pStyle w:val="TableContents"/>
            </w:pPr>
            <w:proofErr w:type="spellStart"/>
            <w:r>
              <w:t>mainStation</w:t>
            </w:r>
            <w:proofErr w:type="spellEnd"/>
          </w:p>
        </w:tc>
      </w:tr>
      <w:tr w:rsidR="00586F4F" w14:paraId="2C20C35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0C10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BDB381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0482F5" w14:textId="77777777" w:rsidR="00586F4F" w:rsidRDefault="00000000">
            <w:pPr>
              <w:pStyle w:val="TableContents"/>
            </w:pPr>
            <w:proofErr w:type="spellStart"/>
            <w:r>
              <w:t>netStation</w:t>
            </w:r>
            <w:proofErr w:type="spellEnd"/>
          </w:p>
        </w:tc>
      </w:tr>
      <w:tr w:rsidR="00586F4F" w14:paraId="48E5900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FF31F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CFBEB67"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29D9E" w14:textId="77777777" w:rsidR="00586F4F" w:rsidRDefault="00000000">
            <w:pPr>
              <w:pStyle w:val="TableContents"/>
            </w:pPr>
            <w:proofErr w:type="spellStart"/>
            <w:r>
              <w:t>subStation</w:t>
            </w:r>
            <w:proofErr w:type="spellEnd"/>
          </w:p>
        </w:tc>
      </w:tr>
      <w:tr w:rsidR="00586F4F" w14:paraId="4B05156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9D2A6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13F981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BAC42F" w14:textId="77777777" w:rsidR="00586F4F" w:rsidRDefault="00000000">
            <w:pPr>
              <w:pStyle w:val="TableContents"/>
            </w:pPr>
            <w:r>
              <w:t>adrespunt</w:t>
            </w:r>
          </w:p>
        </w:tc>
      </w:tr>
      <w:tr w:rsidR="00586F4F" w14:paraId="373C4165"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1280C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9E26DBD"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98CEA4" w14:textId="77777777" w:rsidR="00586F4F" w:rsidRDefault="00000000">
            <w:pPr>
              <w:pStyle w:val="TableContents"/>
            </w:pPr>
            <w:r>
              <w:t>afdekplaten</w:t>
            </w:r>
          </w:p>
        </w:tc>
      </w:tr>
      <w:tr w:rsidR="00586F4F" w14:paraId="6F90AF2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A595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534FD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2AAF37" w14:textId="77777777" w:rsidR="00586F4F" w:rsidRDefault="00000000">
            <w:pPr>
              <w:pStyle w:val="TableContents"/>
            </w:pPr>
            <w:r>
              <w:t>hoogteligging</w:t>
            </w:r>
          </w:p>
        </w:tc>
      </w:tr>
      <w:tr w:rsidR="00586F4F" w14:paraId="5DDB0D8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9CC47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529B36A"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D4CD76" w14:textId="77777777" w:rsidR="00586F4F" w:rsidRDefault="00000000">
            <w:pPr>
              <w:pStyle w:val="TableContents"/>
            </w:pPr>
            <w:proofErr w:type="spellStart"/>
            <w:r>
              <w:t>kbContact</w:t>
            </w:r>
            <w:proofErr w:type="spellEnd"/>
          </w:p>
        </w:tc>
      </w:tr>
      <w:tr w:rsidR="00586F4F" w14:paraId="0181C2FA"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7A37A1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58EBF9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589611" w14:textId="77777777" w:rsidR="00586F4F" w:rsidRDefault="00000000">
            <w:pPr>
              <w:pStyle w:val="TableContents"/>
            </w:pPr>
            <w:proofErr w:type="spellStart"/>
            <w:r>
              <w:t>kbEindpunt</w:t>
            </w:r>
            <w:proofErr w:type="spellEnd"/>
          </w:p>
        </w:tc>
      </w:tr>
      <w:tr w:rsidR="00586F4F" w14:paraId="1741DC7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21982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D71E3C"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AFB1B9" w14:textId="77777777" w:rsidR="00586F4F" w:rsidRDefault="00000000">
            <w:pPr>
              <w:pStyle w:val="TableContents"/>
            </w:pPr>
            <w:proofErr w:type="spellStart"/>
            <w:r>
              <w:t>gasStation</w:t>
            </w:r>
            <w:proofErr w:type="spellEnd"/>
          </w:p>
        </w:tc>
      </w:tr>
      <w:tr w:rsidR="00586F4F" w14:paraId="0798AAC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4B3043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B6778B"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4F21A" w14:textId="77777777" w:rsidR="00586F4F" w:rsidRDefault="00000000">
            <w:pPr>
              <w:pStyle w:val="TableContents"/>
            </w:pPr>
            <w:proofErr w:type="spellStart"/>
            <w:r>
              <w:t>oilGasChemicalsNode</w:t>
            </w:r>
            <w:proofErr w:type="spellEnd"/>
          </w:p>
        </w:tc>
      </w:tr>
      <w:tr w:rsidR="00586F4F" w14:paraId="6A43B5A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6DCA49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A3A20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8AD614" w14:textId="77777777" w:rsidR="00586F4F" w:rsidRDefault="00000000">
            <w:pPr>
              <w:pStyle w:val="TableContents"/>
            </w:pPr>
            <w:proofErr w:type="spellStart"/>
            <w:r>
              <w:t>productionRegion</w:t>
            </w:r>
            <w:proofErr w:type="spellEnd"/>
          </w:p>
        </w:tc>
      </w:tr>
      <w:tr w:rsidR="00586F4F" w14:paraId="1FD2177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29D83C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FD5C356"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B383BF" w14:textId="77777777" w:rsidR="00586F4F" w:rsidRDefault="00000000">
            <w:pPr>
              <w:pStyle w:val="TableContents"/>
            </w:pPr>
            <w:proofErr w:type="spellStart"/>
            <w:r>
              <w:t>pumpingStation</w:t>
            </w:r>
            <w:proofErr w:type="spellEnd"/>
          </w:p>
        </w:tc>
      </w:tr>
      <w:tr w:rsidR="00586F4F" w14:paraId="368C7E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DC263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B23BCE"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D4066" w14:textId="77777777" w:rsidR="00586F4F" w:rsidRDefault="00000000">
            <w:pPr>
              <w:pStyle w:val="TableContents"/>
            </w:pPr>
            <w:r>
              <w:t>storage</w:t>
            </w:r>
          </w:p>
        </w:tc>
      </w:tr>
      <w:tr w:rsidR="00586F4F" w14:paraId="1AD5D2A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6EDCC7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BCAF6C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6A3DE9" w14:textId="77777777" w:rsidR="00586F4F" w:rsidRDefault="00000000">
            <w:pPr>
              <w:pStyle w:val="TableContents"/>
            </w:pPr>
            <w:r>
              <w:t>terminal</w:t>
            </w:r>
          </w:p>
        </w:tc>
      </w:tr>
      <w:tr w:rsidR="00586F4F" w14:paraId="641AE6D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7FF6E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2C7A6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F966E" w14:textId="77777777" w:rsidR="00586F4F" w:rsidRDefault="00000000">
            <w:pPr>
              <w:pStyle w:val="TableContents"/>
            </w:pPr>
            <w:r>
              <w:t>adrespunt</w:t>
            </w:r>
          </w:p>
        </w:tc>
      </w:tr>
      <w:tr w:rsidR="00586F4F" w14:paraId="5474B3F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716505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E1621E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208400" w14:textId="77777777" w:rsidR="00586F4F" w:rsidRDefault="00000000">
            <w:pPr>
              <w:pStyle w:val="TableContents"/>
            </w:pPr>
            <w:r>
              <w:t>afdekplaten</w:t>
            </w:r>
          </w:p>
        </w:tc>
      </w:tr>
      <w:tr w:rsidR="00586F4F" w14:paraId="721F9D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29CF6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B06316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A222D9" w14:textId="77777777" w:rsidR="00586F4F" w:rsidRDefault="00000000">
            <w:pPr>
              <w:pStyle w:val="TableContents"/>
            </w:pPr>
            <w:r>
              <w:t>aftakzadel</w:t>
            </w:r>
          </w:p>
        </w:tc>
      </w:tr>
      <w:tr w:rsidR="00586F4F" w14:paraId="4B015A4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1FA3E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35DD0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6D3E72" w14:textId="77777777" w:rsidR="00586F4F" w:rsidRDefault="00000000">
            <w:pPr>
              <w:pStyle w:val="TableContents"/>
            </w:pPr>
            <w:proofErr w:type="spellStart"/>
            <w:r>
              <w:t>algemeenGasTransportOnderdeel</w:t>
            </w:r>
            <w:proofErr w:type="spellEnd"/>
          </w:p>
        </w:tc>
      </w:tr>
      <w:tr w:rsidR="00586F4F" w14:paraId="012352EE"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F13ED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B04B144"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1184DF" w14:textId="77777777" w:rsidR="00586F4F" w:rsidRDefault="00000000">
            <w:pPr>
              <w:pStyle w:val="TableContents"/>
            </w:pPr>
            <w:r>
              <w:t>bocht</w:t>
            </w:r>
          </w:p>
        </w:tc>
      </w:tr>
      <w:tr w:rsidR="00586F4F" w14:paraId="39DE4F8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33127F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FD5F3D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923C6" w14:textId="77777777" w:rsidR="00586F4F" w:rsidRDefault="00000000">
            <w:pPr>
              <w:pStyle w:val="TableContents"/>
            </w:pPr>
            <w:r>
              <w:t>bodem</w:t>
            </w:r>
          </w:p>
        </w:tc>
      </w:tr>
      <w:tr w:rsidR="00586F4F" w14:paraId="356980C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9CC2E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EE1D37"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E3A624" w14:textId="77777777" w:rsidR="00586F4F" w:rsidRDefault="00000000">
            <w:pPr>
              <w:pStyle w:val="TableContents"/>
            </w:pPr>
            <w:r>
              <w:t>buis</w:t>
            </w:r>
          </w:p>
        </w:tc>
      </w:tr>
      <w:tr w:rsidR="00586F4F" w14:paraId="1C4A9DC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7E39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83AE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AD357" w14:textId="77777777" w:rsidR="00586F4F" w:rsidRDefault="00000000">
            <w:pPr>
              <w:pStyle w:val="TableContents"/>
            </w:pPr>
            <w:proofErr w:type="spellStart"/>
            <w:r>
              <w:t>eindkap</w:t>
            </w:r>
            <w:proofErr w:type="spellEnd"/>
          </w:p>
        </w:tc>
      </w:tr>
      <w:tr w:rsidR="00586F4F" w14:paraId="1C3F20D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593A7B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96222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A9D437" w14:textId="77777777" w:rsidR="00586F4F" w:rsidRDefault="00000000">
            <w:pPr>
              <w:pStyle w:val="TableContents"/>
            </w:pPr>
            <w:r>
              <w:t>expansiestuk</w:t>
            </w:r>
          </w:p>
        </w:tc>
      </w:tr>
      <w:tr w:rsidR="00586F4F" w14:paraId="6363E0D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CDBB04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307256E" w14:textId="77777777" w:rsidR="00586F4F"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33D449" w14:textId="77777777" w:rsidR="00586F4F" w:rsidRDefault="00000000">
            <w:pPr>
              <w:pStyle w:val="TableContents"/>
            </w:pPr>
            <w:r>
              <w:t>gasstopper</w:t>
            </w:r>
          </w:p>
        </w:tc>
      </w:tr>
      <w:tr w:rsidR="00586F4F" w14:paraId="6B8697F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9B6712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71FAA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D857B" w14:textId="77777777" w:rsidR="00586F4F" w:rsidRDefault="00000000">
            <w:pPr>
              <w:pStyle w:val="TableContents"/>
            </w:pPr>
            <w:r>
              <w:t>hoogteligging</w:t>
            </w:r>
          </w:p>
        </w:tc>
      </w:tr>
      <w:tr w:rsidR="00586F4F" w14:paraId="77D14E3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801E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0E55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F136D5" w14:textId="77777777" w:rsidR="00586F4F" w:rsidRDefault="00000000">
            <w:pPr>
              <w:pStyle w:val="TableContents"/>
            </w:pPr>
            <w:proofErr w:type="spellStart"/>
            <w:r>
              <w:t>isolatieKoppeling</w:t>
            </w:r>
            <w:proofErr w:type="spellEnd"/>
          </w:p>
        </w:tc>
      </w:tr>
      <w:tr w:rsidR="00586F4F" w14:paraId="10D31BE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3513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13FFA9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DF2AA" w14:textId="77777777" w:rsidR="00586F4F" w:rsidRDefault="00000000">
            <w:pPr>
              <w:pStyle w:val="TableContents"/>
            </w:pPr>
            <w:r>
              <w:t>isolatiestuk</w:t>
            </w:r>
          </w:p>
        </w:tc>
      </w:tr>
      <w:tr w:rsidR="00586F4F" w14:paraId="45B9AAA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E16D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C43F85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9B7A8F" w14:textId="77777777" w:rsidR="00586F4F" w:rsidRDefault="00000000">
            <w:pPr>
              <w:pStyle w:val="TableContents"/>
            </w:pPr>
            <w:r>
              <w:t>meetpunt</w:t>
            </w:r>
          </w:p>
        </w:tc>
      </w:tr>
      <w:tr w:rsidR="00586F4F" w14:paraId="63A1107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D5DF0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D904A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935141" w14:textId="77777777" w:rsidR="00586F4F" w:rsidRDefault="00000000">
            <w:pPr>
              <w:pStyle w:val="TableContents"/>
            </w:pPr>
            <w:r>
              <w:t>raaginrichting</w:t>
            </w:r>
          </w:p>
        </w:tc>
      </w:tr>
      <w:tr w:rsidR="00586F4F" w14:paraId="0C9A387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00931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18DE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1B124F" w14:textId="77777777" w:rsidR="00586F4F" w:rsidRDefault="00000000">
            <w:pPr>
              <w:pStyle w:val="TableContents"/>
            </w:pPr>
            <w:r>
              <w:t>vloeistofvanger</w:t>
            </w:r>
          </w:p>
        </w:tc>
      </w:tr>
      <w:tr w:rsidR="00586F4F" w14:paraId="4474110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74156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766D04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16A9E" w14:textId="77777777" w:rsidR="00586F4F" w:rsidRDefault="00000000">
            <w:pPr>
              <w:pStyle w:val="TableContents"/>
            </w:pPr>
            <w:r>
              <w:t>barrel</w:t>
            </w:r>
          </w:p>
        </w:tc>
      </w:tr>
      <w:tr w:rsidR="00586F4F" w14:paraId="658B331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E2D7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E2BB45"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3710C6" w14:textId="77777777" w:rsidR="00586F4F" w:rsidRDefault="00000000">
            <w:pPr>
              <w:pStyle w:val="TableContents"/>
            </w:pPr>
            <w:proofErr w:type="spellStart"/>
            <w:r>
              <w:t>catchBasin</w:t>
            </w:r>
            <w:proofErr w:type="spellEnd"/>
          </w:p>
        </w:tc>
      </w:tr>
      <w:tr w:rsidR="00586F4F" w14:paraId="2CD213B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833541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42ED22C"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41C292" w14:textId="77777777" w:rsidR="00586F4F" w:rsidRDefault="00000000">
            <w:pPr>
              <w:pStyle w:val="TableContents"/>
            </w:pPr>
            <w:proofErr w:type="spellStart"/>
            <w:r>
              <w:t>dischargeStructure</w:t>
            </w:r>
            <w:proofErr w:type="spellEnd"/>
          </w:p>
        </w:tc>
      </w:tr>
      <w:tr w:rsidR="00586F4F" w14:paraId="778350E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A06B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EFF0F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FC422B" w14:textId="77777777" w:rsidR="00586F4F" w:rsidRDefault="00000000">
            <w:pPr>
              <w:pStyle w:val="TableContents"/>
            </w:pPr>
            <w:proofErr w:type="spellStart"/>
            <w:r>
              <w:t>specificStructure</w:t>
            </w:r>
            <w:proofErr w:type="spellEnd"/>
          </w:p>
        </w:tc>
      </w:tr>
      <w:tr w:rsidR="00586F4F" w14:paraId="61999F6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3C45DC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4D7DDF"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295CC" w14:textId="77777777" w:rsidR="00586F4F" w:rsidRDefault="00000000">
            <w:pPr>
              <w:pStyle w:val="TableContents"/>
            </w:pPr>
            <w:proofErr w:type="spellStart"/>
            <w:r>
              <w:t>tideGate</w:t>
            </w:r>
            <w:proofErr w:type="spellEnd"/>
          </w:p>
        </w:tc>
      </w:tr>
      <w:tr w:rsidR="00586F4F" w14:paraId="58216B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438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6D3FA4"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2F501E" w14:textId="77777777" w:rsidR="00586F4F" w:rsidRDefault="00000000">
            <w:pPr>
              <w:pStyle w:val="TableContents"/>
            </w:pPr>
            <w:proofErr w:type="spellStart"/>
            <w:r>
              <w:t>watertankOrChamber</w:t>
            </w:r>
            <w:proofErr w:type="spellEnd"/>
          </w:p>
        </w:tc>
      </w:tr>
      <w:tr w:rsidR="00586F4F" w14:paraId="0058F07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51508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2ED24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ACA594" w14:textId="77777777" w:rsidR="00586F4F" w:rsidRDefault="00000000">
            <w:pPr>
              <w:pStyle w:val="TableContents"/>
            </w:pPr>
            <w:r>
              <w:t>afdekplaten</w:t>
            </w:r>
          </w:p>
        </w:tc>
      </w:tr>
      <w:tr w:rsidR="00586F4F" w14:paraId="4D89D63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F0CD21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E4177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6616EA" w14:textId="77777777" w:rsidR="00586F4F" w:rsidRDefault="00000000">
            <w:pPr>
              <w:pStyle w:val="TableContents"/>
            </w:pPr>
            <w:r>
              <w:t>kunstwerk</w:t>
            </w:r>
          </w:p>
        </w:tc>
      </w:tr>
      <w:tr w:rsidR="00586F4F" w14:paraId="57C93BF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EADEB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6E957A"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94D59" w14:textId="77777777" w:rsidR="00586F4F" w:rsidRDefault="00000000">
            <w:pPr>
              <w:pStyle w:val="TableContents"/>
            </w:pPr>
            <w:r>
              <w:t>afdekplaten</w:t>
            </w:r>
          </w:p>
        </w:tc>
      </w:tr>
      <w:tr w:rsidR="00586F4F" w14:paraId="1CEB69B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0ECE5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90EEEB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E8E022" w14:textId="77777777" w:rsidR="00586F4F" w:rsidRDefault="00000000">
            <w:pPr>
              <w:pStyle w:val="TableContents"/>
            </w:pPr>
            <w:proofErr w:type="spellStart"/>
            <w:r>
              <w:t>antenna</w:t>
            </w:r>
            <w:proofErr w:type="spellEnd"/>
          </w:p>
        </w:tc>
      </w:tr>
      <w:tr w:rsidR="00586F4F" w14:paraId="026C499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E438AD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332404"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F97E3A" w14:textId="77777777" w:rsidR="00586F4F" w:rsidRDefault="00000000">
            <w:pPr>
              <w:pStyle w:val="TableContents"/>
            </w:pPr>
            <w:r>
              <w:t>doorvoerramen</w:t>
            </w:r>
          </w:p>
        </w:tc>
      </w:tr>
      <w:tr w:rsidR="00586F4F" w14:paraId="12D022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4F18F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87E8F88"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553B48" w14:textId="77777777" w:rsidR="00586F4F" w:rsidRDefault="00000000">
            <w:pPr>
              <w:pStyle w:val="TableContents"/>
            </w:pPr>
            <w:r>
              <w:t>GTWP</w:t>
            </w:r>
          </w:p>
        </w:tc>
      </w:tr>
      <w:tr w:rsidR="00586F4F" w14:paraId="2F81832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B7585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C3DE1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2CCB55" w14:textId="77777777" w:rsidR="00586F4F" w:rsidRDefault="00000000">
            <w:pPr>
              <w:pStyle w:val="TableContents"/>
            </w:pPr>
            <w:r>
              <w:t>kabelverdeler</w:t>
            </w:r>
          </w:p>
        </w:tc>
      </w:tr>
      <w:tr w:rsidR="00586F4F" w14:paraId="797273B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9037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5A33BF5"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FECF6" w14:textId="77777777" w:rsidR="00586F4F" w:rsidRDefault="00000000">
            <w:pPr>
              <w:pStyle w:val="TableContents"/>
            </w:pPr>
            <w:r>
              <w:t>stijgleiding</w:t>
            </w:r>
          </w:p>
        </w:tc>
      </w:tr>
      <w:tr w:rsidR="00586F4F" w14:paraId="68EAFD7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6CEA9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13707C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32F4ED" w14:textId="77777777" w:rsidR="00586F4F" w:rsidRDefault="00000000">
            <w:pPr>
              <w:pStyle w:val="TableContents"/>
            </w:pPr>
            <w:proofErr w:type="spellStart"/>
            <w:r>
              <w:t>termination</w:t>
            </w:r>
            <w:proofErr w:type="spellEnd"/>
          </w:p>
        </w:tc>
      </w:tr>
      <w:tr w:rsidR="00586F4F" w14:paraId="7E45F97E"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A09AD9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05670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4F920" w14:textId="77777777" w:rsidR="00586F4F" w:rsidRDefault="00000000">
            <w:pPr>
              <w:pStyle w:val="TableContents"/>
            </w:pPr>
            <w:r>
              <w:t>afdekplaten</w:t>
            </w:r>
          </w:p>
        </w:tc>
      </w:tr>
      <w:tr w:rsidR="00586F4F" w14:paraId="1C64B7BD"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1602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7535EB6"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654714" w14:textId="77777777" w:rsidR="00586F4F" w:rsidRDefault="00000000">
            <w:pPr>
              <w:pStyle w:val="TableContents"/>
            </w:pPr>
            <w:proofErr w:type="spellStart"/>
            <w:r>
              <w:t>gestuurdeBoring</w:t>
            </w:r>
            <w:proofErr w:type="spellEnd"/>
          </w:p>
        </w:tc>
      </w:tr>
      <w:tr w:rsidR="00586F4F" w14:paraId="2E01906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E98F9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36B46D"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49D40" w14:textId="77777777" w:rsidR="00586F4F" w:rsidRDefault="00000000">
            <w:pPr>
              <w:pStyle w:val="TableContents"/>
            </w:pPr>
            <w:proofErr w:type="spellStart"/>
            <w:r>
              <w:t>inEnUittredepuntBoringen</w:t>
            </w:r>
            <w:proofErr w:type="spellEnd"/>
          </w:p>
        </w:tc>
      </w:tr>
      <w:tr w:rsidR="00586F4F" w14:paraId="7542F09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0E2F7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40A75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60F279" w14:textId="77777777" w:rsidR="00586F4F" w:rsidRDefault="00000000">
            <w:pPr>
              <w:pStyle w:val="TableContents"/>
            </w:pPr>
            <w:r>
              <w:t>mantelbuis</w:t>
            </w:r>
          </w:p>
        </w:tc>
      </w:tr>
      <w:tr w:rsidR="00586F4F" w14:paraId="31F2DD7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414823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D5063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5D7F8C" w14:textId="77777777" w:rsidR="00586F4F" w:rsidRDefault="00000000">
            <w:pPr>
              <w:pStyle w:val="TableContents"/>
            </w:pPr>
            <w:r>
              <w:t>overdrachtsstation</w:t>
            </w:r>
          </w:p>
        </w:tc>
      </w:tr>
      <w:tr w:rsidR="00586F4F" w14:paraId="315319D6"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D274CF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7C069A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A34321" w14:textId="77777777" w:rsidR="00586F4F" w:rsidRDefault="00000000">
            <w:pPr>
              <w:pStyle w:val="TableContents"/>
            </w:pPr>
            <w:r>
              <w:t>pompstation</w:t>
            </w:r>
          </w:p>
        </w:tc>
      </w:tr>
      <w:tr w:rsidR="00586F4F" w14:paraId="6152157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C1300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FBC672"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F8F168" w14:textId="77777777" w:rsidR="00586F4F" w:rsidRDefault="00000000">
            <w:pPr>
              <w:pStyle w:val="TableContents"/>
            </w:pPr>
            <w:r>
              <w:t>zinker</w:t>
            </w:r>
          </w:p>
        </w:tc>
      </w:tr>
      <w:tr w:rsidR="00586F4F" w14:paraId="74DED40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0F868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A79C6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286606" w14:textId="77777777" w:rsidR="00586F4F" w:rsidRDefault="00000000">
            <w:pPr>
              <w:pStyle w:val="TableContents"/>
            </w:pPr>
            <w:proofErr w:type="spellStart"/>
            <w:r>
              <w:t>lateralPoint</w:t>
            </w:r>
            <w:proofErr w:type="spellEnd"/>
          </w:p>
        </w:tc>
      </w:tr>
      <w:tr w:rsidR="00586F4F" w14:paraId="590EA51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785D2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9A173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78F9A9" w14:textId="77777777" w:rsidR="00586F4F" w:rsidRDefault="00000000">
            <w:pPr>
              <w:pStyle w:val="TableContents"/>
            </w:pPr>
            <w:r>
              <w:t>meter</w:t>
            </w:r>
          </w:p>
        </w:tc>
      </w:tr>
      <w:tr w:rsidR="00586F4F" w14:paraId="39ECDDB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1DFE48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4FF1D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FD2E7B" w14:textId="77777777" w:rsidR="00586F4F" w:rsidRDefault="00000000">
            <w:pPr>
              <w:pStyle w:val="TableContents"/>
            </w:pPr>
            <w:proofErr w:type="spellStart"/>
            <w:r>
              <w:t>pressureController</w:t>
            </w:r>
            <w:proofErr w:type="spellEnd"/>
          </w:p>
        </w:tc>
      </w:tr>
      <w:tr w:rsidR="00586F4F" w14:paraId="11C7887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0224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05225F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87AB69" w14:textId="77777777" w:rsidR="00586F4F" w:rsidRDefault="00000000">
            <w:pPr>
              <w:pStyle w:val="TableContents"/>
            </w:pPr>
            <w:proofErr w:type="spellStart"/>
            <w:r>
              <w:t>pumpStation</w:t>
            </w:r>
            <w:proofErr w:type="spellEnd"/>
          </w:p>
        </w:tc>
      </w:tr>
      <w:tr w:rsidR="00586F4F" w14:paraId="5A7CBB3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ECB86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E1FFAE"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1A8C15" w14:textId="77777777" w:rsidR="00586F4F" w:rsidRDefault="00000000">
            <w:pPr>
              <w:pStyle w:val="TableContents"/>
            </w:pPr>
            <w:proofErr w:type="spellStart"/>
            <w:r>
              <w:t>samplingStation</w:t>
            </w:r>
            <w:proofErr w:type="spellEnd"/>
          </w:p>
        </w:tc>
      </w:tr>
      <w:tr w:rsidR="00586F4F" w14:paraId="0569E2F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2853D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C26991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CC8DD5" w14:textId="77777777" w:rsidR="00586F4F" w:rsidRDefault="00000000">
            <w:pPr>
              <w:pStyle w:val="TableContents"/>
            </w:pPr>
            <w:proofErr w:type="spellStart"/>
            <w:r>
              <w:t>storageFacility</w:t>
            </w:r>
            <w:proofErr w:type="spellEnd"/>
          </w:p>
        </w:tc>
      </w:tr>
      <w:tr w:rsidR="00586F4F" w14:paraId="6773281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342B1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65EEA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0E8E3" w14:textId="77777777" w:rsidR="00586F4F" w:rsidRDefault="00000000">
            <w:pPr>
              <w:pStyle w:val="TableContents"/>
            </w:pPr>
            <w:proofErr w:type="spellStart"/>
            <w:r>
              <w:t>treatmentPlant</w:t>
            </w:r>
            <w:proofErr w:type="spellEnd"/>
          </w:p>
        </w:tc>
      </w:tr>
      <w:tr w:rsidR="00586F4F" w14:paraId="4994273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7D64CE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351237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B6FFD" w14:textId="77777777" w:rsidR="00586F4F" w:rsidRDefault="00000000">
            <w:pPr>
              <w:pStyle w:val="TableContents"/>
            </w:pPr>
            <w:r>
              <w:t>afdekplaten</w:t>
            </w:r>
          </w:p>
        </w:tc>
      </w:tr>
      <w:tr w:rsidR="00586F4F" w14:paraId="261F64F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3B20FF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1BA1DD"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1D9664" w14:textId="77777777" w:rsidR="00586F4F" w:rsidRDefault="00000000">
            <w:pPr>
              <w:pStyle w:val="TableContents"/>
            </w:pPr>
            <w:r>
              <w:t>blindflens</w:t>
            </w:r>
          </w:p>
        </w:tc>
      </w:tr>
      <w:tr w:rsidR="00586F4F" w14:paraId="4A61C57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70AA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6430926"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2A5DC" w14:textId="77777777" w:rsidR="00586F4F" w:rsidRDefault="00000000">
            <w:pPr>
              <w:pStyle w:val="TableContents"/>
            </w:pPr>
            <w:r>
              <w:t>eindpunt</w:t>
            </w:r>
          </w:p>
        </w:tc>
      </w:tr>
      <w:tr w:rsidR="00586F4F" w14:paraId="1FFF0E2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E0FFD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9C4530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B2A8B5" w14:textId="77777777" w:rsidR="00586F4F" w:rsidRDefault="00000000">
            <w:pPr>
              <w:pStyle w:val="TableContents"/>
            </w:pPr>
            <w:r>
              <w:t>productiegebied</w:t>
            </w:r>
          </w:p>
        </w:tc>
      </w:tr>
      <w:tr w:rsidR="00586F4F" w14:paraId="71B619C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CFE02B"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D782D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3A5A2" w14:textId="77777777" w:rsidR="00586F4F" w:rsidRDefault="00000000">
            <w:pPr>
              <w:pStyle w:val="TableContents"/>
            </w:pPr>
            <w:r>
              <w:t>onbekend</w:t>
            </w:r>
          </w:p>
        </w:tc>
      </w:tr>
      <w:tr w:rsidR="00586F4F" w14:paraId="062186B6"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207F70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69BCA3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A871C6" w14:textId="77777777" w:rsidR="00586F4F" w:rsidRDefault="00000000">
            <w:pPr>
              <w:pStyle w:val="TableContents"/>
            </w:pPr>
            <w:r>
              <w:t>onbekend</w:t>
            </w:r>
          </w:p>
        </w:tc>
      </w:tr>
      <w:tr w:rsidR="00586F4F" w14:paraId="2BC2F233"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39960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EA226"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DF90CD" w14:textId="77777777" w:rsidR="00586F4F" w:rsidRDefault="00000000">
            <w:pPr>
              <w:pStyle w:val="TableContents"/>
            </w:pPr>
            <w:r>
              <w:t>onbekend</w:t>
            </w:r>
          </w:p>
        </w:tc>
      </w:tr>
      <w:tr w:rsidR="00586F4F" w14:paraId="32B27C1C"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0D24D5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ECFE82"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EC9239" w14:textId="77777777" w:rsidR="00586F4F" w:rsidRDefault="00000000">
            <w:pPr>
              <w:pStyle w:val="TableContents"/>
            </w:pPr>
            <w:r>
              <w:t>onbekend</w:t>
            </w:r>
          </w:p>
        </w:tc>
      </w:tr>
      <w:tr w:rsidR="00586F4F" w14:paraId="35B328C9"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4500B2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DC79302"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F7909" w14:textId="77777777" w:rsidR="00586F4F" w:rsidRDefault="00000000">
            <w:pPr>
              <w:pStyle w:val="TableContents"/>
            </w:pPr>
            <w:r>
              <w:t>onbekend</w:t>
            </w:r>
          </w:p>
        </w:tc>
      </w:tr>
      <w:tr w:rsidR="00586F4F" w14:paraId="79E2E3E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306AA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796F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C5B5F9" w14:textId="77777777" w:rsidR="00586F4F" w:rsidRDefault="00000000">
            <w:pPr>
              <w:pStyle w:val="TableContents"/>
            </w:pPr>
            <w:r>
              <w:t>onbekend</w:t>
            </w:r>
          </w:p>
        </w:tc>
      </w:tr>
      <w:tr w:rsidR="00586F4F" w14:paraId="7CD51C4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04D011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2F747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930FE2" w14:textId="77777777" w:rsidR="00586F4F" w:rsidRDefault="00000000">
            <w:pPr>
              <w:pStyle w:val="TableContents"/>
            </w:pPr>
            <w:r>
              <w:t>onbekend</w:t>
            </w:r>
          </w:p>
        </w:tc>
      </w:tr>
      <w:tr w:rsidR="00586F4F" w14:paraId="06AB43EA"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A9CA9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ACD1E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EB24E" w14:textId="77777777" w:rsidR="00586F4F" w:rsidRDefault="00000000">
            <w:pPr>
              <w:pStyle w:val="TableContents"/>
            </w:pPr>
            <w:r>
              <w:t>overig</w:t>
            </w:r>
          </w:p>
        </w:tc>
      </w:tr>
      <w:tr w:rsidR="00586F4F" w14:paraId="3B74FE21"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35918E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1E7A1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3F9CF3" w14:textId="77777777" w:rsidR="00586F4F" w:rsidRDefault="00000000">
            <w:pPr>
              <w:pStyle w:val="TableContents"/>
            </w:pPr>
            <w:r>
              <w:t>overig</w:t>
            </w:r>
          </w:p>
        </w:tc>
      </w:tr>
      <w:tr w:rsidR="00586F4F" w14:paraId="783E5B9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6088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3C253BA"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2C5E2" w14:textId="77777777" w:rsidR="00586F4F" w:rsidRDefault="00000000">
            <w:pPr>
              <w:pStyle w:val="TableContents"/>
            </w:pPr>
            <w:r>
              <w:t>overig</w:t>
            </w:r>
          </w:p>
        </w:tc>
      </w:tr>
      <w:tr w:rsidR="00586F4F" w14:paraId="69DEB73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B4CD7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E1BDF3"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40D2AA" w14:textId="77777777" w:rsidR="00586F4F" w:rsidRDefault="00000000">
            <w:pPr>
              <w:pStyle w:val="TableContents"/>
            </w:pPr>
            <w:r>
              <w:t>overig</w:t>
            </w:r>
          </w:p>
        </w:tc>
      </w:tr>
      <w:tr w:rsidR="00586F4F" w14:paraId="5647900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27DC1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33957B"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FA66D3" w14:textId="77777777" w:rsidR="00586F4F" w:rsidRDefault="00000000">
            <w:pPr>
              <w:pStyle w:val="TableContents"/>
            </w:pPr>
            <w:r>
              <w:t>overig</w:t>
            </w:r>
          </w:p>
        </w:tc>
      </w:tr>
      <w:tr w:rsidR="00586F4F" w14:paraId="0060A56F"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6C71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38B3E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B15D0" w14:textId="77777777" w:rsidR="00586F4F" w:rsidRDefault="00000000">
            <w:pPr>
              <w:pStyle w:val="TableContents"/>
            </w:pPr>
            <w:r>
              <w:t>overig</w:t>
            </w:r>
          </w:p>
        </w:tc>
      </w:tr>
      <w:tr w:rsidR="00586F4F" w14:paraId="268BD93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B730C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D6DE2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15EF58" w14:textId="77777777" w:rsidR="00586F4F" w:rsidRDefault="00000000">
            <w:pPr>
              <w:pStyle w:val="TableContents"/>
            </w:pPr>
            <w:r>
              <w:t>overig</w:t>
            </w:r>
          </w:p>
        </w:tc>
      </w:tr>
    </w:tbl>
    <w:p w14:paraId="5E181121" w14:textId="77777777" w:rsidR="00586F4F" w:rsidRDefault="00586F4F">
      <w:pPr>
        <w:pStyle w:val="Plattetekst"/>
      </w:pPr>
    </w:p>
    <w:p w14:paraId="5C560125" w14:textId="77777777" w:rsidR="00586F4F" w:rsidRDefault="00000000">
      <w:pPr>
        <w:pStyle w:val="Kop2"/>
        <w:numPr>
          <w:ilvl w:val="1"/>
          <w:numId w:val="3"/>
        </w:numPr>
      </w:pPr>
      <w:bookmarkStart w:id="234" w:name="_Toc51750226"/>
      <w:bookmarkStart w:id="235" w:name="_Toc42596133"/>
      <w:bookmarkStart w:id="236" w:name="_Toc178598380"/>
      <w:proofErr w:type="spellStart"/>
      <w:r>
        <w:lastRenderedPageBreak/>
        <w:t>ExtraGeometrie</w:t>
      </w:r>
      <w:proofErr w:type="spellEnd"/>
      <w:r>
        <w:t>: leidingelementen</w:t>
      </w:r>
      <w:bookmarkEnd w:id="234"/>
      <w:bookmarkEnd w:id="235"/>
      <w:bookmarkEnd w:id="236"/>
    </w:p>
    <w:p w14:paraId="6A76C054" w14:textId="77777777" w:rsidR="00586F4F" w:rsidRDefault="00000000">
      <w:pPr>
        <w:pStyle w:val="Kop3"/>
        <w:numPr>
          <w:ilvl w:val="2"/>
          <w:numId w:val="3"/>
        </w:numPr>
      </w:pPr>
      <w:bookmarkStart w:id="237" w:name="__RefHeading___Toc4584_4117045737"/>
      <w:bookmarkEnd w:id="237"/>
      <w:r>
        <w:t>Regel</w:t>
      </w:r>
    </w:p>
    <w:p w14:paraId="68BD5930" w14:textId="77777777" w:rsidR="00586F4F"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43137E3F" w14:textId="77777777" w:rsidR="00586F4F" w:rsidRDefault="00000000">
      <w:pPr>
        <w:pStyle w:val="Plattetekst1"/>
        <w:numPr>
          <w:ilvl w:val="0"/>
          <w:numId w:val="12"/>
        </w:numPr>
      </w:pPr>
      <w:r>
        <w:t>Kleur:</w:t>
      </w:r>
    </w:p>
    <w:p w14:paraId="5DDF21BC" w14:textId="77777777" w:rsidR="00586F4F" w:rsidRDefault="00000000">
      <w:pPr>
        <w:pStyle w:val="Plattetekst1"/>
        <w:numPr>
          <w:ilvl w:val="1"/>
          <w:numId w:val="12"/>
        </w:numPr>
      </w:pPr>
      <w:r>
        <w:t>Lijn (omtrek van het vlaksymbool): overeenkomstig het “thema” van het nutsvoorzieningennet waarin het gebruikt wordt.</w:t>
      </w:r>
    </w:p>
    <w:p w14:paraId="541E03E2" w14:textId="77777777" w:rsidR="00586F4F" w:rsidRDefault="00000000">
      <w:pPr>
        <w:pStyle w:val="Plattetekst1"/>
        <w:numPr>
          <w:ilvl w:val="0"/>
          <w:numId w:val="12"/>
        </w:numPr>
      </w:pPr>
      <w:r>
        <w:t>Vorm:</w:t>
      </w:r>
    </w:p>
    <w:p w14:paraId="1E87E619" w14:textId="77777777" w:rsidR="00586F4F" w:rsidRDefault="00000000">
      <w:pPr>
        <w:pStyle w:val="Plattetekst1"/>
        <w:numPr>
          <w:ilvl w:val="1"/>
          <w:numId w:val="12"/>
        </w:numPr>
      </w:pPr>
      <w:r>
        <w:t>Lijn (omtrek van het vlaksymbool)</w:t>
      </w:r>
    </w:p>
    <w:p w14:paraId="5E92FD42" w14:textId="77777777" w:rsidR="00586F4F" w:rsidRDefault="00000000">
      <w:pPr>
        <w:pStyle w:val="Plattetekst1"/>
        <w:numPr>
          <w:ilvl w:val="2"/>
          <w:numId w:val="12"/>
        </w:numPr>
      </w:pPr>
      <w:r>
        <w:t>Geprojecteerd: 4px doorgetrokken, 16px onderbroken</w:t>
      </w:r>
    </w:p>
    <w:p w14:paraId="480AC550" w14:textId="77777777" w:rsidR="00586F4F" w:rsidRDefault="00000000">
      <w:pPr>
        <w:pStyle w:val="Plattetekst1"/>
        <w:numPr>
          <w:ilvl w:val="2"/>
          <w:numId w:val="12"/>
        </w:numPr>
      </w:pPr>
      <w:r>
        <w:t>In gebruik: doorgetrokken lijn</w:t>
      </w:r>
    </w:p>
    <w:p w14:paraId="60405CF6" w14:textId="77777777" w:rsidR="00586F4F" w:rsidRDefault="00000000">
      <w:pPr>
        <w:pStyle w:val="Plattetekst1"/>
        <w:numPr>
          <w:ilvl w:val="2"/>
          <w:numId w:val="12"/>
        </w:numPr>
      </w:pPr>
      <w:r>
        <w:t>Buiten gebruik: 40px doorgetrokken, 12px onderbroken, 8px doorgetrokken, 12px onderbroken</w:t>
      </w:r>
    </w:p>
    <w:p w14:paraId="203B2D79" w14:textId="77777777" w:rsidR="00586F4F" w:rsidRDefault="00000000">
      <w:pPr>
        <w:pStyle w:val="Plattetekst1"/>
        <w:numPr>
          <w:ilvl w:val="0"/>
          <w:numId w:val="12"/>
        </w:numPr>
      </w:pPr>
      <w:r>
        <w:t>Grootte (lijndikte):</w:t>
      </w:r>
    </w:p>
    <w:p w14:paraId="194C4836" w14:textId="77777777" w:rsidR="00586F4F" w:rsidRDefault="00000000">
      <w:pPr>
        <w:pStyle w:val="Plattetekst1"/>
        <w:numPr>
          <w:ilvl w:val="1"/>
          <w:numId w:val="12"/>
        </w:numPr>
      </w:pPr>
      <w:r>
        <w:t xml:space="preserve">1 </w:t>
      </w:r>
      <w:proofErr w:type="spellStart"/>
      <w:r>
        <w:t>px</w:t>
      </w:r>
      <w:proofErr w:type="spellEnd"/>
      <w:r>
        <w:t xml:space="preserve"> voor Schaalniveau 14 – 16</w:t>
      </w:r>
    </w:p>
    <w:p w14:paraId="1E7AFD83" w14:textId="77777777" w:rsidR="00586F4F" w:rsidRDefault="00000000">
      <w:pPr>
        <w:pStyle w:val="Plattetekst1"/>
        <w:numPr>
          <w:ilvl w:val="0"/>
          <w:numId w:val="12"/>
        </w:numPr>
      </w:pPr>
      <w:r>
        <w:t>Transparantie: 0%</w:t>
      </w:r>
    </w:p>
    <w:p w14:paraId="6F5C3F6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40F9A185"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08D6A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6474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2D85D9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18AF63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B149B0F" w14:textId="77777777" w:rsidR="00586F4F" w:rsidRDefault="00000000">
            <w:pPr>
              <w:pStyle w:val="TableContents"/>
              <w:jc w:val="center"/>
            </w:pPr>
            <w:r>
              <w:rPr>
                <w:rFonts w:eastAsia="Lucida Sans Unicode" w:cs="Tahoma"/>
                <w:b/>
                <w:bCs/>
                <w:iCs/>
                <w:color w:val="FFFFFF"/>
                <w:szCs w:val="20"/>
              </w:rPr>
              <w:t>Buiten gebruik</w:t>
            </w:r>
          </w:p>
        </w:tc>
      </w:tr>
      <w:tr w:rsidR="00586F4F" w14:paraId="410A44C0"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C42B7E0" w14:textId="77777777" w:rsidR="00586F4F"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9519C4" w14:textId="77777777" w:rsidR="00586F4F" w:rsidRDefault="00000000">
            <w:pPr>
              <w:pStyle w:val="TableContents"/>
            </w:pPr>
            <w:r>
              <w:rPr>
                <w:noProof/>
              </w:rPr>
              <w:drawing>
                <wp:anchor distT="0" distB="0" distL="0" distR="0" simplePos="0" relativeHeight="94" behindDoc="0" locked="0" layoutInCell="1" allowOverlap="1" wp14:anchorId="4E17A64D" wp14:editId="7C53BD0C">
                  <wp:simplePos x="0" y="0"/>
                  <wp:positionH relativeFrom="column">
                    <wp:align>center</wp:align>
                  </wp:positionH>
                  <wp:positionV relativeFrom="paragraph">
                    <wp:posOffset>635</wp:posOffset>
                  </wp:positionV>
                  <wp:extent cx="4545965" cy="894715"/>
                  <wp:effectExtent l="0" t="0" r="0" b="0"/>
                  <wp:wrapSquare wrapText="largest"/>
                  <wp:docPr id="11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pic:cNvPicPr>
                            <a:picLocks noChangeAspect="1" noChangeArrowheads="1"/>
                          </pic:cNvPicPr>
                        </pic:nvPicPr>
                        <pic:blipFill>
                          <a:blip r:embed="rId105"/>
                          <a:stretch>
                            <a:fillRect/>
                          </a:stretch>
                        </pic:blipFill>
                        <pic:spPr bwMode="auto">
                          <a:xfrm>
                            <a:off x="0" y="0"/>
                            <a:ext cx="4545965" cy="894715"/>
                          </a:xfrm>
                          <a:prstGeom prst="rect">
                            <a:avLst/>
                          </a:prstGeom>
                        </pic:spPr>
                      </pic:pic>
                    </a:graphicData>
                  </a:graphic>
                </wp:anchor>
              </w:drawing>
            </w:r>
          </w:p>
        </w:tc>
      </w:tr>
    </w:tbl>
    <w:p w14:paraId="41FC5DB4" w14:textId="77777777" w:rsidR="00586F4F" w:rsidRDefault="00000000">
      <w:pPr>
        <w:pStyle w:val="Kop11"/>
      </w:pPr>
      <w:r>
        <w:br w:type="page"/>
      </w:r>
    </w:p>
    <w:p w14:paraId="09A3A812" w14:textId="77777777" w:rsidR="00586F4F" w:rsidRDefault="00000000">
      <w:pPr>
        <w:pStyle w:val="Kop1"/>
        <w:numPr>
          <w:ilvl w:val="0"/>
          <w:numId w:val="3"/>
        </w:numPr>
      </w:pPr>
      <w:bookmarkStart w:id="238" w:name="_Toc51750227"/>
      <w:bookmarkStart w:id="239" w:name="_Toc42596134"/>
      <w:bookmarkStart w:id="240" w:name="_Toc178598381"/>
      <w:r>
        <w:lastRenderedPageBreak/>
        <w:t>Gebiedsinformatielevering</w:t>
      </w:r>
      <w:bookmarkEnd w:id="238"/>
      <w:bookmarkEnd w:id="239"/>
      <w:bookmarkEnd w:id="240"/>
    </w:p>
    <w:p w14:paraId="667380AC" w14:textId="77777777" w:rsidR="00586F4F" w:rsidRDefault="00000000">
      <w:pPr>
        <w:pStyle w:val="Kop2"/>
        <w:numPr>
          <w:ilvl w:val="1"/>
          <w:numId w:val="3"/>
        </w:numPr>
      </w:pPr>
      <w:bookmarkStart w:id="241" w:name="_Toc51750228"/>
      <w:bookmarkStart w:id="242" w:name="_Toc42596135"/>
      <w:bookmarkStart w:id="243" w:name="_Toc178598382"/>
      <w:r>
        <w:t>Inleiding</w:t>
      </w:r>
      <w:bookmarkEnd w:id="241"/>
      <w:bookmarkEnd w:id="242"/>
      <w:bookmarkEnd w:id="243"/>
    </w:p>
    <w:p w14:paraId="781C20EB" w14:textId="77777777" w:rsidR="00586F4F"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A27E0CA" w14:textId="77777777" w:rsidR="00586F4F" w:rsidRDefault="00000000">
      <w:pPr>
        <w:pStyle w:val="Plattetekst1"/>
      </w:pPr>
      <w:r>
        <w:t>Containerelementen omvatten de volgende objecttypen:</w:t>
      </w:r>
    </w:p>
    <w:p w14:paraId="16E78452" w14:textId="77777777" w:rsidR="00586F4F" w:rsidRDefault="00000000">
      <w:pPr>
        <w:pStyle w:val="Plattetekst1"/>
        <w:numPr>
          <w:ilvl w:val="0"/>
          <w:numId w:val="6"/>
        </w:numPr>
      </w:pPr>
      <w:r>
        <w:t>Graafpolygoon</w:t>
      </w:r>
    </w:p>
    <w:p w14:paraId="4ACBF696" w14:textId="77777777" w:rsidR="00586F4F" w:rsidRDefault="00000000">
      <w:pPr>
        <w:pStyle w:val="Plattetekst1"/>
        <w:numPr>
          <w:ilvl w:val="0"/>
          <w:numId w:val="6"/>
        </w:numPr>
      </w:pPr>
      <w:r>
        <w:t>Informatiepolygoon</w:t>
      </w:r>
    </w:p>
    <w:p w14:paraId="0DBFA632" w14:textId="77777777" w:rsidR="00586F4F" w:rsidRDefault="00000000">
      <w:pPr>
        <w:pStyle w:val="Plattetekst1"/>
        <w:numPr>
          <w:ilvl w:val="0"/>
          <w:numId w:val="6"/>
        </w:numPr>
      </w:pPr>
      <w:r>
        <w:t>Oriëntatiepolygoon</w:t>
      </w:r>
    </w:p>
    <w:p w14:paraId="0C578D81" w14:textId="77777777" w:rsidR="00586F4F" w:rsidRDefault="00586F4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377E98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DC5054" w14:textId="77777777" w:rsidR="00586F4F" w:rsidRDefault="00000000">
            <w:pPr>
              <w:pStyle w:val="Plattetekst1"/>
            </w:pPr>
            <w:r>
              <w:t>De visualisatie van de Gebiedsinformatielevering is vastgelegd in de volgende SLD-bestanden:</w:t>
            </w:r>
          </w:p>
          <w:p w14:paraId="40025E6A" w14:textId="77777777" w:rsidR="00586F4F" w:rsidRDefault="00000000">
            <w:pPr>
              <w:pStyle w:val="Plattetekst1"/>
              <w:numPr>
                <w:ilvl w:val="0"/>
                <w:numId w:val="19"/>
              </w:numPr>
            </w:pPr>
            <w:r>
              <w:t>sld-graafpolygoon.xml</w:t>
            </w:r>
          </w:p>
          <w:p w14:paraId="35ECCF51" w14:textId="77777777" w:rsidR="00586F4F" w:rsidRDefault="00000000">
            <w:pPr>
              <w:pStyle w:val="Plattetekst1"/>
              <w:numPr>
                <w:ilvl w:val="0"/>
                <w:numId w:val="19"/>
              </w:numPr>
            </w:pPr>
            <w:r>
              <w:t>sld-informatiepolygoon.xml</w:t>
            </w:r>
          </w:p>
          <w:p w14:paraId="58DA22DA" w14:textId="77777777" w:rsidR="00586F4F" w:rsidRDefault="00000000">
            <w:pPr>
              <w:pStyle w:val="Plattetekst1"/>
              <w:numPr>
                <w:ilvl w:val="0"/>
                <w:numId w:val="19"/>
              </w:numPr>
            </w:pPr>
            <w:r>
              <w:t>sld-orientatiepolygoon.xml</w:t>
            </w:r>
          </w:p>
        </w:tc>
      </w:tr>
    </w:tbl>
    <w:p w14:paraId="6A469BD5" w14:textId="77777777" w:rsidR="00586F4F" w:rsidRDefault="00000000">
      <w:pPr>
        <w:pStyle w:val="Kop2"/>
        <w:numPr>
          <w:ilvl w:val="1"/>
          <w:numId w:val="3"/>
        </w:numPr>
      </w:pPr>
      <w:bookmarkStart w:id="244" w:name="_Toc42596136"/>
      <w:bookmarkStart w:id="245" w:name="_Toc51750229"/>
      <w:bookmarkStart w:id="246" w:name="_Toc178598383"/>
      <w:r>
        <w:t>Graafpolygoon</w:t>
      </w:r>
      <w:bookmarkEnd w:id="244"/>
      <w:bookmarkEnd w:id="245"/>
      <w:bookmarkEnd w:id="246"/>
    </w:p>
    <w:p w14:paraId="31D538A2" w14:textId="77777777" w:rsidR="00586F4F" w:rsidRDefault="00000000">
      <w:pPr>
        <w:pStyle w:val="Kop3"/>
        <w:numPr>
          <w:ilvl w:val="2"/>
          <w:numId w:val="3"/>
        </w:numPr>
      </w:pPr>
      <w:bookmarkStart w:id="247" w:name="__RefHeading___Toc4588_4117045737"/>
      <w:bookmarkEnd w:id="247"/>
      <w:r>
        <w:t>Regel</w:t>
      </w:r>
    </w:p>
    <w:p w14:paraId="5BEA7B29" w14:textId="77777777" w:rsidR="00586F4F"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4D83CBB4" w14:textId="77777777" w:rsidR="00586F4F" w:rsidRDefault="00000000">
      <w:pPr>
        <w:pStyle w:val="Plattetekst1"/>
        <w:numPr>
          <w:ilvl w:val="0"/>
          <w:numId w:val="12"/>
        </w:numPr>
      </w:pPr>
      <w:r>
        <w:t>Kleur:</w:t>
      </w:r>
    </w:p>
    <w:p w14:paraId="542AA33D" w14:textId="77777777" w:rsidR="00586F4F" w:rsidRDefault="00000000">
      <w:pPr>
        <w:pStyle w:val="Plattetekst1"/>
        <w:numPr>
          <w:ilvl w:val="1"/>
          <w:numId w:val="12"/>
        </w:numPr>
      </w:pPr>
      <w:r>
        <w:t>Lijn (omtrek van het vlaksymbool): #ff00ff</w:t>
      </w:r>
    </w:p>
    <w:p w14:paraId="02C535C1" w14:textId="77777777" w:rsidR="00586F4F" w:rsidRDefault="00000000">
      <w:pPr>
        <w:pStyle w:val="Plattetekst1"/>
        <w:numPr>
          <w:ilvl w:val="0"/>
          <w:numId w:val="12"/>
        </w:numPr>
      </w:pPr>
      <w:r>
        <w:t>Vorm:</w:t>
      </w:r>
    </w:p>
    <w:p w14:paraId="62ABD160" w14:textId="77777777" w:rsidR="00586F4F" w:rsidRDefault="00000000">
      <w:pPr>
        <w:pStyle w:val="Plattetekst1"/>
        <w:numPr>
          <w:ilvl w:val="1"/>
          <w:numId w:val="12"/>
        </w:numPr>
      </w:pPr>
      <w:r>
        <w:t>Lijn (omtrek van het vlaksymbool):</w:t>
      </w:r>
    </w:p>
    <w:p w14:paraId="748C4CC8" w14:textId="77777777" w:rsidR="00586F4F" w:rsidRDefault="00000000">
      <w:pPr>
        <w:pStyle w:val="Plattetekst1"/>
        <w:numPr>
          <w:ilvl w:val="2"/>
          <w:numId w:val="12"/>
        </w:numPr>
      </w:pPr>
      <w:r>
        <w:t>30px doorgetrokken, 6px onderbroken</w:t>
      </w:r>
    </w:p>
    <w:p w14:paraId="456A7DA1" w14:textId="77777777" w:rsidR="00586F4F" w:rsidRDefault="00000000">
      <w:pPr>
        <w:pStyle w:val="Plattetekst1"/>
        <w:numPr>
          <w:ilvl w:val="0"/>
          <w:numId w:val="12"/>
        </w:numPr>
      </w:pPr>
      <w:r>
        <w:t>Grootte (lijndikte):</w:t>
      </w:r>
    </w:p>
    <w:p w14:paraId="216275C3" w14:textId="77777777" w:rsidR="00586F4F" w:rsidRDefault="00000000">
      <w:pPr>
        <w:pStyle w:val="Plattetekst1"/>
        <w:numPr>
          <w:ilvl w:val="1"/>
          <w:numId w:val="12"/>
        </w:numPr>
      </w:pPr>
      <w:r>
        <w:t xml:space="preserve">4 </w:t>
      </w:r>
      <w:proofErr w:type="spellStart"/>
      <w:r>
        <w:t>px</w:t>
      </w:r>
      <w:proofErr w:type="spellEnd"/>
    </w:p>
    <w:p w14:paraId="594C7F5F" w14:textId="77777777" w:rsidR="00586F4F" w:rsidRDefault="00000000">
      <w:pPr>
        <w:pStyle w:val="Plattetekst1"/>
        <w:numPr>
          <w:ilvl w:val="0"/>
          <w:numId w:val="12"/>
        </w:numPr>
      </w:pPr>
      <w:r>
        <w:rPr>
          <w:rFonts w:eastAsia="Times New Roman"/>
          <w:szCs w:val="20"/>
        </w:rPr>
        <w:t>Transparantie van de lijn: 0%</w:t>
      </w:r>
    </w:p>
    <w:p w14:paraId="66BF4EEE" w14:textId="77777777" w:rsidR="00586F4F" w:rsidRDefault="00000000">
      <w:pPr>
        <w:pStyle w:val="Kop2"/>
        <w:numPr>
          <w:ilvl w:val="1"/>
          <w:numId w:val="3"/>
        </w:numPr>
      </w:pPr>
      <w:bookmarkStart w:id="248" w:name="_Toc51750230"/>
      <w:bookmarkStart w:id="249" w:name="_Toc42596137"/>
      <w:bookmarkStart w:id="250" w:name="_Toc178598384"/>
      <w:r>
        <w:lastRenderedPageBreak/>
        <w:t>Informatiepolygoon</w:t>
      </w:r>
      <w:bookmarkEnd w:id="248"/>
      <w:bookmarkEnd w:id="249"/>
      <w:bookmarkEnd w:id="250"/>
    </w:p>
    <w:p w14:paraId="5443DE1F" w14:textId="77777777" w:rsidR="00586F4F" w:rsidRDefault="00000000">
      <w:pPr>
        <w:pStyle w:val="Kop3"/>
        <w:numPr>
          <w:ilvl w:val="2"/>
          <w:numId w:val="3"/>
        </w:numPr>
      </w:pPr>
      <w:bookmarkStart w:id="251" w:name="__RefHeading___Toc4592_4117045737"/>
      <w:bookmarkEnd w:id="251"/>
      <w:r>
        <w:t>Regel</w:t>
      </w:r>
    </w:p>
    <w:p w14:paraId="4AAD270C" w14:textId="77777777" w:rsidR="00586F4F"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6FBFE4C1" w14:textId="77777777" w:rsidR="00586F4F" w:rsidRDefault="00000000">
      <w:pPr>
        <w:pStyle w:val="Plattetekst1"/>
        <w:numPr>
          <w:ilvl w:val="0"/>
          <w:numId w:val="20"/>
        </w:numPr>
      </w:pPr>
      <w:r>
        <w:t>Kleur: #ff00ff</w:t>
      </w:r>
    </w:p>
    <w:p w14:paraId="2FB7A172" w14:textId="77777777" w:rsidR="00586F4F" w:rsidRDefault="00000000">
      <w:pPr>
        <w:pStyle w:val="Plattetekst1"/>
        <w:numPr>
          <w:ilvl w:val="0"/>
          <w:numId w:val="20"/>
        </w:numPr>
      </w:pPr>
      <w:r>
        <w:rPr>
          <w:rFonts w:eastAsia="Times New Roman"/>
          <w:szCs w:val="20"/>
        </w:rPr>
        <w:t>Transparantie: 65%</w:t>
      </w:r>
    </w:p>
    <w:p w14:paraId="32B96A75" w14:textId="77777777" w:rsidR="00586F4F" w:rsidRDefault="00000000">
      <w:pPr>
        <w:pStyle w:val="Kop2"/>
        <w:numPr>
          <w:ilvl w:val="1"/>
          <w:numId w:val="3"/>
        </w:numPr>
      </w:pPr>
      <w:bookmarkStart w:id="252" w:name="_Toc51750231"/>
      <w:bookmarkStart w:id="253" w:name="_Toc42596138"/>
      <w:bookmarkStart w:id="254" w:name="_Toc178598385"/>
      <w:r>
        <w:t>Oriëntatiepolygoon</w:t>
      </w:r>
      <w:bookmarkEnd w:id="252"/>
      <w:bookmarkEnd w:id="253"/>
      <w:bookmarkEnd w:id="254"/>
    </w:p>
    <w:p w14:paraId="0E35CE64" w14:textId="77777777" w:rsidR="00586F4F" w:rsidRDefault="00000000">
      <w:pPr>
        <w:pStyle w:val="Kop3"/>
        <w:numPr>
          <w:ilvl w:val="2"/>
          <w:numId w:val="3"/>
        </w:numPr>
      </w:pPr>
      <w:bookmarkStart w:id="255" w:name="__RefHeading___Toc4596_4117045737"/>
      <w:bookmarkEnd w:id="255"/>
      <w:r>
        <w:t>Regel</w:t>
      </w:r>
    </w:p>
    <w:p w14:paraId="413B9B89" w14:textId="77777777" w:rsidR="00586F4F"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6CA9C01" w14:textId="77777777" w:rsidR="00586F4F" w:rsidRDefault="00000000">
      <w:pPr>
        <w:pStyle w:val="Plattetekst1"/>
        <w:numPr>
          <w:ilvl w:val="0"/>
          <w:numId w:val="21"/>
        </w:numPr>
      </w:pPr>
      <w:r>
        <w:t>Kleur:</w:t>
      </w:r>
    </w:p>
    <w:p w14:paraId="45CFA5E9" w14:textId="77777777" w:rsidR="00586F4F" w:rsidRDefault="00000000">
      <w:pPr>
        <w:pStyle w:val="Plattetekst1"/>
        <w:numPr>
          <w:ilvl w:val="1"/>
          <w:numId w:val="21"/>
        </w:numPr>
      </w:pPr>
      <w:r>
        <w:t>Lijn (omtrek van het vlaksymbool): #ff00ff</w:t>
      </w:r>
    </w:p>
    <w:p w14:paraId="4A1CA36D" w14:textId="77777777" w:rsidR="00586F4F" w:rsidRDefault="00000000">
      <w:pPr>
        <w:pStyle w:val="Plattetekst1"/>
        <w:numPr>
          <w:ilvl w:val="0"/>
          <w:numId w:val="21"/>
        </w:numPr>
      </w:pPr>
      <w:r>
        <w:t>Vorm:</w:t>
      </w:r>
    </w:p>
    <w:p w14:paraId="47B666E3" w14:textId="77777777" w:rsidR="00586F4F" w:rsidRDefault="00000000">
      <w:pPr>
        <w:pStyle w:val="Plattetekst1"/>
        <w:numPr>
          <w:ilvl w:val="1"/>
          <w:numId w:val="21"/>
        </w:numPr>
      </w:pPr>
      <w:r>
        <w:t>Lijn (omtrek van het vlaksymbool):</w:t>
      </w:r>
    </w:p>
    <w:p w14:paraId="3B95E795" w14:textId="77777777" w:rsidR="00586F4F" w:rsidRDefault="00000000">
      <w:pPr>
        <w:pStyle w:val="Plattetekst1"/>
        <w:numPr>
          <w:ilvl w:val="2"/>
          <w:numId w:val="21"/>
        </w:numPr>
      </w:pPr>
      <w:r>
        <w:t>30px doorgetrokken, 6px onderbroken</w:t>
      </w:r>
    </w:p>
    <w:p w14:paraId="00E22629" w14:textId="77777777" w:rsidR="00586F4F" w:rsidRDefault="00000000">
      <w:pPr>
        <w:pStyle w:val="Plattetekst1"/>
        <w:numPr>
          <w:ilvl w:val="0"/>
          <w:numId w:val="21"/>
        </w:numPr>
      </w:pPr>
      <w:r>
        <w:t xml:space="preserve">Grootte (lijndikte): 4 </w:t>
      </w:r>
      <w:proofErr w:type="spellStart"/>
      <w:r>
        <w:t>px</w:t>
      </w:r>
      <w:proofErr w:type="spellEnd"/>
    </w:p>
    <w:p w14:paraId="7EDE9D00" w14:textId="77777777" w:rsidR="00586F4F" w:rsidRDefault="00000000">
      <w:pPr>
        <w:pStyle w:val="Plattetekst1"/>
        <w:numPr>
          <w:ilvl w:val="1"/>
          <w:numId w:val="21"/>
        </w:numPr>
      </w:pPr>
      <w:r>
        <w:t>Transparantie van de lijn: 0%</w:t>
      </w:r>
    </w:p>
    <w:p w14:paraId="3D3A0C5A" w14:textId="77777777" w:rsidR="00586F4F" w:rsidRDefault="00000000">
      <w:pPr>
        <w:pStyle w:val="Kop11"/>
      </w:pPr>
      <w:r>
        <w:br w:type="page"/>
      </w:r>
    </w:p>
    <w:p w14:paraId="76F8A7BE" w14:textId="77777777" w:rsidR="00586F4F" w:rsidRDefault="00000000">
      <w:pPr>
        <w:pStyle w:val="Kop1"/>
        <w:numPr>
          <w:ilvl w:val="0"/>
          <w:numId w:val="3"/>
        </w:numPr>
      </w:pPr>
      <w:bookmarkStart w:id="256" w:name="_Toc51750232"/>
      <w:bookmarkStart w:id="257" w:name="_Toc42596139"/>
      <w:bookmarkStart w:id="258" w:name="_Toc178598386"/>
      <w:proofErr w:type="spellStart"/>
      <w:r>
        <w:lastRenderedPageBreak/>
        <w:t>Kaartbeschrifting</w:t>
      </w:r>
      <w:bookmarkEnd w:id="256"/>
      <w:bookmarkEnd w:id="257"/>
      <w:bookmarkEnd w:id="258"/>
      <w:proofErr w:type="spellEnd"/>
    </w:p>
    <w:p w14:paraId="3C481611" w14:textId="77777777" w:rsidR="00586F4F" w:rsidRDefault="00000000">
      <w:pPr>
        <w:pStyle w:val="Kop2"/>
        <w:numPr>
          <w:ilvl w:val="1"/>
          <w:numId w:val="3"/>
        </w:numPr>
      </w:pPr>
      <w:bookmarkStart w:id="259" w:name="_Toc51750233"/>
      <w:bookmarkStart w:id="260" w:name="_Toc42596140"/>
      <w:bookmarkStart w:id="261" w:name="_Toc178598387"/>
      <w:r>
        <w:t>Inleiding</w:t>
      </w:r>
      <w:bookmarkEnd w:id="259"/>
      <w:bookmarkEnd w:id="260"/>
      <w:bookmarkEnd w:id="261"/>
    </w:p>
    <w:p w14:paraId="34834F56" w14:textId="77777777" w:rsidR="00586F4F"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E4C4AB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C8762D2" w14:textId="77777777" w:rsidR="00586F4F" w:rsidRDefault="00000000">
            <w:pPr>
              <w:pStyle w:val="Plattetekst1"/>
            </w:pPr>
            <w:r>
              <w:t xml:space="preserve">De visualisatie van </w:t>
            </w:r>
            <w:proofErr w:type="spellStart"/>
            <w:r>
              <w:t>kaartbeschrifting</w:t>
            </w:r>
            <w:proofErr w:type="spellEnd"/>
            <w:r>
              <w:t xml:space="preserve"> is vastgelegd in de volgende SLD-bestanden:</w:t>
            </w:r>
          </w:p>
          <w:p w14:paraId="60E6DE31" w14:textId="77777777" w:rsidR="00586F4F" w:rsidRDefault="00000000">
            <w:pPr>
              <w:pStyle w:val="Plattetekst1"/>
              <w:numPr>
                <w:ilvl w:val="0"/>
                <w:numId w:val="22"/>
              </w:numPr>
            </w:pPr>
            <w:r>
              <w:t>sld-dieptenap.xml</w:t>
            </w:r>
          </w:p>
          <w:p w14:paraId="13E6D7B8" w14:textId="77777777" w:rsidR="00586F4F" w:rsidRDefault="00000000">
            <w:pPr>
              <w:pStyle w:val="Plattetekst1"/>
              <w:numPr>
                <w:ilvl w:val="0"/>
                <w:numId w:val="22"/>
              </w:numPr>
            </w:pPr>
            <w:r>
              <w:t>sld-dieptetovmaaiveld.xml</w:t>
            </w:r>
          </w:p>
          <w:p w14:paraId="19EE6020" w14:textId="77777777" w:rsidR="00586F4F" w:rsidRDefault="00000000">
            <w:pPr>
              <w:pStyle w:val="Plattetekst1"/>
              <w:numPr>
                <w:ilvl w:val="0"/>
                <w:numId w:val="22"/>
              </w:numPr>
            </w:pPr>
            <w:r>
              <w:t>sld-maatvoering-lijn.xml</w:t>
            </w:r>
          </w:p>
          <w:p w14:paraId="68EA5A87" w14:textId="77777777" w:rsidR="00586F4F" w:rsidRDefault="00000000">
            <w:pPr>
              <w:pStyle w:val="Plattetekst1"/>
              <w:numPr>
                <w:ilvl w:val="0"/>
                <w:numId w:val="22"/>
              </w:numPr>
            </w:pPr>
            <w:r>
              <w:t>sld-maatvoering-punt.xml</w:t>
            </w:r>
          </w:p>
          <w:p w14:paraId="019FE203" w14:textId="77777777" w:rsidR="00586F4F" w:rsidRDefault="00000000">
            <w:pPr>
              <w:pStyle w:val="Plattetekst1"/>
              <w:numPr>
                <w:ilvl w:val="0"/>
                <w:numId w:val="22"/>
              </w:numPr>
            </w:pPr>
            <w:r>
              <w:t>sld-annotatie-lijn.xml</w:t>
            </w:r>
          </w:p>
          <w:p w14:paraId="6DAE2EF4" w14:textId="77777777" w:rsidR="00586F4F" w:rsidRDefault="00000000">
            <w:pPr>
              <w:pStyle w:val="Plattetekst1"/>
              <w:numPr>
                <w:ilvl w:val="0"/>
                <w:numId w:val="22"/>
              </w:numPr>
            </w:pPr>
            <w:r>
              <w:t>sld-annotatie-punt.xml</w:t>
            </w:r>
          </w:p>
        </w:tc>
      </w:tr>
    </w:tbl>
    <w:p w14:paraId="5FDC2307" w14:textId="77777777" w:rsidR="00586F4F" w:rsidRDefault="00000000">
      <w:pPr>
        <w:pStyle w:val="Kop2"/>
        <w:numPr>
          <w:ilvl w:val="1"/>
          <w:numId w:val="3"/>
        </w:numPr>
      </w:pPr>
      <w:bookmarkStart w:id="262" w:name="_Toc42596141"/>
      <w:bookmarkStart w:id="263" w:name="_Toc51750234"/>
      <w:bookmarkStart w:id="264" w:name="_Toc178598388"/>
      <w:proofErr w:type="spellStart"/>
      <w:r>
        <w:t>DiepteNAP</w:t>
      </w:r>
      <w:bookmarkEnd w:id="262"/>
      <w:bookmarkEnd w:id="263"/>
      <w:bookmarkEnd w:id="264"/>
      <w:proofErr w:type="spellEnd"/>
    </w:p>
    <w:p w14:paraId="1B38B2BD" w14:textId="77777777" w:rsidR="00586F4F" w:rsidRDefault="00000000">
      <w:pPr>
        <w:pStyle w:val="Kop3"/>
        <w:numPr>
          <w:ilvl w:val="2"/>
          <w:numId w:val="3"/>
        </w:numPr>
      </w:pPr>
      <w:bookmarkStart w:id="265" w:name="__RefHeading___Toc4600_4117045737"/>
      <w:bookmarkEnd w:id="265"/>
      <w:r>
        <w:t>Regel</w:t>
      </w:r>
    </w:p>
    <w:p w14:paraId="692DC56A" w14:textId="77777777" w:rsidR="00586F4F"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BFB5BA9" w14:textId="77777777" w:rsidR="00586F4F" w:rsidRDefault="00000000">
      <w:pPr>
        <w:pStyle w:val="Plattetekst1"/>
        <w:numPr>
          <w:ilvl w:val="0"/>
          <w:numId w:val="26"/>
        </w:numPr>
      </w:pPr>
      <w:r>
        <w:t>Kleur: #000000</w:t>
      </w:r>
    </w:p>
    <w:p w14:paraId="14F8284E" w14:textId="77777777" w:rsidR="00586F4F" w:rsidRDefault="00000000">
      <w:pPr>
        <w:pStyle w:val="Plattetekst1"/>
        <w:numPr>
          <w:ilvl w:val="0"/>
          <w:numId w:val="26"/>
        </w:numPr>
      </w:pPr>
      <w:r>
        <w:t>Vorm:</w:t>
      </w:r>
    </w:p>
    <w:p w14:paraId="0F2EFDDF" w14:textId="77777777" w:rsidR="00586F4F" w:rsidRDefault="00000000">
      <w:pPr>
        <w:pStyle w:val="Plattetekst1"/>
        <w:numPr>
          <w:ilvl w:val="1"/>
          <w:numId w:val="26"/>
        </w:numPr>
      </w:pPr>
      <w:r>
        <w:t xml:space="preserve">Puntsymbool: </w:t>
      </w:r>
      <w:proofErr w:type="spellStart"/>
      <w:r>
        <w:t>dieptenap.svg</w:t>
      </w:r>
      <w:proofErr w:type="spellEnd"/>
    </w:p>
    <w:p w14:paraId="18CE1D12" w14:textId="77777777" w:rsidR="00586F4F" w:rsidRDefault="00000000">
      <w:pPr>
        <w:pStyle w:val="Plattetekst1"/>
        <w:numPr>
          <w:ilvl w:val="0"/>
          <w:numId w:val="26"/>
        </w:numPr>
      </w:pPr>
      <w:r>
        <w:t>Grootte:</w:t>
      </w:r>
    </w:p>
    <w:p w14:paraId="363DF2D6" w14:textId="77777777" w:rsidR="00586F4F" w:rsidRDefault="00000000">
      <w:pPr>
        <w:pStyle w:val="Plattetekst1"/>
        <w:numPr>
          <w:ilvl w:val="1"/>
          <w:numId w:val="26"/>
        </w:numPr>
      </w:pPr>
      <w:r>
        <w:t xml:space="preserve">44 </w:t>
      </w:r>
      <w:proofErr w:type="spellStart"/>
      <w:r>
        <w:t>px</w:t>
      </w:r>
      <w:proofErr w:type="spellEnd"/>
    </w:p>
    <w:p w14:paraId="0199D789" w14:textId="77777777" w:rsidR="00586F4F" w:rsidRDefault="00000000">
      <w:pPr>
        <w:pStyle w:val="Plattetekst1"/>
        <w:numPr>
          <w:ilvl w:val="0"/>
          <w:numId w:val="26"/>
        </w:numPr>
      </w:pPr>
      <w:r>
        <w:t>Transparantie: 0 %</w:t>
      </w:r>
    </w:p>
    <w:p w14:paraId="05EE4371" w14:textId="77777777" w:rsidR="00586F4F"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209E0106" w14:textId="77777777" w:rsidR="00586F4F" w:rsidRDefault="00000000">
      <w:pPr>
        <w:pStyle w:val="Plattetekst1"/>
        <w:numPr>
          <w:ilvl w:val="0"/>
          <w:numId w:val="26"/>
        </w:numPr>
      </w:pPr>
      <w:r>
        <w:lastRenderedPageBreak/>
        <w:t>Kleur: #000000</w:t>
      </w:r>
    </w:p>
    <w:p w14:paraId="689A0047"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77098E13" w14:textId="77777777" w:rsidR="00586F4F" w:rsidRDefault="00000000">
      <w:pPr>
        <w:pStyle w:val="Plattetekst1"/>
        <w:numPr>
          <w:ilvl w:val="0"/>
          <w:numId w:val="26"/>
        </w:numPr>
      </w:pPr>
      <w:r>
        <w:t xml:space="preserve">Tekst: </w:t>
      </w:r>
      <w:proofErr w:type="spellStart"/>
      <w:r>
        <w:t>dieptePeil</w:t>
      </w:r>
      <w:proofErr w:type="spellEnd"/>
    </w:p>
    <w:p w14:paraId="449C752D"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41480601" w14:textId="77777777" w:rsidR="00586F4F" w:rsidRDefault="00000000">
      <w:pPr>
        <w:pStyle w:val="Plattetekst1"/>
        <w:numPr>
          <w:ilvl w:val="0"/>
          <w:numId w:val="26"/>
        </w:numPr>
      </w:pPr>
      <w:r>
        <w:t>Transparantie: 0 %</w:t>
      </w:r>
    </w:p>
    <w:p w14:paraId="031B3939"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0B7BE76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6EDF8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68305A2" w14:textId="77777777" w:rsidR="00586F4F" w:rsidRDefault="00586F4F">
            <w:pPr>
              <w:pStyle w:val="TableContents"/>
              <w:jc w:val="center"/>
            </w:pPr>
          </w:p>
        </w:tc>
      </w:tr>
      <w:tr w:rsidR="00586F4F" w14:paraId="794F95A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6A16B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F552D4" w14:textId="77777777" w:rsidR="00586F4F" w:rsidRDefault="00000000">
            <w:pPr>
              <w:pStyle w:val="TableContents"/>
            </w:pPr>
            <w:r>
              <w:rPr>
                <w:noProof/>
              </w:rPr>
              <w:drawing>
                <wp:anchor distT="0" distB="0" distL="0" distR="0" simplePos="0" relativeHeight="84" behindDoc="0" locked="0" layoutInCell="1" allowOverlap="1" wp14:anchorId="338876D6" wp14:editId="1543C4CA">
                  <wp:simplePos x="0" y="0"/>
                  <wp:positionH relativeFrom="column">
                    <wp:align>center</wp:align>
                  </wp:positionH>
                  <wp:positionV relativeFrom="paragraph">
                    <wp:posOffset>635</wp:posOffset>
                  </wp:positionV>
                  <wp:extent cx="345440" cy="447040"/>
                  <wp:effectExtent l="0" t="0" r="0" b="0"/>
                  <wp:wrapSquare wrapText="largest"/>
                  <wp:docPr id="11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pic:cNvPicPr>
                            <a:picLocks noChangeAspect="1" noChangeArrowheads="1"/>
                          </pic:cNvPicPr>
                        </pic:nvPicPr>
                        <pic:blipFill>
                          <a:blip r:embed="rId106"/>
                          <a:stretch>
                            <a:fillRect/>
                          </a:stretch>
                        </pic:blipFill>
                        <pic:spPr bwMode="auto">
                          <a:xfrm>
                            <a:off x="0" y="0"/>
                            <a:ext cx="345440" cy="447040"/>
                          </a:xfrm>
                          <a:prstGeom prst="rect">
                            <a:avLst/>
                          </a:prstGeom>
                        </pic:spPr>
                      </pic:pic>
                    </a:graphicData>
                  </a:graphic>
                </wp:anchor>
              </w:drawing>
            </w:r>
          </w:p>
          <w:p w14:paraId="21775048" w14:textId="77777777" w:rsidR="00586F4F" w:rsidRDefault="00586F4F">
            <w:pPr>
              <w:pStyle w:val="TableContents"/>
            </w:pPr>
          </w:p>
        </w:tc>
      </w:tr>
    </w:tbl>
    <w:p w14:paraId="7D2CE3AF" w14:textId="77777777" w:rsidR="00586F4F" w:rsidRDefault="00000000">
      <w:pPr>
        <w:pStyle w:val="Kop2"/>
        <w:numPr>
          <w:ilvl w:val="1"/>
          <w:numId w:val="3"/>
        </w:numPr>
      </w:pPr>
      <w:bookmarkStart w:id="267" w:name="_Toc51750235"/>
      <w:bookmarkStart w:id="268" w:name="_Toc42596142"/>
      <w:bookmarkStart w:id="269" w:name="_Toc178598389"/>
      <w:proofErr w:type="spellStart"/>
      <w:r>
        <w:t>DiepteTovMaaiveld</w:t>
      </w:r>
      <w:bookmarkEnd w:id="267"/>
      <w:bookmarkEnd w:id="268"/>
      <w:bookmarkEnd w:id="269"/>
      <w:proofErr w:type="spellEnd"/>
    </w:p>
    <w:p w14:paraId="3E279D72" w14:textId="77777777" w:rsidR="00586F4F" w:rsidRDefault="00000000">
      <w:pPr>
        <w:pStyle w:val="Kop3"/>
        <w:numPr>
          <w:ilvl w:val="2"/>
          <w:numId w:val="3"/>
        </w:numPr>
      </w:pPr>
      <w:bookmarkStart w:id="270" w:name="__RefHeading___Toc4604_4117045737"/>
      <w:bookmarkEnd w:id="270"/>
      <w:r>
        <w:t>Regel</w:t>
      </w:r>
    </w:p>
    <w:p w14:paraId="10CFF569" w14:textId="77777777" w:rsidR="00586F4F"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5066C34" w14:textId="77777777" w:rsidR="00586F4F" w:rsidRDefault="00000000">
      <w:pPr>
        <w:pStyle w:val="Plattetekst1"/>
        <w:numPr>
          <w:ilvl w:val="0"/>
          <w:numId w:val="16"/>
        </w:numPr>
      </w:pPr>
      <w:r>
        <w:t>Kleur: #000000</w:t>
      </w:r>
    </w:p>
    <w:p w14:paraId="3271BD11" w14:textId="77777777" w:rsidR="00586F4F" w:rsidRDefault="00000000">
      <w:pPr>
        <w:pStyle w:val="Plattetekst1"/>
        <w:numPr>
          <w:ilvl w:val="0"/>
          <w:numId w:val="16"/>
        </w:numPr>
      </w:pPr>
      <w:r>
        <w:t>Vorm:</w:t>
      </w:r>
    </w:p>
    <w:p w14:paraId="506EF52A" w14:textId="77777777" w:rsidR="00586F4F" w:rsidRDefault="00000000">
      <w:pPr>
        <w:pStyle w:val="Plattetekst1"/>
        <w:numPr>
          <w:ilvl w:val="1"/>
          <w:numId w:val="16"/>
        </w:numPr>
      </w:pPr>
      <w:r>
        <w:t xml:space="preserve">Puntsymbool: </w:t>
      </w:r>
      <w:proofErr w:type="spellStart"/>
      <w:r>
        <w:t>dieptetovmaaiveld.svg</w:t>
      </w:r>
      <w:proofErr w:type="spellEnd"/>
    </w:p>
    <w:p w14:paraId="4BC02ABE" w14:textId="77777777" w:rsidR="00586F4F" w:rsidRDefault="00000000">
      <w:pPr>
        <w:pStyle w:val="Plattetekst1"/>
        <w:numPr>
          <w:ilvl w:val="0"/>
          <w:numId w:val="16"/>
        </w:numPr>
      </w:pPr>
      <w:r>
        <w:t>Grootte:</w:t>
      </w:r>
    </w:p>
    <w:p w14:paraId="263496BD" w14:textId="77777777" w:rsidR="00586F4F" w:rsidRDefault="00000000">
      <w:pPr>
        <w:pStyle w:val="Plattetekst1"/>
        <w:numPr>
          <w:ilvl w:val="1"/>
          <w:numId w:val="16"/>
        </w:numPr>
      </w:pPr>
      <w:r>
        <w:t>44px</w:t>
      </w:r>
    </w:p>
    <w:p w14:paraId="4A8790B9" w14:textId="77777777" w:rsidR="00586F4F" w:rsidRDefault="00000000">
      <w:pPr>
        <w:pStyle w:val="Plattetekst1"/>
        <w:numPr>
          <w:ilvl w:val="0"/>
          <w:numId w:val="16"/>
        </w:numPr>
      </w:pPr>
      <w:r>
        <w:t>Transparantie: 0 %</w:t>
      </w:r>
    </w:p>
    <w:p w14:paraId="4DC7EEA9" w14:textId="77777777" w:rsidR="00586F4F"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0A1BA0FD" w14:textId="77777777" w:rsidR="00586F4F" w:rsidRDefault="00000000">
      <w:pPr>
        <w:pStyle w:val="Plattetekst1"/>
        <w:numPr>
          <w:ilvl w:val="0"/>
          <w:numId w:val="26"/>
        </w:numPr>
      </w:pPr>
      <w:r>
        <w:t>Kleur: #000000</w:t>
      </w:r>
    </w:p>
    <w:p w14:paraId="60FBCA59"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368E9A44" w14:textId="77777777" w:rsidR="00586F4F" w:rsidRDefault="00000000">
      <w:pPr>
        <w:pStyle w:val="Plattetekst1"/>
        <w:numPr>
          <w:ilvl w:val="0"/>
          <w:numId w:val="26"/>
        </w:numPr>
      </w:pPr>
      <w:r>
        <w:t xml:space="preserve">Tekst: </w:t>
      </w:r>
      <w:proofErr w:type="spellStart"/>
      <w:r>
        <w:t>dieptePeil</w:t>
      </w:r>
      <w:proofErr w:type="spellEnd"/>
    </w:p>
    <w:p w14:paraId="17C0E5B1"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E38799C" w14:textId="77777777" w:rsidR="00586F4F" w:rsidRDefault="00000000">
      <w:pPr>
        <w:pStyle w:val="Plattetekst1"/>
        <w:numPr>
          <w:ilvl w:val="0"/>
          <w:numId w:val="26"/>
        </w:numPr>
      </w:pPr>
      <w:r>
        <w:t>Transparantie: 0 %</w:t>
      </w:r>
    </w:p>
    <w:p w14:paraId="379E4C5C"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44201F3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EE434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3BDD1A3" w14:textId="77777777" w:rsidR="00586F4F" w:rsidRDefault="00586F4F">
            <w:pPr>
              <w:pStyle w:val="TableContents"/>
              <w:jc w:val="center"/>
            </w:pPr>
          </w:p>
        </w:tc>
      </w:tr>
      <w:tr w:rsidR="00586F4F" w14:paraId="59A68FB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5AB2B6"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86C442" w14:textId="77777777" w:rsidR="00586F4F" w:rsidRDefault="00000000">
            <w:pPr>
              <w:pStyle w:val="TableContents"/>
            </w:pPr>
            <w:r>
              <w:rPr>
                <w:noProof/>
              </w:rPr>
              <w:drawing>
                <wp:anchor distT="0" distB="0" distL="0" distR="0" simplePos="0" relativeHeight="85" behindDoc="0" locked="0" layoutInCell="1" allowOverlap="1" wp14:anchorId="63E13313" wp14:editId="51715ADC">
                  <wp:simplePos x="0" y="0"/>
                  <wp:positionH relativeFrom="column">
                    <wp:align>center</wp:align>
                  </wp:positionH>
                  <wp:positionV relativeFrom="paragraph">
                    <wp:posOffset>635</wp:posOffset>
                  </wp:positionV>
                  <wp:extent cx="345440" cy="447040"/>
                  <wp:effectExtent l="0" t="0" r="0" b="0"/>
                  <wp:wrapSquare wrapText="largest"/>
                  <wp:docPr id="11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pic:cNvPicPr>
                            <a:picLocks noChangeAspect="1" noChangeArrowheads="1"/>
                          </pic:cNvPicPr>
                        </pic:nvPicPr>
                        <pic:blipFill>
                          <a:blip r:embed="rId107"/>
                          <a:stretch>
                            <a:fillRect/>
                          </a:stretch>
                        </pic:blipFill>
                        <pic:spPr bwMode="auto">
                          <a:xfrm>
                            <a:off x="0" y="0"/>
                            <a:ext cx="345440" cy="447040"/>
                          </a:xfrm>
                          <a:prstGeom prst="rect">
                            <a:avLst/>
                          </a:prstGeom>
                        </pic:spPr>
                      </pic:pic>
                    </a:graphicData>
                  </a:graphic>
                </wp:anchor>
              </w:drawing>
            </w:r>
          </w:p>
          <w:p w14:paraId="4E241781" w14:textId="77777777" w:rsidR="00586F4F" w:rsidRDefault="00586F4F">
            <w:pPr>
              <w:pStyle w:val="TableContents"/>
            </w:pPr>
          </w:p>
        </w:tc>
      </w:tr>
    </w:tbl>
    <w:p w14:paraId="65E385B7" w14:textId="77777777" w:rsidR="00586F4F" w:rsidRDefault="00000000">
      <w:pPr>
        <w:pStyle w:val="Kop2"/>
        <w:numPr>
          <w:ilvl w:val="1"/>
          <w:numId w:val="3"/>
        </w:numPr>
      </w:pPr>
      <w:bookmarkStart w:id="273" w:name="_Toc51750236"/>
      <w:bookmarkStart w:id="274" w:name="_Toc42596143"/>
      <w:bookmarkStart w:id="275" w:name="_Toc178598390"/>
      <w:proofErr w:type="spellStart"/>
      <w:r>
        <w:t>Maatvoeringslijn</w:t>
      </w:r>
      <w:proofErr w:type="spellEnd"/>
      <w:r>
        <w:t xml:space="preserve"> en </w:t>
      </w:r>
      <w:proofErr w:type="spellStart"/>
      <w:r>
        <w:t>maatvoeringshulplijn</w:t>
      </w:r>
      <w:bookmarkEnd w:id="273"/>
      <w:bookmarkEnd w:id="274"/>
      <w:bookmarkEnd w:id="275"/>
      <w:proofErr w:type="spellEnd"/>
    </w:p>
    <w:p w14:paraId="648DA674" w14:textId="77777777" w:rsidR="00586F4F" w:rsidRDefault="00000000">
      <w:pPr>
        <w:pStyle w:val="Kop3"/>
        <w:numPr>
          <w:ilvl w:val="2"/>
          <w:numId w:val="3"/>
        </w:numPr>
      </w:pPr>
      <w:bookmarkStart w:id="276" w:name="__RefHeading___Toc4608_4117045737"/>
      <w:bookmarkEnd w:id="276"/>
      <w:r>
        <w:t>Regel</w:t>
      </w:r>
    </w:p>
    <w:p w14:paraId="29379C57"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5575742B" w14:textId="77777777" w:rsidR="00586F4F" w:rsidRDefault="00000000">
      <w:pPr>
        <w:pStyle w:val="Plattetekst1"/>
        <w:numPr>
          <w:ilvl w:val="0"/>
          <w:numId w:val="23"/>
        </w:numPr>
      </w:pPr>
      <w:r>
        <w:t>Kleur: #000000</w:t>
      </w:r>
    </w:p>
    <w:p w14:paraId="15F6892A" w14:textId="77777777" w:rsidR="00586F4F" w:rsidRDefault="00000000">
      <w:pPr>
        <w:pStyle w:val="Plattetekst1"/>
        <w:numPr>
          <w:ilvl w:val="0"/>
          <w:numId w:val="23"/>
        </w:numPr>
      </w:pPr>
      <w:r>
        <w:t xml:space="preserve">Grootte: 1 </w:t>
      </w:r>
      <w:proofErr w:type="spellStart"/>
      <w:r>
        <w:t>px</w:t>
      </w:r>
      <w:proofErr w:type="spellEnd"/>
    </w:p>
    <w:p w14:paraId="2DF8C72F" w14:textId="77777777" w:rsidR="00586F4F" w:rsidRDefault="00000000">
      <w:pPr>
        <w:pStyle w:val="Plattetekst1"/>
        <w:numPr>
          <w:ilvl w:val="0"/>
          <w:numId w:val="23"/>
        </w:numPr>
      </w:pPr>
      <w:r>
        <w:t>Transparantie: 0 %</w:t>
      </w:r>
    </w:p>
    <w:p w14:paraId="3BFE0F05" w14:textId="77777777" w:rsidR="00586F4F" w:rsidRDefault="00000000">
      <w:pPr>
        <w:pStyle w:val="Kop3"/>
        <w:numPr>
          <w:ilvl w:val="2"/>
          <w:numId w:val="3"/>
        </w:numPr>
      </w:pPr>
      <w:bookmarkStart w:id="277" w:name="__RefHeading___Toc4608_41170457372"/>
      <w:bookmarkEnd w:id="277"/>
      <w:r>
        <w:t>Visualisatie</w:t>
      </w:r>
    </w:p>
    <w:p w14:paraId="1C930E75" w14:textId="77777777" w:rsidR="00586F4F" w:rsidRDefault="00586F4F"/>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48F3FBF"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09E5799"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5937227" w14:textId="77777777" w:rsidR="00586F4F" w:rsidRDefault="00586F4F">
            <w:pPr>
              <w:pStyle w:val="TableContents"/>
              <w:jc w:val="center"/>
            </w:pPr>
          </w:p>
        </w:tc>
      </w:tr>
      <w:tr w:rsidR="00586F4F" w14:paraId="6DB1C85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68D6CB5"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90524A" w14:textId="77777777" w:rsidR="00586F4F" w:rsidRDefault="00000000">
            <w:pPr>
              <w:pStyle w:val="TableContents"/>
            </w:pPr>
            <w:r>
              <w:rPr>
                <w:noProof/>
              </w:rPr>
              <w:drawing>
                <wp:anchor distT="0" distB="0" distL="0" distR="0" simplePos="0" relativeHeight="104" behindDoc="0" locked="0" layoutInCell="1" allowOverlap="1" wp14:anchorId="04B7868A" wp14:editId="0FB0FCBB">
                  <wp:simplePos x="0" y="0"/>
                  <wp:positionH relativeFrom="column">
                    <wp:align>center</wp:align>
                  </wp:positionH>
                  <wp:positionV relativeFrom="paragraph">
                    <wp:posOffset>635</wp:posOffset>
                  </wp:positionV>
                  <wp:extent cx="4546600" cy="140335"/>
                  <wp:effectExtent l="0" t="0" r="0" b="0"/>
                  <wp:wrapSquare wrapText="largest"/>
                  <wp:docPr id="11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58604557" w14:textId="77777777" w:rsidR="00586F4F" w:rsidRDefault="00000000">
      <w:pPr>
        <w:pStyle w:val="Kop2"/>
        <w:numPr>
          <w:ilvl w:val="1"/>
          <w:numId w:val="3"/>
        </w:numPr>
      </w:pPr>
      <w:bookmarkStart w:id="278" w:name="_Toc51750237"/>
      <w:bookmarkStart w:id="279" w:name="_Toc42596144"/>
      <w:bookmarkStart w:id="280" w:name="_Toc178598391"/>
      <w:r>
        <w:t>Maatvoeringspijl</w:t>
      </w:r>
      <w:bookmarkEnd w:id="278"/>
      <w:bookmarkEnd w:id="279"/>
      <w:bookmarkEnd w:id="280"/>
    </w:p>
    <w:p w14:paraId="0051053C" w14:textId="77777777" w:rsidR="00586F4F" w:rsidRDefault="00000000">
      <w:pPr>
        <w:pStyle w:val="Kop3"/>
        <w:numPr>
          <w:ilvl w:val="2"/>
          <w:numId w:val="3"/>
        </w:numPr>
      </w:pPr>
      <w:r>
        <w:t>Regel</w:t>
      </w:r>
    </w:p>
    <w:p w14:paraId="3F426E1E" w14:textId="77777777" w:rsidR="00586F4F"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72874BE4" w14:textId="77777777" w:rsidR="00586F4F" w:rsidRDefault="00000000">
      <w:pPr>
        <w:pStyle w:val="Plattetekst1"/>
        <w:numPr>
          <w:ilvl w:val="0"/>
          <w:numId w:val="26"/>
        </w:numPr>
      </w:pPr>
      <w:r>
        <w:t>Kleur: #000000</w:t>
      </w:r>
    </w:p>
    <w:p w14:paraId="4B774DA2" w14:textId="77777777" w:rsidR="00586F4F" w:rsidRDefault="00000000">
      <w:pPr>
        <w:pStyle w:val="Plattetekst1"/>
        <w:numPr>
          <w:ilvl w:val="0"/>
          <w:numId w:val="26"/>
        </w:numPr>
      </w:pPr>
      <w:r>
        <w:t>Vorm:</w:t>
      </w:r>
    </w:p>
    <w:p w14:paraId="3AEA1798" w14:textId="77777777" w:rsidR="00586F4F" w:rsidRDefault="00000000">
      <w:pPr>
        <w:pStyle w:val="Plattetekst1"/>
        <w:numPr>
          <w:ilvl w:val="1"/>
          <w:numId w:val="26"/>
        </w:numPr>
      </w:pPr>
      <w:r>
        <w:t>Puntsymbool: shape://carrow</w:t>
      </w:r>
    </w:p>
    <w:p w14:paraId="4197F098" w14:textId="77777777" w:rsidR="00586F4F" w:rsidRDefault="00000000">
      <w:pPr>
        <w:pStyle w:val="Plattetekst1"/>
        <w:numPr>
          <w:ilvl w:val="0"/>
          <w:numId w:val="26"/>
        </w:numPr>
      </w:pPr>
      <w:r>
        <w:t>Grootte:</w:t>
      </w:r>
    </w:p>
    <w:p w14:paraId="7CF5D0E8" w14:textId="77777777" w:rsidR="00586F4F" w:rsidRDefault="00000000">
      <w:pPr>
        <w:pStyle w:val="Plattetekst1"/>
        <w:numPr>
          <w:ilvl w:val="1"/>
          <w:numId w:val="26"/>
        </w:numPr>
      </w:pPr>
      <w:r>
        <w:t xml:space="preserve">Lijndikte: 1 </w:t>
      </w:r>
      <w:proofErr w:type="spellStart"/>
      <w:r>
        <w:t>px</w:t>
      </w:r>
      <w:proofErr w:type="spellEnd"/>
    </w:p>
    <w:p w14:paraId="7D5C3E60"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56D1F0DE" w14:textId="77777777" w:rsidR="00586F4F" w:rsidRDefault="00000000">
      <w:pPr>
        <w:pStyle w:val="Plattetekst1"/>
        <w:numPr>
          <w:ilvl w:val="0"/>
          <w:numId w:val="26"/>
        </w:numPr>
      </w:pPr>
      <w:r>
        <w:t>Transparantie: 0 %</w:t>
      </w:r>
    </w:p>
    <w:p w14:paraId="4F126890"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379E729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423614"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2167F8" w14:textId="77777777" w:rsidR="00586F4F" w:rsidRDefault="00586F4F">
            <w:pPr>
              <w:pStyle w:val="TableContents"/>
              <w:jc w:val="center"/>
            </w:pPr>
          </w:p>
        </w:tc>
      </w:tr>
      <w:tr w:rsidR="00586F4F" w14:paraId="7788783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9F7228"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EB5E2C" w14:textId="77777777" w:rsidR="00586F4F" w:rsidRDefault="00000000">
            <w:pPr>
              <w:pStyle w:val="TableContents"/>
            </w:pPr>
            <w:r>
              <w:rPr>
                <w:noProof/>
              </w:rPr>
              <w:drawing>
                <wp:anchor distT="0" distB="0" distL="0" distR="0" simplePos="0" relativeHeight="98" behindDoc="0" locked="0" layoutInCell="1" allowOverlap="1" wp14:anchorId="13DC45F0" wp14:editId="0473BDEA">
                  <wp:simplePos x="0" y="0"/>
                  <wp:positionH relativeFrom="column">
                    <wp:align>center</wp:align>
                  </wp:positionH>
                  <wp:positionV relativeFrom="paragraph">
                    <wp:posOffset>635</wp:posOffset>
                  </wp:positionV>
                  <wp:extent cx="4546600" cy="142875"/>
                  <wp:effectExtent l="0" t="0" r="0" b="0"/>
                  <wp:wrapSquare wrapText="largest"/>
                  <wp:docPr id="11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497841E6" w14:textId="77777777" w:rsidR="00586F4F" w:rsidRDefault="00586F4F">
      <w:pPr>
        <w:pStyle w:val="Plattetekst"/>
        <w:rPr>
          <w:b/>
          <w:bCs/>
        </w:rPr>
      </w:pPr>
    </w:p>
    <w:p w14:paraId="2584FAAF" w14:textId="77777777" w:rsidR="00586F4F" w:rsidRDefault="00000000">
      <w:pPr>
        <w:pStyle w:val="Plattetekst"/>
      </w:pPr>
      <w:r>
        <w:rPr>
          <w:noProof/>
        </w:rPr>
        <w:drawing>
          <wp:anchor distT="0" distB="0" distL="0" distR="0" simplePos="0" relativeHeight="105" behindDoc="0" locked="0" layoutInCell="1" allowOverlap="1" wp14:anchorId="6749768C" wp14:editId="0855D013">
            <wp:simplePos x="0" y="0"/>
            <wp:positionH relativeFrom="column">
              <wp:align>left</wp:align>
            </wp:positionH>
            <wp:positionV relativeFrom="paragraph">
              <wp:posOffset>635</wp:posOffset>
            </wp:positionV>
            <wp:extent cx="502285" cy="502285"/>
            <wp:effectExtent l="0" t="0" r="0" b="0"/>
            <wp:wrapTopAndBottom/>
            <wp:docPr id="12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991D527" w14:textId="77777777" w:rsidR="00586F4F" w:rsidRDefault="00000000">
      <w:pPr>
        <w:pStyle w:val="Kop2"/>
        <w:numPr>
          <w:ilvl w:val="1"/>
          <w:numId w:val="3"/>
        </w:numPr>
      </w:pPr>
      <w:bookmarkStart w:id="281" w:name="_Toc42596145"/>
      <w:bookmarkStart w:id="282" w:name="_Toc51750238"/>
      <w:bookmarkStart w:id="283" w:name="_Toc178598392"/>
      <w:r>
        <w:t>Maatvoeringspijlpunt</w:t>
      </w:r>
      <w:bookmarkEnd w:id="281"/>
      <w:bookmarkEnd w:id="282"/>
      <w:bookmarkEnd w:id="283"/>
    </w:p>
    <w:p w14:paraId="6AAB213E" w14:textId="77777777" w:rsidR="00586F4F" w:rsidRDefault="00000000">
      <w:pPr>
        <w:pStyle w:val="Kop3"/>
        <w:numPr>
          <w:ilvl w:val="2"/>
          <w:numId w:val="3"/>
        </w:numPr>
      </w:pPr>
      <w:bookmarkStart w:id="284" w:name="__RefHeading___Toc4616_4117045737"/>
      <w:bookmarkEnd w:id="284"/>
      <w:r>
        <w:t>Regel</w:t>
      </w:r>
    </w:p>
    <w:p w14:paraId="42272CE7" w14:textId="77777777" w:rsidR="00586F4F"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73F26A8A" w14:textId="77777777" w:rsidR="00586F4F" w:rsidRDefault="00000000">
      <w:pPr>
        <w:pStyle w:val="Plattetekst1"/>
        <w:numPr>
          <w:ilvl w:val="0"/>
          <w:numId w:val="26"/>
        </w:numPr>
      </w:pPr>
      <w:r>
        <w:t>Kleur: #000000</w:t>
      </w:r>
    </w:p>
    <w:p w14:paraId="35EE1B0E" w14:textId="77777777" w:rsidR="00586F4F" w:rsidRDefault="00000000">
      <w:pPr>
        <w:pStyle w:val="Plattetekst1"/>
        <w:numPr>
          <w:ilvl w:val="0"/>
          <w:numId w:val="26"/>
        </w:numPr>
      </w:pPr>
      <w:r>
        <w:t>Vorm:</w:t>
      </w:r>
    </w:p>
    <w:p w14:paraId="0A90C9B9" w14:textId="77777777" w:rsidR="00586F4F" w:rsidRDefault="00000000">
      <w:pPr>
        <w:pStyle w:val="Plattetekst1"/>
        <w:numPr>
          <w:ilvl w:val="1"/>
          <w:numId w:val="26"/>
        </w:numPr>
      </w:pPr>
      <w:r>
        <w:t>Puntsymbool: shape://carrow</w:t>
      </w:r>
    </w:p>
    <w:p w14:paraId="6F976551" w14:textId="77777777" w:rsidR="00586F4F" w:rsidRDefault="00000000">
      <w:pPr>
        <w:pStyle w:val="Plattetekst1"/>
        <w:numPr>
          <w:ilvl w:val="0"/>
          <w:numId w:val="26"/>
        </w:numPr>
      </w:pPr>
      <w:r>
        <w:t>Grootte:</w:t>
      </w:r>
    </w:p>
    <w:p w14:paraId="1E16CD96"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BD9C264" w14:textId="77777777" w:rsidR="00586F4F" w:rsidRDefault="00000000">
      <w:pPr>
        <w:pStyle w:val="Plattetekst1"/>
        <w:numPr>
          <w:ilvl w:val="0"/>
          <w:numId w:val="26"/>
        </w:numPr>
      </w:pPr>
      <w:r>
        <w:t>Transparantie: 0 %</w:t>
      </w:r>
    </w:p>
    <w:p w14:paraId="1C035A6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427503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B12193"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61E8A7" w14:textId="77777777" w:rsidR="00586F4F" w:rsidRDefault="00586F4F">
            <w:pPr>
              <w:pStyle w:val="TableContents"/>
              <w:jc w:val="center"/>
            </w:pPr>
          </w:p>
        </w:tc>
      </w:tr>
      <w:tr w:rsidR="00586F4F" w14:paraId="50010B7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033D506F"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436EDD" w14:textId="77777777" w:rsidR="00586F4F" w:rsidRDefault="00000000">
            <w:pPr>
              <w:pStyle w:val="TableContents"/>
            </w:pPr>
            <w:r>
              <w:rPr>
                <w:noProof/>
              </w:rPr>
              <w:drawing>
                <wp:anchor distT="0" distB="0" distL="0" distR="0" simplePos="0" relativeHeight="102" behindDoc="0" locked="0" layoutInCell="1" allowOverlap="1" wp14:anchorId="5F1C1C00" wp14:editId="546B278E">
                  <wp:simplePos x="0" y="0"/>
                  <wp:positionH relativeFrom="column">
                    <wp:align>center</wp:align>
                  </wp:positionH>
                  <wp:positionV relativeFrom="paragraph">
                    <wp:posOffset>635</wp:posOffset>
                  </wp:positionV>
                  <wp:extent cx="4546600" cy="142875"/>
                  <wp:effectExtent l="0" t="0" r="0" b="0"/>
                  <wp:wrapSquare wrapText="largest"/>
                  <wp:docPr id="12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322F79A" w14:textId="77777777" w:rsidR="00586F4F" w:rsidRDefault="00586F4F">
      <w:pPr>
        <w:pStyle w:val="Plattetekst"/>
      </w:pPr>
    </w:p>
    <w:p w14:paraId="7F81C16F" w14:textId="77777777" w:rsidR="00586F4F" w:rsidRDefault="00000000">
      <w:pPr>
        <w:pStyle w:val="Plattetekst"/>
      </w:pPr>
      <w:r>
        <w:rPr>
          <w:noProof/>
        </w:rPr>
        <w:drawing>
          <wp:anchor distT="0" distB="0" distL="0" distR="0" simplePos="0" relativeHeight="106" behindDoc="0" locked="0" layoutInCell="1" allowOverlap="1" wp14:anchorId="2DD96095" wp14:editId="075B007C">
            <wp:simplePos x="0" y="0"/>
            <wp:positionH relativeFrom="column">
              <wp:posOffset>0</wp:posOffset>
            </wp:positionH>
            <wp:positionV relativeFrom="paragraph">
              <wp:posOffset>635</wp:posOffset>
            </wp:positionV>
            <wp:extent cx="502285" cy="502285"/>
            <wp:effectExtent l="0" t="0" r="0" b="0"/>
            <wp:wrapTopAndBottom/>
            <wp:docPr id="12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2FE6AE25" w14:textId="77777777" w:rsidR="00586F4F" w:rsidRDefault="00000000">
      <w:pPr>
        <w:pStyle w:val="Kop2"/>
        <w:numPr>
          <w:ilvl w:val="1"/>
          <w:numId w:val="3"/>
        </w:numPr>
      </w:pPr>
      <w:bookmarkStart w:id="285" w:name="_Toc51750239"/>
      <w:bookmarkStart w:id="286" w:name="_Toc42596146"/>
      <w:bookmarkStart w:id="287" w:name="_Toc178598393"/>
      <w:proofErr w:type="spellStart"/>
      <w:r>
        <w:lastRenderedPageBreak/>
        <w:t>Maatvoeringslabel</w:t>
      </w:r>
      <w:bookmarkEnd w:id="285"/>
      <w:bookmarkEnd w:id="286"/>
      <w:bookmarkEnd w:id="287"/>
      <w:proofErr w:type="spellEnd"/>
    </w:p>
    <w:p w14:paraId="3FB38DCB" w14:textId="77777777" w:rsidR="00586F4F" w:rsidRDefault="00000000">
      <w:pPr>
        <w:pStyle w:val="Kop3"/>
        <w:numPr>
          <w:ilvl w:val="2"/>
          <w:numId w:val="3"/>
        </w:numPr>
      </w:pPr>
      <w:bookmarkStart w:id="288" w:name="__RefHeading___Toc4620_4117045737"/>
      <w:bookmarkEnd w:id="288"/>
      <w:r>
        <w:t>Regel</w:t>
      </w:r>
    </w:p>
    <w:p w14:paraId="6653821B"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2CB32C16" w14:textId="77777777" w:rsidR="00586F4F" w:rsidRDefault="00000000">
      <w:pPr>
        <w:pStyle w:val="Plattetekst1"/>
        <w:numPr>
          <w:ilvl w:val="0"/>
          <w:numId w:val="26"/>
        </w:numPr>
      </w:pPr>
      <w:r>
        <w:t>Kleur: #000000</w:t>
      </w:r>
    </w:p>
    <w:p w14:paraId="70AF1F81"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09589E10" w14:textId="77777777" w:rsidR="00586F4F" w:rsidRDefault="00000000">
      <w:pPr>
        <w:pStyle w:val="Plattetekst1"/>
        <w:numPr>
          <w:ilvl w:val="0"/>
          <w:numId w:val="26"/>
        </w:numPr>
      </w:pPr>
      <w:r>
        <w:t>Tekst: label</w:t>
      </w:r>
    </w:p>
    <w:p w14:paraId="27B48B94"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45B7658" w14:textId="77777777" w:rsidR="00586F4F" w:rsidRDefault="00000000">
      <w:pPr>
        <w:pStyle w:val="Plattetekst1"/>
        <w:numPr>
          <w:ilvl w:val="0"/>
          <w:numId w:val="26"/>
        </w:numPr>
      </w:pPr>
      <w:r>
        <w:t>Transparantie: 0 %</w:t>
      </w:r>
    </w:p>
    <w:p w14:paraId="53D7F60B"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CBF012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F06E94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730F8A0" w14:textId="77777777" w:rsidR="00586F4F" w:rsidRDefault="00586F4F">
            <w:pPr>
              <w:pStyle w:val="TableContents"/>
              <w:jc w:val="center"/>
            </w:pPr>
          </w:p>
        </w:tc>
      </w:tr>
      <w:tr w:rsidR="00586F4F" w14:paraId="043278D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69CAFCE"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113BDD" w14:textId="77777777" w:rsidR="00586F4F" w:rsidRDefault="00000000">
            <w:pPr>
              <w:pStyle w:val="TableContents"/>
            </w:pPr>
            <w:r>
              <w:rPr>
                <w:noProof/>
              </w:rPr>
              <w:drawing>
                <wp:anchor distT="0" distB="0" distL="0" distR="0" simplePos="0" relativeHeight="73" behindDoc="0" locked="0" layoutInCell="1" allowOverlap="1" wp14:anchorId="492E4C0B" wp14:editId="10282847">
                  <wp:simplePos x="0" y="0"/>
                  <wp:positionH relativeFrom="column">
                    <wp:align>center</wp:align>
                  </wp:positionH>
                  <wp:positionV relativeFrom="paragraph">
                    <wp:posOffset>635</wp:posOffset>
                  </wp:positionV>
                  <wp:extent cx="4546600" cy="212090"/>
                  <wp:effectExtent l="0" t="0" r="0" b="0"/>
                  <wp:wrapSquare wrapText="largest"/>
                  <wp:docPr id="12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1F5169C7" w14:textId="77777777" w:rsidR="00586F4F" w:rsidRDefault="00000000">
      <w:pPr>
        <w:pStyle w:val="Kop2"/>
        <w:numPr>
          <w:ilvl w:val="1"/>
          <w:numId w:val="3"/>
        </w:numPr>
      </w:pPr>
      <w:bookmarkStart w:id="290" w:name="_Toc51750240"/>
      <w:bookmarkStart w:id="291" w:name="_Toc42596147"/>
      <w:bookmarkStart w:id="292" w:name="_Toc178598394"/>
      <w:r>
        <w:t>Annotatielijn</w:t>
      </w:r>
      <w:bookmarkEnd w:id="290"/>
      <w:bookmarkEnd w:id="291"/>
      <w:bookmarkEnd w:id="292"/>
    </w:p>
    <w:p w14:paraId="1153C333" w14:textId="77777777" w:rsidR="00586F4F" w:rsidRDefault="00000000">
      <w:pPr>
        <w:pStyle w:val="Kop3"/>
        <w:numPr>
          <w:ilvl w:val="2"/>
          <w:numId w:val="3"/>
        </w:numPr>
      </w:pPr>
      <w:bookmarkStart w:id="293" w:name="__RefHeading___Toc4624_4117045737"/>
      <w:bookmarkEnd w:id="293"/>
      <w:r>
        <w:t>Regel</w:t>
      </w:r>
    </w:p>
    <w:p w14:paraId="55742F14" w14:textId="77777777" w:rsidR="00586F4F"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53EEAE7" w14:textId="77777777" w:rsidR="00586F4F" w:rsidRDefault="00000000">
      <w:pPr>
        <w:pStyle w:val="Plattetekst1"/>
        <w:numPr>
          <w:ilvl w:val="0"/>
          <w:numId w:val="26"/>
        </w:numPr>
      </w:pPr>
      <w:r>
        <w:t>Kleur: #000000</w:t>
      </w:r>
    </w:p>
    <w:p w14:paraId="39C69B8D" w14:textId="77777777" w:rsidR="00586F4F" w:rsidRDefault="00000000">
      <w:pPr>
        <w:pStyle w:val="Plattetekst1"/>
        <w:numPr>
          <w:ilvl w:val="0"/>
          <w:numId w:val="26"/>
        </w:numPr>
      </w:pPr>
      <w:r>
        <w:t>Grootte: 1px</w:t>
      </w:r>
    </w:p>
    <w:p w14:paraId="134A3ED3" w14:textId="77777777" w:rsidR="00586F4F" w:rsidRDefault="00000000">
      <w:pPr>
        <w:pStyle w:val="Plattetekst1"/>
        <w:numPr>
          <w:ilvl w:val="0"/>
          <w:numId w:val="26"/>
        </w:numPr>
      </w:pPr>
      <w:r>
        <w:t>Transparantie: 0 %</w:t>
      </w:r>
    </w:p>
    <w:p w14:paraId="2258ECE3"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890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8477D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CF62F80" w14:textId="77777777" w:rsidR="00586F4F" w:rsidRDefault="00586F4F">
            <w:pPr>
              <w:pStyle w:val="TableContents"/>
              <w:jc w:val="center"/>
            </w:pPr>
          </w:p>
        </w:tc>
      </w:tr>
      <w:tr w:rsidR="00586F4F" w14:paraId="78B3DE4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27B11DA"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68ACA5" w14:textId="77777777" w:rsidR="00586F4F" w:rsidRDefault="00000000">
            <w:pPr>
              <w:pStyle w:val="TableContents"/>
            </w:pPr>
            <w:r>
              <w:rPr>
                <w:noProof/>
              </w:rPr>
              <w:drawing>
                <wp:anchor distT="0" distB="0" distL="0" distR="0" simplePos="0" relativeHeight="99" behindDoc="0" locked="0" layoutInCell="1" allowOverlap="1" wp14:anchorId="6F9DDCF1" wp14:editId="16320FC0">
                  <wp:simplePos x="0" y="0"/>
                  <wp:positionH relativeFrom="column">
                    <wp:align>center</wp:align>
                  </wp:positionH>
                  <wp:positionV relativeFrom="paragraph">
                    <wp:posOffset>635</wp:posOffset>
                  </wp:positionV>
                  <wp:extent cx="4546600" cy="140335"/>
                  <wp:effectExtent l="0" t="0" r="0" b="0"/>
                  <wp:wrapSquare wrapText="largest"/>
                  <wp:docPr id="12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276232D0" w14:textId="77777777" w:rsidR="00586F4F" w:rsidRDefault="00000000">
      <w:pPr>
        <w:pStyle w:val="Kop2"/>
        <w:numPr>
          <w:ilvl w:val="1"/>
          <w:numId w:val="3"/>
        </w:numPr>
      </w:pPr>
      <w:bookmarkStart w:id="294" w:name="_Toc51750241"/>
      <w:bookmarkStart w:id="295" w:name="_Toc42596148"/>
      <w:bookmarkStart w:id="296" w:name="_Toc178598395"/>
      <w:r>
        <w:lastRenderedPageBreak/>
        <w:t>Annotatiepijl</w:t>
      </w:r>
      <w:bookmarkEnd w:id="294"/>
      <w:bookmarkEnd w:id="295"/>
      <w:bookmarkEnd w:id="296"/>
    </w:p>
    <w:p w14:paraId="7D442F40" w14:textId="77777777" w:rsidR="00586F4F" w:rsidRDefault="00000000">
      <w:pPr>
        <w:pStyle w:val="Kop3"/>
        <w:numPr>
          <w:ilvl w:val="2"/>
          <w:numId w:val="3"/>
        </w:numPr>
      </w:pPr>
      <w:bookmarkStart w:id="297" w:name="__RefHeading___Toc4630_4117045737"/>
      <w:bookmarkEnd w:id="297"/>
      <w:r>
        <w:t>Regel</w:t>
      </w:r>
    </w:p>
    <w:p w14:paraId="3BD59459" w14:textId="77777777" w:rsidR="00586F4F"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BA8FBF8" w14:textId="77777777" w:rsidR="00586F4F" w:rsidRDefault="00000000">
      <w:pPr>
        <w:pStyle w:val="Plattetekst1"/>
        <w:numPr>
          <w:ilvl w:val="0"/>
          <w:numId w:val="26"/>
        </w:numPr>
      </w:pPr>
      <w:r>
        <w:t>Kleur: #000000</w:t>
      </w:r>
    </w:p>
    <w:p w14:paraId="6CD70034" w14:textId="77777777" w:rsidR="00586F4F" w:rsidRDefault="00000000">
      <w:pPr>
        <w:pStyle w:val="Plattetekst1"/>
        <w:numPr>
          <w:ilvl w:val="0"/>
          <w:numId w:val="26"/>
        </w:numPr>
      </w:pPr>
      <w:r>
        <w:t>Vorm:</w:t>
      </w:r>
    </w:p>
    <w:p w14:paraId="0F2FC40E" w14:textId="77777777" w:rsidR="00586F4F" w:rsidRDefault="00000000">
      <w:pPr>
        <w:pStyle w:val="Plattetekst1"/>
        <w:numPr>
          <w:ilvl w:val="1"/>
          <w:numId w:val="26"/>
        </w:numPr>
      </w:pPr>
      <w:r>
        <w:t>Puntsymbool: shape://carrow</w:t>
      </w:r>
    </w:p>
    <w:p w14:paraId="3680F5A0" w14:textId="77777777" w:rsidR="00586F4F" w:rsidRDefault="00000000">
      <w:pPr>
        <w:pStyle w:val="Plattetekst1"/>
        <w:numPr>
          <w:ilvl w:val="0"/>
          <w:numId w:val="26"/>
        </w:numPr>
      </w:pPr>
      <w:r>
        <w:t>Grootte:</w:t>
      </w:r>
    </w:p>
    <w:p w14:paraId="0C5BB8DF" w14:textId="77777777" w:rsidR="00586F4F" w:rsidRDefault="00000000">
      <w:pPr>
        <w:pStyle w:val="Plattetekst1"/>
        <w:numPr>
          <w:ilvl w:val="1"/>
          <w:numId w:val="26"/>
        </w:numPr>
      </w:pPr>
      <w:r>
        <w:t xml:space="preserve">Lijndikte: 1 </w:t>
      </w:r>
      <w:proofErr w:type="spellStart"/>
      <w:r>
        <w:t>px</w:t>
      </w:r>
      <w:proofErr w:type="spellEnd"/>
    </w:p>
    <w:p w14:paraId="35CFE9E7"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44D00D0" w14:textId="77777777" w:rsidR="00586F4F" w:rsidRDefault="00000000">
      <w:pPr>
        <w:pStyle w:val="Plattetekst1"/>
        <w:numPr>
          <w:ilvl w:val="0"/>
          <w:numId w:val="26"/>
        </w:numPr>
      </w:pPr>
      <w:r>
        <w:t>Transparantie: 0 %</w:t>
      </w:r>
    </w:p>
    <w:p w14:paraId="1924E064"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AC10A7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6C111FA"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7DB7FC2" w14:textId="77777777" w:rsidR="00586F4F" w:rsidRDefault="00586F4F">
            <w:pPr>
              <w:pStyle w:val="TableContents"/>
              <w:jc w:val="center"/>
            </w:pPr>
          </w:p>
        </w:tc>
      </w:tr>
      <w:tr w:rsidR="00586F4F" w14:paraId="154C73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ABA9081" w14:textId="77777777" w:rsidR="00586F4F"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67D93" w14:textId="77777777" w:rsidR="00586F4F" w:rsidRDefault="00000000">
            <w:pPr>
              <w:pStyle w:val="TableContents"/>
            </w:pPr>
            <w:r>
              <w:rPr>
                <w:noProof/>
              </w:rPr>
              <w:drawing>
                <wp:anchor distT="0" distB="0" distL="0" distR="0" simplePos="0" relativeHeight="101" behindDoc="0" locked="0" layoutInCell="1" allowOverlap="1" wp14:anchorId="1992F884" wp14:editId="3654A989">
                  <wp:simplePos x="0" y="0"/>
                  <wp:positionH relativeFrom="column">
                    <wp:align>center</wp:align>
                  </wp:positionH>
                  <wp:positionV relativeFrom="paragraph">
                    <wp:posOffset>635</wp:posOffset>
                  </wp:positionV>
                  <wp:extent cx="4546600" cy="142875"/>
                  <wp:effectExtent l="0" t="0" r="0" b="0"/>
                  <wp:wrapSquare wrapText="largest"/>
                  <wp:docPr id="12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pic:cNvPicPr>
                            <a:picLocks noChangeAspect="1" noChangeArrowheads="1"/>
                          </pic:cNvPicPr>
                        </pic:nvPicPr>
                        <pic:blipFill>
                          <a:blip r:embed="rId113"/>
                          <a:stretch>
                            <a:fillRect/>
                          </a:stretch>
                        </pic:blipFill>
                        <pic:spPr bwMode="auto">
                          <a:xfrm>
                            <a:off x="0" y="0"/>
                            <a:ext cx="4546600" cy="142875"/>
                          </a:xfrm>
                          <a:prstGeom prst="rect">
                            <a:avLst/>
                          </a:prstGeom>
                        </pic:spPr>
                      </pic:pic>
                    </a:graphicData>
                  </a:graphic>
                </wp:anchor>
              </w:drawing>
            </w:r>
          </w:p>
        </w:tc>
      </w:tr>
      <w:tr w:rsidR="00586F4F" w14:paraId="6435F7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0E4B7EB" w14:textId="77777777" w:rsidR="00586F4F"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7081F2" w14:textId="77777777" w:rsidR="00586F4F" w:rsidRDefault="00000000">
            <w:pPr>
              <w:pStyle w:val="TableContents"/>
            </w:pPr>
            <w:r>
              <w:rPr>
                <w:noProof/>
              </w:rPr>
              <w:drawing>
                <wp:anchor distT="0" distB="0" distL="0" distR="0" simplePos="0" relativeHeight="100" behindDoc="0" locked="0" layoutInCell="1" allowOverlap="1" wp14:anchorId="68F8AE7B" wp14:editId="274A89FD">
                  <wp:simplePos x="0" y="0"/>
                  <wp:positionH relativeFrom="column">
                    <wp:align>center</wp:align>
                  </wp:positionH>
                  <wp:positionV relativeFrom="paragraph">
                    <wp:posOffset>635</wp:posOffset>
                  </wp:positionV>
                  <wp:extent cx="4546600" cy="142875"/>
                  <wp:effectExtent l="0" t="0" r="0" b="0"/>
                  <wp:wrapSquare wrapText="largest"/>
                  <wp:docPr id="12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0551D641" w14:textId="77777777" w:rsidR="00586F4F" w:rsidRDefault="00000000">
      <w:pPr>
        <w:pStyle w:val="Plattetekst"/>
      </w:pPr>
      <w:r>
        <w:rPr>
          <w:noProof/>
        </w:rPr>
        <w:drawing>
          <wp:anchor distT="0" distB="0" distL="0" distR="0" simplePos="0" relativeHeight="107" behindDoc="0" locked="0" layoutInCell="1" allowOverlap="1" wp14:anchorId="719C7890" wp14:editId="1ACA1B5C">
            <wp:simplePos x="0" y="0"/>
            <wp:positionH relativeFrom="column">
              <wp:posOffset>0</wp:posOffset>
            </wp:positionH>
            <wp:positionV relativeFrom="paragraph">
              <wp:posOffset>226060</wp:posOffset>
            </wp:positionV>
            <wp:extent cx="502285" cy="502285"/>
            <wp:effectExtent l="0" t="0" r="0" b="0"/>
            <wp:wrapTopAndBottom/>
            <wp:docPr id="12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2F953CE1" w14:textId="77777777" w:rsidR="00586F4F" w:rsidRDefault="00000000">
      <w:pPr>
        <w:pStyle w:val="Plattetekst"/>
      </w:pPr>
      <w:r>
        <w:rPr>
          <w:b/>
          <w:bCs/>
        </w:rPr>
        <w:t>Afbeelding</w:t>
      </w:r>
      <w:r>
        <w:t>: tien maal vergrote weergave van de pijlpunt</w:t>
      </w:r>
    </w:p>
    <w:p w14:paraId="0B4D3F3C" w14:textId="77777777" w:rsidR="00586F4F" w:rsidRDefault="00000000">
      <w:pPr>
        <w:pStyle w:val="Kop2"/>
        <w:numPr>
          <w:ilvl w:val="1"/>
          <w:numId w:val="3"/>
        </w:numPr>
      </w:pPr>
      <w:bookmarkStart w:id="298" w:name="_Toc51750242"/>
      <w:bookmarkStart w:id="299" w:name="_Toc42596149"/>
      <w:bookmarkStart w:id="300" w:name="_Toc178598396"/>
      <w:r>
        <w:t>Annotatiepijlpunt</w:t>
      </w:r>
      <w:bookmarkEnd w:id="298"/>
      <w:bookmarkEnd w:id="299"/>
      <w:bookmarkEnd w:id="300"/>
    </w:p>
    <w:p w14:paraId="2D7F9CD1" w14:textId="77777777" w:rsidR="00586F4F" w:rsidRDefault="00000000">
      <w:pPr>
        <w:pStyle w:val="Kop3"/>
        <w:numPr>
          <w:ilvl w:val="2"/>
          <w:numId w:val="3"/>
        </w:numPr>
      </w:pPr>
      <w:bookmarkStart w:id="301" w:name="__RefHeading___Toc4634_4117045737"/>
      <w:bookmarkEnd w:id="301"/>
      <w:r>
        <w:t>Regel</w:t>
      </w:r>
    </w:p>
    <w:p w14:paraId="13AFC45D" w14:textId="77777777" w:rsidR="00586F4F"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90CCD5F" w14:textId="77777777" w:rsidR="00586F4F" w:rsidRDefault="00000000">
      <w:pPr>
        <w:pStyle w:val="Plattetekst1"/>
        <w:numPr>
          <w:ilvl w:val="0"/>
          <w:numId w:val="26"/>
        </w:numPr>
      </w:pPr>
      <w:r>
        <w:t>Kleur: #000000</w:t>
      </w:r>
    </w:p>
    <w:p w14:paraId="5B2F8815" w14:textId="77777777" w:rsidR="00586F4F" w:rsidRDefault="00000000">
      <w:pPr>
        <w:pStyle w:val="Plattetekst1"/>
        <w:numPr>
          <w:ilvl w:val="0"/>
          <w:numId w:val="26"/>
        </w:numPr>
      </w:pPr>
      <w:r>
        <w:t>Vorm: shape://carrow</w:t>
      </w:r>
    </w:p>
    <w:p w14:paraId="49846DE9" w14:textId="77777777" w:rsidR="00586F4F" w:rsidRDefault="00000000">
      <w:pPr>
        <w:pStyle w:val="Plattetekst1"/>
        <w:numPr>
          <w:ilvl w:val="0"/>
          <w:numId w:val="26"/>
        </w:numPr>
      </w:pPr>
      <w:r>
        <w:t>Grootte:</w:t>
      </w:r>
    </w:p>
    <w:p w14:paraId="78796D24"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55CF4B0" w14:textId="77777777" w:rsidR="00586F4F" w:rsidRDefault="00000000">
      <w:pPr>
        <w:pStyle w:val="Plattetekst1"/>
        <w:numPr>
          <w:ilvl w:val="0"/>
          <w:numId w:val="26"/>
        </w:numPr>
      </w:pPr>
      <w:r>
        <w:t>Transparantie: 0 %</w:t>
      </w:r>
    </w:p>
    <w:p w14:paraId="3A23F275"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6F807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19494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51CC2F2" w14:textId="77777777" w:rsidR="00586F4F" w:rsidRDefault="00586F4F">
            <w:pPr>
              <w:pStyle w:val="TableContents"/>
              <w:jc w:val="center"/>
            </w:pPr>
          </w:p>
        </w:tc>
      </w:tr>
      <w:tr w:rsidR="00586F4F" w14:paraId="7C478B7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F9FA10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08C69" w14:textId="77777777" w:rsidR="00586F4F" w:rsidRDefault="00000000">
            <w:pPr>
              <w:pStyle w:val="TableContents"/>
            </w:pPr>
            <w:r>
              <w:rPr>
                <w:noProof/>
              </w:rPr>
              <w:drawing>
                <wp:anchor distT="0" distB="0" distL="0" distR="0" simplePos="0" relativeHeight="103" behindDoc="0" locked="0" layoutInCell="1" allowOverlap="1" wp14:anchorId="56885364" wp14:editId="46F3FB4B">
                  <wp:simplePos x="0" y="0"/>
                  <wp:positionH relativeFrom="column">
                    <wp:align>center</wp:align>
                  </wp:positionH>
                  <wp:positionV relativeFrom="paragraph">
                    <wp:posOffset>635</wp:posOffset>
                  </wp:positionV>
                  <wp:extent cx="4546600" cy="142875"/>
                  <wp:effectExtent l="0" t="0" r="0" b="0"/>
                  <wp:wrapSquare wrapText="largest"/>
                  <wp:docPr id="12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FBDF63F" w14:textId="77777777" w:rsidR="00586F4F" w:rsidRDefault="00000000">
      <w:pPr>
        <w:pStyle w:val="Plattetekst"/>
      </w:pPr>
      <w:r>
        <w:rPr>
          <w:noProof/>
        </w:rPr>
        <w:drawing>
          <wp:anchor distT="0" distB="0" distL="0" distR="0" simplePos="0" relativeHeight="108" behindDoc="0" locked="0" layoutInCell="1" allowOverlap="1" wp14:anchorId="18FC4F87" wp14:editId="2283BB5F">
            <wp:simplePos x="0" y="0"/>
            <wp:positionH relativeFrom="column">
              <wp:posOffset>0</wp:posOffset>
            </wp:positionH>
            <wp:positionV relativeFrom="paragraph">
              <wp:posOffset>226060</wp:posOffset>
            </wp:positionV>
            <wp:extent cx="502285" cy="502285"/>
            <wp:effectExtent l="0" t="0" r="0" b="0"/>
            <wp:wrapTopAndBottom/>
            <wp:docPr id="12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159CBAB6" w14:textId="77777777" w:rsidR="00586F4F" w:rsidRDefault="00000000">
      <w:pPr>
        <w:pStyle w:val="Plattetekst"/>
      </w:pPr>
      <w:r>
        <w:rPr>
          <w:b/>
          <w:bCs/>
        </w:rPr>
        <w:t>Afbeelding</w:t>
      </w:r>
      <w:r>
        <w:t>: tien maal vergrote weergave van de pijlpunt</w:t>
      </w:r>
    </w:p>
    <w:p w14:paraId="38B39A34" w14:textId="77777777" w:rsidR="00586F4F" w:rsidRDefault="00000000">
      <w:pPr>
        <w:pStyle w:val="Kop2"/>
        <w:numPr>
          <w:ilvl w:val="1"/>
          <w:numId w:val="3"/>
        </w:numPr>
      </w:pPr>
      <w:bookmarkStart w:id="302" w:name="_Toc51750243"/>
      <w:bookmarkStart w:id="303" w:name="_Toc42596150"/>
      <w:bookmarkStart w:id="304" w:name="_Toc178598397"/>
      <w:r>
        <w:t>Annotatielabel</w:t>
      </w:r>
      <w:bookmarkEnd w:id="302"/>
      <w:bookmarkEnd w:id="303"/>
      <w:bookmarkEnd w:id="304"/>
    </w:p>
    <w:p w14:paraId="5D2F9EAC" w14:textId="77777777" w:rsidR="00586F4F" w:rsidRDefault="00000000">
      <w:pPr>
        <w:pStyle w:val="Kop3"/>
        <w:numPr>
          <w:ilvl w:val="2"/>
          <w:numId w:val="3"/>
        </w:numPr>
      </w:pPr>
      <w:bookmarkStart w:id="305" w:name="__RefHeading___Toc4638_4117045737"/>
      <w:bookmarkEnd w:id="305"/>
      <w:r>
        <w:t>Regel</w:t>
      </w:r>
    </w:p>
    <w:p w14:paraId="06E707E7" w14:textId="77777777" w:rsidR="00586F4F"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6826CD1B" w14:textId="77777777" w:rsidR="00586F4F" w:rsidRDefault="00000000">
      <w:pPr>
        <w:pStyle w:val="Plattetekst1"/>
        <w:numPr>
          <w:ilvl w:val="0"/>
          <w:numId w:val="24"/>
        </w:numPr>
      </w:pPr>
      <w:r>
        <w:t>Kleur: #000000</w:t>
      </w:r>
    </w:p>
    <w:p w14:paraId="33977ABF" w14:textId="77777777" w:rsidR="00586F4F" w:rsidRDefault="00000000">
      <w:pPr>
        <w:pStyle w:val="Plattetekst1"/>
        <w:numPr>
          <w:ilvl w:val="0"/>
          <w:numId w:val="24"/>
        </w:numPr>
      </w:pPr>
      <w:r>
        <w:t xml:space="preserve">Vorm: </w:t>
      </w:r>
      <w:proofErr w:type="spellStart"/>
      <w:r>
        <w:t>Liberation</w:t>
      </w:r>
      <w:proofErr w:type="spellEnd"/>
      <w:r>
        <w:t xml:space="preserve"> Sans lettertype</w:t>
      </w:r>
    </w:p>
    <w:p w14:paraId="554CC77A" w14:textId="77777777" w:rsidR="00586F4F" w:rsidRDefault="00000000">
      <w:pPr>
        <w:pStyle w:val="Plattetekst1"/>
        <w:numPr>
          <w:ilvl w:val="0"/>
          <w:numId w:val="24"/>
        </w:numPr>
      </w:pPr>
      <w:r>
        <w:t>Tekst: label</w:t>
      </w:r>
    </w:p>
    <w:p w14:paraId="7D8D8834" w14:textId="77777777" w:rsidR="00586F4F" w:rsidRDefault="00000000">
      <w:pPr>
        <w:pStyle w:val="Plattetekst1"/>
        <w:numPr>
          <w:ilvl w:val="0"/>
          <w:numId w:val="24"/>
        </w:numPr>
      </w:pPr>
      <w:r>
        <w:t xml:space="preserve">Grootte: 13 </w:t>
      </w:r>
      <w:proofErr w:type="spellStart"/>
      <w:r>
        <w:t>px</w:t>
      </w:r>
      <w:proofErr w:type="spellEnd"/>
      <w:r>
        <w:t xml:space="preserve"> (fontgrootte)</w:t>
      </w:r>
    </w:p>
    <w:p w14:paraId="39AF40E1" w14:textId="77777777" w:rsidR="00586F4F" w:rsidRDefault="00000000">
      <w:pPr>
        <w:pStyle w:val="Plattetekst1"/>
        <w:numPr>
          <w:ilvl w:val="0"/>
          <w:numId w:val="24"/>
        </w:numPr>
      </w:pPr>
      <w:r>
        <w:t>Transparantie: 0 %</w:t>
      </w:r>
    </w:p>
    <w:p w14:paraId="1358D9AC" w14:textId="77777777" w:rsidR="00586F4F"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D2C96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2A35E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C0A44" w14:textId="77777777" w:rsidR="00586F4F" w:rsidRDefault="00586F4F">
            <w:pPr>
              <w:pStyle w:val="TableContents"/>
              <w:jc w:val="center"/>
            </w:pPr>
          </w:p>
        </w:tc>
      </w:tr>
      <w:tr w:rsidR="00586F4F" w14:paraId="786CD06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84D060"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3AE4EB" w14:textId="77777777" w:rsidR="00586F4F" w:rsidRDefault="00000000">
            <w:pPr>
              <w:pStyle w:val="TableContents"/>
            </w:pPr>
            <w:r>
              <w:rPr>
                <w:noProof/>
              </w:rPr>
              <w:drawing>
                <wp:anchor distT="0" distB="0" distL="0" distR="0" simplePos="0" relativeHeight="72" behindDoc="0" locked="0" layoutInCell="1" allowOverlap="1" wp14:anchorId="32B7F05F" wp14:editId="558D4394">
                  <wp:simplePos x="0" y="0"/>
                  <wp:positionH relativeFrom="column">
                    <wp:align>center</wp:align>
                  </wp:positionH>
                  <wp:positionV relativeFrom="paragraph">
                    <wp:posOffset>635</wp:posOffset>
                  </wp:positionV>
                  <wp:extent cx="4546600" cy="212090"/>
                  <wp:effectExtent l="0" t="0" r="0" b="0"/>
                  <wp:wrapSquare wrapText="largest"/>
                  <wp:docPr id="13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0182FE3F" w14:textId="77777777" w:rsidR="00586F4F" w:rsidRDefault="00000000">
      <w:pPr>
        <w:pStyle w:val="Kop1"/>
        <w:numPr>
          <w:ilvl w:val="0"/>
          <w:numId w:val="3"/>
        </w:numPr>
      </w:pPr>
      <w:r>
        <w:br w:type="page"/>
      </w:r>
      <w:r>
        <w:lastRenderedPageBreak/>
        <w:t xml:space="preserve">    </w:t>
      </w:r>
      <w:bookmarkStart w:id="307" w:name="_Toc51750244"/>
      <w:bookmarkStart w:id="308" w:name="_Toc42596151"/>
      <w:bookmarkStart w:id="309" w:name="_Toc178598398"/>
      <w:r>
        <w:t>Kaartsamenstelling</w:t>
      </w:r>
      <w:bookmarkEnd w:id="307"/>
      <w:bookmarkEnd w:id="308"/>
      <w:bookmarkEnd w:id="309"/>
    </w:p>
    <w:p w14:paraId="196064AC" w14:textId="77777777" w:rsidR="00586F4F" w:rsidRDefault="00000000">
      <w:pPr>
        <w:pStyle w:val="Kop2"/>
        <w:numPr>
          <w:ilvl w:val="1"/>
          <w:numId w:val="3"/>
        </w:numPr>
      </w:pPr>
      <w:bookmarkStart w:id="310" w:name="_Toc51750245"/>
      <w:bookmarkStart w:id="311" w:name="_Toc42596152"/>
      <w:bookmarkStart w:id="312" w:name="_Toc178598399"/>
      <w:r>
        <w:t>Inleiding</w:t>
      </w:r>
      <w:bookmarkEnd w:id="310"/>
      <w:bookmarkEnd w:id="311"/>
      <w:bookmarkEnd w:id="312"/>
    </w:p>
    <w:p w14:paraId="2202CD4A" w14:textId="77777777" w:rsidR="00586F4F"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0"/>
        <w:gridCol w:w="7670"/>
      </w:tblGrid>
      <w:tr w:rsidR="00586F4F" w14:paraId="7C6F1DC2" w14:textId="77777777">
        <w:trPr>
          <w:cantSplit/>
          <w:tblHeader/>
        </w:trPr>
        <w:tc>
          <w:tcPr>
            <w:tcW w:w="1950" w:type="dxa"/>
            <w:tcBorders>
              <w:top w:val="single" w:sz="2" w:space="0" w:color="000001"/>
              <w:left w:val="single" w:sz="2" w:space="0" w:color="000001"/>
              <w:bottom w:val="single" w:sz="2" w:space="0" w:color="000001"/>
            </w:tcBorders>
            <w:shd w:val="clear" w:color="auto" w:fill="808080"/>
            <w:vAlign w:val="center"/>
          </w:tcPr>
          <w:p w14:paraId="608A54B4" w14:textId="77777777" w:rsidR="00586F4F" w:rsidRDefault="00000000">
            <w:pPr>
              <w:pStyle w:val="TableHeading0"/>
              <w:spacing w:after="120"/>
            </w:pPr>
            <w:r>
              <w:rPr>
                <w:rFonts w:eastAsia="Lucida Sans Unicode" w:cs="Tahoma"/>
                <w:b w:val="0"/>
                <w:bCs w:val="0"/>
                <w:szCs w:val="20"/>
              </w:rPr>
              <w:t>Tekenvolgorde</w:t>
            </w:r>
          </w:p>
        </w:tc>
        <w:tc>
          <w:tcPr>
            <w:tcW w:w="7669"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35E06428" w14:textId="77777777" w:rsidR="00586F4F" w:rsidRDefault="00000000">
            <w:pPr>
              <w:pStyle w:val="TableHeading0"/>
              <w:spacing w:after="120"/>
            </w:pPr>
            <w:r>
              <w:rPr>
                <w:rFonts w:eastAsia="Lucida Sans Unicode" w:cs="Tahoma"/>
                <w:b w:val="0"/>
                <w:bCs w:val="0"/>
                <w:szCs w:val="20"/>
              </w:rPr>
              <w:t>Objecttype</w:t>
            </w:r>
          </w:p>
        </w:tc>
      </w:tr>
      <w:tr w:rsidR="00586F4F" w14:paraId="223219C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DD58367" w14:textId="77777777" w:rsidR="00586F4F" w:rsidRDefault="00000000">
            <w:pPr>
              <w:pStyle w:val="TableContents"/>
              <w:spacing w:after="120"/>
              <w:jc w:val="cente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31EDDDD" w14:textId="77777777" w:rsidR="00586F4F" w:rsidRDefault="00000000">
            <w:pPr>
              <w:pStyle w:val="PreformattedText"/>
              <w:spacing w:after="120"/>
            </w:pPr>
            <w:proofErr w:type="spellStart"/>
            <w:r>
              <w:t>EigenTopografie</w:t>
            </w:r>
            <w:proofErr w:type="spellEnd"/>
          </w:p>
        </w:tc>
      </w:tr>
      <w:tr w:rsidR="00586F4F" w14:paraId="2DE906C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7141E31" w14:textId="77777777" w:rsidR="00586F4F" w:rsidRDefault="00000000">
            <w:pPr>
              <w:pStyle w:val="TableContents"/>
              <w:spacing w:after="120"/>
              <w:jc w:val="center"/>
            </w:pPr>
            <w:r>
              <w:t>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9D72666" w14:textId="77777777" w:rsidR="00586F4F" w:rsidRDefault="00000000">
            <w:pPr>
              <w:pStyle w:val="PreformattedText"/>
              <w:spacing w:after="120"/>
            </w:pPr>
            <w:proofErr w:type="spellStart"/>
            <w:r>
              <w:t>ExtraDetailInfo</w:t>
            </w:r>
            <w:proofErr w:type="spellEnd"/>
            <w:r>
              <w:t xml:space="preserve"> (Lijn- en vlaksymbolen)</w:t>
            </w:r>
          </w:p>
        </w:tc>
      </w:tr>
      <w:tr w:rsidR="00586F4F" w14:paraId="43B75348"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FB5AD19" w14:textId="77777777" w:rsidR="00586F4F" w:rsidRDefault="00000000">
            <w:pPr>
              <w:pStyle w:val="TableContents"/>
              <w:spacing w:after="120"/>
              <w:jc w:val="center"/>
            </w:pPr>
            <w:r>
              <w:t>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7BE89BF" w14:textId="77777777" w:rsidR="00586F4F" w:rsidRDefault="00000000">
            <w:pPr>
              <w:pStyle w:val="PreformattedText"/>
              <w:spacing w:after="120"/>
            </w:pPr>
            <w:proofErr w:type="spellStart"/>
            <w:r>
              <w:t>AanduidingEisVoorzorgsmaatregel</w:t>
            </w:r>
            <w:proofErr w:type="spellEnd"/>
          </w:p>
        </w:tc>
      </w:tr>
      <w:tr w:rsidR="00586F4F" w14:paraId="71F0CBD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B02C466" w14:textId="77777777" w:rsidR="00586F4F" w:rsidRDefault="00000000">
            <w:pPr>
              <w:pStyle w:val="TableContents"/>
              <w:spacing w:after="120"/>
              <w:jc w:val="cente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43575B0" w14:textId="77777777" w:rsidR="00586F4F" w:rsidRDefault="00000000">
            <w:pPr>
              <w:pStyle w:val="PreformattedText"/>
              <w:spacing w:after="120"/>
            </w:pPr>
            <w:proofErr w:type="spellStart"/>
            <w:r>
              <w:t>Kabelbed</w:t>
            </w:r>
            <w:proofErr w:type="spellEnd"/>
          </w:p>
        </w:tc>
      </w:tr>
      <w:tr w:rsidR="00586F4F" w14:paraId="57CE8775"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DC9987B" w14:textId="77777777" w:rsidR="00586F4F" w:rsidRDefault="00000000">
            <w:pPr>
              <w:pStyle w:val="TableContents"/>
              <w:spacing w:after="120"/>
              <w:jc w:val="center"/>
            </w:pPr>
            <w:r>
              <w:t>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9EB6D56" w14:textId="77777777" w:rsidR="00586F4F" w:rsidRDefault="00000000">
            <w:pPr>
              <w:pStyle w:val="PreformattedText"/>
              <w:spacing w:after="120"/>
            </w:pPr>
            <w:proofErr w:type="spellStart"/>
            <w:r>
              <w:t>Duct</w:t>
            </w:r>
            <w:proofErr w:type="spellEnd"/>
          </w:p>
        </w:tc>
      </w:tr>
      <w:tr w:rsidR="00586F4F" w14:paraId="09C39B6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92F803A" w14:textId="77777777" w:rsidR="00586F4F" w:rsidRDefault="00000000">
            <w:pPr>
              <w:pStyle w:val="TableContents"/>
              <w:spacing w:after="120"/>
              <w:jc w:val="center"/>
            </w:pPr>
            <w:r>
              <w:t>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E56FA0E" w14:textId="77777777" w:rsidR="00586F4F" w:rsidRDefault="00000000">
            <w:pPr>
              <w:pStyle w:val="PreformattedText"/>
              <w:spacing w:after="120"/>
            </w:pPr>
            <w:r>
              <w:t>Mantelbuis</w:t>
            </w:r>
          </w:p>
        </w:tc>
      </w:tr>
      <w:tr w:rsidR="00586F4F" w14:paraId="410AABE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02E116B" w14:textId="77777777" w:rsidR="00586F4F" w:rsidRDefault="00000000">
            <w:pPr>
              <w:pStyle w:val="TableContents"/>
              <w:spacing w:after="120"/>
              <w:jc w:val="cente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25EFC87" w14:textId="77777777" w:rsidR="00586F4F" w:rsidRDefault="00000000">
            <w:pPr>
              <w:pStyle w:val="PreformattedText"/>
              <w:spacing w:after="120"/>
            </w:pPr>
            <w:r>
              <w:t>Kabels en Leidingen</w:t>
            </w:r>
          </w:p>
        </w:tc>
      </w:tr>
      <w:tr w:rsidR="00586F4F" w14:paraId="5CB7D19A" w14:textId="77777777">
        <w:trPr>
          <w:cantSplit/>
        </w:trPr>
        <w:tc>
          <w:tcPr>
            <w:tcW w:w="1950" w:type="dxa"/>
            <w:tcBorders>
              <w:left w:val="single" w:sz="2" w:space="0" w:color="000001"/>
              <w:bottom w:val="single" w:sz="2" w:space="0" w:color="000001"/>
            </w:tcBorders>
            <w:shd w:val="clear" w:color="auto" w:fill="FFFFFF"/>
          </w:tcPr>
          <w:p w14:paraId="51715CE9" w14:textId="77777777" w:rsidR="00586F4F" w:rsidRDefault="00000000">
            <w:pPr>
              <w:pStyle w:val="TableContents"/>
              <w:spacing w:after="120"/>
              <w:jc w:val="center"/>
            </w:pPr>
            <w:r>
              <w:t>8</w:t>
            </w:r>
          </w:p>
        </w:tc>
        <w:tc>
          <w:tcPr>
            <w:tcW w:w="7669" w:type="dxa"/>
            <w:tcBorders>
              <w:left w:val="single" w:sz="2" w:space="0" w:color="000001"/>
              <w:bottom w:val="single" w:sz="2" w:space="0" w:color="000001"/>
              <w:right w:val="single" w:sz="2" w:space="0" w:color="000001"/>
            </w:tcBorders>
            <w:shd w:val="clear" w:color="auto" w:fill="FFFFFF"/>
          </w:tcPr>
          <w:p w14:paraId="050645FE" w14:textId="77777777" w:rsidR="00586F4F" w:rsidRDefault="00000000">
            <w:pPr>
              <w:pStyle w:val="PreformattedText"/>
              <w:spacing w:after="120"/>
            </w:pPr>
            <w:proofErr w:type="spellStart"/>
            <w:r>
              <w:t>ExtraGeometrie</w:t>
            </w:r>
            <w:proofErr w:type="spellEnd"/>
            <w:r>
              <w:t>-objecten die niet gerefereerd worden vanuit een ander object</w:t>
            </w:r>
          </w:p>
        </w:tc>
      </w:tr>
      <w:tr w:rsidR="00586F4F" w14:paraId="13B53AD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2F0E0DB" w14:textId="77777777" w:rsidR="00586F4F" w:rsidRDefault="00000000">
            <w:pPr>
              <w:pStyle w:val="TableContents"/>
              <w:spacing w:after="120"/>
              <w:jc w:val="center"/>
            </w:pPr>
            <w:r>
              <w:t>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DEEF837" w14:textId="77777777" w:rsidR="00586F4F" w:rsidRDefault="00000000">
            <w:pPr>
              <w:pStyle w:val="PreformattedText"/>
              <w:spacing w:after="120"/>
            </w:pPr>
            <w:r>
              <w:t>Mangat</w:t>
            </w:r>
          </w:p>
        </w:tc>
      </w:tr>
      <w:tr w:rsidR="00586F4F" w14:paraId="6CFB4882"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A9EE9F4" w14:textId="77777777" w:rsidR="00586F4F" w:rsidRDefault="00000000">
            <w:pPr>
              <w:pStyle w:val="TableContents"/>
              <w:spacing w:after="120"/>
              <w:jc w:val="center"/>
            </w:pPr>
            <w:r>
              <w:t>10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D81F0B0" w14:textId="77777777" w:rsidR="00586F4F" w:rsidRDefault="00000000">
            <w:pPr>
              <w:pStyle w:val="PreformattedText"/>
              <w:spacing w:after="120"/>
            </w:pPr>
            <w:r>
              <w:t>Kast</w:t>
            </w:r>
          </w:p>
        </w:tc>
      </w:tr>
      <w:tr w:rsidR="00586F4F" w14:paraId="2C696A4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F198262" w14:textId="77777777" w:rsidR="00586F4F" w:rsidRDefault="00000000">
            <w:pPr>
              <w:pStyle w:val="TableContents"/>
              <w:spacing w:after="120"/>
              <w:jc w:val="center"/>
            </w:pPr>
            <w:r>
              <w:t>11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0ABDDD2" w14:textId="77777777" w:rsidR="00586F4F" w:rsidRDefault="00000000">
            <w:pPr>
              <w:pStyle w:val="PreformattedText"/>
              <w:spacing w:after="120"/>
            </w:pPr>
            <w:r>
              <w:t>Technisch gebouw</w:t>
            </w:r>
          </w:p>
        </w:tc>
      </w:tr>
      <w:tr w:rsidR="00586F4F" w14:paraId="3745C70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1EE6FB" w14:textId="77777777" w:rsidR="00586F4F" w:rsidRDefault="00000000">
            <w:pPr>
              <w:pStyle w:val="TableContents"/>
              <w:spacing w:after="120"/>
              <w:jc w:val="center"/>
            </w:pPr>
            <w:r>
              <w:t>12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3900613" w14:textId="77777777" w:rsidR="00586F4F" w:rsidRDefault="00000000">
            <w:pPr>
              <w:pStyle w:val="PreformattedText"/>
              <w:spacing w:after="120"/>
            </w:pPr>
            <w:r>
              <w:t>Toren</w:t>
            </w:r>
          </w:p>
        </w:tc>
      </w:tr>
      <w:tr w:rsidR="00586F4F" w14:paraId="3B7999C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AF1B70F" w14:textId="77777777" w:rsidR="00586F4F" w:rsidRDefault="00000000">
            <w:pPr>
              <w:pStyle w:val="TableContents"/>
              <w:spacing w:after="120"/>
              <w:jc w:val="center"/>
            </w:pPr>
            <w:r>
              <w:t>13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608678E" w14:textId="77777777" w:rsidR="00586F4F" w:rsidRDefault="00000000">
            <w:pPr>
              <w:pStyle w:val="PreformattedText"/>
              <w:spacing w:after="120"/>
            </w:pPr>
            <w:r>
              <w:t>Mast</w:t>
            </w:r>
          </w:p>
        </w:tc>
      </w:tr>
      <w:tr w:rsidR="00586F4F" w14:paraId="086F4FB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30CAC53" w14:textId="77777777" w:rsidR="00586F4F" w:rsidRDefault="00000000">
            <w:pPr>
              <w:pStyle w:val="TableContents"/>
              <w:spacing w:after="120"/>
              <w:jc w:val="cente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83BC7DD" w14:textId="77777777" w:rsidR="00586F4F" w:rsidRDefault="00000000">
            <w:pPr>
              <w:pStyle w:val="PreformattedText"/>
              <w:spacing w:after="120"/>
            </w:pPr>
            <w:r>
              <w:t>Annotatie</w:t>
            </w:r>
          </w:p>
        </w:tc>
      </w:tr>
      <w:tr w:rsidR="00586F4F" w14:paraId="6A3F2D4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151DE92" w14:textId="77777777" w:rsidR="00586F4F" w:rsidRDefault="00000000">
            <w:pPr>
              <w:pStyle w:val="TableContents"/>
              <w:spacing w:after="120"/>
              <w:jc w:val="cente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CD45EA2" w14:textId="77777777" w:rsidR="00586F4F" w:rsidRDefault="00000000">
            <w:pPr>
              <w:pStyle w:val="PreformattedText"/>
              <w:spacing w:after="120"/>
            </w:pPr>
            <w:r>
              <w:t>Maatvoering</w:t>
            </w:r>
          </w:p>
        </w:tc>
      </w:tr>
      <w:tr w:rsidR="00586F4F" w14:paraId="0A78B0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4B951D1" w14:textId="77777777" w:rsidR="00586F4F" w:rsidRDefault="00000000">
            <w:pPr>
              <w:pStyle w:val="TableContents"/>
              <w:spacing w:after="120"/>
              <w:jc w:val="center"/>
            </w:pPr>
            <w:r>
              <w:t>16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48481EA" w14:textId="77777777" w:rsidR="00586F4F" w:rsidRDefault="00000000">
            <w:pPr>
              <w:pStyle w:val="PreformattedText"/>
              <w:spacing w:after="120"/>
            </w:pPr>
            <w:proofErr w:type="spellStart"/>
            <w:r>
              <w:t>DiepteNAP</w:t>
            </w:r>
            <w:proofErr w:type="spellEnd"/>
          </w:p>
        </w:tc>
      </w:tr>
      <w:tr w:rsidR="00586F4F" w14:paraId="3EEB4B2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3110A1D" w14:textId="77777777" w:rsidR="00586F4F" w:rsidRDefault="00000000">
            <w:pPr>
              <w:pStyle w:val="TableContents"/>
              <w:spacing w:after="120"/>
              <w:jc w:val="center"/>
            </w:pPr>
            <w:r>
              <w:t>17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FBDC995" w14:textId="77777777" w:rsidR="00586F4F" w:rsidRDefault="00000000">
            <w:pPr>
              <w:pStyle w:val="PreformattedText"/>
              <w:spacing w:after="120"/>
            </w:pPr>
            <w:proofErr w:type="spellStart"/>
            <w:r>
              <w:t>DiepteTovMaaiveld</w:t>
            </w:r>
            <w:proofErr w:type="spellEnd"/>
          </w:p>
        </w:tc>
      </w:tr>
      <w:tr w:rsidR="00586F4F" w14:paraId="1C482BF1"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AF9BFE" w14:textId="77777777" w:rsidR="00586F4F" w:rsidRDefault="00000000">
            <w:pPr>
              <w:pStyle w:val="TableContents"/>
              <w:spacing w:after="120"/>
              <w:jc w:val="center"/>
            </w:pPr>
            <w:r>
              <w:t>18</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3004446" w14:textId="77777777" w:rsidR="00586F4F"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586F4F" w14:paraId="503AF45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7CA6F5B" w14:textId="77777777" w:rsidR="00586F4F" w:rsidRDefault="00000000">
            <w:pPr>
              <w:pStyle w:val="TableContents"/>
              <w:spacing w:after="120"/>
              <w:jc w:val="center"/>
            </w:pPr>
            <w:r>
              <w:t>19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C1EAF61" w14:textId="77777777" w:rsidR="00586F4F" w:rsidRDefault="00000000">
            <w:pPr>
              <w:pStyle w:val="PreformattedText"/>
              <w:spacing w:after="120"/>
            </w:pPr>
            <w:r>
              <w:t>Leidingelementen</w:t>
            </w:r>
          </w:p>
        </w:tc>
      </w:tr>
      <w:tr w:rsidR="00586F4F" w14:paraId="6E3475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0BD11EB" w14:textId="77777777" w:rsidR="00586F4F" w:rsidRDefault="00000000">
            <w:pPr>
              <w:pStyle w:val="TableContents"/>
              <w:spacing w:after="120"/>
              <w:jc w:val="center"/>
            </w:pPr>
            <w:r>
              <w:t>20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0650317" w14:textId="77777777" w:rsidR="00586F4F" w:rsidRDefault="00000000">
            <w:pPr>
              <w:pStyle w:val="PreformattedText"/>
              <w:spacing w:after="120"/>
            </w:pPr>
            <w:r>
              <w:t>Informatiepolygoon</w:t>
            </w:r>
          </w:p>
        </w:tc>
      </w:tr>
      <w:tr w:rsidR="00586F4F" w14:paraId="67B109A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D85F327" w14:textId="77777777" w:rsidR="00586F4F" w:rsidRDefault="00000000">
            <w:pPr>
              <w:pStyle w:val="TableContents"/>
              <w:spacing w:after="120"/>
              <w:jc w:val="center"/>
            </w:pPr>
            <w:r>
              <w:lastRenderedPageBreak/>
              <w:t>21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6CDFEB4" w14:textId="77777777" w:rsidR="00586F4F" w:rsidRDefault="00000000">
            <w:pPr>
              <w:pStyle w:val="PreformattedText"/>
              <w:spacing w:after="120"/>
            </w:pPr>
            <w:r>
              <w:t>Graafpolygoon</w:t>
            </w:r>
          </w:p>
        </w:tc>
      </w:tr>
      <w:tr w:rsidR="00586F4F" w14:paraId="19F8A79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DCBD902" w14:textId="77777777" w:rsidR="00586F4F" w:rsidRDefault="00000000">
            <w:pPr>
              <w:pStyle w:val="TableContents"/>
              <w:spacing w:after="120"/>
              <w:jc w:val="center"/>
            </w:pPr>
            <w:r>
              <w:t>22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050E1F0" w14:textId="77777777" w:rsidR="00586F4F" w:rsidRDefault="00000000">
            <w:pPr>
              <w:pStyle w:val="PreformattedText"/>
              <w:spacing w:after="120"/>
            </w:pPr>
            <w:r>
              <w:t>Oriëntatiepolygoon</w:t>
            </w:r>
          </w:p>
        </w:tc>
      </w:tr>
    </w:tbl>
    <w:p w14:paraId="7341A81D" w14:textId="77777777" w:rsidR="00586F4F" w:rsidRDefault="00000000">
      <w:r>
        <w:t>De objecten met de laagste waarde in de kolom “Tekenvolgorde” worden als eerste getekend. De objecten met de hoogte waarde in de kolom “Tekenvolgorde” worden als laatste getekend.</w:t>
      </w:r>
    </w:p>
    <w:p w14:paraId="38DB4816" w14:textId="77777777" w:rsidR="00586F4F" w:rsidRDefault="00000000">
      <w:proofErr w:type="spellStart"/>
      <w:r>
        <w:t>ExtraDetailinfo</w:t>
      </w:r>
      <w:proofErr w:type="spellEnd"/>
      <w:r>
        <w:t xml:space="preserve"> wordt op niveau 2 (lijn- en vlaksymbolen) en 17 (puntsymbolen) getekend.</w:t>
      </w:r>
    </w:p>
    <w:p w14:paraId="4F694F08" w14:textId="77777777" w:rsidR="00586F4F" w:rsidRDefault="00000000">
      <w:pPr>
        <w:pStyle w:val="Kop2"/>
        <w:numPr>
          <w:ilvl w:val="1"/>
          <w:numId w:val="3"/>
        </w:numPr>
      </w:pPr>
      <w:bookmarkStart w:id="314" w:name="_Toc51750246"/>
      <w:bookmarkStart w:id="315" w:name="_Toc42596153"/>
      <w:bookmarkStart w:id="316" w:name="_Toc178598400"/>
      <w:r>
        <w:t>Objecten met extra geometrie</w:t>
      </w:r>
      <w:bookmarkEnd w:id="314"/>
      <w:bookmarkEnd w:id="315"/>
      <w:bookmarkEnd w:id="316"/>
    </w:p>
    <w:p w14:paraId="1609B3FC" w14:textId="77777777" w:rsidR="00586F4F"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0D4A885E" w14:textId="77777777" w:rsidR="00586F4F"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7F5E2C00" w14:textId="77777777" w:rsidR="00586F4F" w:rsidRDefault="00000000">
      <w:pPr>
        <w:pStyle w:val="Kop1"/>
        <w:numPr>
          <w:ilvl w:val="0"/>
          <w:numId w:val="0"/>
        </w:numPr>
      </w:pPr>
      <w:bookmarkStart w:id="317" w:name="_Toc51750247"/>
      <w:bookmarkStart w:id="318" w:name="_Toc42596154"/>
      <w:bookmarkStart w:id="319" w:name="_Toc178598401"/>
      <w:r>
        <w:lastRenderedPageBreak/>
        <w:t>Verklarende woordenlijst</w:t>
      </w:r>
      <w:bookmarkEnd w:id="317"/>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1"/>
        <w:gridCol w:w="7268"/>
      </w:tblGrid>
      <w:tr w:rsidR="00586F4F" w14:paraId="59509463" w14:textId="77777777">
        <w:trPr>
          <w:tblHeader/>
        </w:trPr>
        <w:tc>
          <w:tcPr>
            <w:tcW w:w="2351" w:type="dxa"/>
            <w:tcBorders>
              <w:top w:val="single" w:sz="2" w:space="0" w:color="000001"/>
              <w:left w:val="single" w:sz="2" w:space="0" w:color="000001"/>
              <w:bottom w:val="single" w:sz="2" w:space="0" w:color="000001"/>
            </w:tcBorders>
            <w:shd w:val="clear" w:color="auto" w:fill="808080"/>
          </w:tcPr>
          <w:p w14:paraId="5ACB027F" w14:textId="77777777" w:rsidR="00586F4F" w:rsidRDefault="00000000">
            <w:pPr>
              <w:pStyle w:val="TableHeading0"/>
              <w:spacing w:after="120"/>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tcBorders>
            <w:shd w:val="clear" w:color="auto" w:fill="808080"/>
          </w:tcPr>
          <w:p w14:paraId="392B9DC6" w14:textId="77777777" w:rsidR="00586F4F" w:rsidRDefault="00000000">
            <w:pPr>
              <w:pStyle w:val="TableHeading0"/>
              <w:spacing w:after="120"/>
            </w:pPr>
            <w:r>
              <w:rPr>
                <w:rFonts w:eastAsia="Lucida Sans Unicode" w:cs="Tahoma"/>
                <w:szCs w:val="20"/>
              </w:rPr>
              <w:t>Uitleg</w:t>
            </w:r>
          </w:p>
        </w:tc>
      </w:tr>
      <w:tr w:rsidR="00586F4F" w14:paraId="64046CA7" w14:textId="77777777">
        <w:tc>
          <w:tcPr>
            <w:tcW w:w="2351" w:type="dxa"/>
            <w:tcBorders>
              <w:top w:val="single" w:sz="2" w:space="0" w:color="000001"/>
              <w:left w:val="single" w:sz="2" w:space="0" w:color="000001"/>
              <w:bottom w:val="single" w:sz="2" w:space="0" w:color="000001"/>
            </w:tcBorders>
            <w:shd w:val="clear" w:color="auto" w:fill="FFFFFF"/>
          </w:tcPr>
          <w:p w14:paraId="0359838B" w14:textId="77777777" w:rsidR="00586F4F" w:rsidRDefault="00000000">
            <w:pPr>
              <w:jc w:val="cente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1C181C5A" w14:textId="77777777" w:rsidR="00586F4F" w:rsidRDefault="00000000">
            <w:r>
              <w:rPr>
                <w:rFonts w:eastAsia="Tahoma" w:cs="Tahoma"/>
              </w:rPr>
              <w:t>Het Informatiemodel Kabels en Leidingen is opgezet om objectgericht ... uit te kunnen wisselen tussen partijen via de landelijke GML-standaard.</w:t>
            </w:r>
          </w:p>
        </w:tc>
      </w:tr>
      <w:tr w:rsidR="00586F4F" w14:paraId="101E5512" w14:textId="77777777">
        <w:tc>
          <w:tcPr>
            <w:tcW w:w="2351" w:type="dxa"/>
            <w:tcBorders>
              <w:top w:val="single" w:sz="2" w:space="0" w:color="000001"/>
              <w:left w:val="single" w:sz="2" w:space="0" w:color="000001"/>
              <w:bottom w:val="single" w:sz="2" w:space="0" w:color="000001"/>
            </w:tcBorders>
            <w:shd w:val="clear" w:color="auto" w:fill="FFFFFF"/>
          </w:tcPr>
          <w:p w14:paraId="18C93935" w14:textId="77777777" w:rsidR="00586F4F" w:rsidRDefault="00000000">
            <w:pPr>
              <w:jc w:val="cente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AA4675D" w14:textId="77777777" w:rsidR="00586F4F"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586F4F" w14:paraId="33D4EAAD" w14:textId="77777777">
        <w:tc>
          <w:tcPr>
            <w:tcW w:w="2351" w:type="dxa"/>
            <w:tcBorders>
              <w:top w:val="single" w:sz="2" w:space="0" w:color="000001"/>
              <w:left w:val="single" w:sz="2" w:space="0" w:color="000001"/>
              <w:bottom w:val="single" w:sz="2" w:space="0" w:color="000001"/>
            </w:tcBorders>
            <w:shd w:val="clear" w:color="auto" w:fill="FFFFFF"/>
          </w:tcPr>
          <w:p w14:paraId="76B257CC" w14:textId="77777777" w:rsidR="00586F4F" w:rsidRDefault="00000000">
            <w:pPr>
              <w:jc w:val="cente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32DF1928" w14:textId="77777777" w:rsidR="00586F4F"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86F4F" w14:paraId="5559CF28" w14:textId="77777777">
        <w:tc>
          <w:tcPr>
            <w:tcW w:w="2351" w:type="dxa"/>
            <w:tcBorders>
              <w:top w:val="single" w:sz="2" w:space="0" w:color="000001"/>
              <w:left w:val="single" w:sz="2" w:space="0" w:color="000001"/>
              <w:bottom w:val="single" w:sz="2" w:space="0" w:color="000001"/>
            </w:tcBorders>
            <w:shd w:val="clear" w:color="auto" w:fill="FFFFFF"/>
          </w:tcPr>
          <w:p w14:paraId="0A3BABD8" w14:textId="77777777" w:rsidR="00586F4F" w:rsidRDefault="00000000">
            <w:pPr>
              <w:pStyle w:val="TableContents"/>
              <w:spacing w:after="120"/>
              <w:jc w:val="cente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E3C2B67"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86F4F" w14:paraId="73EB611C" w14:textId="77777777">
        <w:tc>
          <w:tcPr>
            <w:tcW w:w="2351" w:type="dxa"/>
            <w:tcBorders>
              <w:top w:val="single" w:sz="2" w:space="0" w:color="000001"/>
              <w:left w:val="single" w:sz="2" w:space="0" w:color="000001"/>
              <w:bottom w:val="single" w:sz="2" w:space="0" w:color="000001"/>
            </w:tcBorders>
            <w:shd w:val="clear" w:color="auto" w:fill="FFFFFF"/>
          </w:tcPr>
          <w:p w14:paraId="716D08F8" w14:textId="77777777" w:rsidR="00586F4F" w:rsidRDefault="00000000">
            <w:pPr>
              <w:pStyle w:val="TableContents"/>
              <w:spacing w:after="120"/>
              <w:jc w:val="cente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EFE1152"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86F4F" w14:paraId="3554CD1E" w14:textId="77777777">
        <w:tc>
          <w:tcPr>
            <w:tcW w:w="2351" w:type="dxa"/>
            <w:tcBorders>
              <w:top w:val="single" w:sz="2" w:space="0" w:color="000001"/>
              <w:left w:val="single" w:sz="2" w:space="0" w:color="000001"/>
              <w:bottom w:val="single" w:sz="2" w:space="0" w:color="000001"/>
            </w:tcBorders>
            <w:shd w:val="clear" w:color="auto" w:fill="FFFFFF"/>
          </w:tcPr>
          <w:p w14:paraId="27F965C9" w14:textId="77777777" w:rsidR="00586F4F" w:rsidRDefault="00000000">
            <w:pPr>
              <w:pStyle w:val="TableContents"/>
              <w:spacing w:after="120"/>
              <w:jc w:val="cente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5C2982D" w14:textId="77777777" w:rsidR="00586F4F"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114DB86A" w14:textId="77777777" w:rsidR="00586F4F" w:rsidRDefault="00000000">
      <w:pPr>
        <w:pStyle w:val="Kop11"/>
      </w:pPr>
      <w:r>
        <w:br w:type="page"/>
      </w:r>
    </w:p>
    <w:p w14:paraId="6DA87D0B" w14:textId="77777777" w:rsidR="00586F4F" w:rsidRDefault="00000000">
      <w:pPr>
        <w:pStyle w:val="Kop1"/>
        <w:numPr>
          <w:ilvl w:val="0"/>
          <w:numId w:val="0"/>
        </w:numPr>
      </w:pPr>
      <w:bookmarkStart w:id="320" w:name="_Toc51750248"/>
      <w:bookmarkStart w:id="321" w:name="_Toc42596155"/>
      <w:bookmarkStart w:id="322" w:name="_Toc178598402"/>
      <w:r>
        <w:lastRenderedPageBreak/>
        <w:t>Documentatie</w:t>
      </w:r>
      <w:bookmarkEnd w:id="320"/>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86F4F" w14:paraId="6B28E05C" w14:textId="77777777">
        <w:trPr>
          <w:tblHeader/>
        </w:trPr>
        <w:tc>
          <w:tcPr>
            <w:tcW w:w="7465" w:type="dxa"/>
            <w:tcBorders>
              <w:top w:val="single" w:sz="2" w:space="0" w:color="000001"/>
              <w:left w:val="single" w:sz="2" w:space="0" w:color="000001"/>
              <w:bottom w:val="single" w:sz="2" w:space="0" w:color="000001"/>
            </w:tcBorders>
            <w:shd w:val="clear" w:color="auto" w:fill="808080"/>
          </w:tcPr>
          <w:p w14:paraId="73D1F439" w14:textId="77777777" w:rsidR="00586F4F" w:rsidRDefault="00000000">
            <w:pPr>
              <w:pStyle w:val="TableHeading0"/>
              <w:numPr>
                <w:ilvl w:val="0"/>
                <w:numId w:val="4"/>
              </w:numPr>
              <w:spacing w:after="120"/>
            </w:pPr>
            <w:r>
              <w:rPr>
                <w:rFonts w:eastAsia="Lucida Sans Unicode" w:cs="Tahoma"/>
                <w:szCs w:val="20"/>
              </w:rPr>
              <w:t>Document</w:t>
            </w:r>
          </w:p>
        </w:tc>
        <w:tc>
          <w:tcPr>
            <w:tcW w:w="1443" w:type="dxa"/>
            <w:tcBorders>
              <w:top w:val="single" w:sz="2" w:space="0" w:color="000001"/>
              <w:left w:val="single" w:sz="2" w:space="0" w:color="000001"/>
              <w:bottom w:val="single" w:sz="2" w:space="0" w:color="000001"/>
            </w:tcBorders>
            <w:shd w:val="clear" w:color="auto" w:fill="808080"/>
          </w:tcPr>
          <w:p w14:paraId="589317D5" w14:textId="77777777" w:rsidR="00586F4F" w:rsidRDefault="00000000">
            <w:pPr>
              <w:pStyle w:val="TableHeading0"/>
              <w:numPr>
                <w:ilvl w:val="0"/>
                <w:numId w:val="4"/>
              </w:numPr>
              <w:spacing w:after="120"/>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tcBorders>
            <w:shd w:val="clear" w:color="auto" w:fill="808080"/>
          </w:tcPr>
          <w:p w14:paraId="1E061A3A" w14:textId="77777777" w:rsidR="00586F4F" w:rsidRDefault="00000000">
            <w:pPr>
              <w:pStyle w:val="TableHeading0"/>
              <w:numPr>
                <w:ilvl w:val="0"/>
                <w:numId w:val="4"/>
              </w:numPr>
              <w:spacing w:after="120"/>
            </w:pPr>
            <w:r>
              <w:rPr>
                <w:rFonts w:eastAsia="Lucida Sans Unicode" w:cs="Tahoma"/>
                <w:szCs w:val="20"/>
              </w:rPr>
              <w:t>Versie</w:t>
            </w:r>
          </w:p>
        </w:tc>
      </w:tr>
      <w:tr w:rsidR="00586F4F" w14:paraId="7E81F1A2" w14:textId="77777777">
        <w:tc>
          <w:tcPr>
            <w:tcW w:w="7465" w:type="dxa"/>
            <w:tcBorders>
              <w:top w:val="single" w:sz="2" w:space="0" w:color="000001"/>
              <w:left w:val="single" w:sz="2" w:space="0" w:color="000001"/>
              <w:bottom w:val="single" w:sz="2" w:space="0" w:color="000001"/>
            </w:tcBorders>
            <w:shd w:val="clear" w:color="auto" w:fill="FFFFFF"/>
          </w:tcPr>
          <w:p w14:paraId="1A341998" w14:textId="77777777" w:rsidR="00586F4F"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BC68C8C" w14:textId="77777777" w:rsidR="00586F4F" w:rsidRDefault="00000000">
            <w:pPr>
              <w:pStyle w:val="TableContents"/>
              <w:numPr>
                <w:ilvl w:val="0"/>
                <w:numId w:val="4"/>
              </w:numPr>
              <w:spacing w:after="120"/>
            </w:pPr>
            <w:hyperlink r:id="rId114">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tcBorders>
            <w:shd w:val="clear" w:color="auto" w:fill="FFFFFF"/>
          </w:tcPr>
          <w:p w14:paraId="6B0AB6C4" w14:textId="77777777" w:rsidR="00586F4F" w:rsidRDefault="00000000">
            <w:pPr>
              <w:pStyle w:val="TableContents"/>
              <w:numPr>
                <w:ilvl w:val="0"/>
                <w:numId w:val="4"/>
              </w:numPr>
              <w:spacing w:after="120"/>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126A3A" w14:textId="77777777" w:rsidR="00586F4F" w:rsidRDefault="00000000">
            <w:pPr>
              <w:pStyle w:val="TableContents"/>
              <w:numPr>
                <w:ilvl w:val="0"/>
                <w:numId w:val="4"/>
              </w:numPr>
              <w:spacing w:after="120"/>
              <w:jc w:val="center"/>
            </w:pPr>
            <w:r>
              <w:rPr>
                <w:rFonts w:eastAsia="Lucida Sans Unicode" w:cs="Tahoma"/>
                <w:szCs w:val="20"/>
              </w:rPr>
              <w:t>1.1</w:t>
            </w:r>
          </w:p>
        </w:tc>
      </w:tr>
      <w:tr w:rsidR="00586F4F" w14:paraId="01CC832D" w14:textId="77777777">
        <w:tc>
          <w:tcPr>
            <w:tcW w:w="7465" w:type="dxa"/>
            <w:tcBorders>
              <w:top w:val="single" w:sz="2" w:space="0" w:color="000001"/>
              <w:left w:val="single" w:sz="2" w:space="0" w:color="000001"/>
              <w:bottom w:val="single" w:sz="2" w:space="0" w:color="000001"/>
            </w:tcBorders>
            <w:shd w:val="clear" w:color="auto" w:fill="FFFFFF"/>
          </w:tcPr>
          <w:p w14:paraId="5A1FC764" w14:textId="77777777" w:rsidR="00586F4F" w:rsidRDefault="00000000">
            <w:pPr>
              <w:pStyle w:val="TableContents"/>
              <w:numPr>
                <w:ilvl w:val="0"/>
                <w:numId w:val="4"/>
              </w:numPr>
              <w:spacing w:after="120"/>
            </w:pPr>
            <w:r>
              <w:rPr>
                <w:rFonts w:eastAsia="Lucida Sans Unicode" w:cs="Tahoma"/>
                <w:szCs w:val="20"/>
              </w:rPr>
              <w:t>Handreiking Visualisatie</w:t>
            </w:r>
          </w:p>
          <w:p w14:paraId="103124C4" w14:textId="77777777" w:rsidR="00586F4F" w:rsidRDefault="00000000">
            <w:pPr>
              <w:pStyle w:val="TableContents"/>
              <w:numPr>
                <w:ilvl w:val="0"/>
                <w:numId w:val="4"/>
              </w:numPr>
              <w:spacing w:after="120"/>
            </w:pPr>
            <w:hyperlink r:id="rId115">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tcBorders>
            <w:shd w:val="clear" w:color="auto" w:fill="FFFFFF"/>
          </w:tcPr>
          <w:p w14:paraId="485C3A16" w14:textId="77777777" w:rsidR="00586F4F" w:rsidRDefault="00000000">
            <w:pPr>
              <w:pStyle w:val="TableContents"/>
              <w:numPr>
                <w:ilvl w:val="0"/>
                <w:numId w:val="4"/>
              </w:numPr>
              <w:spacing w:after="120"/>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2D3164" w14:textId="77777777" w:rsidR="00586F4F" w:rsidRDefault="00000000">
            <w:pPr>
              <w:pStyle w:val="TableContents"/>
              <w:numPr>
                <w:ilvl w:val="0"/>
                <w:numId w:val="4"/>
              </w:numPr>
              <w:spacing w:after="120"/>
              <w:jc w:val="center"/>
            </w:pPr>
            <w:r>
              <w:rPr>
                <w:rFonts w:eastAsia="Lucida Sans Unicode" w:cs="Tahoma"/>
                <w:szCs w:val="20"/>
              </w:rPr>
              <w:t>1.0.1</w:t>
            </w:r>
          </w:p>
        </w:tc>
      </w:tr>
      <w:tr w:rsidR="00586F4F" w14:paraId="4FA093BE" w14:textId="77777777">
        <w:tc>
          <w:tcPr>
            <w:tcW w:w="7465" w:type="dxa"/>
            <w:tcBorders>
              <w:top w:val="single" w:sz="2" w:space="0" w:color="000001"/>
              <w:left w:val="single" w:sz="2" w:space="0" w:color="000001"/>
              <w:bottom w:val="single" w:sz="2" w:space="0" w:color="000001"/>
            </w:tcBorders>
            <w:shd w:val="clear" w:color="auto" w:fill="FFFFFF"/>
          </w:tcPr>
          <w:p w14:paraId="1DD11184" w14:textId="77777777" w:rsidR="00586F4F" w:rsidRDefault="00000000">
            <w:pPr>
              <w:pStyle w:val="TableContents"/>
              <w:numPr>
                <w:ilvl w:val="0"/>
                <w:numId w:val="4"/>
              </w:numPr>
              <w:spacing w:after="120"/>
            </w:pPr>
            <w:r>
              <w:t xml:space="preserve">Nederlandse Richtlijn </w:t>
            </w:r>
            <w:proofErr w:type="spellStart"/>
            <w:r>
              <w:t>Tiling</w:t>
            </w:r>
            <w:proofErr w:type="spellEnd"/>
          </w:p>
          <w:p w14:paraId="7899C952" w14:textId="77777777" w:rsidR="00586F4F" w:rsidRDefault="00000000">
            <w:pPr>
              <w:pStyle w:val="TableContents"/>
              <w:numPr>
                <w:ilvl w:val="0"/>
                <w:numId w:val="4"/>
              </w:numPr>
              <w:spacing w:after="120"/>
            </w:pPr>
            <w:hyperlink r:id="rId116">
              <w:r>
                <w:rPr>
                  <w:rStyle w:val="InternetLink"/>
                </w:rPr>
                <w:t>http://www.geonovum.nl/sites/default/files/nederlandse_richtlijn_tiling_-_versie_1.1.pdf</w:t>
              </w:r>
            </w:hyperlink>
          </w:p>
          <w:p w14:paraId="3ECD53DD" w14:textId="77777777" w:rsidR="00586F4F" w:rsidRDefault="00586F4F">
            <w:pPr>
              <w:pStyle w:val="TableContents"/>
              <w:numPr>
                <w:ilvl w:val="0"/>
                <w:numId w:val="4"/>
              </w:numPr>
              <w:spacing w:after="120"/>
            </w:pPr>
          </w:p>
        </w:tc>
        <w:tc>
          <w:tcPr>
            <w:tcW w:w="1443" w:type="dxa"/>
            <w:tcBorders>
              <w:top w:val="single" w:sz="2" w:space="0" w:color="000001"/>
              <w:left w:val="single" w:sz="2" w:space="0" w:color="000001"/>
              <w:bottom w:val="single" w:sz="2" w:space="0" w:color="000001"/>
            </w:tcBorders>
            <w:shd w:val="clear" w:color="auto" w:fill="FFFFFF"/>
          </w:tcPr>
          <w:p w14:paraId="66170F89" w14:textId="77777777" w:rsidR="00586F4F" w:rsidRDefault="00000000">
            <w:pPr>
              <w:pStyle w:val="TableContents"/>
              <w:numPr>
                <w:ilvl w:val="3"/>
                <w:numId w:val="4"/>
              </w:numPr>
              <w:spacing w:after="120"/>
            </w:pPr>
            <w: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DBBFB33" w14:textId="77777777" w:rsidR="00586F4F" w:rsidRDefault="00000000">
            <w:pPr>
              <w:pStyle w:val="TableContents"/>
              <w:numPr>
                <w:ilvl w:val="0"/>
                <w:numId w:val="4"/>
              </w:numPr>
              <w:spacing w:after="120"/>
              <w:jc w:val="center"/>
            </w:pPr>
            <w:r>
              <w:t>1.1</w:t>
            </w:r>
          </w:p>
        </w:tc>
      </w:tr>
    </w:tbl>
    <w:p w14:paraId="5E50AD0C" w14:textId="77777777" w:rsidR="00586F4F" w:rsidRDefault="00586F4F">
      <w:pPr>
        <w:pStyle w:val="Heading"/>
        <w:numPr>
          <w:ilvl w:val="0"/>
          <w:numId w:val="4"/>
        </w:numPr>
      </w:pPr>
    </w:p>
    <w:p w14:paraId="580B9B12" w14:textId="1A5EE8D3" w:rsidR="00586F4F" w:rsidRDefault="00C3426D" w:rsidP="00C3426D">
      <w:pPr>
        <w:pStyle w:val="Kop1"/>
        <w:numPr>
          <w:ilvl w:val="0"/>
          <w:numId w:val="0"/>
        </w:numPr>
      </w:pPr>
      <w:bookmarkStart w:id="323" w:name="_Toc178598403"/>
      <w:r>
        <w:t>Changelog</w:t>
      </w:r>
      <w:bookmarkEnd w:id="323"/>
    </w:p>
    <w:tbl>
      <w:tblPr>
        <w:tblStyle w:val="Tabelraster"/>
        <w:tblW w:w="0" w:type="auto"/>
        <w:tblLook w:val="04A0" w:firstRow="1" w:lastRow="0" w:firstColumn="1" w:lastColumn="0" w:noHBand="0" w:noVBand="1"/>
      </w:tblPr>
      <w:tblGrid>
        <w:gridCol w:w="4515"/>
        <w:gridCol w:w="3762"/>
        <w:gridCol w:w="1577"/>
      </w:tblGrid>
      <w:tr w:rsidR="00C3426D" w:rsidRPr="00C3426D" w14:paraId="5A2D68F2" w14:textId="77777777" w:rsidTr="00C3426D">
        <w:trPr>
          <w:trHeight w:val="264"/>
        </w:trPr>
        <w:tc>
          <w:tcPr>
            <w:tcW w:w="4700" w:type="dxa"/>
            <w:hideMark/>
          </w:tcPr>
          <w:p w14:paraId="35CFA100" w14:textId="77777777" w:rsidR="00C3426D" w:rsidRPr="00C3426D" w:rsidRDefault="00C3426D" w:rsidP="00C3426D">
            <w:pPr>
              <w:pStyle w:val="Plattetekst1"/>
              <w:rPr>
                <w:b/>
                <w:bCs/>
              </w:rPr>
            </w:pPr>
            <w:r w:rsidRPr="00C3426D">
              <w:rPr>
                <w:b/>
                <w:bCs/>
              </w:rPr>
              <w:t>Onderdeel</w:t>
            </w:r>
          </w:p>
        </w:tc>
        <w:tc>
          <w:tcPr>
            <w:tcW w:w="5580" w:type="dxa"/>
            <w:hideMark/>
          </w:tcPr>
          <w:p w14:paraId="79603F75" w14:textId="77777777" w:rsidR="00C3426D" w:rsidRPr="00C3426D" w:rsidRDefault="00C3426D" w:rsidP="00C3426D">
            <w:pPr>
              <w:pStyle w:val="Plattetekst1"/>
              <w:rPr>
                <w:b/>
                <w:bCs/>
              </w:rPr>
            </w:pPr>
            <w:r w:rsidRPr="00C3426D">
              <w:rPr>
                <w:b/>
                <w:bCs/>
              </w:rPr>
              <w:t>Wijziging</w:t>
            </w:r>
          </w:p>
        </w:tc>
        <w:tc>
          <w:tcPr>
            <w:tcW w:w="2260" w:type="dxa"/>
            <w:hideMark/>
          </w:tcPr>
          <w:p w14:paraId="7C6F7020" w14:textId="77777777" w:rsidR="00C3426D" w:rsidRPr="00C3426D" w:rsidRDefault="00C3426D" w:rsidP="00C3426D">
            <w:pPr>
              <w:pStyle w:val="Plattetekst1"/>
              <w:rPr>
                <w:b/>
                <w:bCs/>
              </w:rPr>
            </w:pPr>
            <w:r w:rsidRPr="00C3426D">
              <w:rPr>
                <w:b/>
                <w:bCs/>
              </w:rPr>
              <w:t>Issue</w:t>
            </w:r>
          </w:p>
        </w:tc>
      </w:tr>
      <w:tr w:rsidR="00C3426D" w:rsidRPr="00C3426D" w14:paraId="4DC101FE" w14:textId="77777777" w:rsidTr="00C3426D">
        <w:trPr>
          <w:trHeight w:val="264"/>
        </w:trPr>
        <w:tc>
          <w:tcPr>
            <w:tcW w:w="4700" w:type="dxa"/>
            <w:hideMark/>
          </w:tcPr>
          <w:p w14:paraId="1B1FE65B" w14:textId="77777777" w:rsidR="00C3426D" w:rsidRPr="00C3426D" w:rsidRDefault="00C3426D" w:rsidP="00C3426D">
            <w:pPr>
              <w:pStyle w:val="Plattetekst1"/>
            </w:pPr>
            <w:r w:rsidRPr="00C3426D">
              <w:t xml:space="preserve">sld-kabelleiding.xml </w:t>
            </w:r>
          </w:p>
        </w:tc>
        <w:tc>
          <w:tcPr>
            <w:tcW w:w="5580" w:type="dxa"/>
            <w:hideMark/>
          </w:tcPr>
          <w:p w14:paraId="31D4EDC0" w14:textId="77777777" w:rsidR="00C3426D" w:rsidRPr="00C3426D" w:rsidRDefault="00C3426D" w:rsidP="00C3426D">
            <w:pPr>
              <w:pStyle w:val="Plattetekst1"/>
            </w:pPr>
            <w:r w:rsidRPr="00C3426D">
              <w:t>Huidige status voor fictief ingetekende leiding toevoegen</w:t>
            </w:r>
          </w:p>
        </w:tc>
        <w:tc>
          <w:tcPr>
            <w:tcW w:w="2260" w:type="dxa"/>
            <w:hideMark/>
          </w:tcPr>
          <w:p w14:paraId="50B1BD89" w14:textId="77777777" w:rsidR="00C3426D" w:rsidRPr="00C3426D" w:rsidRDefault="00C3426D" w:rsidP="00C3426D">
            <w:pPr>
              <w:pStyle w:val="Plattetekst1"/>
            </w:pPr>
            <w:r w:rsidRPr="00C3426D">
              <w:t>354</w:t>
            </w:r>
          </w:p>
        </w:tc>
      </w:tr>
      <w:tr w:rsidR="00C3426D" w:rsidRPr="00C3426D" w14:paraId="0D720817" w14:textId="77777777" w:rsidTr="00C3426D">
        <w:trPr>
          <w:trHeight w:val="264"/>
        </w:trPr>
        <w:tc>
          <w:tcPr>
            <w:tcW w:w="4700" w:type="dxa"/>
            <w:hideMark/>
          </w:tcPr>
          <w:p w14:paraId="00764338" w14:textId="77777777" w:rsidR="00C3426D" w:rsidRPr="00C3426D" w:rsidRDefault="00C3426D" w:rsidP="00C3426D">
            <w:pPr>
              <w:pStyle w:val="Plattetekst1"/>
            </w:pPr>
            <w:r w:rsidRPr="00C3426D">
              <w:t xml:space="preserve">sld-mantelbuis.xml </w:t>
            </w:r>
          </w:p>
        </w:tc>
        <w:tc>
          <w:tcPr>
            <w:tcW w:w="5580" w:type="dxa"/>
            <w:hideMark/>
          </w:tcPr>
          <w:p w14:paraId="53FD7BEE" w14:textId="77777777" w:rsidR="00C3426D" w:rsidRPr="00C3426D" w:rsidRDefault="00C3426D" w:rsidP="00C3426D">
            <w:pPr>
              <w:pStyle w:val="Plattetekst1"/>
            </w:pPr>
            <w:r w:rsidRPr="00C3426D">
              <w:t>Toevoegen visualisatie eigenaarschap</w:t>
            </w:r>
          </w:p>
        </w:tc>
        <w:tc>
          <w:tcPr>
            <w:tcW w:w="2260" w:type="dxa"/>
            <w:hideMark/>
          </w:tcPr>
          <w:p w14:paraId="3E884955" w14:textId="77777777" w:rsidR="00C3426D" w:rsidRPr="00C3426D" w:rsidRDefault="00C3426D" w:rsidP="00C3426D">
            <w:pPr>
              <w:pStyle w:val="Plattetekst1"/>
            </w:pPr>
            <w:r w:rsidRPr="00C3426D">
              <w:t>324</w:t>
            </w:r>
          </w:p>
        </w:tc>
      </w:tr>
      <w:tr w:rsidR="00C3426D" w:rsidRPr="00C3426D" w14:paraId="4E078D3D" w14:textId="77777777" w:rsidTr="00C3426D">
        <w:trPr>
          <w:trHeight w:val="528"/>
        </w:trPr>
        <w:tc>
          <w:tcPr>
            <w:tcW w:w="4700" w:type="dxa"/>
            <w:hideMark/>
          </w:tcPr>
          <w:p w14:paraId="6AAD1566" w14:textId="77777777" w:rsidR="00C3426D" w:rsidRPr="00C3426D" w:rsidRDefault="00C3426D" w:rsidP="00C3426D">
            <w:pPr>
              <w:pStyle w:val="Plattetekst1"/>
            </w:pPr>
            <w:r w:rsidRPr="00C3426D">
              <w:t xml:space="preserve">sld-ductkabelbedmetextrageometrie.xml </w:t>
            </w:r>
          </w:p>
        </w:tc>
        <w:tc>
          <w:tcPr>
            <w:tcW w:w="5580" w:type="dxa"/>
            <w:hideMark/>
          </w:tcPr>
          <w:p w14:paraId="0D1AC8FE"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79D7111" w14:textId="77777777" w:rsidR="00C3426D" w:rsidRPr="00C3426D" w:rsidRDefault="00C3426D" w:rsidP="00C3426D">
            <w:pPr>
              <w:pStyle w:val="Plattetekst1"/>
            </w:pPr>
            <w:r w:rsidRPr="00C3426D">
              <w:t>267</w:t>
            </w:r>
          </w:p>
        </w:tc>
      </w:tr>
      <w:tr w:rsidR="00C3426D" w:rsidRPr="00C3426D" w14:paraId="2616441D" w14:textId="77777777" w:rsidTr="00C3426D">
        <w:trPr>
          <w:trHeight w:val="528"/>
        </w:trPr>
        <w:tc>
          <w:tcPr>
            <w:tcW w:w="4700" w:type="dxa"/>
            <w:hideMark/>
          </w:tcPr>
          <w:p w14:paraId="12C244DD" w14:textId="77777777" w:rsidR="00C3426D" w:rsidRPr="00C3426D" w:rsidRDefault="00C3426D" w:rsidP="00C3426D">
            <w:pPr>
              <w:pStyle w:val="Plattetekst1"/>
            </w:pPr>
            <w:r w:rsidRPr="00C3426D">
              <w:t>sld-kabelleidingmetextrageometrie.xml</w:t>
            </w:r>
          </w:p>
        </w:tc>
        <w:tc>
          <w:tcPr>
            <w:tcW w:w="5580" w:type="dxa"/>
            <w:hideMark/>
          </w:tcPr>
          <w:p w14:paraId="41D894BF"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2CCF41A6" w14:textId="77777777" w:rsidR="00C3426D" w:rsidRPr="00C3426D" w:rsidRDefault="00C3426D" w:rsidP="00C3426D">
            <w:pPr>
              <w:pStyle w:val="Plattetekst1"/>
            </w:pPr>
            <w:r w:rsidRPr="00C3426D">
              <w:t>267</w:t>
            </w:r>
          </w:p>
        </w:tc>
      </w:tr>
      <w:tr w:rsidR="00C3426D" w:rsidRPr="00C3426D" w14:paraId="112BA72F" w14:textId="77777777" w:rsidTr="00C3426D">
        <w:trPr>
          <w:trHeight w:val="528"/>
        </w:trPr>
        <w:tc>
          <w:tcPr>
            <w:tcW w:w="4700" w:type="dxa"/>
            <w:hideMark/>
          </w:tcPr>
          <w:p w14:paraId="3F3FD8F6" w14:textId="77777777" w:rsidR="00C3426D" w:rsidRPr="00C3426D" w:rsidRDefault="00C3426D" w:rsidP="00C3426D">
            <w:pPr>
              <w:pStyle w:val="Plattetekst1"/>
            </w:pPr>
            <w:r w:rsidRPr="00C3426D">
              <w:t xml:space="preserve">sld-kastmetextrageometrie.xml </w:t>
            </w:r>
          </w:p>
        </w:tc>
        <w:tc>
          <w:tcPr>
            <w:tcW w:w="5580" w:type="dxa"/>
            <w:hideMark/>
          </w:tcPr>
          <w:p w14:paraId="0F7339B3"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27943D2" w14:textId="77777777" w:rsidR="00C3426D" w:rsidRPr="00C3426D" w:rsidRDefault="00C3426D" w:rsidP="00C3426D">
            <w:pPr>
              <w:pStyle w:val="Plattetekst1"/>
            </w:pPr>
            <w:r w:rsidRPr="00C3426D">
              <w:t>267</w:t>
            </w:r>
          </w:p>
        </w:tc>
      </w:tr>
      <w:tr w:rsidR="00C3426D" w:rsidRPr="00C3426D" w14:paraId="564FCA0B" w14:textId="77777777" w:rsidTr="00C3426D">
        <w:trPr>
          <w:trHeight w:val="528"/>
        </w:trPr>
        <w:tc>
          <w:tcPr>
            <w:tcW w:w="4700" w:type="dxa"/>
            <w:hideMark/>
          </w:tcPr>
          <w:p w14:paraId="52B96C06" w14:textId="77777777" w:rsidR="00C3426D" w:rsidRPr="00C3426D" w:rsidRDefault="00C3426D" w:rsidP="00C3426D">
            <w:pPr>
              <w:pStyle w:val="Plattetekst1"/>
            </w:pPr>
            <w:r w:rsidRPr="00C3426D">
              <w:t>sld-leidingelementmetextrageometrie.xml</w:t>
            </w:r>
          </w:p>
        </w:tc>
        <w:tc>
          <w:tcPr>
            <w:tcW w:w="5580" w:type="dxa"/>
            <w:hideMark/>
          </w:tcPr>
          <w:p w14:paraId="2E71F3A1"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w:t>
            </w:r>
            <w:r w:rsidRPr="00C3426D">
              <w:lastRenderedPageBreak/>
              <w:t>object buiten het graafgebied zit</w:t>
            </w:r>
          </w:p>
        </w:tc>
        <w:tc>
          <w:tcPr>
            <w:tcW w:w="2260" w:type="dxa"/>
            <w:hideMark/>
          </w:tcPr>
          <w:p w14:paraId="649C2BF9" w14:textId="77777777" w:rsidR="00C3426D" w:rsidRPr="00C3426D" w:rsidRDefault="00C3426D" w:rsidP="00C3426D">
            <w:pPr>
              <w:pStyle w:val="Plattetekst1"/>
            </w:pPr>
            <w:r w:rsidRPr="00C3426D">
              <w:lastRenderedPageBreak/>
              <w:t>267</w:t>
            </w:r>
          </w:p>
        </w:tc>
      </w:tr>
      <w:tr w:rsidR="00C3426D" w:rsidRPr="00C3426D" w14:paraId="633DA395" w14:textId="77777777" w:rsidTr="00C3426D">
        <w:trPr>
          <w:trHeight w:val="528"/>
        </w:trPr>
        <w:tc>
          <w:tcPr>
            <w:tcW w:w="4700" w:type="dxa"/>
            <w:hideMark/>
          </w:tcPr>
          <w:p w14:paraId="4E06F8FD" w14:textId="77777777" w:rsidR="00C3426D" w:rsidRPr="00C3426D" w:rsidRDefault="00C3426D" w:rsidP="00C3426D">
            <w:pPr>
              <w:pStyle w:val="Plattetekst1"/>
            </w:pPr>
            <w:r w:rsidRPr="00C3426D">
              <w:t xml:space="preserve">sld-mangatmetextrageometrie.xml </w:t>
            </w:r>
          </w:p>
        </w:tc>
        <w:tc>
          <w:tcPr>
            <w:tcW w:w="5580" w:type="dxa"/>
            <w:hideMark/>
          </w:tcPr>
          <w:p w14:paraId="7C8AD873"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759EAC1C" w14:textId="77777777" w:rsidR="00C3426D" w:rsidRPr="00C3426D" w:rsidRDefault="00C3426D" w:rsidP="00C3426D">
            <w:pPr>
              <w:pStyle w:val="Plattetekst1"/>
            </w:pPr>
            <w:r w:rsidRPr="00C3426D">
              <w:t>267</w:t>
            </w:r>
          </w:p>
        </w:tc>
      </w:tr>
      <w:tr w:rsidR="00C3426D" w:rsidRPr="00C3426D" w14:paraId="3BAB7624" w14:textId="77777777" w:rsidTr="00C3426D">
        <w:trPr>
          <w:trHeight w:val="528"/>
        </w:trPr>
        <w:tc>
          <w:tcPr>
            <w:tcW w:w="4700" w:type="dxa"/>
            <w:hideMark/>
          </w:tcPr>
          <w:p w14:paraId="4EB97D3E" w14:textId="77777777" w:rsidR="00C3426D" w:rsidRPr="00C3426D" w:rsidRDefault="00C3426D" w:rsidP="00C3426D">
            <w:pPr>
              <w:pStyle w:val="Plattetekst1"/>
            </w:pPr>
            <w:r w:rsidRPr="00C3426D">
              <w:t>sld-mantelbuismetextrageometrie.xml</w:t>
            </w:r>
          </w:p>
        </w:tc>
        <w:tc>
          <w:tcPr>
            <w:tcW w:w="5580" w:type="dxa"/>
            <w:hideMark/>
          </w:tcPr>
          <w:p w14:paraId="3D06A5DD"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4315F02B" w14:textId="77777777" w:rsidR="00C3426D" w:rsidRPr="00C3426D" w:rsidRDefault="00C3426D" w:rsidP="00C3426D">
            <w:pPr>
              <w:pStyle w:val="Plattetekst1"/>
            </w:pPr>
            <w:r w:rsidRPr="00C3426D">
              <w:t>267</w:t>
            </w:r>
          </w:p>
        </w:tc>
      </w:tr>
      <w:tr w:rsidR="00C3426D" w:rsidRPr="00C3426D" w14:paraId="3924D8D6" w14:textId="77777777" w:rsidTr="00C3426D">
        <w:trPr>
          <w:trHeight w:val="528"/>
        </w:trPr>
        <w:tc>
          <w:tcPr>
            <w:tcW w:w="4700" w:type="dxa"/>
            <w:hideMark/>
          </w:tcPr>
          <w:p w14:paraId="3BE018B9" w14:textId="77777777" w:rsidR="00C3426D" w:rsidRPr="00C3426D" w:rsidRDefault="00C3426D" w:rsidP="00C3426D">
            <w:pPr>
              <w:pStyle w:val="Plattetekst1"/>
            </w:pPr>
            <w:r w:rsidRPr="00C3426D">
              <w:t xml:space="preserve">sld-mastmetextrageometrie.xml </w:t>
            </w:r>
          </w:p>
        </w:tc>
        <w:tc>
          <w:tcPr>
            <w:tcW w:w="5580" w:type="dxa"/>
            <w:hideMark/>
          </w:tcPr>
          <w:p w14:paraId="1F213C4A"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59129682" w14:textId="77777777" w:rsidR="00C3426D" w:rsidRPr="00C3426D" w:rsidRDefault="00C3426D" w:rsidP="00C3426D">
            <w:pPr>
              <w:pStyle w:val="Plattetekst1"/>
            </w:pPr>
            <w:r w:rsidRPr="00C3426D">
              <w:t>267</w:t>
            </w:r>
          </w:p>
        </w:tc>
      </w:tr>
      <w:tr w:rsidR="00C3426D" w:rsidRPr="00C3426D" w14:paraId="19513DFE" w14:textId="77777777" w:rsidTr="00C3426D">
        <w:trPr>
          <w:trHeight w:val="528"/>
        </w:trPr>
        <w:tc>
          <w:tcPr>
            <w:tcW w:w="4700" w:type="dxa"/>
            <w:hideMark/>
          </w:tcPr>
          <w:p w14:paraId="559F5AE3" w14:textId="77777777" w:rsidR="00C3426D" w:rsidRPr="00C3426D" w:rsidRDefault="00C3426D" w:rsidP="00C3426D">
            <w:pPr>
              <w:pStyle w:val="Plattetekst1"/>
            </w:pPr>
            <w:r w:rsidRPr="00C3426D">
              <w:t xml:space="preserve">sld-technischgebouwmetextrageometrie.xml </w:t>
            </w:r>
          </w:p>
        </w:tc>
        <w:tc>
          <w:tcPr>
            <w:tcW w:w="5580" w:type="dxa"/>
            <w:hideMark/>
          </w:tcPr>
          <w:p w14:paraId="5D6EABCD"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79C1C28B" w14:textId="77777777" w:rsidR="00C3426D" w:rsidRPr="00C3426D" w:rsidRDefault="00C3426D" w:rsidP="00C3426D">
            <w:pPr>
              <w:pStyle w:val="Plattetekst1"/>
            </w:pPr>
            <w:r w:rsidRPr="00C3426D">
              <w:t>267</w:t>
            </w:r>
          </w:p>
        </w:tc>
      </w:tr>
      <w:tr w:rsidR="00C3426D" w:rsidRPr="00C3426D" w14:paraId="3423F88D" w14:textId="77777777" w:rsidTr="00C3426D">
        <w:trPr>
          <w:trHeight w:val="528"/>
        </w:trPr>
        <w:tc>
          <w:tcPr>
            <w:tcW w:w="4700" w:type="dxa"/>
            <w:hideMark/>
          </w:tcPr>
          <w:p w14:paraId="5CC3F78A" w14:textId="77777777" w:rsidR="00C3426D" w:rsidRPr="00C3426D" w:rsidRDefault="00C3426D" w:rsidP="00C3426D">
            <w:pPr>
              <w:pStyle w:val="Plattetekst1"/>
            </w:pPr>
            <w:r w:rsidRPr="00C3426D">
              <w:t xml:space="preserve">sld-torenmetextrageometrie.xml </w:t>
            </w:r>
          </w:p>
        </w:tc>
        <w:tc>
          <w:tcPr>
            <w:tcW w:w="5580" w:type="dxa"/>
            <w:hideMark/>
          </w:tcPr>
          <w:p w14:paraId="64FC40CC"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3C4EBFE1" w14:textId="77777777" w:rsidR="00C3426D" w:rsidRPr="00C3426D" w:rsidRDefault="00C3426D" w:rsidP="00C3426D">
            <w:pPr>
              <w:pStyle w:val="Plattetekst1"/>
            </w:pPr>
            <w:r w:rsidRPr="00C3426D">
              <w:t>267</w:t>
            </w:r>
          </w:p>
        </w:tc>
      </w:tr>
      <w:tr w:rsidR="00C3426D" w:rsidRPr="00C3426D" w14:paraId="44E31E15" w14:textId="77777777" w:rsidTr="00C3426D">
        <w:trPr>
          <w:trHeight w:val="528"/>
        </w:trPr>
        <w:tc>
          <w:tcPr>
            <w:tcW w:w="4700" w:type="dxa"/>
            <w:hideMark/>
          </w:tcPr>
          <w:p w14:paraId="6302FC95" w14:textId="77777777" w:rsidR="00C3426D" w:rsidRPr="00C3426D" w:rsidRDefault="00C3426D" w:rsidP="00C3426D">
            <w:pPr>
              <w:pStyle w:val="Plattetekst1"/>
            </w:pPr>
            <w:r w:rsidRPr="00C3426D">
              <w:t>PMKL-Versie-respec-Handreiking-visualisatie_3.0rc.docx</w:t>
            </w:r>
          </w:p>
        </w:tc>
        <w:tc>
          <w:tcPr>
            <w:tcW w:w="5580" w:type="dxa"/>
            <w:hideMark/>
          </w:tcPr>
          <w:p w14:paraId="04A0C549" w14:textId="77777777" w:rsidR="00C3426D" w:rsidRPr="00C3426D" w:rsidRDefault="00C3426D" w:rsidP="00C3426D">
            <w:pPr>
              <w:pStyle w:val="Plattetekst1"/>
            </w:pPr>
            <w:r w:rsidRPr="00C3426D">
              <w:t>Toevoegen visualisatie eigenaarschap</w:t>
            </w:r>
          </w:p>
        </w:tc>
        <w:tc>
          <w:tcPr>
            <w:tcW w:w="2260" w:type="dxa"/>
            <w:hideMark/>
          </w:tcPr>
          <w:p w14:paraId="26BD3D3D" w14:textId="77777777" w:rsidR="00C3426D" w:rsidRPr="00C3426D" w:rsidRDefault="00C3426D" w:rsidP="00C3426D">
            <w:pPr>
              <w:pStyle w:val="Plattetekst1"/>
            </w:pPr>
            <w:r w:rsidRPr="00C3426D">
              <w:t>324</w:t>
            </w:r>
          </w:p>
        </w:tc>
      </w:tr>
      <w:tr w:rsidR="00C3426D" w:rsidRPr="00C3426D" w14:paraId="0DB408DE" w14:textId="77777777" w:rsidTr="00C3426D">
        <w:trPr>
          <w:trHeight w:val="528"/>
        </w:trPr>
        <w:tc>
          <w:tcPr>
            <w:tcW w:w="4700" w:type="dxa"/>
            <w:hideMark/>
          </w:tcPr>
          <w:p w14:paraId="5805EC0F" w14:textId="77777777" w:rsidR="00C3426D" w:rsidRPr="00C3426D" w:rsidRDefault="00C3426D" w:rsidP="00C3426D">
            <w:pPr>
              <w:pStyle w:val="Plattetekst1"/>
            </w:pPr>
            <w:r w:rsidRPr="00C3426D">
              <w:t>PMKL-Versie-respec-Handreiking-visualisatie_3.0rc.docx</w:t>
            </w:r>
          </w:p>
        </w:tc>
        <w:tc>
          <w:tcPr>
            <w:tcW w:w="5580" w:type="dxa"/>
            <w:hideMark/>
          </w:tcPr>
          <w:p w14:paraId="763DF2E2" w14:textId="77777777" w:rsidR="00C3426D" w:rsidRPr="00C3426D" w:rsidRDefault="00C3426D" w:rsidP="00C3426D">
            <w:pPr>
              <w:pStyle w:val="Plattetekst1"/>
            </w:pPr>
            <w:r w:rsidRPr="00C3426D">
              <w:t xml:space="preserve">Visualisatie van </w:t>
            </w:r>
            <w:proofErr w:type="spellStart"/>
            <w:r w:rsidRPr="00C3426D">
              <w:t>ExtraGeometrie</w:t>
            </w:r>
            <w:proofErr w:type="spellEnd"/>
            <w:r w:rsidRPr="00C3426D">
              <w:t xml:space="preserve"> objecten waarbij het gerelateerde object buiten het graafgebied zit</w:t>
            </w:r>
          </w:p>
        </w:tc>
        <w:tc>
          <w:tcPr>
            <w:tcW w:w="2260" w:type="dxa"/>
            <w:hideMark/>
          </w:tcPr>
          <w:p w14:paraId="419BB679" w14:textId="77777777" w:rsidR="00C3426D" w:rsidRPr="00C3426D" w:rsidRDefault="00C3426D" w:rsidP="00C3426D">
            <w:pPr>
              <w:pStyle w:val="Plattetekst1"/>
            </w:pPr>
            <w:r w:rsidRPr="00C3426D">
              <w:t>267</w:t>
            </w:r>
          </w:p>
        </w:tc>
      </w:tr>
      <w:tr w:rsidR="00C3426D" w:rsidRPr="00C3426D" w14:paraId="2C405101" w14:textId="77777777" w:rsidTr="00C3426D">
        <w:trPr>
          <w:trHeight w:val="528"/>
        </w:trPr>
        <w:tc>
          <w:tcPr>
            <w:tcW w:w="4700" w:type="dxa"/>
            <w:hideMark/>
          </w:tcPr>
          <w:p w14:paraId="4EC4D602" w14:textId="77777777" w:rsidR="00C3426D" w:rsidRPr="00C3426D" w:rsidRDefault="00C3426D" w:rsidP="00C3426D">
            <w:pPr>
              <w:pStyle w:val="Plattetekst1"/>
            </w:pPr>
            <w:r w:rsidRPr="00C3426D">
              <w:t>PMKL-Versie-respec-Handreiking-visualisatie_3.0rc.docx</w:t>
            </w:r>
          </w:p>
        </w:tc>
        <w:tc>
          <w:tcPr>
            <w:tcW w:w="5580" w:type="dxa"/>
            <w:hideMark/>
          </w:tcPr>
          <w:p w14:paraId="7052EEC1" w14:textId="77777777" w:rsidR="00C3426D" w:rsidRPr="00C3426D" w:rsidRDefault="00C3426D" w:rsidP="00C3426D">
            <w:pPr>
              <w:pStyle w:val="Plattetekst1"/>
            </w:pPr>
            <w:r w:rsidRPr="00C3426D">
              <w:t>Huidige status voor fictief ingetekende leiding toevoegen</w:t>
            </w:r>
          </w:p>
        </w:tc>
        <w:tc>
          <w:tcPr>
            <w:tcW w:w="2260" w:type="dxa"/>
            <w:hideMark/>
          </w:tcPr>
          <w:p w14:paraId="389E4EC3" w14:textId="77777777" w:rsidR="00C3426D" w:rsidRPr="00C3426D" w:rsidRDefault="00C3426D" w:rsidP="00C3426D">
            <w:pPr>
              <w:pStyle w:val="Plattetekst1"/>
            </w:pPr>
            <w:r w:rsidRPr="00C3426D">
              <w:t>354</w:t>
            </w:r>
          </w:p>
        </w:tc>
      </w:tr>
    </w:tbl>
    <w:p w14:paraId="0C79676F" w14:textId="77777777" w:rsidR="00C3426D" w:rsidRDefault="00C3426D" w:rsidP="00C3426D">
      <w:pPr>
        <w:pStyle w:val="Plattetekst1"/>
      </w:pPr>
    </w:p>
    <w:p w14:paraId="5048E917" w14:textId="77777777" w:rsidR="00586F4F" w:rsidRDefault="00586F4F"/>
    <w:sectPr w:rsidR="00586F4F">
      <w:headerReference w:type="default" r:id="rId117"/>
      <w:footerReference w:type="default" r:id="rId118"/>
      <w:pgSz w:w="11906" w:h="16838"/>
      <w:pgMar w:top="1134" w:right="1134" w:bottom="2256" w:left="1134" w:header="0" w:footer="1134" w:gutter="0"/>
      <w:cols w:space="708"/>
      <w:formProt w:val="0"/>
      <w:docGrid w:linePitch="360" w:charSpace="3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C9E7C" w14:textId="77777777" w:rsidR="00507513" w:rsidRDefault="00507513">
      <w:r>
        <w:separator/>
      </w:r>
    </w:p>
  </w:endnote>
  <w:endnote w:type="continuationSeparator" w:id="0">
    <w:p w14:paraId="4F9B323F" w14:textId="77777777" w:rsidR="00507513" w:rsidRDefault="0050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586F4F" w14:paraId="6195FDAD" w14:textId="77777777">
      <w:tc>
        <w:tcPr>
          <w:tcW w:w="9052" w:type="dxa"/>
          <w:shd w:val="clear" w:color="auto" w:fill="FFFFFF"/>
        </w:tcPr>
        <w:p w14:paraId="5B1109E9" w14:textId="224490E3" w:rsidR="00586F4F" w:rsidRDefault="00000000">
          <w:pPr>
            <w:pStyle w:val="TableContents"/>
            <w:jc w:val="center"/>
          </w:pPr>
          <w:r>
            <w:t xml:space="preserve">Handreiking visualisatie – PMKL,  versie </w:t>
          </w:r>
          <w:r w:rsidR="00FE5F8E">
            <w:t>3.0</w:t>
          </w:r>
          <w:r>
            <w:t xml:space="preserve"> rc</w:t>
          </w:r>
        </w:p>
      </w:tc>
      <w:tc>
        <w:tcPr>
          <w:tcW w:w="556" w:type="dxa"/>
          <w:shd w:val="clear" w:color="auto" w:fill="FFFFFF"/>
        </w:tcPr>
        <w:p w14:paraId="37B62429" w14:textId="77777777" w:rsidR="00586F4F" w:rsidRDefault="00586F4F">
          <w:pPr>
            <w:jc w:val="right"/>
          </w:pPr>
        </w:p>
      </w:tc>
    </w:tr>
  </w:tbl>
  <w:p w14:paraId="5231CC4F" w14:textId="77777777" w:rsidR="00586F4F" w:rsidRDefault="00586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21668"/>
      <w:docPartObj>
        <w:docPartGallery w:val="Page Numbers (Bottom of Page)"/>
        <w:docPartUnique/>
      </w:docPartObj>
    </w:sdtPr>
    <w:sdtContent>
      <w:p w14:paraId="1F78D6BD" w14:textId="77777777" w:rsidR="00586F4F" w:rsidRDefault="00000000">
        <w:pPr>
          <w:pStyle w:val="Voettekst"/>
          <w:rPr>
            <w:sz w:val="16"/>
            <w:szCs w:val="16"/>
          </w:rPr>
        </w:pPr>
        <w:r>
          <w:fldChar w:fldCharType="begin"/>
        </w:r>
        <w:r>
          <w:instrText>PAGE</w:instrText>
        </w:r>
        <w:r>
          <w:fldChar w:fldCharType="separate"/>
        </w:r>
        <w:r>
          <w:t>2</w:t>
        </w:r>
        <w:r>
          <w:fldChar w:fldCharType="end"/>
        </w:r>
      </w:p>
    </w:sdtContent>
  </w:sdt>
  <w:p w14:paraId="79D2D092" w14:textId="77777777" w:rsidR="00586F4F" w:rsidRDefault="00586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F5599" w14:textId="77777777" w:rsidR="00507513" w:rsidRDefault="00507513">
      <w:r>
        <w:separator/>
      </w:r>
    </w:p>
  </w:footnote>
  <w:footnote w:type="continuationSeparator" w:id="0">
    <w:p w14:paraId="7AD98D8F" w14:textId="77777777" w:rsidR="00507513" w:rsidRDefault="00507513">
      <w:r>
        <w:continuationSeparator/>
      </w:r>
    </w:p>
  </w:footnote>
  <w:footnote w:id="1">
    <w:p w14:paraId="50DB69F1" w14:textId="77777777" w:rsidR="00586F4F"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0B685" w14:textId="77777777" w:rsidR="00586F4F" w:rsidRDefault="00586F4F">
    <w:pPr>
      <w:pStyle w:val="Koptekst"/>
    </w:pPr>
  </w:p>
  <w:p w14:paraId="5F470B9E" w14:textId="77777777" w:rsidR="00586F4F" w:rsidRDefault="00586F4F">
    <w:pPr>
      <w:pStyle w:val="Koptekst"/>
    </w:pPr>
  </w:p>
  <w:p w14:paraId="43959D9D" w14:textId="77777777" w:rsidR="00586F4F" w:rsidRDefault="00586F4F">
    <w:pPr>
      <w:pStyle w:val="Koptekst"/>
    </w:pPr>
  </w:p>
  <w:p w14:paraId="5DCC7B7B" w14:textId="77777777" w:rsidR="00586F4F" w:rsidRDefault="00586F4F">
    <w:pPr>
      <w:pStyle w:val="Koptekst"/>
    </w:pPr>
  </w:p>
  <w:p w14:paraId="08AA09A9" w14:textId="77777777" w:rsidR="00586F4F" w:rsidRDefault="00586F4F">
    <w:pPr>
      <w:pStyle w:val="Koptekst"/>
    </w:pPr>
  </w:p>
  <w:p w14:paraId="7E41420D" w14:textId="77777777" w:rsidR="00586F4F" w:rsidRDefault="00586F4F">
    <w:pPr>
      <w:pStyle w:val="Koptekst"/>
    </w:pPr>
  </w:p>
  <w:p w14:paraId="288FECA1" w14:textId="77777777" w:rsidR="00586F4F" w:rsidRDefault="00586F4F">
    <w:pPr>
      <w:pStyle w:val="Koptekst"/>
    </w:pPr>
  </w:p>
  <w:p w14:paraId="3475925D" w14:textId="77777777" w:rsidR="00586F4F" w:rsidRDefault="00586F4F">
    <w:pPr>
      <w:pStyle w:val="Koptekst"/>
    </w:pPr>
  </w:p>
  <w:p w14:paraId="1D7CC444" w14:textId="77777777" w:rsidR="00586F4F" w:rsidRDefault="00586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704C" w14:textId="77777777" w:rsidR="00586F4F" w:rsidRDefault="00586F4F">
    <w:pPr>
      <w:pStyle w:val="Koptekst"/>
    </w:pPr>
  </w:p>
  <w:p w14:paraId="3C56D77F" w14:textId="77777777" w:rsidR="00586F4F" w:rsidRDefault="00586F4F">
    <w:pPr>
      <w:pStyle w:val="Koptekst"/>
    </w:pPr>
  </w:p>
  <w:p w14:paraId="6A95EC57" w14:textId="77777777" w:rsidR="00586F4F" w:rsidRDefault="00586F4F">
    <w:pPr>
      <w:pStyle w:val="Koptekst"/>
    </w:pPr>
  </w:p>
  <w:p w14:paraId="1498B135" w14:textId="77777777" w:rsidR="00586F4F" w:rsidRDefault="00586F4F">
    <w:pPr>
      <w:pStyle w:val="Koptekst"/>
    </w:pPr>
  </w:p>
  <w:p w14:paraId="40D2EB70" w14:textId="77777777" w:rsidR="00586F4F" w:rsidRDefault="00586F4F">
    <w:pPr>
      <w:pStyle w:val="Koptekst"/>
    </w:pPr>
  </w:p>
  <w:p w14:paraId="769EEF77" w14:textId="77777777" w:rsidR="00586F4F" w:rsidRDefault="00586F4F">
    <w:pPr>
      <w:pStyle w:val="Koptekst"/>
    </w:pPr>
  </w:p>
  <w:p w14:paraId="4A55A8E2" w14:textId="77777777" w:rsidR="00586F4F" w:rsidRDefault="00586F4F">
    <w:pPr>
      <w:pStyle w:val="Koptekst"/>
    </w:pPr>
  </w:p>
  <w:p w14:paraId="533CBB4B" w14:textId="77777777" w:rsidR="00586F4F" w:rsidRDefault="00586F4F">
    <w:pPr>
      <w:pStyle w:val="Koptekst"/>
    </w:pPr>
  </w:p>
  <w:p w14:paraId="5BEA1A3D" w14:textId="77777777" w:rsidR="00586F4F" w:rsidRDefault="00586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290"/>
    <w:multiLevelType w:val="multilevel"/>
    <w:tmpl w:val="3DC8AE7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C653EDF"/>
    <w:multiLevelType w:val="multilevel"/>
    <w:tmpl w:val="55CC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8283A"/>
    <w:multiLevelType w:val="multilevel"/>
    <w:tmpl w:val="C4382E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010631A"/>
    <w:multiLevelType w:val="multilevel"/>
    <w:tmpl w:val="36A4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90799"/>
    <w:multiLevelType w:val="multilevel"/>
    <w:tmpl w:val="3A760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CAB0FC7"/>
    <w:multiLevelType w:val="multilevel"/>
    <w:tmpl w:val="DCFAE60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3C62138"/>
    <w:multiLevelType w:val="multilevel"/>
    <w:tmpl w:val="4B16FF0E"/>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55418"/>
    <w:multiLevelType w:val="multilevel"/>
    <w:tmpl w:val="B956A1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25887CE8"/>
    <w:multiLevelType w:val="multilevel"/>
    <w:tmpl w:val="4F9ED6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502E0"/>
    <w:multiLevelType w:val="multilevel"/>
    <w:tmpl w:val="E3A6E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793361"/>
    <w:multiLevelType w:val="multilevel"/>
    <w:tmpl w:val="8DCA0A60"/>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2352A5"/>
    <w:multiLevelType w:val="multilevel"/>
    <w:tmpl w:val="B24CA78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4A54CC1"/>
    <w:multiLevelType w:val="multilevel"/>
    <w:tmpl w:val="BABAE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767AA5"/>
    <w:multiLevelType w:val="multilevel"/>
    <w:tmpl w:val="A09A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E14B5F"/>
    <w:multiLevelType w:val="multilevel"/>
    <w:tmpl w:val="8CDAF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D0618DC"/>
    <w:multiLevelType w:val="multilevel"/>
    <w:tmpl w:val="C57CB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482D25"/>
    <w:multiLevelType w:val="multilevel"/>
    <w:tmpl w:val="4FF4A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3A56E1"/>
    <w:multiLevelType w:val="multilevel"/>
    <w:tmpl w:val="58926E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1E0485D"/>
    <w:multiLevelType w:val="multilevel"/>
    <w:tmpl w:val="CB5E6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F4A29"/>
    <w:multiLevelType w:val="multilevel"/>
    <w:tmpl w:val="B9522FD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E4C17F1"/>
    <w:multiLevelType w:val="multilevel"/>
    <w:tmpl w:val="4590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58633C"/>
    <w:multiLevelType w:val="multilevel"/>
    <w:tmpl w:val="A2E82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992702"/>
    <w:multiLevelType w:val="multilevel"/>
    <w:tmpl w:val="42E24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1975E5"/>
    <w:multiLevelType w:val="multilevel"/>
    <w:tmpl w:val="2F4A990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86D3D41"/>
    <w:multiLevelType w:val="multilevel"/>
    <w:tmpl w:val="5B484B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C2B5A2F"/>
    <w:multiLevelType w:val="multilevel"/>
    <w:tmpl w:val="E6C6B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833059">
    <w:abstractNumId w:val="6"/>
  </w:num>
  <w:num w:numId="2" w16cid:durableId="1803494272">
    <w:abstractNumId w:val="10"/>
  </w:num>
  <w:num w:numId="3" w16cid:durableId="1334455088">
    <w:abstractNumId w:val="18"/>
  </w:num>
  <w:num w:numId="4" w16cid:durableId="654383668">
    <w:abstractNumId w:val="1"/>
  </w:num>
  <w:num w:numId="5" w16cid:durableId="1893880598">
    <w:abstractNumId w:val="16"/>
  </w:num>
  <w:num w:numId="6" w16cid:durableId="917710196">
    <w:abstractNumId w:val="21"/>
  </w:num>
  <w:num w:numId="7" w16cid:durableId="2009601178">
    <w:abstractNumId w:val="12"/>
  </w:num>
  <w:num w:numId="8" w16cid:durableId="1330910442">
    <w:abstractNumId w:val="14"/>
  </w:num>
  <w:num w:numId="9" w16cid:durableId="954754936">
    <w:abstractNumId w:val="15"/>
  </w:num>
  <w:num w:numId="10" w16cid:durableId="36587019">
    <w:abstractNumId w:val="22"/>
  </w:num>
  <w:num w:numId="11" w16cid:durableId="196084552">
    <w:abstractNumId w:val="13"/>
  </w:num>
  <w:num w:numId="12" w16cid:durableId="879126923">
    <w:abstractNumId w:val="8"/>
  </w:num>
  <w:num w:numId="13" w16cid:durableId="350911066">
    <w:abstractNumId w:val="25"/>
  </w:num>
  <w:num w:numId="14" w16cid:durableId="449209734">
    <w:abstractNumId w:val="4"/>
  </w:num>
  <w:num w:numId="15" w16cid:durableId="482043128">
    <w:abstractNumId w:val="24"/>
  </w:num>
  <w:num w:numId="16" w16cid:durableId="403647529">
    <w:abstractNumId w:val="9"/>
  </w:num>
  <w:num w:numId="17" w16cid:durableId="71201609">
    <w:abstractNumId w:val="23"/>
  </w:num>
  <w:num w:numId="18" w16cid:durableId="1087581984">
    <w:abstractNumId w:val="7"/>
  </w:num>
  <w:num w:numId="19" w16cid:durableId="2052415272">
    <w:abstractNumId w:val="2"/>
  </w:num>
  <w:num w:numId="20" w16cid:durableId="889997669">
    <w:abstractNumId w:val="5"/>
  </w:num>
  <w:num w:numId="21" w16cid:durableId="893076372">
    <w:abstractNumId w:val="19"/>
  </w:num>
  <w:num w:numId="22" w16cid:durableId="1761021206">
    <w:abstractNumId w:val="17"/>
  </w:num>
  <w:num w:numId="23" w16cid:durableId="1580484942">
    <w:abstractNumId w:val="11"/>
  </w:num>
  <w:num w:numId="24" w16cid:durableId="568463150">
    <w:abstractNumId w:val="0"/>
  </w:num>
  <w:num w:numId="25" w16cid:durableId="1448740100">
    <w:abstractNumId w:val="20"/>
  </w:num>
  <w:num w:numId="26" w16cid:durableId="15767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formsDesign/>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w:docVar w:name="ID002" w:val="versie 3.0rc-intern"/>
    <w:docVar w:name="ID003" w:val="PMKL30rc-intern"/>
    <w:docVar w:name="ID004" w:val="kl"/>
    <w:docVar w:name="ID005" w:val="cv"/>
    <w:docVar w:name="ID006" w:val="st"/>
    <w:docVar w:name="ID007" w:val="cc-by-nd"/>
    <w:docVar w:name="ID008" w:val="2024-09-30"/>
    <w:docVar w:name="ID010" w:val="geen"/>
    <w:docVar w:name="ID011" w:val="Onwaar"/>
    <w:docVar w:name="ID012" w:val="1"/>
    <w:docVar w:name="ID012_001" w:val="Edward Mac Gillavry|Webmapper|https://webmapper.net/"/>
    <w:docVar w:name="ID013" w:val="2"/>
    <w:docVar w:name="ID013_001" w:val="Paul Janssen|Geonovum|https://www.geonovum.nl/"/>
    <w:docVar w:name="ID013_002" w:val="Edward Mac Gillavry|Webmapper|https://webmapper.net/"/>
    <w:docVar w:name="ID014" w:val="0"/>
    <w:docVar w:name="ID015" w:val="Waar"/>
    <w:docVar w:name="ID016" w:val="16"/>
    <w:docVar w:name="ID016_0182FE3F" w:val="0182FE3F|13|chapter|geen|_x000c_    Kaartsamenstelling"/>
    <w:docVar w:name="ID016_09656BE4" w:val="09656BE4|1|chapter|geen|Algemene visualisatieregels"/>
    <w:docVar w:name="ID016_09A3A812" w:val="09A3A812|11|chapter|geen|Gebiedsinformatielevering"/>
    <w:docVar w:name="ID016_1367890A" w:val="1367890A|0|chapter|geen|Visualisatie"/>
    <w:docVar w:name="ID016_14B1A8E7" w:val="14B1A8E7|9|chapter|geen|_x000c_"/>
    <w:docVar w:name="ID016_373024AC" w:val="373024AC|5|chapter|geen|_x000c_"/>
    <w:docVar w:name="ID016_4370E34C" w:val="4370E34C|4|chapter|geen|Kabel- en leidingcontainers"/>
    <w:docVar w:name="ID016_4CFBA350" w:val="4CFBA350|6|chapter|geen|Containerleidingelementen"/>
    <w:docVar w:name="ID016_52FC80FE" w:val="52FC80FE|8|chapter|geen|Extra elementen"/>
    <w:docVar w:name="ID016_57569EB8" w:val="57569EB8|2|chapter|geen|Kabels en leidingen"/>
    <w:docVar w:name="ID016_580B9B12" w:val="580B9B12|16|chapter|geen|Changelog"/>
    <w:docVar w:name="ID016_6D0A6927" w:val="6D0A6927|3|chapter|geen|_x000c_"/>
    <w:docVar w:name="ID016_6DA87D0B" w:val="6DA87D0B|15|chapter|geen|Documentatie"/>
    <w:docVar w:name="ID016_7157DE6A" w:val="7157DE6A|7|chapter|geen|_x000c_"/>
    <w:docVar w:name="ID016_76F8A7BE" w:val="76F8A7BE|12|chapter|geen|Kaartbeschrifting"/>
    <w:docVar w:name="ID016_7EA96AEC" w:val="7EA96AEC|10|chapter|geen|Leidingelementen"/>
    <w:docVar w:name="ID016_7F5E2C00" w:val="7F5E2C00|14|chapter|geen|Verklarende woordenlijst"/>
    <w:docVar w:name="ID017" w:val="3"/>
    <w:docVar w:name="ID017_000" w:val="sotd|Status van dit document|Onwaar"/>
    <w:docVar w:name="ID017_001" w:val="conformance|Conformiteit|Onwaar"/>
    <w:docVar w:name="ID017_002" w:val="tof|Lijst van figuren|Onwaar"/>
    <w:docVar w:name="ID017_003" w:val="index|Register|Onwaar"/>
    <w:docVar w:name="ID101" w:val="3.0.0"/>
  </w:docVars>
  <w:rsids>
    <w:rsidRoot w:val="00586F4F"/>
    <w:rsid w:val="000115CE"/>
    <w:rsid w:val="000C31CE"/>
    <w:rsid w:val="00121EF5"/>
    <w:rsid w:val="0013217C"/>
    <w:rsid w:val="00140238"/>
    <w:rsid w:val="001A132B"/>
    <w:rsid w:val="001C0159"/>
    <w:rsid w:val="002134EF"/>
    <w:rsid w:val="00243B26"/>
    <w:rsid w:val="002777EC"/>
    <w:rsid w:val="002C46DB"/>
    <w:rsid w:val="002E66A5"/>
    <w:rsid w:val="0037128A"/>
    <w:rsid w:val="0042131C"/>
    <w:rsid w:val="00435B2A"/>
    <w:rsid w:val="00476728"/>
    <w:rsid w:val="00507513"/>
    <w:rsid w:val="005618CF"/>
    <w:rsid w:val="00586F4F"/>
    <w:rsid w:val="005F40FA"/>
    <w:rsid w:val="006D6BBC"/>
    <w:rsid w:val="00736A8A"/>
    <w:rsid w:val="008052C7"/>
    <w:rsid w:val="00816FE8"/>
    <w:rsid w:val="00834E38"/>
    <w:rsid w:val="0089464B"/>
    <w:rsid w:val="00894650"/>
    <w:rsid w:val="009F4520"/>
    <w:rsid w:val="00A71881"/>
    <w:rsid w:val="00B409BF"/>
    <w:rsid w:val="00B554C6"/>
    <w:rsid w:val="00B61018"/>
    <w:rsid w:val="00B81103"/>
    <w:rsid w:val="00BA03BD"/>
    <w:rsid w:val="00C3426D"/>
    <w:rsid w:val="00C7478B"/>
    <w:rsid w:val="00D44109"/>
    <w:rsid w:val="00E1694A"/>
    <w:rsid w:val="00E233B1"/>
    <w:rsid w:val="00E34BF3"/>
    <w:rsid w:val="00E90091"/>
    <w:rsid w:val="00E97F0A"/>
    <w:rsid w:val="00EA3DBB"/>
    <w:rsid w:val="00F74712"/>
    <w:rsid w:val="00F93FD2"/>
    <w:rsid w:val="00FE5F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8394D"/>
  <w15:docId w15:val="{8BA35432-3DCD-4B6F-A9F3-A61DF1F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AF782A"/>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Tekstvantijdelijkeaanduiding">
    <w:name w:val="Placeholder Text"/>
    <w:basedOn w:val="Standaardalinea-lettertype"/>
    <w:uiPriority w:val="99"/>
    <w:semiHidden/>
    <w:rsid w:val="0089464B"/>
    <w:rPr>
      <w:color w:val="666666"/>
    </w:rPr>
  </w:style>
  <w:style w:type="table" w:styleId="Tabelraster">
    <w:name w:val="Table Grid"/>
    <w:basedOn w:val="Standaardtabel"/>
    <w:uiPriority w:val="59"/>
    <w:rsid w:val="00C34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93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517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eader" Target="header2.xml"/><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footer" Target="footer2.xm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hyperlink" Target="http://portal.opengeospatial.org/files/?artifact_id=12637" TargetMode="External"/><Relationship Id="rId119" Type="http://schemas.openxmlformats.org/officeDocument/2006/relationships/fontTable" Target="fontTable.xml"/><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hyperlink" Target="https://www.geonovum.nl/uploads/standards/downloads/handreiking%20webcartografie%201.0.1_0.pdf" TargetMode="Externa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hyperlink" Target="http://www.geonovum.nl/sites/default/files/nederlandse_richtlijn_tiling_-_versie_1.1.pdf" TargetMode="External"/><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GNM\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1025</TotalTime>
  <Pages>74</Pages>
  <Words>12507</Words>
  <Characters>68793</Characters>
  <Application>Microsoft Office Word</Application>
  <DocSecurity>0</DocSecurity>
  <Lines>573</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560</cp:revision>
  <cp:lastPrinted>2020-10-01T13:00:00Z</cp:lastPrinted>
  <dcterms:created xsi:type="dcterms:W3CDTF">2017-04-03T11:43:00Z</dcterms:created>
  <dcterms:modified xsi:type="dcterms:W3CDTF">2024-09-30T15:21:00Z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