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66FB912" w14:textId="77777777" w:rsidR="00184881" w:rsidRDefault="00184881">
      <w:pPr>
        <w:rPr>
          <w:rFonts w:eastAsia="Lucida Sans Unicode" w:cs="Tahoma"/>
          <w:szCs w:val="20"/>
        </w:rPr>
      </w:pPr>
    </w:p>
    <w:p w14:paraId="071BA07D" w14:textId="2DDF500A" w:rsidR="00184881" w:rsidRDefault="00000000">
      <w:pPr>
        <w:spacing w:line="360" w:lineRule="auto"/>
        <w:ind w:left="14" w:hanging="14"/>
      </w:pPr>
      <w:r>
        <w:rPr>
          <w:rFonts w:cs="Arial"/>
          <w:b/>
          <w:bCs/>
          <w:kern w:val="2"/>
          <w:sz w:val="32"/>
          <w:szCs w:val="32"/>
        </w:rPr>
        <w:t>Handreiking Visualisatie (PMKL) - versie 3.0</w:t>
      </w:r>
    </w:p>
    <w:p w14:paraId="49E890AF" w14:textId="77777777" w:rsidR="00184881" w:rsidRDefault="00184881" w:rsidP="00F823ED"/>
    <w:p w14:paraId="7A036908" w14:textId="6B0E50F8" w:rsidR="00184881" w:rsidRDefault="00000000">
      <w:pPr>
        <w:pStyle w:val="Bijschrift"/>
      </w:pPr>
      <w:r>
        <w:t>Geonovum Standaard</w:t>
      </w:r>
      <w:r>
        <w:br/>
      </w:r>
    </w:p>
    <w:p w14:paraId="6FE1417A" w14:textId="77777777" w:rsidR="00184881" w:rsidRDefault="00184881">
      <w:pPr>
        <w:pStyle w:val="Bijschrift"/>
      </w:pPr>
    </w:p>
    <w:p w14:paraId="2F99E2FA" w14:textId="77777777" w:rsidR="00184881" w:rsidRDefault="00000000">
      <w:r>
        <w:t>Deze versie:</w:t>
      </w:r>
    </w:p>
    <w:p w14:paraId="3DA55BD3" w14:textId="77777777" w:rsidR="00184881" w:rsidRDefault="00000000">
      <w:pPr>
        <w:ind w:left="720"/>
      </w:pPr>
      <w:r>
        <w:t>https//:</w:t>
      </w:r>
    </w:p>
    <w:p w14:paraId="0BC080AD" w14:textId="77777777" w:rsidR="00184881" w:rsidRDefault="00000000">
      <w:r>
        <w:t>Laatst gepubliceerde versie:</w:t>
      </w:r>
    </w:p>
    <w:p w14:paraId="73152A36" w14:textId="77777777" w:rsidR="00184881" w:rsidRDefault="00000000">
      <w:pPr>
        <w:ind w:left="720"/>
      </w:pPr>
      <w:r>
        <w:t>geen</w:t>
      </w:r>
    </w:p>
    <w:p w14:paraId="0E0150C2" w14:textId="77777777" w:rsidR="00184881" w:rsidRDefault="00000000">
      <w:r>
        <w:t xml:space="preserve">Vorige versie: </w:t>
      </w:r>
      <w:hyperlink r:id="rId7">
        <w:r w:rsidR="00184881">
          <w:rPr>
            <w:rStyle w:val="InternetLink"/>
          </w:rPr>
          <w:t>https:</w:t>
        </w:r>
      </w:hyperlink>
      <w:r>
        <w:t xml:space="preserve"> </w:t>
      </w:r>
    </w:p>
    <w:p w14:paraId="6383CEC2" w14:textId="77777777" w:rsidR="00184881" w:rsidRDefault="00184881"/>
    <w:p w14:paraId="529FCFBA" w14:textId="77777777" w:rsidR="00184881" w:rsidRDefault="00000000">
      <w:r>
        <w:t>Laatste werkversie:</w:t>
      </w:r>
    </w:p>
    <w:p w14:paraId="57F0F7F2" w14:textId="77777777" w:rsidR="00184881" w:rsidRDefault="00000000">
      <w:pPr>
        <w:ind w:left="720"/>
      </w:pPr>
      <w:r>
        <w:t>nvt</w:t>
      </w:r>
    </w:p>
    <w:p w14:paraId="5264F5E6" w14:textId="77777777" w:rsidR="00184881" w:rsidRDefault="00000000">
      <w:r>
        <w:t>Redacteurs:</w:t>
      </w:r>
    </w:p>
    <w:p w14:paraId="063A637B" w14:textId="77777777" w:rsidR="00184881" w:rsidRDefault="00000000">
      <w:pPr>
        <w:ind w:left="720"/>
      </w:pPr>
      <w:r>
        <w:rPr>
          <w:rStyle w:val="p-name"/>
        </w:rPr>
        <w:t xml:space="preserve">Paul Janssen, </w:t>
      </w:r>
      <w:hyperlink r:id="rId8">
        <w:r w:rsidR="00184881">
          <w:rPr>
            <w:rStyle w:val="InternetLink"/>
          </w:rPr>
          <w:t>Geonovum</w:t>
        </w:r>
      </w:hyperlink>
    </w:p>
    <w:p w14:paraId="090720E1" w14:textId="77777777" w:rsidR="00184881" w:rsidRDefault="00000000">
      <w:pPr>
        <w:ind w:left="720"/>
      </w:pPr>
      <w:r>
        <w:rPr>
          <w:rStyle w:val="p-name"/>
        </w:rPr>
        <w:t>Edward Mac Gillavry</w:t>
      </w:r>
      <w:r>
        <w:t xml:space="preserve">, </w:t>
      </w:r>
      <w:hyperlink r:id="rId9">
        <w:r w:rsidR="00184881">
          <w:rPr>
            <w:rStyle w:val="InternetLink"/>
          </w:rPr>
          <w:t>Geonovum</w:t>
        </w:r>
      </w:hyperlink>
      <w:r>
        <w:t xml:space="preserve">, </w:t>
      </w:r>
      <w:hyperlink r:id="rId10">
        <w:r w:rsidR="00184881">
          <w:rPr>
            <w:rStyle w:val="InternetLink"/>
          </w:rPr>
          <w:t>Webmapper</w:t>
        </w:r>
      </w:hyperlink>
    </w:p>
    <w:p w14:paraId="71851E3E" w14:textId="77777777" w:rsidR="00184881" w:rsidRDefault="00000000">
      <w:r>
        <w:t>Auteurs:</w:t>
      </w:r>
    </w:p>
    <w:p w14:paraId="1AE62DCE" w14:textId="77777777" w:rsidR="00184881" w:rsidRDefault="00000000">
      <w:pPr>
        <w:ind w:left="720"/>
      </w:pPr>
      <w:r>
        <w:rPr>
          <w:rStyle w:val="p-name"/>
        </w:rPr>
        <w:t>Edward Mac Gillavry</w:t>
      </w:r>
      <w:r>
        <w:t xml:space="preserve">, </w:t>
      </w:r>
      <w:hyperlink r:id="rId11">
        <w:r w:rsidR="00184881">
          <w:rPr>
            <w:rStyle w:val="InternetLink"/>
          </w:rPr>
          <w:t>Geonovum</w:t>
        </w:r>
      </w:hyperlink>
      <w:r>
        <w:t xml:space="preserve">, </w:t>
      </w:r>
      <w:hyperlink r:id="rId12">
        <w:r w:rsidR="00184881">
          <w:rPr>
            <w:rStyle w:val="InternetLink"/>
          </w:rPr>
          <w:t>Webmapper</w:t>
        </w:r>
      </w:hyperlink>
    </w:p>
    <w:p w14:paraId="0B78064A" w14:textId="77777777" w:rsidR="00184881" w:rsidRDefault="00184881"/>
    <w:p w14:paraId="1695FF2E" w14:textId="77777777" w:rsidR="00184881" w:rsidRDefault="00000000">
      <w:r>
        <w:t>Doe mee:</w:t>
      </w:r>
    </w:p>
    <w:p w14:paraId="136B4754" w14:textId="77777777" w:rsidR="00184881" w:rsidRDefault="00184881">
      <w:pPr>
        <w:ind w:left="720"/>
      </w:pPr>
      <w:hyperlink r:id="rId13">
        <w:r>
          <w:rPr>
            <w:rStyle w:val="InternetLink"/>
          </w:rPr>
          <w:t>GitHub Geonovum/imkl</w:t>
        </w:r>
      </w:hyperlink>
    </w:p>
    <w:p w14:paraId="159C1D29" w14:textId="77777777" w:rsidR="00184881" w:rsidRDefault="00184881">
      <w:pPr>
        <w:ind w:left="720"/>
      </w:pPr>
      <w:hyperlink r:id="rId14">
        <w:r>
          <w:rPr>
            <w:rStyle w:val="InternetLink"/>
          </w:rPr>
          <w:t>Dien een melding in</w:t>
        </w:r>
      </w:hyperlink>
      <w:r>
        <w:t xml:space="preserve"> </w:t>
      </w:r>
    </w:p>
    <w:p w14:paraId="211777DA" w14:textId="77777777" w:rsidR="00184881" w:rsidRDefault="00000000">
      <w:pPr>
        <w:ind w:left="720"/>
      </w:pPr>
      <w:r>
        <w:t xml:space="preserve">Revisiehistorie </w:t>
      </w:r>
    </w:p>
    <w:p w14:paraId="1C5DA463" w14:textId="77777777" w:rsidR="00184881" w:rsidRDefault="00000000">
      <w:pPr>
        <w:ind w:left="720"/>
      </w:pPr>
      <w:r>
        <w:t xml:space="preserve">Pull requests </w:t>
      </w:r>
    </w:p>
    <w:p w14:paraId="4F783AA9" w14:textId="77777777" w:rsidR="00184881" w:rsidRDefault="00184881"/>
    <w:p w14:paraId="526F5749" w14:textId="77777777" w:rsidR="00184881" w:rsidRDefault="00184881"/>
    <w:p w14:paraId="147468F5" w14:textId="77777777" w:rsidR="00184881" w:rsidRDefault="00184881"/>
    <w:p w14:paraId="50EB45E3" w14:textId="77777777" w:rsidR="00184881" w:rsidRDefault="00000000">
      <w:r>
        <w:t>Rechtenbeleid:</w:t>
      </w:r>
    </w:p>
    <w:p w14:paraId="6CE4E8DC" w14:textId="77777777" w:rsidR="00184881" w:rsidRDefault="00000000">
      <w:pPr>
        <w:ind w:left="720"/>
      </w:pPr>
      <w:r>
        <w:rPr>
          <w:noProof/>
        </w:rPr>
        <w:drawing>
          <wp:anchor distT="0" distB="0" distL="114300" distR="114300" simplePos="0" relativeHeight="58" behindDoc="0" locked="0" layoutInCell="1" allowOverlap="1" wp14:anchorId="3FC05B86" wp14:editId="5183EE28">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24C62022" w14:textId="77777777" w:rsidR="00184881" w:rsidRDefault="00184881">
      <w:pPr>
        <w:ind w:left="720"/>
        <w:textAlignment w:val="top"/>
        <w:rPr>
          <w:sz w:val="28"/>
          <w:szCs w:val="28"/>
        </w:rPr>
      </w:pPr>
    </w:p>
    <w:p w14:paraId="5FCB7484" w14:textId="77777777" w:rsidR="00184881" w:rsidRDefault="00184881">
      <w:pPr>
        <w:ind w:left="720"/>
        <w:textAlignment w:val="top"/>
        <w:rPr>
          <w:sz w:val="28"/>
          <w:szCs w:val="28"/>
        </w:rPr>
      </w:pPr>
    </w:p>
    <w:p w14:paraId="1B41E6B0" w14:textId="77777777" w:rsidR="00184881" w:rsidRDefault="00000000">
      <w:pPr>
        <w:sectPr w:rsidR="00184881">
          <w:headerReference w:type="default" r:id="rId16"/>
          <w:footerReference w:type="default" r:id="rId17"/>
          <w:pgSz w:w="11906" w:h="16838"/>
          <w:pgMar w:top="1134" w:right="1134" w:bottom="2256" w:left="1134" w:header="0" w:footer="1134" w:gutter="0"/>
          <w:cols w:space="708"/>
          <w:formProt w:val="0"/>
          <w:docGrid w:linePitch="360" w:charSpace="42598"/>
        </w:sectPr>
      </w:pPr>
      <w:r>
        <w:t>Creative Commons Attribution 4.0 International Public License</w:t>
      </w:r>
      <w:r>
        <w:br/>
        <w:t>(CC-BY)</w:t>
      </w:r>
    </w:p>
    <w:p w14:paraId="4A3BB5A5" w14:textId="77777777" w:rsidR="00184881" w:rsidRDefault="00184881">
      <w:pPr>
        <w:widowControl/>
        <w:suppressAutoHyphens w:val="0"/>
        <w:rPr>
          <w:rFonts w:eastAsia="Lucida Sans Unicode" w:cs="Tahoma"/>
          <w:szCs w:val="20"/>
        </w:rPr>
      </w:pPr>
    </w:p>
    <w:p w14:paraId="6FB44E42" w14:textId="77777777" w:rsidR="00184881"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184881" w14:paraId="08DAC1D1" w14:textId="77777777">
        <w:tc>
          <w:tcPr>
            <w:tcW w:w="2504" w:type="dxa"/>
            <w:tcBorders>
              <w:top w:val="single" w:sz="2" w:space="0" w:color="000001"/>
              <w:left w:val="single" w:sz="2" w:space="0" w:color="000001"/>
              <w:bottom w:val="single" w:sz="2" w:space="0" w:color="000001"/>
            </w:tcBorders>
            <w:shd w:val="clear" w:color="auto" w:fill="FFFFFF"/>
          </w:tcPr>
          <w:p w14:paraId="732B3994" w14:textId="77777777" w:rsidR="00184881" w:rsidRDefault="0018488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C4CC97E" w14:textId="77777777" w:rsidR="00184881" w:rsidRDefault="00184881">
            <w:pPr>
              <w:numPr>
                <w:ilvl w:val="0"/>
                <w:numId w:val="4"/>
              </w:numPr>
              <w:spacing w:line="260" w:lineRule="atLeast"/>
              <w:ind w:left="57"/>
              <w:jc w:val="both"/>
            </w:pPr>
          </w:p>
        </w:tc>
      </w:tr>
      <w:tr w:rsidR="00184881" w14:paraId="3B19A9E9" w14:textId="77777777">
        <w:tc>
          <w:tcPr>
            <w:tcW w:w="2504" w:type="dxa"/>
            <w:tcBorders>
              <w:top w:val="single" w:sz="2" w:space="0" w:color="000001"/>
              <w:left w:val="single" w:sz="2" w:space="0" w:color="000001"/>
              <w:bottom w:val="single" w:sz="2" w:space="0" w:color="000001"/>
            </w:tcBorders>
            <w:shd w:val="clear" w:color="auto" w:fill="FFFFFF"/>
          </w:tcPr>
          <w:p w14:paraId="4B4A16A3" w14:textId="77777777" w:rsidR="00184881"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4534F64" w14:textId="77777777" w:rsidR="00184881" w:rsidRDefault="00000000">
            <w:pPr>
              <w:widowControl/>
              <w:numPr>
                <w:ilvl w:val="0"/>
                <w:numId w:val="4"/>
              </w:numPr>
              <w:spacing w:line="280" w:lineRule="atLeast"/>
              <w:ind w:left="57"/>
              <w:jc w:val="both"/>
            </w:pPr>
            <w:r>
              <w:rPr>
                <w:rFonts w:eastAsia="Times New Roman"/>
                <w:sz w:val="16"/>
                <w:lang w:eastAsia="nl-NL"/>
              </w:rPr>
              <w:t>Edward Mac Gillavry, Webmapper</w:t>
            </w:r>
          </w:p>
        </w:tc>
      </w:tr>
      <w:tr w:rsidR="00184881" w14:paraId="248C6A0D" w14:textId="77777777">
        <w:tc>
          <w:tcPr>
            <w:tcW w:w="2504" w:type="dxa"/>
            <w:tcBorders>
              <w:top w:val="single" w:sz="2" w:space="0" w:color="000001"/>
              <w:left w:val="single" w:sz="2" w:space="0" w:color="000001"/>
              <w:bottom w:val="single" w:sz="2" w:space="0" w:color="000001"/>
            </w:tcBorders>
            <w:shd w:val="clear" w:color="auto" w:fill="FFFFFF"/>
          </w:tcPr>
          <w:p w14:paraId="62982FC7" w14:textId="77777777" w:rsidR="00184881" w:rsidRDefault="00000000">
            <w:pPr>
              <w:widowControl/>
              <w:numPr>
                <w:ilvl w:val="0"/>
                <w:numId w:val="4"/>
              </w:numPr>
              <w:spacing w:line="260" w:lineRule="atLeast"/>
              <w:ind w:right="-90"/>
              <w:jc w:val="both"/>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036DC0DC" w14:textId="77777777" w:rsidR="00184881"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184881" w14:paraId="205D961F" w14:textId="77777777">
        <w:tc>
          <w:tcPr>
            <w:tcW w:w="2504" w:type="dxa"/>
            <w:tcBorders>
              <w:top w:val="single" w:sz="2" w:space="0" w:color="000001"/>
              <w:left w:val="single" w:sz="2" w:space="0" w:color="000001"/>
              <w:bottom w:val="single" w:sz="2" w:space="0" w:color="000001"/>
            </w:tcBorders>
            <w:shd w:val="clear" w:color="auto" w:fill="FFFFFF"/>
          </w:tcPr>
          <w:p w14:paraId="39CD3C0E" w14:textId="77777777" w:rsidR="00184881"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1185BBEE" w14:textId="77777777" w:rsidR="00184881" w:rsidRDefault="00000000">
            <w:pPr>
              <w:widowControl/>
              <w:numPr>
                <w:ilvl w:val="0"/>
                <w:numId w:val="4"/>
              </w:numPr>
              <w:spacing w:line="260" w:lineRule="atLeast"/>
              <w:ind w:left="57" w:right="-90"/>
            </w:pPr>
            <w:r>
              <w:rPr>
                <w:rFonts w:eastAsia="Arial"/>
                <w:sz w:val="16"/>
                <w:szCs w:val="16"/>
                <w:lang w:val="en-US" w:eastAsia="en-US"/>
              </w:rPr>
              <w:t>Geonovum</w:t>
            </w:r>
          </w:p>
          <w:p w14:paraId="528760F1" w14:textId="77777777" w:rsidR="00184881"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sidR="00184881">
                <w:rPr>
                  <w:rStyle w:val="InternetLink"/>
                  <w:rFonts w:eastAsia="Times New Roman"/>
                  <w:sz w:val="16"/>
                  <w:szCs w:val="16"/>
                  <w:u w:val="none" w:color="000000"/>
                  <w:lang w:val="en-US" w:eastAsia="en-US"/>
                </w:rPr>
                <w:t>info@geonovum.nl</w:t>
              </w:r>
            </w:hyperlink>
          </w:p>
          <w:p w14:paraId="2E9EE255" w14:textId="77777777" w:rsidR="00184881"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184881" w14:paraId="5EE63736" w14:textId="77777777">
        <w:tc>
          <w:tcPr>
            <w:tcW w:w="2504" w:type="dxa"/>
            <w:tcBorders>
              <w:top w:val="single" w:sz="2" w:space="0" w:color="000001"/>
              <w:left w:val="single" w:sz="2" w:space="0" w:color="000001"/>
              <w:bottom w:val="single" w:sz="2" w:space="0" w:color="000001"/>
            </w:tcBorders>
            <w:shd w:val="clear" w:color="auto" w:fill="FFFFFF"/>
          </w:tcPr>
          <w:p w14:paraId="4154E26D" w14:textId="77777777" w:rsidR="00184881" w:rsidRDefault="00000000">
            <w:pPr>
              <w:widowControl/>
              <w:numPr>
                <w:ilvl w:val="0"/>
                <w:numId w:val="4"/>
              </w:numPr>
              <w:spacing w:line="260" w:lineRule="atLeast"/>
              <w:ind w:right="-90"/>
              <w:jc w:val="both"/>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07F4E28" w14:textId="189C5AF7" w:rsidR="00184881" w:rsidRDefault="00AF7177">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versie 3.0 definitief</w:t>
            </w:r>
          </w:p>
        </w:tc>
      </w:tr>
    </w:tbl>
    <w:p w14:paraId="40E0F500" w14:textId="77777777" w:rsidR="00184881" w:rsidRDefault="00000000">
      <w:r>
        <w:br w:type="page"/>
      </w:r>
    </w:p>
    <w:p w14:paraId="1123C770" w14:textId="77777777" w:rsidR="00184881" w:rsidRDefault="00000000">
      <w:pPr>
        <w:pStyle w:val="Kopbronvermelding"/>
      </w:pPr>
      <w:r>
        <w:lastRenderedPageBreak/>
        <w:t>Inhoudsopgave</w:t>
      </w:r>
    </w:p>
    <w:p w14:paraId="24A6BD46" w14:textId="77777777" w:rsidR="00184881" w:rsidRDefault="00000000">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r>
        <w:fldChar w:fldCharType="begin"/>
      </w:r>
      <w:r>
        <w:rPr>
          <w:rStyle w:val="IndexLink"/>
        </w:rPr>
        <w:instrText>TOC \f \o "1-2" \h</w:instrText>
      </w:r>
      <w:r>
        <w:rPr>
          <w:rStyle w:val="IndexLink"/>
        </w:rPr>
        <w:fldChar w:fldCharType="separate"/>
      </w:r>
      <w:hyperlink w:anchor="_Toc178598326">
        <w:r w:rsidR="00184881">
          <w:rPr>
            <w:rStyle w:val="IndexLink"/>
          </w:rPr>
          <w:t>1</w:t>
        </w:r>
        <w:r w:rsidR="00184881">
          <w:rPr>
            <w:rStyle w:val="IndexLink"/>
            <w:rFonts w:asciiTheme="minorHAnsi" w:eastAsiaTheme="minorEastAsia" w:hAnsiTheme="minorHAnsi" w:cstheme="minorBidi"/>
            <w:color w:val="auto"/>
            <w:kern w:val="2"/>
            <w:sz w:val="24"/>
            <w:lang w:eastAsia="nl-NL"/>
            <w14:ligatures w14:val="standardContextual"/>
          </w:rPr>
          <w:tab/>
        </w:r>
        <w:r w:rsidR="00184881">
          <w:rPr>
            <w:webHidden/>
          </w:rPr>
          <w:fldChar w:fldCharType="begin"/>
        </w:r>
        <w:r w:rsidR="00184881">
          <w:rPr>
            <w:webHidden/>
          </w:rPr>
          <w:instrText>PAGEREF _Toc178598326 \h</w:instrText>
        </w:r>
        <w:r w:rsidR="00184881">
          <w:rPr>
            <w:webHidden/>
          </w:rPr>
        </w:r>
        <w:r w:rsidR="00184881">
          <w:rPr>
            <w:webHidden/>
          </w:rPr>
          <w:fldChar w:fldCharType="separate"/>
        </w:r>
        <w:r w:rsidR="00184881">
          <w:rPr>
            <w:rStyle w:val="IndexLink"/>
          </w:rPr>
          <w:t>Visualisatie</w:t>
        </w:r>
        <w:r w:rsidR="00184881">
          <w:rPr>
            <w:rStyle w:val="IndexLink"/>
          </w:rPr>
          <w:tab/>
          <w:t>5</w:t>
        </w:r>
        <w:r w:rsidR="00184881">
          <w:rPr>
            <w:webHidden/>
          </w:rPr>
          <w:fldChar w:fldCharType="end"/>
        </w:r>
      </w:hyperlink>
    </w:p>
    <w:p w14:paraId="2BB7F901"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27">
        <w:r>
          <w:rPr>
            <w:rStyle w:val="IndexLink"/>
          </w:rPr>
          <w:t>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_Toc178598327 \h</w:instrText>
        </w:r>
        <w:r>
          <w:rPr>
            <w:webHidden/>
          </w:rPr>
        </w:r>
        <w:r>
          <w:rPr>
            <w:webHidden/>
          </w:rPr>
          <w:fldChar w:fldCharType="separate"/>
        </w:r>
        <w:r>
          <w:rPr>
            <w:rStyle w:val="IndexLink"/>
          </w:rPr>
          <w:t>Visualisatieregels</w:t>
        </w:r>
        <w:r>
          <w:rPr>
            <w:rStyle w:val="IndexLink"/>
          </w:rPr>
          <w:tab/>
          <w:t>5</w:t>
        </w:r>
        <w:r>
          <w:rPr>
            <w:webHidden/>
          </w:rPr>
          <w:fldChar w:fldCharType="end"/>
        </w:r>
      </w:hyperlink>
    </w:p>
    <w:p w14:paraId="4BD8554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28">
        <w:r>
          <w:rPr>
            <w:rStyle w:val="IndexLink"/>
          </w:rPr>
          <w:t>1.2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_Toc178598328 \h</w:instrText>
        </w:r>
        <w:r>
          <w:rPr>
            <w:webHidden/>
          </w:rPr>
        </w:r>
        <w:r>
          <w:rPr>
            <w:webHidden/>
          </w:rPr>
          <w:fldChar w:fldCharType="separate"/>
        </w:r>
        <w:r>
          <w:rPr>
            <w:rStyle w:val="IndexLink"/>
          </w:rPr>
          <w:t>Inbedding</w:t>
        </w:r>
        <w:r>
          <w:rPr>
            <w:rStyle w:val="IndexLink"/>
          </w:rPr>
          <w:tab/>
          <w:t>5</w:t>
        </w:r>
        <w:r>
          <w:rPr>
            <w:webHidden/>
          </w:rPr>
          <w:fldChar w:fldCharType="end"/>
        </w:r>
      </w:hyperlink>
    </w:p>
    <w:p w14:paraId="454C94A8"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29">
        <w:r>
          <w:rPr>
            <w:rStyle w:val="IndexLink"/>
          </w:rPr>
          <w:t>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_Toc178598329 \h</w:instrText>
        </w:r>
        <w:r>
          <w:rPr>
            <w:webHidden/>
          </w:rPr>
        </w:r>
        <w:r>
          <w:rPr>
            <w:webHidden/>
          </w:rPr>
          <w:fldChar w:fldCharType="separate"/>
        </w:r>
        <w:r>
          <w:rPr>
            <w:rStyle w:val="IndexLink"/>
          </w:rPr>
          <w:t>Algemene visualisatieregels</w:t>
        </w:r>
        <w:r>
          <w:rPr>
            <w:rStyle w:val="IndexLink"/>
          </w:rPr>
          <w:tab/>
          <w:t>7</w:t>
        </w:r>
        <w:r>
          <w:rPr>
            <w:webHidden/>
          </w:rPr>
          <w:fldChar w:fldCharType="end"/>
        </w:r>
      </w:hyperlink>
    </w:p>
    <w:p w14:paraId="25EFC14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0">
        <w:r>
          <w:rPr>
            <w:rStyle w:val="IndexLink"/>
          </w:rPr>
          <w:t>2.1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_Toc178598330 \h</w:instrText>
        </w:r>
        <w:r>
          <w:rPr>
            <w:webHidden/>
          </w:rPr>
        </w:r>
        <w:r>
          <w:rPr>
            <w:webHidden/>
          </w:rPr>
          <w:fldChar w:fldCharType="separate"/>
        </w:r>
        <w:r>
          <w:rPr>
            <w:rStyle w:val="IndexLink"/>
          </w:rPr>
          <w:t>Inleiding</w:t>
        </w:r>
        <w:r>
          <w:rPr>
            <w:rStyle w:val="IndexLink"/>
          </w:rPr>
          <w:tab/>
          <w:t>7</w:t>
        </w:r>
        <w:r>
          <w:rPr>
            <w:webHidden/>
          </w:rPr>
          <w:fldChar w:fldCharType="end"/>
        </w:r>
      </w:hyperlink>
    </w:p>
    <w:p w14:paraId="79D6AF3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1">
        <w:r>
          <w:rPr>
            <w:rStyle w:val="IndexLink"/>
          </w:rPr>
          <w:t>2.2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_Toc178598331 \h</w:instrText>
        </w:r>
        <w:r>
          <w:rPr>
            <w:webHidden/>
          </w:rPr>
        </w:r>
        <w:r>
          <w:rPr>
            <w:webHidden/>
          </w:rPr>
          <w:fldChar w:fldCharType="separate"/>
        </w:r>
        <w:r>
          <w:rPr>
            <w:rStyle w:val="IndexLink"/>
          </w:rPr>
          <w:t>Kleur</w:t>
        </w:r>
        <w:r>
          <w:rPr>
            <w:rStyle w:val="IndexLink"/>
          </w:rPr>
          <w:tab/>
          <w:t>8</w:t>
        </w:r>
        <w:r>
          <w:rPr>
            <w:webHidden/>
          </w:rPr>
          <w:fldChar w:fldCharType="end"/>
        </w:r>
      </w:hyperlink>
    </w:p>
    <w:p w14:paraId="3C0D86F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2">
        <w:r>
          <w:rPr>
            <w:rStyle w:val="IndexLink"/>
          </w:rPr>
          <w:t>2.3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_Toc178598332 \h</w:instrText>
        </w:r>
        <w:r>
          <w:rPr>
            <w:webHidden/>
          </w:rPr>
        </w:r>
        <w:r>
          <w:rPr>
            <w:webHidden/>
          </w:rPr>
          <w:fldChar w:fldCharType="separate"/>
        </w:r>
        <w:r>
          <w:rPr>
            <w:rStyle w:val="IndexLink"/>
          </w:rPr>
          <w:t>Vorm</w:t>
        </w:r>
        <w:r>
          <w:rPr>
            <w:rStyle w:val="IndexLink"/>
          </w:rPr>
          <w:tab/>
          <w:t>9</w:t>
        </w:r>
        <w:r>
          <w:rPr>
            <w:webHidden/>
          </w:rPr>
          <w:fldChar w:fldCharType="end"/>
        </w:r>
      </w:hyperlink>
    </w:p>
    <w:p w14:paraId="6DFF501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3">
        <w:r>
          <w:rPr>
            <w:rStyle w:val="IndexLink"/>
          </w:rPr>
          <w:t>2.4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_Toc178598333 \h</w:instrText>
        </w:r>
        <w:r>
          <w:rPr>
            <w:webHidden/>
          </w:rPr>
        </w:r>
        <w:r>
          <w:rPr>
            <w:webHidden/>
          </w:rPr>
          <w:fldChar w:fldCharType="separate"/>
        </w:r>
        <w:r>
          <w:rPr>
            <w:rStyle w:val="IndexLink"/>
          </w:rPr>
          <w:t>Grootte</w:t>
        </w:r>
        <w:r>
          <w:rPr>
            <w:rStyle w:val="IndexLink"/>
          </w:rPr>
          <w:tab/>
          <w:t>10</w:t>
        </w:r>
        <w:r>
          <w:rPr>
            <w:webHidden/>
          </w:rPr>
          <w:fldChar w:fldCharType="end"/>
        </w:r>
      </w:hyperlink>
    </w:p>
    <w:p w14:paraId="76AFD865"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4">
        <w:r>
          <w:rPr>
            <w:rStyle w:val="IndexLink"/>
          </w:rPr>
          <w:t>2.5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_Toc178598334 \h</w:instrText>
        </w:r>
        <w:r>
          <w:rPr>
            <w:webHidden/>
          </w:rPr>
        </w:r>
        <w:r>
          <w:rPr>
            <w:webHidden/>
          </w:rPr>
          <w:fldChar w:fldCharType="separate"/>
        </w:r>
        <w:r>
          <w:rPr>
            <w:rStyle w:val="IndexLink"/>
          </w:rPr>
          <w:t>Transparantie</w:t>
        </w:r>
        <w:r>
          <w:rPr>
            <w:rStyle w:val="IndexLink"/>
          </w:rPr>
          <w:tab/>
          <w:t>11</w:t>
        </w:r>
        <w:r>
          <w:rPr>
            <w:webHidden/>
          </w:rPr>
          <w:fldChar w:fldCharType="end"/>
        </w:r>
      </w:hyperlink>
    </w:p>
    <w:p w14:paraId="530D7F52"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35">
        <w:r>
          <w:rPr>
            <w:rStyle w:val="IndexLink"/>
          </w:rPr>
          <w:t>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_Toc178598335 \h</w:instrText>
        </w:r>
        <w:r>
          <w:rPr>
            <w:webHidden/>
          </w:rPr>
        </w:r>
        <w:r>
          <w:rPr>
            <w:webHidden/>
          </w:rPr>
          <w:fldChar w:fldCharType="separate"/>
        </w:r>
        <w:r>
          <w:rPr>
            <w:rStyle w:val="IndexLink"/>
          </w:rPr>
          <w:t>Kabels en leidingen</w:t>
        </w:r>
        <w:r>
          <w:rPr>
            <w:rStyle w:val="IndexLink"/>
          </w:rPr>
          <w:tab/>
          <w:t>12</w:t>
        </w:r>
        <w:r>
          <w:rPr>
            <w:webHidden/>
          </w:rPr>
          <w:fldChar w:fldCharType="end"/>
        </w:r>
      </w:hyperlink>
    </w:p>
    <w:p w14:paraId="47DA448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6">
        <w:r>
          <w:rPr>
            <w:rStyle w:val="IndexLink"/>
          </w:rPr>
          <w:t>3.1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_Toc178598336 \h</w:instrText>
        </w:r>
        <w:r>
          <w:rPr>
            <w:webHidden/>
          </w:rPr>
        </w:r>
        <w:r>
          <w:rPr>
            <w:webHidden/>
          </w:rPr>
          <w:fldChar w:fldCharType="separate"/>
        </w:r>
        <w:r>
          <w:rPr>
            <w:rStyle w:val="IndexLink"/>
          </w:rPr>
          <w:t>Inleiding</w:t>
        </w:r>
        <w:r>
          <w:rPr>
            <w:rStyle w:val="IndexLink"/>
          </w:rPr>
          <w:tab/>
          <w:t>12</w:t>
        </w:r>
        <w:r>
          <w:rPr>
            <w:webHidden/>
          </w:rPr>
          <w:fldChar w:fldCharType="end"/>
        </w:r>
      </w:hyperlink>
    </w:p>
    <w:p w14:paraId="1B83E3C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7">
        <w:r>
          <w:rPr>
            <w:rStyle w:val="IndexLink"/>
          </w:rPr>
          <w:t>3.2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_Toc178598337 \h</w:instrText>
        </w:r>
        <w:r>
          <w:rPr>
            <w:webHidden/>
          </w:rPr>
        </w:r>
        <w:r>
          <w:rPr>
            <w:webHidden/>
          </w:rPr>
          <w:fldChar w:fldCharType="separate"/>
        </w:r>
        <w:r>
          <w:rPr>
            <w:rStyle w:val="IndexLink"/>
          </w:rPr>
          <w:t>Datatransport</w:t>
        </w:r>
        <w:r>
          <w:rPr>
            <w:rStyle w:val="IndexLink"/>
          </w:rPr>
          <w:tab/>
          <w:t>12</w:t>
        </w:r>
        <w:r>
          <w:rPr>
            <w:webHidden/>
          </w:rPr>
          <w:fldChar w:fldCharType="end"/>
        </w:r>
      </w:hyperlink>
    </w:p>
    <w:p w14:paraId="2DC6495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8">
        <w:r>
          <w:rPr>
            <w:rStyle w:val="IndexLink"/>
          </w:rPr>
          <w:t>3.3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_Toc178598338 \h</w:instrText>
        </w:r>
        <w:r>
          <w:rPr>
            <w:webHidden/>
          </w:rPr>
        </w:r>
        <w:r>
          <w:rPr>
            <w:webHidden/>
          </w:rPr>
          <w:fldChar w:fldCharType="separate"/>
        </w:r>
        <w:r>
          <w:rPr>
            <w:rStyle w:val="IndexLink"/>
          </w:rPr>
          <w:t>Gas lagedruk</w:t>
        </w:r>
        <w:r>
          <w:rPr>
            <w:rStyle w:val="IndexLink"/>
          </w:rPr>
          <w:tab/>
          <w:t>13</w:t>
        </w:r>
        <w:r>
          <w:rPr>
            <w:webHidden/>
          </w:rPr>
          <w:fldChar w:fldCharType="end"/>
        </w:r>
      </w:hyperlink>
    </w:p>
    <w:p w14:paraId="2AF89F1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39">
        <w:r>
          <w:rPr>
            <w:rStyle w:val="IndexLink"/>
          </w:rPr>
          <w:t>3.4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_Toc178598339 \h</w:instrText>
        </w:r>
        <w:r>
          <w:rPr>
            <w:webHidden/>
          </w:rPr>
        </w:r>
        <w:r>
          <w:rPr>
            <w:webHidden/>
          </w:rPr>
          <w:fldChar w:fldCharType="separate"/>
        </w:r>
        <w:r>
          <w:rPr>
            <w:rStyle w:val="IndexLink"/>
          </w:rPr>
          <w:t>Gas hogedruk</w:t>
        </w:r>
        <w:r>
          <w:rPr>
            <w:rStyle w:val="IndexLink"/>
          </w:rPr>
          <w:tab/>
          <w:t>14</w:t>
        </w:r>
        <w:r>
          <w:rPr>
            <w:webHidden/>
          </w:rPr>
          <w:fldChar w:fldCharType="end"/>
        </w:r>
      </w:hyperlink>
    </w:p>
    <w:p w14:paraId="1EFB30C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0">
        <w:r>
          <w:rPr>
            <w:rStyle w:val="IndexLink"/>
          </w:rPr>
          <w:t>3.5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_Toc178598340 \h</w:instrText>
        </w:r>
        <w:r>
          <w:rPr>
            <w:webHidden/>
          </w:rPr>
        </w:r>
        <w:r>
          <w:rPr>
            <w:webHidden/>
          </w:rPr>
          <w:fldChar w:fldCharType="separate"/>
        </w:r>
        <w:r>
          <w:rPr>
            <w:rStyle w:val="IndexLink"/>
          </w:rPr>
          <w:t>Buisleiding gevaarlijke inhoud</w:t>
        </w:r>
        <w:r>
          <w:rPr>
            <w:rStyle w:val="IndexLink"/>
          </w:rPr>
          <w:tab/>
          <w:t>15</w:t>
        </w:r>
        <w:r>
          <w:rPr>
            <w:webHidden/>
          </w:rPr>
          <w:fldChar w:fldCharType="end"/>
        </w:r>
      </w:hyperlink>
    </w:p>
    <w:p w14:paraId="258C42A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1">
        <w:r>
          <w:rPr>
            <w:rStyle w:val="IndexLink"/>
          </w:rPr>
          <w:t>3.6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_Toc178598341 \h</w:instrText>
        </w:r>
        <w:r>
          <w:rPr>
            <w:webHidden/>
          </w:rPr>
        </w:r>
        <w:r>
          <w:rPr>
            <w:webHidden/>
          </w:rPr>
          <w:fldChar w:fldCharType="separate"/>
        </w:r>
        <w:r>
          <w:rPr>
            <w:rStyle w:val="IndexLink"/>
          </w:rPr>
          <w:t>Landelijk hoogspanningsnet</w:t>
        </w:r>
        <w:r>
          <w:rPr>
            <w:rStyle w:val="IndexLink"/>
          </w:rPr>
          <w:tab/>
          <w:t>15</w:t>
        </w:r>
        <w:r>
          <w:rPr>
            <w:webHidden/>
          </w:rPr>
          <w:fldChar w:fldCharType="end"/>
        </w:r>
      </w:hyperlink>
    </w:p>
    <w:p w14:paraId="10E6B9A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2">
        <w:r>
          <w:rPr>
            <w:rStyle w:val="IndexLink"/>
          </w:rPr>
          <w:t>3.7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_Toc178598342 \h</w:instrText>
        </w:r>
        <w:r>
          <w:rPr>
            <w:webHidden/>
          </w:rPr>
        </w:r>
        <w:r>
          <w:rPr>
            <w:webHidden/>
          </w:rPr>
          <w:fldChar w:fldCharType="separate"/>
        </w:r>
        <w:r>
          <w:rPr>
            <w:rStyle w:val="IndexLink"/>
          </w:rPr>
          <w:t>Hoogspanning</w:t>
        </w:r>
        <w:r>
          <w:rPr>
            <w:rStyle w:val="IndexLink"/>
          </w:rPr>
          <w:tab/>
          <w:t>16</w:t>
        </w:r>
        <w:r>
          <w:rPr>
            <w:webHidden/>
          </w:rPr>
          <w:fldChar w:fldCharType="end"/>
        </w:r>
      </w:hyperlink>
    </w:p>
    <w:p w14:paraId="7E6CBDC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3">
        <w:r>
          <w:rPr>
            <w:rStyle w:val="IndexLink"/>
          </w:rPr>
          <w:t>3.8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_Toc178598343 \h</w:instrText>
        </w:r>
        <w:r>
          <w:rPr>
            <w:webHidden/>
          </w:rPr>
        </w:r>
        <w:r>
          <w:rPr>
            <w:webHidden/>
          </w:rPr>
          <w:fldChar w:fldCharType="separate"/>
        </w:r>
        <w:r>
          <w:rPr>
            <w:rStyle w:val="IndexLink"/>
          </w:rPr>
          <w:t>Middenspanning</w:t>
        </w:r>
        <w:r>
          <w:rPr>
            <w:rStyle w:val="IndexLink"/>
          </w:rPr>
          <w:tab/>
          <w:t>17</w:t>
        </w:r>
        <w:r>
          <w:rPr>
            <w:webHidden/>
          </w:rPr>
          <w:fldChar w:fldCharType="end"/>
        </w:r>
      </w:hyperlink>
    </w:p>
    <w:p w14:paraId="2CB8E55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4">
        <w:r>
          <w:rPr>
            <w:rStyle w:val="IndexLink"/>
          </w:rPr>
          <w:t>3.9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_Toc178598344 \h</w:instrText>
        </w:r>
        <w:r>
          <w:rPr>
            <w:webHidden/>
          </w:rPr>
        </w:r>
        <w:r>
          <w:rPr>
            <w:webHidden/>
          </w:rPr>
          <w:fldChar w:fldCharType="separate"/>
        </w:r>
        <w:r>
          <w:rPr>
            <w:rStyle w:val="IndexLink"/>
          </w:rPr>
          <w:t>Laagspanning</w:t>
        </w:r>
        <w:r>
          <w:rPr>
            <w:rStyle w:val="IndexLink"/>
          </w:rPr>
          <w:tab/>
          <w:t>18</w:t>
        </w:r>
        <w:r>
          <w:rPr>
            <w:webHidden/>
          </w:rPr>
          <w:fldChar w:fldCharType="end"/>
        </w:r>
      </w:hyperlink>
    </w:p>
    <w:p w14:paraId="4C430C0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5">
        <w:r>
          <w:rPr>
            <w:rStyle w:val="IndexLink"/>
          </w:rPr>
          <w:t>3.10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_Toc178598345 \h</w:instrText>
        </w:r>
        <w:r>
          <w:rPr>
            <w:webHidden/>
          </w:rPr>
        </w:r>
        <w:r>
          <w:rPr>
            <w:webHidden/>
          </w:rPr>
          <w:fldChar w:fldCharType="separate"/>
        </w:r>
        <w:r>
          <w:rPr>
            <w:rStyle w:val="IndexLink"/>
          </w:rPr>
          <w:t>(Petro-) chemie</w:t>
        </w:r>
        <w:r>
          <w:rPr>
            <w:rStyle w:val="IndexLink"/>
          </w:rPr>
          <w:tab/>
          <w:t>19</w:t>
        </w:r>
        <w:r>
          <w:rPr>
            <w:webHidden/>
          </w:rPr>
          <w:fldChar w:fldCharType="end"/>
        </w:r>
      </w:hyperlink>
    </w:p>
    <w:p w14:paraId="4332399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6">
        <w:r>
          <w:rPr>
            <w:rStyle w:val="IndexLink"/>
          </w:rPr>
          <w:t>3.11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_Toc178598346 \h</w:instrText>
        </w:r>
        <w:r>
          <w:rPr>
            <w:webHidden/>
          </w:rPr>
        </w:r>
        <w:r>
          <w:rPr>
            <w:webHidden/>
          </w:rPr>
          <w:fldChar w:fldCharType="separate"/>
        </w:r>
        <w:r>
          <w:rPr>
            <w:rStyle w:val="IndexLink"/>
          </w:rPr>
          <w:t>Riool vrij verval</w:t>
        </w:r>
        <w:r>
          <w:rPr>
            <w:rStyle w:val="IndexLink"/>
          </w:rPr>
          <w:tab/>
          <w:t>20</w:t>
        </w:r>
        <w:r>
          <w:rPr>
            <w:webHidden/>
          </w:rPr>
          <w:fldChar w:fldCharType="end"/>
        </w:r>
      </w:hyperlink>
    </w:p>
    <w:p w14:paraId="78D770A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7">
        <w:r>
          <w:rPr>
            <w:rStyle w:val="IndexLink"/>
          </w:rPr>
          <w:t>3.12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_Toc178598347 \h</w:instrText>
        </w:r>
        <w:r>
          <w:rPr>
            <w:webHidden/>
          </w:rPr>
        </w:r>
        <w:r>
          <w:rPr>
            <w:webHidden/>
          </w:rPr>
          <w:fldChar w:fldCharType="separate"/>
        </w:r>
        <w:r>
          <w:rPr>
            <w:rStyle w:val="IndexLink"/>
          </w:rPr>
          <w:t>Riool onder over- of onderdruk</w:t>
        </w:r>
        <w:r>
          <w:rPr>
            <w:rStyle w:val="IndexLink"/>
          </w:rPr>
          <w:tab/>
          <w:t>20</w:t>
        </w:r>
        <w:r>
          <w:rPr>
            <w:webHidden/>
          </w:rPr>
          <w:fldChar w:fldCharType="end"/>
        </w:r>
      </w:hyperlink>
    </w:p>
    <w:p w14:paraId="7C089B1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8">
        <w:r>
          <w:rPr>
            <w:rStyle w:val="IndexLink"/>
          </w:rPr>
          <w:t>3.13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_Toc178598348 \h</w:instrText>
        </w:r>
        <w:r>
          <w:rPr>
            <w:webHidden/>
          </w:rPr>
        </w:r>
        <w:r>
          <w:rPr>
            <w:webHidden/>
          </w:rPr>
          <w:fldChar w:fldCharType="separate"/>
        </w:r>
        <w:r>
          <w:rPr>
            <w:rStyle w:val="IndexLink"/>
          </w:rPr>
          <w:t>Warmte</w:t>
        </w:r>
        <w:r>
          <w:rPr>
            <w:rStyle w:val="IndexLink"/>
          </w:rPr>
          <w:tab/>
          <w:t>21</w:t>
        </w:r>
        <w:r>
          <w:rPr>
            <w:webHidden/>
          </w:rPr>
          <w:fldChar w:fldCharType="end"/>
        </w:r>
      </w:hyperlink>
    </w:p>
    <w:p w14:paraId="7133A47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49">
        <w:r>
          <w:rPr>
            <w:rStyle w:val="IndexLink"/>
          </w:rPr>
          <w:t>3.14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_Toc178598349 \h</w:instrText>
        </w:r>
        <w:r>
          <w:rPr>
            <w:webHidden/>
          </w:rPr>
        </w:r>
        <w:r>
          <w:rPr>
            <w:webHidden/>
          </w:rPr>
          <w:fldChar w:fldCharType="separate"/>
        </w:r>
        <w:r>
          <w:rPr>
            <w:rStyle w:val="IndexLink"/>
          </w:rPr>
          <w:t>Water</w:t>
        </w:r>
        <w:r>
          <w:rPr>
            <w:rStyle w:val="IndexLink"/>
          </w:rPr>
          <w:tab/>
          <w:t>22</w:t>
        </w:r>
        <w:r>
          <w:rPr>
            <w:webHidden/>
          </w:rPr>
          <w:fldChar w:fldCharType="end"/>
        </w:r>
      </w:hyperlink>
    </w:p>
    <w:p w14:paraId="65385518"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0">
        <w:r>
          <w:rPr>
            <w:rStyle w:val="IndexLink"/>
          </w:rPr>
          <w:t>3.15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_Toc178598350 \h</w:instrText>
        </w:r>
        <w:r>
          <w:rPr>
            <w:webHidden/>
          </w:rPr>
        </w:r>
        <w:r>
          <w:rPr>
            <w:webHidden/>
          </w:rPr>
          <w:fldChar w:fldCharType="separate"/>
        </w:r>
        <w:r>
          <w:rPr>
            <w:rStyle w:val="IndexLink"/>
          </w:rPr>
          <w:t>Wees</w:t>
        </w:r>
        <w:r>
          <w:rPr>
            <w:rStyle w:val="IndexLink"/>
          </w:rPr>
          <w:tab/>
          <w:t>23</w:t>
        </w:r>
        <w:r>
          <w:rPr>
            <w:webHidden/>
          </w:rPr>
          <w:fldChar w:fldCharType="end"/>
        </w:r>
      </w:hyperlink>
    </w:p>
    <w:p w14:paraId="3D25760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1">
        <w:r>
          <w:rPr>
            <w:rStyle w:val="IndexLink"/>
          </w:rPr>
          <w:t>3.16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_Toc178598351 \h</w:instrText>
        </w:r>
        <w:r>
          <w:rPr>
            <w:webHidden/>
          </w:rPr>
        </w:r>
        <w:r>
          <w:rPr>
            <w:webHidden/>
          </w:rPr>
          <w:fldChar w:fldCharType="separate"/>
        </w:r>
        <w:r>
          <w:rPr>
            <w:rStyle w:val="IndexLink"/>
          </w:rPr>
          <w:t>Overig</w:t>
        </w:r>
        <w:r>
          <w:rPr>
            <w:rStyle w:val="IndexLink"/>
          </w:rPr>
          <w:tab/>
          <w:t>24</w:t>
        </w:r>
        <w:r>
          <w:rPr>
            <w:webHidden/>
          </w:rPr>
          <w:fldChar w:fldCharType="end"/>
        </w:r>
      </w:hyperlink>
    </w:p>
    <w:p w14:paraId="612DAB21"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2">
        <w:r>
          <w:rPr>
            <w:rStyle w:val="IndexLink"/>
          </w:rPr>
          <w:t>3.17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_Toc178598352 \h</w:instrText>
        </w:r>
        <w:r>
          <w:rPr>
            <w:webHidden/>
          </w:rPr>
        </w:r>
        <w:r>
          <w:rPr>
            <w:webHidden/>
          </w:rPr>
          <w:fldChar w:fldCharType="separate"/>
        </w:r>
        <w:r>
          <w:rPr>
            <w:rStyle w:val="IndexLink"/>
          </w:rPr>
          <w:t>ExtraGeometrie</w:t>
        </w:r>
        <w:r>
          <w:rPr>
            <w:rStyle w:val="IndexLink"/>
          </w:rPr>
          <w:tab/>
          <w:t>25</w:t>
        </w:r>
        <w:r>
          <w:rPr>
            <w:webHidden/>
          </w:rPr>
          <w:fldChar w:fldCharType="end"/>
        </w:r>
      </w:hyperlink>
    </w:p>
    <w:p w14:paraId="300B00DC"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53">
        <w:r>
          <w:rPr>
            <w:rStyle w:val="IndexLink"/>
          </w:rPr>
          <w:t>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_Toc178598353 \h</w:instrText>
        </w:r>
        <w:r>
          <w:rPr>
            <w:webHidden/>
          </w:rPr>
        </w:r>
        <w:r>
          <w:rPr>
            <w:webHidden/>
          </w:rPr>
          <w:fldChar w:fldCharType="separate"/>
        </w:r>
        <w:r>
          <w:rPr>
            <w:rStyle w:val="IndexLink"/>
          </w:rPr>
          <w:t>Kabel- en leidingcontainers</w:t>
        </w:r>
        <w:r>
          <w:rPr>
            <w:rStyle w:val="IndexLink"/>
          </w:rPr>
          <w:tab/>
          <w:t>27</w:t>
        </w:r>
        <w:r>
          <w:rPr>
            <w:webHidden/>
          </w:rPr>
          <w:fldChar w:fldCharType="end"/>
        </w:r>
      </w:hyperlink>
    </w:p>
    <w:p w14:paraId="312CB2AB"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4">
        <w:r>
          <w:rPr>
            <w:rStyle w:val="IndexLink"/>
          </w:rPr>
          <w:t>4.1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_Toc178598354 \h</w:instrText>
        </w:r>
        <w:r>
          <w:rPr>
            <w:webHidden/>
          </w:rPr>
        </w:r>
        <w:r>
          <w:rPr>
            <w:webHidden/>
          </w:rPr>
          <w:fldChar w:fldCharType="separate"/>
        </w:r>
        <w:r>
          <w:rPr>
            <w:rStyle w:val="IndexLink"/>
          </w:rPr>
          <w:t>Inleiding</w:t>
        </w:r>
        <w:r>
          <w:rPr>
            <w:rStyle w:val="IndexLink"/>
          </w:rPr>
          <w:tab/>
          <w:t>27</w:t>
        </w:r>
        <w:r>
          <w:rPr>
            <w:webHidden/>
          </w:rPr>
          <w:fldChar w:fldCharType="end"/>
        </w:r>
      </w:hyperlink>
    </w:p>
    <w:p w14:paraId="1ACF0D2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5">
        <w:r>
          <w:rPr>
            <w:rStyle w:val="IndexLink"/>
          </w:rPr>
          <w:t>4.2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_Toc178598355 \h</w:instrText>
        </w:r>
        <w:r>
          <w:rPr>
            <w:webHidden/>
          </w:rPr>
        </w:r>
        <w:r>
          <w:rPr>
            <w:webHidden/>
          </w:rPr>
          <w:fldChar w:fldCharType="separate"/>
        </w:r>
        <w:r>
          <w:rPr>
            <w:rStyle w:val="IndexLink"/>
          </w:rPr>
          <w:t>Duct</w:t>
        </w:r>
        <w:r>
          <w:rPr>
            <w:rStyle w:val="IndexLink"/>
          </w:rPr>
          <w:tab/>
          <w:t>27</w:t>
        </w:r>
        <w:r>
          <w:rPr>
            <w:webHidden/>
          </w:rPr>
          <w:fldChar w:fldCharType="end"/>
        </w:r>
      </w:hyperlink>
    </w:p>
    <w:p w14:paraId="14398D5B"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6">
        <w:r>
          <w:rPr>
            <w:rStyle w:val="IndexLink"/>
          </w:rPr>
          <w:t>4.3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_Toc178598356 \h</w:instrText>
        </w:r>
        <w:r>
          <w:rPr>
            <w:webHidden/>
          </w:rPr>
        </w:r>
        <w:r>
          <w:rPr>
            <w:webHidden/>
          </w:rPr>
          <w:fldChar w:fldCharType="separate"/>
        </w:r>
        <w:r>
          <w:rPr>
            <w:rStyle w:val="IndexLink"/>
          </w:rPr>
          <w:t>Kabelbed</w:t>
        </w:r>
        <w:r>
          <w:rPr>
            <w:rStyle w:val="IndexLink"/>
          </w:rPr>
          <w:tab/>
          <w:t>28</w:t>
        </w:r>
        <w:r>
          <w:rPr>
            <w:webHidden/>
          </w:rPr>
          <w:fldChar w:fldCharType="end"/>
        </w:r>
      </w:hyperlink>
    </w:p>
    <w:p w14:paraId="7EF0A84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7">
        <w:r>
          <w:rPr>
            <w:rStyle w:val="IndexLink"/>
          </w:rPr>
          <w:t>4.4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_Toc178598357 \h</w:instrText>
        </w:r>
        <w:r>
          <w:rPr>
            <w:webHidden/>
          </w:rPr>
        </w:r>
        <w:r>
          <w:rPr>
            <w:webHidden/>
          </w:rPr>
          <w:fldChar w:fldCharType="separate"/>
        </w:r>
        <w:r>
          <w:rPr>
            <w:rStyle w:val="IndexLink"/>
          </w:rPr>
          <w:t>ExtraGeometrie: duct en kabelbed</w:t>
        </w:r>
        <w:r>
          <w:rPr>
            <w:rStyle w:val="IndexLink"/>
          </w:rPr>
          <w:tab/>
          <w:t>29</w:t>
        </w:r>
        <w:r>
          <w:rPr>
            <w:webHidden/>
          </w:rPr>
          <w:fldChar w:fldCharType="end"/>
        </w:r>
      </w:hyperlink>
    </w:p>
    <w:p w14:paraId="7173E1C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8">
        <w:r>
          <w:rPr>
            <w:rStyle w:val="IndexLink"/>
          </w:rPr>
          <w:t>4.5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_Toc178598358 \h</w:instrText>
        </w:r>
        <w:r>
          <w:rPr>
            <w:webHidden/>
          </w:rPr>
        </w:r>
        <w:r>
          <w:rPr>
            <w:webHidden/>
          </w:rPr>
          <w:fldChar w:fldCharType="separate"/>
        </w:r>
        <w:r>
          <w:rPr>
            <w:rStyle w:val="IndexLink"/>
          </w:rPr>
          <w:t>Mantelbuis</w:t>
        </w:r>
        <w:r>
          <w:rPr>
            <w:rStyle w:val="IndexLink"/>
          </w:rPr>
          <w:tab/>
          <w:t>30</w:t>
        </w:r>
        <w:r>
          <w:rPr>
            <w:webHidden/>
          </w:rPr>
          <w:fldChar w:fldCharType="end"/>
        </w:r>
      </w:hyperlink>
    </w:p>
    <w:p w14:paraId="05A8E45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59">
        <w:r>
          <w:rPr>
            <w:rStyle w:val="IndexLink"/>
          </w:rPr>
          <w:t>4.6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_Toc178598359 \h</w:instrText>
        </w:r>
        <w:r>
          <w:rPr>
            <w:webHidden/>
          </w:rPr>
        </w:r>
        <w:r>
          <w:rPr>
            <w:webHidden/>
          </w:rPr>
          <w:fldChar w:fldCharType="separate"/>
        </w:r>
        <w:r>
          <w:rPr>
            <w:rStyle w:val="IndexLink"/>
          </w:rPr>
          <w:t>ExtraGeometrie: mantelbuis</w:t>
        </w:r>
        <w:r>
          <w:rPr>
            <w:rStyle w:val="IndexLink"/>
          </w:rPr>
          <w:tab/>
          <w:t>31</w:t>
        </w:r>
        <w:r>
          <w:rPr>
            <w:webHidden/>
          </w:rPr>
          <w:fldChar w:fldCharType="end"/>
        </w:r>
      </w:hyperlink>
    </w:p>
    <w:p w14:paraId="3B4D7444"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60">
        <w:r>
          <w:rPr>
            <w:rStyle w:val="IndexLink"/>
          </w:rPr>
          <w:t>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_Toc178598360 \h</w:instrText>
        </w:r>
        <w:r>
          <w:rPr>
            <w:webHidden/>
          </w:rPr>
        </w:r>
        <w:r>
          <w:rPr>
            <w:webHidden/>
          </w:rPr>
          <w:fldChar w:fldCharType="separate"/>
        </w:r>
        <w:r>
          <w:rPr>
            <w:rStyle w:val="IndexLink"/>
          </w:rPr>
          <w:t>Containerleidingelementen</w:t>
        </w:r>
        <w:r>
          <w:rPr>
            <w:rStyle w:val="IndexLink"/>
          </w:rPr>
          <w:tab/>
          <w:t>33</w:t>
        </w:r>
        <w:r>
          <w:rPr>
            <w:webHidden/>
          </w:rPr>
          <w:fldChar w:fldCharType="end"/>
        </w:r>
      </w:hyperlink>
    </w:p>
    <w:p w14:paraId="25721C3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1">
        <w:r>
          <w:rPr>
            <w:rStyle w:val="IndexLink"/>
          </w:rPr>
          <w:t>5.1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_Toc178598361 \h</w:instrText>
        </w:r>
        <w:r>
          <w:rPr>
            <w:webHidden/>
          </w:rPr>
        </w:r>
        <w:r>
          <w:rPr>
            <w:webHidden/>
          </w:rPr>
          <w:fldChar w:fldCharType="separate"/>
        </w:r>
        <w:r>
          <w:rPr>
            <w:rStyle w:val="IndexLink"/>
          </w:rPr>
          <w:t>Inleiding</w:t>
        </w:r>
        <w:r>
          <w:rPr>
            <w:rStyle w:val="IndexLink"/>
          </w:rPr>
          <w:tab/>
          <w:t>33</w:t>
        </w:r>
        <w:r>
          <w:rPr>
            <w:webHidden/>
          </w:rPr>
          <w:fldChar w:fldCharType="end"/>
        </w:r>
      </w:hyperlink>
    </w:p>
    <w:p w14:paraId="25B01BDB"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2">
        <w:r>
          <w:rPr>
            <w:rStyle w:val="IndexLink"/>
          </w:rPr>
          <w:t>5.2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_Toc178598362 \h</w:instrText>
        </w:r>
        <w:r>
          <w:rPr>
            <w:webHidden/>
          </w:rPr>
        </w:r>
        <w:r>
          <w:rPr>
            <w:webHidden/>
          </w:rPr>
          <w:fldChar w:fldCharType="separate"/>
        </w:r>
        <w:r>
          <w:rPr>
            <w:rStyle w:val="IndexLink"/>
          </w:rPr>
          <w:t>Kast</w:t>
        </w:r>
        <w:r>
          <w:rPr>
            <w:rStyle w:val="IndexLink"/>
          </w:rPr>
          <w:tab/>
          <w:t>34</w:t>
        </w:r>
        <w:r>
          <w:rPr>
            <w:webHidden/>
          </w:rPr>
          <w:fldChar w:fldCharType="end"/>
        </w:r>
      </w:hyperlink>
    </w:p>
    <w:p w14:paraId="70295FC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3">
        <w:r>
          <w:rPr>
            <w:rStyle w:val="IndexLink"/>
          </w:rPr>
          <w:t>5.3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_Toc178598363 \h</w:instrText>
        </w:r>
        <w:r>
          <w:rPr>
            <w:webHidden/>
          </w:rPr>
        </w:r>
        <w:r>
          <w:rPr>
            <w:webHidden/>
          </w:rPr>
          <w:fldChar w:fldCharType="separate"/>
        </w:r>
        <w:r>
          <w:rPr>
            <w:rStyle w:val="IndexLink"/>
          </w:rPr>
          <w:t>Mangat</w:t>
        </w:r>
        <w:r>
          <w:rPr>
            <w:rStyle w:val="IndexLink"/>
          </w:rPr>
          <w:tab/>
          <w:t>35</w:t>
        </w:r>
        <w:r>
          <w:rPr>
            <w:webHidden/>
          </w:rPr>
          <w:fldChar w:fldCharType="end"/>
        </w:r>
      </w:hyperlink>
    </w:p>
    <w:p w14:paraId="7E4CFAA2"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4">
        <w:r>
          <w:rPr>
            <w:rStyle w:val="IndexLink"/>
          </w:rPr>
          <w:t>5.4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_Toc178598364 \h</w:instrText>
        </w:r>
        <w:r>
          <w:rPr>
            <w:webHidden/>
          </w:rPr>
        </w:r>
        <w:r>
          <w:rPr>
            <w:webHidden/>
          </w:rPr>
          <w:fldChar w:fldCharType="separate"/>
        </w:r>
        <w:r>
          <w:rPr>
            <w:rStyle w:val="IndexLink"/>
          </w:rPr>
          <w:t>Mast</w:t>
        </w:r>
        <w:r>
          <w:rPr>
            <w:rStyle w:val="IndexLink"/>
          </w:rPr>
          <w:tab/>
          <w:t>36</w:t>
        </w:r>
        <w:r>
          <w:rPr>
            <w:webHidden/>
          </w:rPr>
          <w:fldChar w:fldCharType="end"/>
        </w:r>
      </w:hyperlink>
    </w:p>
    <w:p w14:paraId="6A381DD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5">
        <w:r>
          <w:rPr>
            <w:rStyle w:val="IndexLink"/>
          </w:rPr>
          <w:t>5.5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_Toc178598365 \h</w:instrText>
        </w:r>
        <w:r>
          <w:rPr>
            <w:webHidden/>
          </w:rPr>
        </w:r>
        <w:r>
          <w:rPr>
            <w:webHidden/>
          </w:rPr>
          <w:fldChar w:fldCharType="separate"/>
        </w:r>
        <w:r>
          <w:rPr>
            <w:rStyle w:val="IndexLink"/>
          </w:rPr>
          <w:t>Technisch gebouw</w:t>
        </w:r>
        <w:r>
          <w:rPr>
            <w:rStyle w:val="IndexLink"/>
          </w:rPr>
          <w:tab/>
          <w:t>38</w:t>
        </w:r>
        <w:r>
          <w:rPr>
            <w:webHidden/>
          </w:rPr>
          <w:fldChar w:fldCharType="end"/>
        </w:r>
      </w:hyperlink>
    </w:p>
    <w:p w14:paraId="05DDF78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6">
        <w:r>
          <w:rPr>
            <w:rStyle w:val="IndexLink"/>
          </w:rPr>
          <w:t>5.6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_Toc178598366 \h</w:instrText>
        </w:r>
        <w:r>
          <w:rPr>
            <w:webHidden/>
          </w:rPr>
        </w:r>
        <w:r>
          <w:rPr>
            <w:webHidden/>
          </w:rPr>
          <w:fldChar w:fldCharType="separate"/>
        </w:r>
        <w:r>
          <w:rPr>
            <w:rStyle w:val="IndexLink"/>
          </w:rPr>
          <w:t>Toren</w:t>
        </w:r>
        <w:r>
          <w:rPr>
            <w:rStyle w:val="IndexLink"/>
          </w:rPr>
          <w:tab/>
          <w:t>39</w:t>
        </w:r>
        <w:r>
          <w:rPr>
            <w:webHidden/>
          </w:rPr>
          <w:fldChar w:fldCharType="end"/>
        </w:r>
      </w:hyperlink>
    </w:p>
    <w:p w14:paraId="2F6EE7BE"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7">
        <w:r>
          <w:rPr>
            <w:rStyle w:val="IndexLink"/>
          </w:rPr>
          <w:t>5.7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_Toc178598367 \h</w:instrText>
        </w:r>
        <w:r>
          <w:rPr>
            <w:webHidden/>
          </w:rPr>
        </w:r>
        <w:r>
          <w:rPr>
            <w:webHidden/>
          </w:rPr>
          <w:fldChar w:fldCharType="separate"/>
        </w:r>
        <w:r>
          <w:rPr>
            <w:rStyle w:val="IndexLink"/>
          </w:rPr>
          <w:t>ExtraGeometrie: ContainerLeidingElementen</w:t>
        </w:r>
        <w:r>
          <w:rPr>
            <w:rStyle w:val="IndexLink"/>
          </w:rPr>
          <w:tab/>
          <w:t>41</w:t>
        </w:r>
        <w:r>
          <w:rPr>
            <w:webHidden/>
          </w:rPr>
          <w:fldChar w:fldCharType="end"/>
        </w:r>
      </w:hyperlink>
    </w:p>
    <w:p w14:paraId="4CBD1FBE"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68">
        <w:r>
          <w:rPr>
            <w:rStyle w:val="IndexLink"/>
          </w:rPr>
          <w:t>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_Toc178598368 \h</w:instrText>
        </w:r>
        <w:r>
          <w:rPr>
            <w:webHidden/>
          </w:rPr>
        </w:r>
        <w:r>
          <w:rPr>
            <w:webHidden/>
          </w:rPr>
          <w:fldChar w:fldCharType="separate"/>
        </w:r>
        <w:r>
          <w:rPr>
            <w:rStyle w:val="IndexLink"/>
          </w:rPr>
          <w:t>Extra elementen</w:t>
        </w:r>
        <w:r>
          <w:rPr>
            <w:rStyle w:val="IndexLink"/>
          </w:rPr>
          <w:tab/>
          <w:t>43</w:t>
        </w:r>
        <w:r>
          <w:rPr>
            <w:webHidden/>
          </w:rPr>
          <w:fldChar w:fldCharType="end"/>
        </w:r>
      </w:hyperlink>
    </w:p>
    <w:p w14:paraId="0E778CF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69">
        <w:r>
          <w:rPr>
            <w:rStyle w:val="IndexLink"/>
          </w:rPr>
          <w:t>6.1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_Toc178598369 \h</w:instrText>
        </w:r>
        <w:r>
          <w:rPr>
            <w:webHidden/>
          </w:rPr>
        </w:r>
        <w:r>
          <w:rPr>
            <w:webHidden/>
          </w:rPr>
          <w:fldChar w:fldCharType="separate"/>
        </w:r>
        <w:r>
          <w:rPr>
            <w:rStyle w:val="IndexLink"/>
          </w:rPr>
          <w:t>Inleiding</w:t>
        </w:r>
        <w:r>
          <w:rPr>
            <w:rStyle w:val="IndexLink"/>
          </w:rPr>
          <w:tab/>
          <w:t>43</w:t>
        </w:r>
        <w:r>
          <w:rPr>
            <w:webHidden/>
          </w:rPr>
          <w:fldChar w:fldCharType="end"/>
        </w:r>
      </w:hyperlink>
    </w:p>
    <w:p w14:paraId="1B67005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0">
        <w:r>
          <w:rPr>
            <w:rStyle w:val="IndexLink"/>
          </w:rPr>
          <w:t>6.2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_Toc178598370 \h</w:instrText>
        </w:r>
        <w:r>
          <w:rPr>
            <w:webHidden/>
          </w:rPr>
        </w:r>
        <w:r>
          <w:rPr>
            <w:webHidden/>
          </w:rPr>
          <w:fldChar w:fldCharType="separate"/>
        </w:r>
        <w:r>
          <w:rPr>
            <w:rStyle w:val="IndexLink"/>
          </w:rPr>
          <w:t>EigenTopografie: punt</w:t>
        </w:r>
        <w:r>
          <w:rPr>
            <w:rStyle w:val="IndexLink"/>
          </w:rPr>
          <w:tab/>
          <w:t>43</w:t>
        </w:r>
        <w:r>
          <w:rPr>
            <w:webHidden/>
          </w:rPr>
          <w:fldChar w:fldCharType="end"/>
        </w:r>
      </w:hyperlink>
    </w:p>
    <w:p w14:paraId="5985276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1">
        <w:r>
          <w:rPr>
            <w:rStyle w:val="IndexLink"/>
          </w:rPr>
          <w:t>6.3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_Toc178598371 \h</w:instrText>
        </w:r>
        <w:r>
          <w:rPr>
            <w:webHidden/>
          </w:rPr>
        </w:r>
        <w:r>
          <w:rPr>
            <w:webHidden/>
          </w:rPr>
          <w:fldChar w:fldCharType="separate"/>
        </w:r>
        <w:r>
          <w:rPr>
            <w:rStyle w:val="IndexLink"/>
          </w:rPr>
          <w:t>EigenTopografie: lijn</w:t>
        </w:r>
        <w:r>
          <w:rPr>
            <w:rStyle w:val="IndexLink"/>
          </w:rPr>
          <w:tab/>
          <w:t>44</w:t>
        </w:r>
        <w:r>
          <w:rPr>
            <w:webHidden/>
          </w:rPr>
          <w:fldChar w:fldCharType="end"/>
        </w:r>
      </w:hyperlink>
    </w:p>
    <w:p w14:paraId="644588C9"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2">
        <w:r>
          <w:rPr>
            <w:rStyle w:val="IndexLink"/>
          </w:rPr>
          <w:t>6.4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_Toc178598372 \h</w:instrText>
        </w:r>
        <w:r>
          <w:rPr>
            <w:webHidden/>
          </w:rPr>
        </w:r>
        <w:r>
          <w:rPr>
            <w:webHidden/>
          </w:rPr>
          <w:fldChar w:fldCharType="separate"/>
        </w:r>
        <w:r>
          <w:rPr>
            <w:rStyle w:val="IndexLink"/>
          </w:rPr>
          <w:t>EigenTopografie: vlak</w:t>
        </w:r>
        <w:r>
          <w:rPr>
            <w:rStyle w:val="IndexLink"/>
          </w:rPr>
          <w:tab/>
          <w:t>45</w:t>
        </w:r>
        <w:r>
          <w:rPr>
            <w:webHidden/>
          </w:rPr>
          <w:fldChar w:fldCharType="end"/>
        </w:r>
      </w:hyperlink>
    </w:p>
    <w:p w14:paraId="5A9D7636"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3">
        <w:r>
          <w:rPr>
            <w:rStyle w:val="IndexLink"/>
          </w:rPr>
          <w:t>6.5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_Toc178598373 \h</w:instrText>
        </w:r>
        <w:r>
          <w:rPr>
            <w:webHidden/>
          </w:rPr>
        </w:r>
        <w:r>
          <w:rPr>
            <w:webHidden/>
          </w:rPr>
          <w:fldChar w:fldCharType="separate"/>
        </w:r>
        <w:r>
          <w:rPr>
            <w:rStyle w:val="IndexLink"/>
          </w:rPr>
          <w:t>AanduidingEisVoorzorgsmaatregel</w:t>
        </w:r>
        <w:r>
          <w:rPr>
            <w:rStyle w:val="IndexLink"/>
          </w:rPr>
          <w:tab/>
          <w:t>45</w:t>
        </w:r>
        <w:r>
          <w:rPr>
            <w:webHidden/>
          </w:rPr>
          <w:fldChar w:fldCharType="end"/>
        </w:r>
      </w:hyperlink>
    </w:p>
    <w:p w14:paraId="65CCE4B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4">
        <w:r>
          <w:rPr>
            <w:rStyle w:val="IndexLink"/>
          </w:rPr>
          <w:t>6.6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_Toc178598374 \h</w:instrText>
        </w:r>
        <w:r>
          <w:rPr>
            <w:webHidden/>
          </w:rPr>
        </w:r>
        <w:r>
          <w:rPr>
            <w:webHidden/>
          </w:rPr>
          <w:fldChar w:fldCharType="separate"/>
        </w:r>
        <w:r>
          <w:rPr>
            <w:rStyle w:val="IndexLink"/>
          </w:rPr>
          <w:t>ExtraDetailInfo: punt</w:t>
        </w:r>
        <w:r>
          <w:rPr>
            <w:rStyle w:val="IndexLink"/>
          </w:rPr>
          <w:tab/>
          <w:t>46</w:t>
        </w:r>
        <w:r>
          <w:rPr>
            <w:webHidden/>
          </w:rPr>
          <w:fldChar w:fldCharType="end"/>
        </w:r>
      </w:hyperlink>
    </w:p>
    <w:p w14:paraId="006FE874"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5">
        <w:r>
          <w:rPr>
            <w:rStyle w:val="IndexLink"/>
          </w:rPr>
          <w:t>6.7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_Toc178598375 \h</w:instrText>
        </w:r>
        <w:r>
          <w:rPr>
            <w:webHidden/>
          </w:rPr>
        </w:r>
        <w:r>
          <w:rPr>
            <w:webHidden/>
          </w:rPr>
          <w:fldChar w:fldCharType="separate"/>
        </w:r>
        <w:r>
          <w:rPr>
            <w:rStyle w:val="IndexLink"/>
          </w:rPr>
          <w:t>ExtraDetailInfo: lijn</w:t>
        </w:r>
        <w:r>
          <w:rPr>
            <w:rStyle w:val="IndexLink"/>
          </w:rPr>
          <w:tab/>
          <w:t>47</w:t>
        </w:r>
        <w:r>
          <w:rPr>
            <w:webHidden/>
          </w:rPr>
          <w:fldChar w:fldCharType="end"/>
        </w:r>
      </w:hyperlink>
    </w:p>
    <w:p w14:paraId="603549A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6">
        <w:r>
          <w:rPr>
            <w:rStyle w:val="IndexLink"/>
          </w:rPr>
          <w:t>6.8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_Toc178598376 \h</w:instrText>
        </w:r>
        <w:r>
          <w:rPr>
            <w:webHidden/>
          </w:rPr>
        </w:r>
        <w:r>
          <w:rPr>
            <w:webHidden/>
          </w:rPr>
          <w:fldChar w:fldCharType="separate"/>
        </w:r>
        <w:r>
          <w:rPr>
            <w:rStyle w:val="IndexLink"/>
          </w:rPr>
          <w:t>ExtraDetailInfo: vlak</w:t>
        </w:r>
        <w:r>
          <w:rPr>
            <w:rStyle w:val="IndexLink"/>
          </w:rPr>
          <w:tab/>
          <w:t>48</w:t>
        </w:r>
        <w:r>
          <w:rPr>
            <w:webHidden/>
          </w:rPr>
          <w:fldChar w:fldCharType="end"/>
        </w:r>
      </w:hyperlink>
    </w:p>
    <w:p w14:paraId="7758AA78"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77">
        <w:r>
          <w:rPr>
            <w:rStyle w:val="IndexLink"/>
          </w:rPr>
          <w:t>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_Toc178598377 \h</w:instrText>
        </w:r>
        <w:r>
          <w:rPr>
            <w:webHidden/>
          </w:rPr>
        </w:r>
        <w:r>
          <w:rPr>
            <w:webHidden/>
          </w:rPr>
          <w:fldChar w:fldCharType="separate"/>
        </w:r>
        <w:r>
          <w:rPr>
            <w:rStyle w:val="IndexLink"/>
          </w:rPr>
          <w:t>Leidingelementen</w:t>
        </w:r>
        <w:r>
          <w:rPr>
            <w:rStyle w:val="IndexLink"/>
          </w:rPr>
          <w:tab/>
          <w:t>50</w:t>
        </w:r>
        <w:r>
          <w:rPr>
            <w:webHidden/>
          </w:rPr>
          <w:fldChar w:fldCharType="end"/>
        </w:r>
      </w:hyperlink>
    </w:p>
    <w:p w14:paraId="1F90B87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8">
        <w:r>
          <w:rPr>
            <w:rStyle w:val="IndexLink"/>
          </w:rPr>
          <w:t>7.1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_Toc178598378 \h</w:instrText>
        </w:r>
        <w:r>
          <w:rPr>
            <w:webHidden/>
          </w:rPr>
        </w:r>
        <w:r>
          <w:rPr>
            <w:webHidden/>
          </w:rPr>
          <w:fldChar w:fldCharType="separate"/>
        </w:r>
        <w:r>
          <w:rPr>
            <w:rStyle w:val="IndexLink"/>
          </w:rPr>
          <w:t>Inleiding</w:t>
        </w:r>
        <w:r>
          <w:rPr>
            <w:rStyle w:val="IndexLink"/>
          </w:rPr>
          <w:tab/>
          <w:t>50</w:t>
        </w:r>
        <w:r>
          <w:rPr>
            <w:webHidden/>
          </w:rPr>
          <w:fldChar w:fldCharType="end"/>
        </w:r>
      </w:hyperlink>
    </w:p>
    <w:p w14:paraId="0E01F5F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79">
        <w:r>
          <w:rPr>
            <w:rStyle w:val="IndexLink"/>
          </w:rPr>
          <w:t>7.2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_Toc178598379 \h</w:instrText>
        </w:r>
        <w:r>
          <w:rPr>
            <w:webHidden/>
          </w:rPr>
        </w:r>
        <w:r>
          <w:rPr>
            <w:webHidden/>
          </w:rPr>
          <w:fldChar w:fldCharType="separate"/>
        </w:r>
        <w:r>
          <w:rPr>
            <w:rStyle w:val="IndexLink"/>
          </w:rPr>
          <w:t>Leidingelementen</w:t>
        </w:r>
        <w:r>
          <w:rPr>
            <w:rStyle w:val="IndexLink"/>
          </w:rPr>
          <w:tab/>
          <w:t>50</w:t>
        </w:r>
        <w:r>
          <w:rPr>
            <w:webHidden/>
          </w:rPr>
          <w:fldChar w:fldCharType="end"/>
        </w:r>
      </w:hyperlink>
    </w:p>
    <w:p w14:paraId="7C45CFCE"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0">
        <w:r>
          <w:rPr>
            <w:rStyle w:val="IndexLink"/>
          </w:rPr>
          <w:t>7.3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_Toc178598380 \h</w:instrText>
        </w:r>
        <w:r>
          <w:rPr>
            <w:webHidden/>
          </w:rPr>
        </w:r>
        <w:r>
          <w:rPr>
            <w:webHidden/>
          </w:rPr>
          <w:fldChar w:fldCharType="separate"/>
        </w:r>
        <w:r>
          <w:rPr>
            <w:rStyle w:val="IndexLink"/>
          </w:rPr>
          <w:t>ExtraGeometrie: leidingelementen</w:t>
        </w:r>
        <w:r>
          <w:rPr>
            <w:rStyle w:val="IndexLink"/>
          </w:rPr>
          <w:tab/>
          <w:t>59</w:t>
        </w:r>
        <w:r>
          <w:rPr>
            <w:webHidden/>
          </w:rPr>
          <w:fldChar w:fldCharType="end"/>
        </w:r>
      </w:hyperlink>
    </w:p>
    <w:p w14:paraId="1D421231"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81">
        <w:r>
          <w:rPr>
            <w:rStyle w:val="IndexLink"/>
          </w:rPr>
          <w:t>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_Toc178598381 \h</w:instrText>
        </w:r>
        <w:r>
          <w:rPr>
            <w:webHidden/>
          </w:rPr>
        </w:r>
        <w:r>
          <w:rPr>
            <w:webHidden/>
          </w:rPr>
          <w:fldChar w:fldCharType="separate"/>
        </w:r>
        <w:r>
          <w:rPr>
            <w:rStyle w:val="IndexLink"/>
          </w:rPr>
          <w:t>Gebiedsinformatielevering</w:t>
        </w:r>
        <w:r>
          <w:rPr>
            <w:rStyle w:val="IndexLink"/>
          </w:rPr>
          <w:tab/>
          <w:t>60</w:t>
        </w:r>
        <w:r>
          <w:rPr>
            <w:webHidden/>
          </w:rPr>
          <w:fldChar w:fldCharType="end"/>
        </w:r>
      </w:hyperlink>
    </w:p>
    <w:p w14:paraId="0AC09B2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2">
        <w:r>
          <w:rPr>
            <w:rStyle w:val="IndexLink"/>
          </w:rPr>
          <w:t>8.1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_Toc178598382 \h</w:instrText>
        </w:r>
        <w:r>
          <w:rPr>
            <w:webHidden/>
          </w:rPr>
        </w:r>
        <w:r>
          <w:rPr>
            <w:webHidden/>
          </w:rPr>
          <w:fldChar w:fldCharType="separate"/>
        </w:r>
        <w:r>
          <w:rPr>
            <w:rStyle w:val="IndexLink"/>
          </w:rPr>
          <w:t>Inleiding</w:t>
        </w:r>
        <w:r>
          <w:rPr>
            <w:rStyle w:val="IndexLink"/>
          </w:rPr>
          <w:tab/>
          <w:t>60</w:t>
        </w:r>
        <w:r>
          <w:rPr>
            <w:webHidden/>
          </w:rPr>
          <w:fldChar w:fldCharType="end"/>
        </w:r>
      </w:hyperlink>
    </w:p>
    <w:p w14:paraId="1A0BCC61"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3">
        <w:r>
          <w:rPr>
            <w:rStyle w:val="IndexLink"/>
          </w:rPr>
          <w:t>8.2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_Toc178598383 \h</w:instrText>
        </w:r>
        <w:r>
          <w:rPr>
            <w:webHidden/>
          </w:rPr>
        </w:r>
        <w:r>
          <w:rPr>
            <w:webHidden/>
          </w:rPr>
          <w:fldChar w:fldCharType="separate"/>
        </w:r>
        <w:r>
          <w:rPr>
            <w:rStyle w:val="IndexLink"/>
          </w:rPr>
          <w:t>Graafpolygoon</w:t>
        </w:r>
        <w:r>
          <w:rPr>
            <w:rStyle w:val="IndexLink"/>
          </w:rPr>
          <w:tab/>
          <w:t>60</w:t>
        </w:r>
        <w:r>
          <w:rPr>
            <w:webHidden/>
          </w:rPr>
          <w:fldChar w:fldCharType="end"/>
        </w:r>
      </w:hyperlink>
    </w:p>
    <w:p w14:paraId="51AC7017"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4">
        <w:r>
          <w:rPr>
            <w:rStyle w:val="IndexLink"/>
          </w:rPr>
          <w:t>8.3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_Toc178598384 \h</w:instrText>
        </w:r>
        <w:r>
          <w:rPr>
            <w:webHidden/>
          </w:rPr>
        </w:r>
        <w:r>
          <w:rPr>
            <w:webHidden/>
          </w:rPr>
          <w:fldChar w:fldCharType="separate"/>
        </w:r>
        <w:r>
          <w:rPr>
            <w:rStyle w:val="IndexLink"/>
          </w:rPr>
          <w:t>Informatiepolygoon</w:t>
        </w:r>
        <w:r>
          <w:rPr>
            <w:rStyle w:val="IndexLink"/>
          </w:rPr>
          <w:tab/>
          <w:t>61</w:t>
        </w:r>
        <w:r>
          <w:rPr>
            <w:webHidden/>
          </w:rPr>
          <w:fldChar w:fldCharType="end"/>
        </w:r>
      </w:hyperlink>
    </w:p>
    <w:p w14:paraId="5F550DC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5">
        <w:r>
          <w:rPr>
            <w:rStyle w:val="IndexLink"/>
          </w:rPr>
          <w:t>8.4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_Toc178598385 \h</w:instrText>
        </w:r>
        <w:r>
          <w:rPr>
            <w:webHidden/>
          </w:rPr>
        </w:r>
        <w:r>
          <w:rPr>
            <w:webHidden/>
          </w:rPr>
          <w:fldChar w:fldCharType="separate"/>
        </w:r>
        <w:r>
          <w:rPr>
            <w:rStyle w:val="IndexLink"/>
          </w:rPr>
          <w:t>Oriëntatiepolygoon</w:t>
        </w:r>
        <w:r>
          <w:rPr>
            <w:rStyle w:val="IndexLink"/>
          </w:rPr>
          <w:tab/>
          <w:t>61</w:t>
        </w:r>
        <w:r>
          <w:rPr>
            <w:webHidden/>
          </w:rPr>
          <w:fldChar w:fldCharType="end"/>
        </w:r>
      </w:hyperlink>
    </w:p>
    <w:p w14:paraId="5CFF5D71"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86">
        <w:r>
          <w:rPr>
            <w:rStyle w:val="IndexLink"/>
          </w:rPr>
          <w:t>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_Toc178598386 \h</w:instrText>
        </w:r>
        <w:r>
          <w:rPr>
            <w:webHidden/>
          </w:rPr>
        </w:r>
        <w:r>
          <w:rPr>
            <w:webHidden/>
          </w:rPr>
          <w:fldChar w:fldCharType="separate"/>
        </w:r>
        <w:r>
          <w:rPr>
            <w:rStyle w:val="IndexLink"/>
          </w:rPr>
          <w:t>Kaartbeschrifting</w:t>
        </w:r>
        <w:r>
          <w:rPr>
            <w:rStyle w:val="IndexLink"/>
          </w:rPr>
          <w:tab/>
          <w:t>62</w:t>
        </w:r>
        <w:r>
          <w:rPr>
            <w:webHidden/>
          </w:rPr>
          <w:fldChar w:fldCharType="end"/>
        </w:r>
      </w:hyperlink>
    </w:p>
    <w:p w14:paraId="4BB0AE7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7">
        <w:r>
          <w:rPr>
            <w:rStyle w:val="IndexLink"/>
          </w:rPr>
          <w:t>9.1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_Toc178598387 \h</w:instrText>
        </w:r>
        <w:r>
          <w:rPr>
            <w:webHidden/>
          </w:rPr>
        </w:r>
        <w:r>
          <w:rPr>
            <w:webHidden/>
          </w:rPr>
          <w:fldChar w:fldCharType="separate"/>
        </w:r>
        <w:r>
          <w:rPr>
            <w:rStyle w:val="IndexLink"/>
          </w:rPr>
          <w:t>Inleiding</w:t>
        </w:r>
        <w:r>
          <w:rPr>
            <w:rStyle w:val="IndexLink"/>
          </w:rPr>
          <w:tab/>
          <w:t>62</w:t>
        </w:r>
        <w:r>
          <w:rPr>
            <w:webHidden/>
          </w:rPr>
          <w:fldChar w:fldCharType="end"/>
        </w:r>
      </w:hyperlink>
    </w:p>
    <w:p w14:paraId="5420D83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8">
        <w:r>
          <w:rPr>
            <w:rStyle w:val="IndexLink"/>
          </w:rPr>
          <w:t>9.2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_Toc178598388 \h</w:instrText>
        </w:r>
        <w:r>
          <w:rPr>
            <w:webHidden/>
          </w:rPr>
        </w:r>
        <w:r>
          <w:rPr>
            <w:webHidden/>
          </w:rPr>
          <w:fldChar w:fldCharType="separate"/>
        </w:r>
        <w:r>
          <w:rPr>
            <w:rStyle w:val="IndexLink"/>
          </w:rPr>
          <w:t>DiepteNAP</w:t>
        </w:r>
        <w:r>
          <w:rPr>
            <w:rStyle w:val="IndexLink"/>
          </w:rPr>
          <w:tab/>
          <w:t>62</w:t>
        </w:r>
        <w:r>
          <w:rPr>
            <w:webHidden/>
          </w:rPr>
          <w:fldChar w:fldCharType="end"/>
        </w:r>
      </w:hyperlink>
    </w:p>
    <w:p w14:paraId="0B14053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89">
        <w:r>
          <w:rPr>
            <w:rStyle w:val="IndexLink"/>
          </w:rPr>
          <w:t>9.3</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_Toc178598389 \h</w:instrText>
        </w:r>
        <w:r>
          <w:rPr>
            <w:webHidden/>
          </w:rPr>
        </w:r>
        <w:r>
          <w:rPr>
            <w:webHidden/>
          </w:rPr>
          <w:fldChar w:fldCharType="separate"/>
        </w:r>
        <w:r>
          <w:rPr>
            <w:rStyle w:val="IndexLink"/>
          </w:rPr>
          <w:t>DiepteTovMaaiveld</w:t>
        </w:r>
        <w:r>
          <w:rPr>
            <w:rStyle w:val="IndexLink"/>
          </w:rPr>
          <w:tab/>
          <w:t>63</w:t>
        </w:r>
        <w:r>
          <w:rPr>
            <w:webHidden/>
          </w:rPr>
          <w:fldChar w:fldCharType="end"/>
        </w:r>
      </w:hyperlink>
    </w:p>
    <w:p w14:paraId="1A19924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0">
        <w:r>
          <w:rPr>
            <w:rStyle w:val="IndexLink"/>
          </w:rPr>
          <w:t>9.4</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_Toc178598390 \h</w:instrText>
        </w:r>
        <w:r>
          <w:rPr>
            <w:webHidden/>
          </w:rPr>
        </w:r>
        <w:r>
          <w:rPr>
            <w:webHidden/>
          </w:rPr>
          <w:fldChar w:fldCharType="separate"/>
        </w:r>
        <w:r>
          <w:rPr>
            <w:rStyle w:val="IndexLink"/>
          </w:rPr>
          <w:t>Maatvoeringslijn en maatvoeringshulplijn</w:t>
        </w:r>
        <w:r>
          <w:rPr>
            <w:rStyle w:val="IndexLink"/>
          </w:rPr>
          <w:tab/>
          <w:t>64</w:t>
        </w:r>
        <w:r>
          <w:rPr>
            <w:webHidden/>
          </w:rPr>
          <w:fldChar w:fldCharType="end"/>
        </w:r>
      </w:hyperlink>
    </w:p>
    <w:p w14:paraId="620EAD6D"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1">
        <w:r>
          <w:rPr>
            <w:rStyle w:val="IndexLink"/>
          </w:rPr>
          <w:t>9.5</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_Toc178598391 \h</w:instrText>
        </w:r>
        <w:r>
          <w:rPr>
            <w:webHidden/>
          </w:rPr>
        </w:r>
        <w:r>
          <w:rPr>
            <w:webHidden/>
          </w:rPr>
          <w:fldChar w:fldCharType="separate"/>
        </w:r>
        <w:r>
          <w:rPr>
            <w:rStyle w:val="IndexLink"/>
          </w:rPr>
          <w:t>Maatvoeringspijl</w:t>
        </w:r>
        <w:r>
          <w:rPr>
            <w:rStyle w:val="IndexLink"/>
          </w:rPr>
          <w:tab/>
          <w:t>64</w:t>
        </w:r>
        <w:r>
          <w:rPr>
            <w:webHidden/>
          </w:rPr>
          <w:fldChar w:fldCharType="end"/>
        </w:r>
      </w:hyperlink>
    </w:p>
    <w:p w14:paraId="6820086F"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2">
        <w:r>
          <w:rPr>
            <w:rStyle w:val="IndexLink"/>
          </w:rPr>
          <w:t>9.6</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_Toc178598392 \h</w:instrText>
        </w:r>
        <w:r>
          <w:rPr>
            <w:webHidden/>
          </w:rPr>
        </w:r>
        <w:r>
          <w:rPr>
            <w:webHidden/>
          </w:rPr>
          <w:fldChar w:fldCharType="separate"/>
        </w:r>
        <w:r>
          <w:rPr>
            <w:rStyle w:val="IndexLink"/>
          </w:rPr>
          <w:t>Maatvoeringspijlpunt</w:t>
        </w:r>
        <w:r>
          <w:rPr>
            <w:rStyle w:val="IndexLink"/>
          </w:rPr>
          <w:tab/>
          <w:t>65</w:t>
        </w:r>
        <w:r>
          <w:rPr>
            <w:webHidden/>
          </w:rPr>
          <w:fldChar w:fldCharType="end"/>
        </w:r>
      </w:hyperlink>
    </w:p>
    <w:p w14:paraId="2FF0825C"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3">
        <w:r>
          <w:rPr>
            <w:rStyle w:val="IndexLink"/>
          </w:rPr>
          <w:t>9.7</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_Toc178598393 \h</w:instrText>
        </w:r>
        <w:r>
          <w:rPr>
            <w:webHidden/>
          </w:rPr>
        </w:r>
        <w:r>
          <w:rPr>
            <w:webHidden/>
          </w:rPr>
          <w:fldChar w:fldCharType="separate"/>
        </w:r>
        <w:r>
          <w:rPr>
            <w:rStyle w:val="IndexLink"/>
          </w:rPr>
          <w:t>Maatvoeringslabel</w:t>
        </w:r>
        <w:r>
          <w:rPr>
            <w:rStyle w:val="IndexLink"/>
          </w:rPr>
          <w:tab/>
          <w:t>66</w:t>
        </w:r>
        <w:r>
          <w:rPr>
            <w:webHidden/>
          </w:rPr>
          <w:fldChar w:fldCharType="end"/>
        </w:r>
      </w:hyperlink>
    </w:p>
    <w:p w14:paraId="38C5DCD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4">
        <w:r>
          <w:rPr>
            <w:rStyle w:val="IndexLink"/>
          </w:rPr>
          <w:t>9.8</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_Toc178598394 \h</w:instrText>
        </w:r>
        <w:r>
          <w:rPr>
            <w:webHidden/>
          </w:rPr>
        </w:r>
        <w:r>
          <w:rPr>
            <w:webHidden/>
          </w:rPr>
          <w:fldChar w:fldCharType="separate"/>
        </w:r>
        <w:r>
          <w:rPr>
            <w:rStyle w:val="IndexLink"/>
          </w:rPr>
          <w:t>Annotatielijn</w:t>
        </w:r>
        <w:r>
          <w:rPr>
            <w:rStyle w:val="IndexLink"/>
          </w:rPr>
          <w:tab/>
          <w:t>66</w:t>
        </w:r>
        <w:r>
          <w:rPr>
            <w:webHidden/>
          </w:rPr>
          <w:fldChar w:fldCharType="end"/>
        </w:r>
      </w:hyperlink>
    </w:p>
    <w:p w14:paraId="19B4E5C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5">
        <w:r>
          <w:rPr>
            <w:rStyle w:val="IndexLink"/>
          </w:rPr>
          <w:t>9.9</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_Toc178598395 \h</w:instrText>
        </w:r>
        <w:r>
          <w:rPr>
            <w:webHidden/>
          </w:rPr>
        </w:r>
        <w:r>
          <w:rPr>
            <w:webHidden/>
          </w:rPr>
          <w:fldChar w:fldCharType="separate"/>
        </w:r>
        <w:r>
          <w:rPr>
            <w:rStyle w:val="IndexLink"/>
          </w:rPr>
          <w:t>Annotatiepijl</w:t>
        </w:r>
        <w:r>
          <w:rPr>
            <w:rStyle w:val="IndexLink"/>
          </w:rPr>
          <w:tab/>
          <w:t>67</w:t>
        </w:r>
        <w:r>
          <w:rPr>
            <w:webHidden/>
          </w:rPr>
          <w:fldChar w:fldCharType="end"/>
        </w:r>
      </w:hyperlink>
    </w:p>
    <w:p w14:paraId="4BE04223"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6">
        <w:r>
          <w:rPr>
            <w:rStyle w:val="IndexLink"/>
          </w:rPr>
          <w:t>9.10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_Toc178598396 \h</w:instrText>
        </w:r>
        <w:r>
          <w:rPr>
            <w:webHidden/>
          </w:rPr>
        </w:r>
        <w:r>
          <w:rPr>
            <w:webHidden/>
          </w:rPr>
          <w:fldChar w:fldCharType="separate"/>
        </w:r>
        <w:r>
          <w:rPr>
            <w:rStyle w:val="IndexLink"/>
          </w:rPr>
          <w:t>Annotatiepijlpunt</w:t>
        </w:r>
        <w:r>
          <w:rPr>
            <w:rStyle w:val="IndexLink"/>
          </w:rPr>
          <w:tab/>
          <w:t>67</w:t>
        </w:r>
        <w:r>
          <w:rPr>
            <w:webHidden/>
          </w:rPr>
          <w:fldChar w:fldCharType="end"/>
        </w:r>
      </w:hyperlink>
    </w:p>
    <w:p w14:paraId="755604B0"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7">
        <w:r>
          <w:rPr>
            <w:rStyle w:val="IndexLink"/>
          </w:rPr>
          <w:t>9.11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_Toc178598397 \h</w:instrText>
        </w:r>
        <w:r>
          <w:rPr>
            <w:webHidden/>
          </w:rPr>
        </w:r>
        <w:r>
          <w:rPr>
            <w:webHidden/>
          </w:rPr>
          <w:fldChar w:fldCharType="separate"/>
        </w:r>
        <w:r>
          <w:rPr>
            <w:rStyle w:val="IndexLink"/>
          </w:rPr>
          <w:t>Annotatielabel</w:t>
        </w:r>
        <w:r>
          <w:rPr>
            <w:rStyle w:val="IndexLink"/>
          </w:rPr>
          <w:tab/>
          <w:t>68</w:t>
        </w:r>
        <w:r>
          <w:rPr>
            <w:webHidden/>
          </w:rPr>
          <w:fldChar w:fldCharType="end"/>
        </w:r>
      </w:hyperlink>
    </w:p>
    <w:p w14:paraId="7FFEDB2E" w14:textId="77777777" w:rsidR="00184881" w:rsidRDefault="00184881">
      <w:pPr>
        <w:tabs>
          <w:tab w:val="left" w:pos="566"/>
          <w:tab w:val="right" w:leader="dot" w:pos="9638"/>
        </w:tabs>
        <w:rPr>
          <w:rFonts w:asciiTheme="minorHAnsi" w:eastAsiaTheme="minorEastAsia" w:hAnsiTheme="minorHAnsi" w:cstheme="minorBidi"/>
          <w:color w:val="auto"/>
          <w:kern w:val="2"/>
          <w:sz w:val="24"/>
          <w:lang w:eastAsia="nl-NL"/>
          <w14:ligatures w14:val="standardContextual"/>
        </w:rPr>
      </w:pPr>
      <w:hyperlink w:anchor="_Toc178598398">
        <w:r>
          <w:rPr>
            <w:rStyle w:val="IndexLink"/>
          </w:rPr>
          <w:t>10</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_Toc178598398 \h</w:instrText>
        </w:r>
        <w:r>
          <w:rPr>
            <w:webHidden/>
          </w:rPr>
        </w:r>
        <w:r>
          <w:rPr>
            <w:webHidden/>
          </w:rPr>
          <w:fldChar w:fldCharType="separate"/>
        </w:r>
        <w:r>
          <w:rPr>
            <w:rStyle w:val="IndexLink"/>
          </w:rPr>
          <w:t>Kaartsamenstelling</w:t>
        </w:r>
        <w:r>
          <w:rPr>
            <w:rStyle w:val="IndexLink"/>
          </w:rPr>
          <w:tab/>
          <w:t>70</w:t>
        </w:r>
        <w:r>
          <w:rPr>
            <w:webHidden/>
          </w:rPr>
          <w:fldChar w:fldCharType="end"/>
        </w:r>
      </w:hyperlink>
    </w:p>
    <w:p w14:paraId="6F2B6EAA"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399">
        <w:r>
          <w:rPr>
            <w:rStyle w:val="IndexLink"/>
          </w:rPr>
          <w:t>10.1</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_Toc178598399 \h</w:instrText>
        </w:r>
        <w:r>
          <w:rPr>
            <w:webHidden/>
          </w:rPr>
        </w:r>
        <w:r>
          <w:rPr>
            <w:webHidden/>
          </w:rPr>
          <w:fldChar w:fldCharType="separate"/>
        </w:r>
        <w:r>
          <w:rPr>
            <w:rStyle w:val="IndexLink"/>
          </w:rPr>
          <w:t>Inleiding</w:t>
        </w:r>
        <w:r>
          <w:rPr>
            <w:rStyle w:val="IndexLink"/>
          </w:rPr>
          <w:tab/>
          <w:t>70</w:t>
        </w:r>
        <w:r>
          <w:rPr>
            <w:webHidden/>
          </w:rPr>
          <w:fldChar w:fldCharType="end"/>
        </w:r>
      </w:hyperlink>
    </w:p>
    <w:p w14:paraId="704172CE" w14:textId="77777777" w:rsidR="00184881" w:rsidRDefault="00184881">
      <w:pPr>
        <w:tabs>
          <w:tab w:val="left" w:pos="960"/>
          <w:tab w:val="right" w:leader="dot" w:pos="9355"/>
        </w:tabs>
        <w:rPr>
          <w:rFonts w:asciiTheme="minorHAnsi" w:eastAsiaTheme="minorEastAsia" w:hAnsiTheme="minorHAnsi" w:cstheme="minorBidi"/>
          <w:color w:val="auto"/>
          <w:kern w:val="2"/>
          <w:sz w:val="24"/>
          <w:lang w:eastAsia="nl-NL"/>
          <w14:ligatures w14:val="standardContextual"/>
        </w:rPr>
      </w:pPr>
      <w:hyperlink w:anchor="_Toc178598400">
        <w:r>
          <w:rPr>
            <w:rStyle w:val="IndexLink"/>
          </w:rPr>
          <w:t>10.2</w:t>
        </w:r>
        <w:r>
          <w:rPr>
            <w:rStyle w:val="IndexLink"/>
            <w:rFonts w:asciiTheme="minorHAnsi" w:eastAsiaTheme="minorEastAsia" w:hAnsiTheme="minorHAnsi" w:cstheme="minorBidi"/>
            <w:color w:val="auto"/>
            <w:kern w:val="2"/>
            <w:sz w:val="24"/>
            <w:lang w:eastAsia="nl-NL"/>
            <w14:ligatures w14:val="standardContextual"/>
          </w:rPr>
          <w:tab/>
        </w:r>
        <w:r>
          <w:rPr>
            <w:webHidden/>
          </w:rPr>
          <w:fldChar w:fldCharType="begin"/>
        </w:r>
        <w:r>
          <w:rPr>
            <w:webHidden/>
          </w:rPr>
          <w:instrText>PAGEREF _Toc178598400 \h</w:instrText>
        </w:r>
        <w:r>
          <w:rPr>
            <w:webHidden/>
          </w:rPr>
        </w:r>
        <w:r>
          <w:rPr>
            <w:webHidden/>
          </w:rPr>
          <w:fldChar w:fldCharType="separate"/>
        </w:r>
        <w:r>
          <w:rPr>
            <w:rStyle w:val="IndexLink"/>
          </w:rPr>
          <w:t>Objecten met extra geometrie</w:t>
        </w:r>
        <w:r>
          <w:rPr>
            <w:rStyle w:val="IndexLink"/>
          </w:rPr>
          <w:tab/>
          <w:t>71</w:t>
        </w:r>
        <w:r>
          <w:rPr>
            <w:webHidden/>
          </w:rPr>
          <w:fldChar w:fldCharType="end"/>
        </w:r>
      </w:hyperlink>
    </w:p>
    <w:p w14:paraId="19DE3D34" w14:textId="77777777" w:rsidR="00184881" w:rsidRDefault="00184881">
      <w:pPr>
        <w:rPr>
          <w:rFonts w:asciiTheme="minorHAnsi" w:eastAsiaTheme="minorEastAsia" w:hAnsiTheme="minorHAnsi" w:cstheme="minorBidi"/>
          <w:color w:val="auto"/>
          <w:kern w:val="2"/>
          <w:sz w:val="24"/>
          <w:lang w:eastAsia="nl-NL"/>
          <w14:ligatures w14:val="standardContextual"/>
        </w:rPr>
      </w:pPr>
      <w:hyperlink w:anchor="_Toc178598401">
        <w:r>
          <w:rPr>
            <w:webHidden/>
          </w:rPr>
          <w:fldChar w:fldCharType="begin"/>
        </w:r>
        <w:r>
          <w:rPr>
            <w:webHidden/>
          </w:rPr>
          <w:instrText>PAGEREF _Toc178598401 \h</w:instrText>
        </w:r>
        <w:r>
          <w:rPr>
            <w:webHidden/>
          </w:rPr>
        </w:r>
        <w:r>
          <w:rPr>
            <w:webHidden/>
          </w:rPr>
          <w:fldChar w:fldCharType="separate"/>
        </w:r>
        <w:r>
          <w:rPr>
            <w:rStyle w:val="IndexLink"/>
          </w:rPr>
          <w:t>Verklarende woordenlijst</w:t>
        </w:r>
        <w:r>
          <w:rPr>
            <w:rStyle w:val="IndexLink"/>
          </w:rPr>
          <w:tab/>
          <w:t>72</w:t>
        </w:r>
        <w:r>
          <w:rPr>
            <w:webHidden/>
          </w:rPr>
          <w:fldChar w:fldCharType="end"/>
        </w:r>
      </w:hyperlink>
    </w:p>
    <w:p w14:paraId="7DDEAACF" w14:textId="77777777" w:rsidR="00184881" w:rsidRDefault="00184881">
      <w:pPr>
        <w:rPr>
          <w:rFonts w:asciiTheme="minorHAnsi" w:eastAsiaTheme="minorEastAsia" w:hAnsiTheme="minorHAnsi" w:cstheme="minorBidi"/>
          <w:color w:val="auto"/>
          <w:kern w:val="2"/>
          <w:sz w:val="24"/>
          <w:lang w:eastAsia="nl-NL"/>
          <w14:ligatures w14:val="standardContextual"/>
        </w:rPr>
      </w:pPr>
      <w:hyperlink w:anchor="_Toc178598402">
        <w:r>
          <w:rPr>
            <w:webHidden/>
          </w:rPr>
          <w:fldChar w:fldCharType="begin"/>
        </w:r>
        <w:r>
          <w:rPr>
            <w:webHidden/>
          </w:rPr>
          <w:instrText>PAGEREF _Toc178598402 \h</w:instrText>
        </w:r>
        <w:r>
          <w:rPr>
            <w:webHidden/>
          </w:rPr>
        </w:r>
        <w:r>
          <w:rPr>
            <w:webHidden/>
          </w:rPr>
          <w:fldChar w:fldCharType="separate"/>
        </w:r>
        <w:r>
          <w:rPr>
            <w:rStyle w:val="IndexLink"/>
          </w:rPr>
          <w:t>Documentatie</w:t>
        </w:r>
        <w:r>
          <w:rPr>
            <w:rStyle w:val="IndexLink"/>
          </w:rPr>
          <w:tab/>
          <w:t>73</w:t>
        </w:r>
        <w:r>
          <w:rPr>
            <w:webHidden/>
          </w:rPr>
          <w:fldChar w:fldCharType="end"/>
        </w:r>
      </w:hyperlink>
    </w:p>
    <w:p w14:paraId="624BCCDF" w14:textId="77777777" w:rsidR="00184881" w:rsidRDefault="00184881">
      <w:pPr>
        <w:rPr>
          <w:rFonts w:asciiTheme="minorHAnsi" w:eastAsiaTheme="minorEastAsia" w:hAnsiTheme="minorHAnsi" w:cstheme="minorBidi"/>
          <w:color w:val="auto"/>
          <w:kern w:val="2"/>
          <w:sz w:val="24"/>
          <w:lang w:eastAsia="nl-NL"/>
          <w14:ligatures w14:val="standardContextual"/>
        </w:rPr>
      </w:pPr>
      <w:hyperlink w:anchor="_Toc178598403">
        <w:r>
          <w:rPr>
            <w:webHidden/>
          </w:rPr>
          <w:fldChar w:fldCharType="begin"/>
        </w:r>
        <w:r>
          <w:rPr>
            <w:webHidden/>
          </w:rPr>
          <w:instrText>PAGEREF _Toc178598403 \h</w:instrText>
        </w:r>
        <w:r>
          <w:rPr>
            <w:webHidden/>
          </w:rPr>
        </w:r>
        <w:r>
          <w:rPr>
            <w:webHidden/>
          </w:rPr>
          <w:fldChar w:fldCharType="separate"/>
        </w:r>
        <w:r>
          <w:rPr>
            <w:rStyle w:val="IndexLink"/>
          </w:rPr>
          <w:t>Changelog</w:t>
        </w:r>
        <w:r>
          <w:rPr>
            <w:rStyle w:val="IndexLink"/>
          </w:rPr>
          <w:tab/>
          <w:t>73</w:t>
        </w:r>
        <w:r>
          <w:rPr>
            <w:webHidden/>
          </w:rPr>
          <w:fldChar w:fldCharType="end"/>
        </w:r>
      </w:hyperlink>
    </w:p>
    <w:p w14:paraId="10FF62A7" w14:textId="77777777" w:rsidR="00184881" w:rsidRDefault="00000000">
      <w:r>
        <w:fldChar w:fldCharType="end"/>
      </w:r>
    </w:p>
    <w:p w14:paraId="307859C4" w14:textId="77777777" w:rsidR="00184881" w:rsidRDefault="00000000" w:rsidP="002003B8">
      <w:pPr>
        <w:pStyle w:val="Kop1"/>
      </w:pPr>
      <w:bookmarkStart w:id="0" w:name="_Toc51750172"/>
      <w:bookmarkStart w:id="1" w:name="_Toc178598326"/>
      <w:r>
        <w:lastRenderedPageBreak/>
        <w:t>Visualisatie</w:t>
      </w:r>
      <w:bookmarkEnd w:id="0"/>
      <w:bookmarkEnd w:id="1"/>
    </w:p>
    <w:p w14:paraId="1418776B" w14:textId="77777777" w:rsidR="00184881" w:rsidRDefault="00000000">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09A9F4BA" w14:textId="77777777" w:rsidR="00184881" w:rsidRDefault="00000000" w:rsidP="002003B8">
      <w:pPr>
        <w:pStyle w:val="Kop2"/>
      </w:pPr>
      <w:bookmarkStart w:id="2" w:name="_Toc343772519"/>
      <w:bookmarkStart w:id="3" w:name="_Toc51750173"/>
      <w:bookmarkStart w:id="4" w:name="_Toc42596080"/>
      <w:bookmarkStart w:id="5" w:name="_Toc178598327"/>
      <w:bookmarkEnd w:id="2"/>
      <w:r>
        <w:t>Visualisatieregels</w:t>
      </w:r>
      <w:bookmarkEnd w:id="3"/>
      <w:bookmarkEnd w:id="4"/>
      <w:bookmarkEnd w:id="5"/>
    </w:p>
    <w:p w14:paraId="581E4787" w14:textId="77777777" w:rsidR="00184881"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CAAFC95" w14:textId="77777777" w:rsidR="00184881" w:rsidRDefault="00000000">
      <w:pPr>
        <w:pStyle w:val="Plattetekst1"/>
        <w:spacing w:line="280" w:lineRule="atLeast"/>
        <w:jc w:val="both"/>
      </w:pPr>
      <w:r>
        <w:t>De template bevat de volgende onderdelen:</w:t>
      </w:r>
    </w:p>
    <w:p w14:paraId="66A8A13D" w14:textId="77777777" w:rsidR="00184881"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6E3E9B71" w14:textId="77777777" w:rsidR="00184881" w:rsidRDefault="00000000">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72DE28AC" w14:textId="77777777" w:rsidR="00184881" w:rsidRDefault="00000000">
      <w:pPr>
        <w:pStyle w:val="Plattetekst1"/>
        <w:numPr>
          <w:ilvl w:val="0"/>
          <w:numId w:val="5"/>
        </w:numPr>
        <w:spacing w:line="280" w:lineRule="atLeast"/>
      </w:pPr>
      <w:r>
        <w:t xml:space="preserve">Sheet 3: Lijnsymbolen: Idem voor lijnsymbolen </w:t>
      </w:r>
    </w:p>
    <w:p w14:paraId="4FCB3A9B" w14:textId="77777777" w:rsidR="00184881" w:rsidRDefault="00000000">
      <w:pPr>
        <w:pStyle w:val="Plattetekst1"/>
        <w:numPr>
          <w:ilvl w:val="0"/>
          <w:numId w:val="5"/>
        </w:numPr>
        <w:spacing w:line="280" w:lineRule="atLeast"/>
      </w:pPr>
      <w:r>
        <w:t xml:space="preserve">Sheet 4: Puntsymbolen: Idem voor puntsymbolen </w:t>
      </w:r>
    </w:p>
    <w:p w14:paraId="42942A58" w14:textId="77777777" w:rsidR="00184881" w:rsidRDefault="00000000">
      <w:pPr>
        <w:pStyle w:val="Plattetekst1"/>
        <w:numPr>
          <w:ilvl w:val="0"/>
          <w:numId w:val="5"/>
        </w:numPr>
        <w:spacing w:line="280" w:lineRule="atLeast"/>
      </w:pPr>
      <w:r>
        <w:t xml:space="preserve">Sheet 5: Tekstsymbolen: Idem voor tekstsymbolen </w:t>
      </w:r>
    </w:p>
    <w:p w14:paraId="49294A3C" w14:textId="77777777" w:rsidR="00184881" w:rsidRDefault="00000000">
      <w:pPr>
        <w:pStyle w:val="Plattetekst1"/>
        <w:numPr>
          <w:ilvl w:val="0"/>
          <w:numId w:val="5"/>
        </w:numPr>
        <w:spacing w:line="280" w:lineRule="atLeast"/>
        <w:jc w:val="both"/>
      </w:pPr>
      <w:r>
        <w:t xml:space="preserve">Sheet 6: Standaarden: Geeft een overzicht van symbool kenmerken in SLD, KML en SVG èn geeft aan welke symbool kenmerken (in bepaalde omstandigheden) worden afgeraden in het kader van de richtlijn voor goede webcartografie. </w:t>
      </w:r>
    </w:p>
    <w:p w14:paraId="5011B896" w14:textId="77777777" w:rsidR="00184881" w:rsidRDefault="00184881">
      <w:pPr>
        <w:rPr>
          <w:szCs w:val="20"/>
        </w:rPr>
      </w:pPr>
    </w:p>
    <w:p w14:paraId="52E335B2" w14:textId="77777777" w:rsidR="00184881"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718FDA62" w14:textId="77777777" w:rsidR="00184881" w:rsidRDefault="00184881">
      <w:pPr>
        <w:rPr>
          <w:rFonts w:ascii="Calibri" w:eastAsiaTheme="minorHAnsi" w:hAnsi="Calibri" w:cs="Calibri"/>
          <w:color w:val="auto"/>
        </w:rPr>
      </w:pPr>
    </w:p>
    <w:p w14:paraId="36B9D0F2" w14:textId="77777777" w:rsidR="00184881" w:rsidRDefault="00000000">
      <w:pPr>
        <w:pStyle w:val="Plattetekst1"/>
        <w:spacing w:line="280" w:lineRule="atLeast"/>
        <w:jc w:val="both"/>
      </w:pPr>
      <w: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14:paraId="1191AAC2" w14:textId="77777777" w:rsidR="00184881"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1C509BF6" w14:textId="77777777" w:rsidR="00184881" w:rsidRDefault="00000000" w:rsidP="002003B8">
      <w:pPr>
        <w:pStyle w:val="Kop2"/>
      </w:pPr>
      <w:bookmarkStart w:id="6" w:name="_Hlk51316644"/>
      <w:bookmarkStart w:id="7" w:name="_Toc51750174"/>
      <w:bookmarkStart w:id="8" w:name="_Toc42596081"/>
      <w:bookmarkStart w:id="9" w:name="_Toc178598328"/>
      <w:bookmarkEnd w:id="6"/>
      <w:r>
        <w:t>Inbedding</w:t>
      </w:r>
      <w:bookmarkEnd w:id="7"/>
      <w:bookmarkEnd w:id="8"/>
      <w:bookmarkEnd w:id="9"/>
    </w:p>
    <w:p w14:paraId="5B7BEAC8" w14:textId="77777777" w:rsidR="00184881" w:rsidRDefault="00000000">
      <w:pPr>
        <w:pStyle w:val="Plattetekst1"/>
        <w:spacing w:line="280" w:lineRule="atLeast"/>
      </w:pPr>
      <w:r>
        <w:t xml:space="preserve">De visualisatie van IMKL die hier wordt gepresenteerd sluit aan bij NEN 3116 “Tekeningen in </w:t>
      </w:r>
      <w:r>
        <w:lastRenderedPageBreak/>
        <w:t>de bouw: basissymbolen voor de uitwisseling van gegevens over de ligging van ondergrondse leidingen”.</w:t>
      </w:r>
      <w:r>
        <w:br/>
      </w:r>
    </w:p>
    <w:p w14:paraId="3BEAE042" w14:textId="77777777" w:rsidR="00184881" w:rsidRDefault="00000000">
      <w:pPr>
        <w:pStyle w:val="Plattetekst1"/>
        <w:spacing w:line="280" w:lineRule="atLeast"/>
      </w:pPr>
      <w:r>
        <w:t>De template is gebaseerd op de Styled Layer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3CAA2981" w14:textId="77777777" w:rsidR="00184881" w:rsidRDefault="00000000" w:rsidP="002003B8">
      <w:pPr>
        <w:pStyle w:val="Kop1"/>
      </w:pPr>
      <w:bookmarkStart w:id="10" w:name="_Toc51750175"/>
      <w:bookmarkStart w:id="11" w:name="_Toc42596082"/>
      <w:bookmarkStart w:id="12" w:name="__DdeLink__6259_1469215086"/>
      <w:bookmarkStart w:id="13" w:name="_Toc178598329"/>
      <w:r>
        <w:lastRenderedPageBreak/>
        <w:t>Algemene visualisatieregels</w:t>
      </w:r>
      <w:bookmarkEnd w:id="10"/>
      <w:bookmarkEnd w:id="11"/>
      <w:bookmarkEnd w:id="12"/>
      <w:bookmarkEnd w:id="13"/>
    </w:p>
    <w:p w14:paraId="6707186C" w14:textId="77777777" w:rsidR="00184881" w:rsidRDefault="00000000" w:rsidP="002003B8">
      <w:pPr>
        <w:pStyle w:val="Kop2"/>
      </w:pPr>
      <w:bookmarkStart w:id="14" w:name="_Toc51750176"/>
      <w:bookmarkStart w:id="15" w:name="_Toc42596083"/>
      <w:bookmarkStart w:id="16" w:name="_Toc178598330"/>
      <w:r>
        <w:t>Inleiding</w:t>
      </w:r>
      <w:bookmarkEnd w:id="14"/>
      <w:bookmarkEnd w:id="15"/>
      <w:bookmarkEnd w:id="16"/>
    </w:p>
    <w:p w14:paraId="1640C9EB" w14:textId="77777777" w:rsidR="00184881" w:rsidRDefault="00000000" w:rsidP="002003B8">
      <w:pPr>
        <w:pStyle w:val="Kop3"/>
      </w:pPr>
      <w:bookmarkStart w:id="17" w:name="__RefHeading___Toc4434_4117045737"/>
      <w:bookmarkEnd w:id="17"/>
      <w:r>
        <w:t>Grafische variabelen</w:t>
      </w:r>
    </w:p>
    <w:p w14:paraId="4E8EF850" w14:textId="77777777" w:rsidR="00184881"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DD8FAE3" w14:textId="77777777" w:rsidR="00184881"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681DD0E5" w14:textId="77777777" w:rsidR="00184881"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5AE3D9C0" w14:textId="77777777" w:rsidR="00184881"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72257E8D" w14:textId="77777777" w:rsidR="00184881"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14:paraId="2374E554" w14:textId="77777777" w:rsidR="00184881" w:rsidRDefault="00000000" w:rsidP="002003B8">
      <w:pPr>
        <w:pStyle w:val="Kop3"/>
      </w:pPr>
      <w:bookmarkStart w:id="18" w:name="__RefHeading___Toc4436_4117045737"/>
      <w:bookmarkEnd w:id="18"/>
      <w:r>
        <w:t>Schaalniveaus</w:t>
      </w:r>
    </w:p>
    <w:p w14:paraId="568E95F7" w14:textId="77777777" w:rsidR="00184881" w:rsidRDefault="00000000">
      <w:pPr>
        <w:pStyle w:val="Plattetekst1"/>
      </w:pPr>
      <w: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184881" w14:paraId="0808707A"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71C0564" w14:textId="77777777" w:rsidR="00184881"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49078CF1" w14:textId="77777777" w:rsidR="00184881"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1B6DB8F" w14:textId="77777777" w:rsidR="00184881"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1F11C6E8" w14:textId="77777777" w:rsidR="00184881" w:rsidRDefault="00000000">
            <w:pPr>
              <w:jc w:val="center"/>
            </w:pPr>
            <w:r>
              <w:rPr>
                <w:rFonts w:eastAsia="Lucida Sans Unicode" w:cs="Tahoma"/>
                <w:b/>
                <w:bCs/>
                <w:iCs/>
                <w:color w:val="FFFFFF"/>
                <w:szCs w:val="20"/>
              </w:rPr>
              <w:t>MaxScaleDenominator</w:t>
            </w:r>
          </w:p>
        </w:tc>
      </w:tr>
      <w:tr w:rsidR="00184881" w14:paraId="54D801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6CFA2A8"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69FD290"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5D9562"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D38BDDA" w14:textId="77777777" w:rsidR="00184881" w:rsidRDefault="00000000">
            <w:pPr>
              <w:jc w:val="center"/>
            </w:pPr>
            <w:r>
              <w:t>12.500.000</w:t>
            </w:r>
          </w:p>
        </w:tc>
      </w:tr>
      <w:tr w:rsidR="00184881" w14:paraId="0DD42F0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DB3EE46" w14:textId="77777777" w:rsidR="00184881"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AC8FC52" w14:textId="77777777" w:rsidR="00184881"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84D09A" w14:textId="77777777" w:rsidR="00184881"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1434C56" w14:textId="77777777" w:rsidR="00184881" w:rsidRDefault="00184881">
            <w:pPr>
              <w:jc w:val="center"/>
            </w:pPr>
          </w:p>
        </w:tc>
      </w:tr>
      <w:tr w:rsidR="00184881" w14:paraId="0FCD521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01DB4DB"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EAFFE34"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0B7DB68"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69040E" w14:textId="77777777" w:rsidR="00184881" w:rsidRDefault="00000000">
            <w:pPr>
              <w:jc w:val="center"/>
            </w:pPr>
            <w:r>
              <w:t>6.500.000</w:t>
            </w:r>
          </w:p>
        </w:tc>
      </w:tr>
      <w:tr w:rsidR="00184881" w14:paraId="6C13B5E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2D1D7C9" w14:textId="77777777" w:rsidR="00184881"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502368" w14:textId="77777777" w:rsidR="00184881"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6B25CC" w14:textId="77777777" w:rsidR="00184881"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195D4DC" w14:textId="77777777" w:rsidR="00184881" w:rsidRDefault="00184881">
            <w:pPr>
              <w:jc w:val="center"/>
            </w:pPr>
          </w:p>
        </w:tc>
      </w:tr>
      <w:tr w:rsidR="00184881" w14:paraId="17AD8A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B36C27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ECF9A11"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D562630"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03D920" w14:textId="77777777" w:rsidR="00184881" w:rsidRDefault="00000000">
            <w:pPr>
              <w:jc w:val="center"/>
            </w:pPr>
            <w:r>
              <w:t>5.000.000</w:t>
            </w:r>
          </w:p>
        </w:tc>
      </w:tr>
      <w:tr w:rsidR="00184881" w14:paraId="5E0343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7AFBCD6" w14:textId="77777777" w:rsidR="00184881"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EC5195" w14:textId="77777777" w:rsidR="00184881"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4029414" w14:textId="77777777" w:rsidR="00184881"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F779AB" w14:textId="77777777" w:rsidR="00184881" w:rsidRDefault="00184881">
            <w:pPr>
              <w:jc w:val="center"/>
            </w:pPr>
          </w:p>
        </w:tc>
      </w:tr>
      <w:tr w:rsidR="00184881" w14:paraId="565746D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E472FC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C013538"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5638134"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5609C41" w14:textId="77777777" w:rsidR="00184881" w:rsidRDefault="00000000">
            <w:pPr>
              <w:jc w:val="center"/>
            </w:pPr>
            <w:r>
              <w:t>3.000.000</w:t>
            </w:r>
          </w:p>
        </w:tc>
      </w:tr>
      <w:tr w:rsidR="00184881" w14:paraId="450D2D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44E4FE" w14:textId="77777777" w:rsidR="00184881"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1C409" w14:textId="77777777" w:rsidR="00184881"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9A4624" w14:textId="77777777" w:rsidR="00184881"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C81A7BF" w14:textId="77777777" w:rsidR="00184881" w:rsidRDefault="00184881">
            <w:pPr>
              <w:jc w:val="center"/>
            </w:pPr>
          </w:p>
        </w:tc>
      </w:tr>
      <w:tr w:rsidR="00184881" w14:paraId="151BE7E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A9460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9EF7611"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29164FC"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EDBE639" w14:textId="77777777" w:rsidR="00184881" w:rsidRDefault="00000000">
            <w:pPr>
              <w:jc w:val="center"/>
            </w:pPr>
            <w:r>
              <w:t>1.500.000</w:t>
            </w:r>
          </w:p>
        </w:tc>
      </w:tr>
      <w:tr w:rsidR="00184881" w14:paraId="2CC933E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A9C88E5" w14:textId="77777777" w:rsidR="00184881"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C9C53" w14:textId="77777777" w:rsidR="00184881"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A45DB8B" w14:textId="77777777" w:rsidR="00184881"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043099" w14:textId="77777777" w:rsidR="00184881" w:rsidRDefault="00184881">
            <w:pPr>
              <w:jc w:val="center"/>
            </w:pPr>
          </w:p>
        </w:tc>
      </w:tr>
      <w:tr w:rsidR="00184881" w14:paraId="64F94B6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D8E1FC"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4625BCF"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C68F72F"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1DF7787" w14:textId="77777777" w:rsidR="00184881" w:rsidRDefault="00000000">
            <w:pPr>
              <w:jc w:val="center"/>
            </w:pPr>
            <w:r>
              <w:t>400.000</w:t>
            </w:r>
          </w:p>
        </w:tc>
      </w:tr>
      <w:tr w:rsidR="00184881" w14:paraId="247932D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CDEA88" w14:textId="77777777" w:rsidR="00184881" w:rsidRDefault="00000000">
            <w:pPr>
              <w:jc w:val="center"/>
            </w:pPr>
            <w:r>
              <w:rPr>
                <w:b/>
              </w:rPr>
              <w:lastRenderedPageBreak/>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AB4DE1" w14:textId="77777777" w:rsidR="00184881"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ED78ED9" w14:textId="77777777" w:rsidR="00184881"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8FFA10" w14:textId="77777777" w:rsidR="00184881" w:rsidRDefault="00184881">
            <w:pPr>
              <w:jc w:val="center"/>
            </w:pPr>
          </w:p>
        </w:tc>
      </w:tr>
      <w:tr w:rsidR="00184881" w14:paraId="472166E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8A06C3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63B14D"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495A979"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9339E8" w14:textId="77777777" w:rsidR="00184881" w:rsidRDefault="00000000">
            <w:pPr>
              <w:jc w:val="center"/>
            </w:pPr>
            <w:r>
              <w:t>200.000</w:t>
            </w:r>
          </w:p>
        </w:tc>
      </w:tr>
      <w:tr w:rsidR="00184881" w14:paraId="37C7AC0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757BCA" w14:textId="77777777" w:rsidR="00184881"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11AE65A" w14:textId="77777777" w:rsidR="00184881"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03C8BD" w14:textId="77777777" w:rsidR="00184881"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38BD6C" w14:textId="77777777" w:rsidR="00184881" w:rsidRDefault="00184881">
            <w:pPr>
              <w:jc w:val="center"/>
            </w:pPr>
          </w:p>
        </w:tc>
      </w:tr>
      <w:tr w:rsidR="00184881" w14:paraId="1F0311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21E7F0E"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6FCE3A5"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EB62D8E"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E4752" w14:textId="77777777" w:rsidR="00184881" w:rsidRDefault="00000000">
            <w:pPr>
              <w:jc w:val="center"/>
            </w:pPr>
            <w:r>
              <w:t>100.000</w:t>
            </w:r>
          </w:p>
        </w:tc>
      </w:tr>
      <w:tr w:rsidR="00184881" w14:paraId="4E7EA38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3C20C06" w14:textId="77777777" w:rsidR="00184881"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6541D71" w14:textId="77777777" w:rsidR="00184881"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FA5B07" w14:textId="77777777" w:rsidR="00184881"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8319B8" w14:textId="77777777" w:rsidR="00184881" w:rsidRDefault="00184881">
            <w:pPr>
              <w:jc w:val="center"/>
            </w:pPr>
          </w:p>
        </w:tc>
      </w:tr>
      <w:tr w:rsidR="00184881" w14:paraId="467D139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B552DCA"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CA88DB"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DF117BF"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528BA3A" w14:textId="77777777" w:rsidR="00184881" w:rsidRDefault="00000000">
            <w:pPr>
              <w:jc w:val="center"/>
            </w:pPr>
            <w:r>
              <w:t>50.000</w:t>
            </w:r>
          </w:p>
        </w:tc>
      </w:tr>
      <w:tr w:rsidR="00184881" w14:paraId="3E406C5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766785A" w14:textId="77777777" w:rsidR="00184881"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123FA60" w14:textId="77777777" w:rsidR="00184881"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C48FB03" w14:textId="77777777" w:rsidR="00184881"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D2562A" w14:textId="77777777" w:rsidR="00184881" w:rsidRDefault="00184881">
            <w:pPr>
              <w:jc w:val="center"/>
            </w:pPr>
          </w:p>
        </w:tc>
      </w:tr>
      <w:tr w:rsidR="00184881" w14:paraId="44DE34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8817D9"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807B10E"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A203C07"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1ABBF7E" w14:textId="77777777" w:rsidR="00184881" w:rsidRDefault="00000000">
            <w:pPr>
              <w:jc w:val="center"/>
            </w:pPr>
            <w:r>
              <w:t>25.000</w:t>
            </w:r>
          </w:p>
        </w:tc>
      </w:tr>
      <w:tr w:rsidR="00184881" w14:paraId="0EA62E9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B9658B0" w14:textId="77777777" w:rsidR="00184881"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1D51AFF" w14:textId="77777777" w:rsidR="00184881"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799848" w14:textId="77777777" w:rsidR="00184881"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D3CE82" w14:textId="77777777" w:rsidR="00184881" w:rsidRDefault="00184881">
            <w:pPr>
              <w:jc w:val="center"/>
            </w:pPr>
          </w:p>
        </w:tc>
      </w:tr>
      <w:tr w:rsidR="00184881" w14:paraId="5626985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5616C6"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B45B15"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7171476"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B78D8EC" w14:textId="77777777" w:rsidR="00184881" w:rsidRDefault="00000000">
            <w:pPr>
              <w:jc w:val="center"/>
            </w:pPr>
            <w:r>
              <w:t>12.500</w:t>
            </w:r>
          </w:p>
        </w:tc>
      </w:tr>
      <w:tr w:rsidR="00184881" w14:paraId="05316F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AF542B" w14:textId="77777777" w:rsidR="00184881"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3CB42F" w14:textId="77777777" w:rsidR="00184881"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9D9629D" w14:textId="77777777" w:rsidR="00184881"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3A8FE53" w14:textId="77777777" w:rsidR="00184881" w:rsidRDefault="00184881">
            <w:pPr>
              <w:jc w:val="center"/>
            </w:pPr>
          </w:p>
        </w:tc>
      </w:tr>
      <w:tr w:rsidR="00184881" w14:paraId="47440F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47FEDB8"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CF8B4D"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1FF28D"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A8BC14" w14:textId="77777777" w:rsidR="00184881" w:rsidRDefault="00000000">
            <w:pPr>
              <w:jc w:val="center"/>
            </w:pPr>
            <w:r>
              <w:t>10.000</w:t>
            </w:r>
          </w:p>
        </w:tc>
      </w:tr>
      <w:tr w:rsidR="00184881" w14:paraId="6167D251"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08F43F" w14:textId="77777777" w:rsidR="00184881"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8ED601" w14:textId="77777777" w:rsidR="00184881"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DB491EC" w14:textId="77777777" w:rsidR="00184881"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4ECEFE" w14:textId="77777777" w:rsidR="00184881" w:rsidRDefault="00184881">
            <w:pPr>
              <w:jc w:val="center"/>
            </w:pPr>
          </w:p>
        </w:tc>
      </w:tr>
      <w:tr w:rsidR="00184881" w14:paraId="65487DF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C6AC7"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995012"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0A1C571"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920401C" w14:textId="77777777" w:rsidR="00184881" w:rsidRDefault="00000000">
            <w:pPr>
              <w:jc w:val="center"/>
            </w:pPr>
            <w:r>
              <w:t>5.000</w:t>
            </w:r>
          </w:p>
        </w:tc>
      </w:tr>
      <w:tr w:rsidR="00184881" w14:paraId="55D8891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162AA7" w14:textId="77777777" w:rsidR="00184881"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26F170B" w14:textId="77777777" w:rsidR="00184881"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D3DAB0" w14:textId="77777777" w:rsidR="00184881"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7955AB" w14:textId="77777777" w:rsidR="00184881" w:rsidRDefault="00184881">
            <w:pPr>
              <w:jc w:val="center"/>
            </w:pPr>
          </w:p>
        </w:tc>
      </w:tr>
      <w:tr w:rsidR="00184881" w14:paraId="1BEA5C2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111172"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7428A"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9209959"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2A7D6DB" w14:textId="77777777" w:rsidR="00184881" w:rsidRDefault="00000000">
            <w:pPr>
              <w:jc w:val="center"/>
            </w:pPr>
            <w:r>
              <w:t>2.500</w:t>
            </w:r>
          </w:p>
        </w:tc>
      </w:tr>
      <w:tr w:rsidR="00184881" w14:paraId="55662DF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8DD769F" w14:textId="77777777" w:rsidR="00184881"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1C6550" w14:textId="77777777" w:rsidR="00184881"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36786B3" w14:textId="77777777" w:rsidR="00184881"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5A77CA9" w14:textId="77777777" w:rsidR="00184881" w:rsidRDefault="00184881">
            <w:pPr>
              <w:jc w:val="center"/>
            </w:pPr>
          </w:p>
        </w:tc>
      </w:tr>
      <w:tr w:rsidR="00184881" w14:paraId="35E3CDA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BFF57DE"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DABD63"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A03B5B"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11FB54" w14:textId="77777777" w:rsidR="00184881" w:rsidRDefault="00000000">
            <w:pPr>
              <w:jc w:val="center"/>
            </w:pPr>
            <w:r>
              <w:t>1.250</w:t>
            </w:r>
          </w:p>
        </w:tc>
      </w:tr>
      <w:tr w:rsidR="00184881" w14:paraId="2275AB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55A7E1" w14:textId="77777777" w:rsidR="00184881"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165AA0" w14:textId="77777777" w:rsidR="00184881"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F7794" w14:textId="77777777" w:rsidR="00184881"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8BB3F3B" w14:textId="77777777" w:rsidR="00184881" w:rsidRDefault="00184881">
            <w:pPr>
              <w:jc w:val="center"/>
            </w:pPr>
          </w:p>
        </w:tc>
      </w:tr>
      <w:tr w:rsidR="00184881" w14:paraId="7821722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74CAA7F" w14:textId="77777777" w:rsidR="00184881" w:rsidRDefault="0018488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3358780"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79C30A2"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E02AFDC" w14:textId="77777777" w:rsidR="00184881" w:rsidRDefault="00000000">
            <w:pPr>
              <w:jc w:val="center"/>
            </w:pPr>
            <w:r>
              <w:t>500</w:t>
            </w:r>
          </w:p>
        </w:tc>
      </w:tr>
      <w:tr w:rsidR="00184881" w14:paraId="49DE38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625E783" w14:textId="77777777" w:rsidR="00184881"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72F6B39" w14:textId="77777777" w:rsidR="00184881"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31535C" w14:textId="77777777" w:rsidR="00184881"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57A83D" w14:textId="77777777" w:rsidR="00184881" w:rsidRDefault="00184881">
            <w:pPr>
              <w:jc w:val="center"/>
            </w:pPr>
          </w:p>
        </w:tc>
      </w:tr>
      <w:tr w:rsidR="00184881" w14:paraId="334B467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33081E" w14:textId="77777777" w:rsidR="00184881" w:rsidRDefault="0018488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9CB4ADA" w14:textId="77777777" w:rsidR="00184881" w:rsidRDefault="0018488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7037305" w14:textId="77777777" w:rsidR="00184881" w:rsidRDefault="0018488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608141" w14:textId="77777777" w:rsidR="00184881" w:rsidRDefault="00000000">
            <w:pPr>
              <w:jc w:val="center"/>
            </w:pPr>
            <w:r>
              <w:t>250</w:t>
            </w:r>
          </w:p>
        </w:tc>
      </w:tr>
      <w:tr w:rsidR="00184881" w14:paraId="39553B9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9DA6737" w14:textId="77777777" w:rsidR="00184881"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AB6A715" w14:textId="77777777" w:rsidR="00184881"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C34C55E" w14:textId="77777777" w:rsidR="00184881"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F8480FD" w14:textId="77777777" w:rsidR="00184881" w:rsidRDefault="00184881">
            <w:pPr>
              <w:jc w:val="center"/>
            </w:pPr>
          </w:p>
        </w:tc>
      </w:tr>
    </w:tbl>
    <w:p w14:paraId="15DB9C85" w14:textId="77777777" w:rsidR="00184881" w:rsidRDefault="00000000" w:rsidP="002003B8">
      <w:pPr>
        <w:pStyle w:val="Kop3"/>
      </w:pPr>
      <w:bookmarkStart w:id="19" w:name="__RefHeading___Toc4438_4117045737"/>
      <w:bookmarkEnd w:id="19"/>
      <w:r>
        <w:t>Leeswijzer</w:t>
      </w:r>
    </w:p>
    <w:p w14:paraId="2510688B" w14:textId="77777777" w:rsidR="00184881"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01876841" w14:textId="77777777" w:rsidR="00184881" w:rsidRDefault="00000000" w:rsidP="002003B8">
      <w:pPr>
        <w:pStyle w:val="Kop2"/>
      </w:pPr>
      <w:bookmarkStart w:id="20" w:name="_Toc51750177"/>
      <w:bookmarkStart w:id="21" w:name="_Toc42596084"/>
      <w:bookmarkStart w:id="22" w:name="_Toc178598331"/>
      <w:r>
        <w:t>Kleur</w:t>
      </w:r>
      <w:bookmarkEnd w:id="20"/>
      <w:bookmarkEnd w:id="21"/>
      <w:bookmarkEnd w:id="22"/>
    </w:p>
    <w:p w14:paraId="42B72B3A" w14:textId="77777777" w:rsidR="00184881"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6"/>
        <w:gridCol w:w="1559"/>
        <w:gridCol w:w="1387"/>
        <w:gridCol w:w="1503"/>
        <w:gridCol w:w="2105"/>
      </w:tblGrid>
      <w:tr w:rsidR="00184881" w14:paraId="0F2F2660" w14:textId="77777777">
        <w:trPr>
          <w:trHeight w:val="453"/>
          <w:tblHeader/>
          <w:jc w:val="center"/>
        </w:trPr>
        <w:tc>
          <w:tcPr>
            <w:tcW w:w="2606" w:type="dxa"/>
            <w:tcBorders>
              <w:top w:val="single" w:sz="2" w:space="0" w:color="000001"/>
              <w:left w:val="single" w:sz="2" w:space="0" w:color="000001"/>
              <w:bottom w:val="single" w:sz="2" w:space="0" w:color="000001"/>
            </w:tcBorders>
            <w:shd w:val="clear" w:color="auto" w:fill="808080"/>
          </w:tcPr>
          <w:p w14:paraId="080230F5" w14:textId="77777777" w:rsidR="00184881" w:rsidRDefault="00000000">
            <w:pPr>
              <w:jc w:val="center"/>
            </w:pPr>
            <w:r>
              <w:rPr>
                <w:rFonts w:eastAsia="Lucida Sans Unicode" w:cs="Tahoma"/>
                <w:b/>
                <w:bCs/>
                <w:iCs/>
                <w:color w:val="FFFFFF"/>
                <w:szCs w:val="20"/>
              </w:rPr>
              <w:t>Thema</w:t>
            </w:r>
          </w:p>
        </w:tc>
        <w:tc>
          <w:tcPr>
            <w:tcW w:w="1559" w:type="dxa"/>
            <w:tcBorders>
              <w:top w:val="single" w:sz="2" w:space="0" w:color="000001"/>
              <w:left w:val="single" w:sz="2" w:space="0" w:color="000001"/>
              <w:bottom w:val="single" w:sz="2" w:space="0" w:color="000001"/>
            </w:tcBorders>
            <w:shd w:val="clear" w:color="auto" w:fill="808080"/>
          </w:tcPr>
          <w:p w14:paraId="571CE09F" w14:textId="77777777" w:rsidR="00184881" w:rsidRDefault="00000000">
            <w:pPr>
              <w:jc w:val="center"/>
            </w:pPr>
            <w:r>
              <w:rPr>
                <w:rFonts w:eastAsia="Lucida Sans Unicode" w:cs="Tahoma"/>
                <w:b/>
                <w:bCs/>
                <w:iCs/>
                <w:color w:val="FFFFFF"/>
                <w:szCs w:val="20"/>
              </w:rPr>
              <w:t>Kleurnaam</w:t>
            </w:r>
          </w:p>
        </w:tc>
        <w:tc>
          <w:tcPr>
            <w:tcW w:w="1387" w:type="dxa"/>
            <w:tcBorders>
              <w:top w:val="single" w:sz="2" w:space="0" w:color="000001"/>
              <w:left w:val="single" w:sz="2" w:space="0" w:color="000001"/>
              <w:bottom w:val="single" w:sz="2" w:space="0" w:color="000001"/>
            </w:tcBorders>
            <w:shd w:val="clear" w:color="auto" w:fill="808080"/>
          </w:tcPr>
          <w:p w14:paraId="09E227C1" w14:textId="77777777" w:rsidR="00184881" w:rsidRDefault="00000000">
            <w:pPr>
              <w:jc w:val="center"/>
            </w:pPr>
            <w:r>
              <w:rPr>
                <w:rFonts w:eastAsia="Lucida Sans Unicode" w:cs="Tahoma"/>
                <w:b/>
                <w:bCs/>
                <w:iCs/>
                <w:color w:val="FFFFFF"/>
                <w:szCs w:val="20"/>
              </w:rPr>
              <w:t>RGB</w:t>
            </w:r>
          </w:p>
        </w:tc>
        <w:tc>
          <w:tcPr>
            <w:tcW w:w="1503" w:type="dxa"/>
            <w:tcBorders>
              <w:top w:val="single" w:sz="2" w:space="0" w:color="000001"/>
              <w:left w:val="single" w:sz="2" w:space="0" w:color="000001"/>
              <w:bottom w:val="single" w:sz="2" w:space="0" w:color="000001"/>
            </w:tcBorders>
            <w:shd w:val="clear" w:color="auto" w:fill="808080"/>
          </w:tcPr>
          <w:p w14:paraId="441BD17C" w14:textId="77777777" w:rsidR="00184881" w:rsidRDefault="00000000">
            <w:pPr>
              <w:jc w:val="center"/>
            </w:pPr>
            <w:r>
              <w:rPr>
                <w:rFonts w:eastAsia="Lucida Sans Unicode" w:cs="Tahoma"/>
                <w:b/>
                <w:bCs/>
                <w:iCs/>
                <w:color w:val="FFFFFF"/>
                <w:szCs w:val="20"/>
              </w:rPr>
              <w:t>RGB (Hex)</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7A4048A0" w14:textId="77777777" w:rsidR="00184881" w:rsidRDefault="00000000">
            <w:pPr>
              <w:jc w:val="center"/>
            </w:pPr>
            <w:r>
              <w:rPr>
                <w:rFonts w:eastAsia="Lucida Sans Unicode" w:cs="Tahoma"/>
                <w:b/>
                <w:bCs/>
                <w:iCs/>
                <w:color w:val="FFFFFF"/>
                <w:szCs w:val="20"/>
              </w:rPr>
              <w:t>Kleurafbeelding</w:t>
            </w:r>
          </w:p>
        </w:tc>
      </w:tr>
      <w:tr w:rsidR="00184881" w14:paraId="77BC6DB1"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EDFFB48" w14:textId="77777777" w:rsidR="00184881" w:rsidRDefault="00000000">
            <w:r>
              <w:rPr>
                <w:sz w:val="16"/>
                <w:szCs w:val="16"/>
              </w:rPr>
              <w:t>Datatransport</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B7BACC" w14:textId="77777777" w:rsidR="00184881" w:rsidRDefault="00000000">
            <w:pPr>
              <w:jc w:val="center"/>
            </w:pPr>
            <w:r>
              <w:rPr>
                <w:sz w:val="16"/>
                <w:szCs w:val="16"/>
              </w:rPr>
              <w:t>Groen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85DC15" w14:textId="77777777" w:rsidR="00184881" w:rsidRDefault="00000000">
            <w:pPr>
              <w:jc w:val="center"/>
            </w:pPr>
            <w:r>
              <w:rPr>
                <w:sz w:val="16"/>
                <w:szCs w:val="16"/>
              </w:rPr>
              <w:t>0,255,0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A58DF68" w14:textId="77777777" w:rsidR="00184881"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7E7F6115" w14:textId="77777777" w:rsidR="00184881" w:rsidRDefault="00184881">
            <w:pPr>
              <w:rPr>
                <w:sz w:val="16"/>
                <w:szCs w:val="16"/>
              </w:rPr>
            </w:pPr>
          </w:p>
        </w:tc>
      </w:tr>
      <w:tr w:rsidR="00184881" w14:paraId="3F906CD0"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C9244D" w14:textId="77777777" w:rsidR="00184881" w:rsidRDefault="00000000">
            <w:r>
              <w:rPr>
                <w:sz w:val="16"/>
                <w:szCs w:val="16"/>
              </w:rPr>
              <w:t>Gas lage 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9826155" w14:textId="77777777" w:rsidR="00184881" w:rsidRDefault="00000000">
            <w:pPr>
              <w:jc w:val="center"/>
            </w:pPr>
            <w:r>
              <w:rPr>
                <w:sz w:val="16"/>
                <w:szCs w:val="16"/>
              </w:rPr>
              <w:t>OranjeGeel</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DCDF09" w14:textId="77777777" w:rsidR="00184881" w:rsidRDefault="00000000">
            <w:pPr>
              <w:jc w:val="center"/>
            </w:pPr>
            <w:r>
              <w:rPr>
                <w:sz w:val="16"/>
                <w:szCs w:val="16"/>
              </w:rPr>
              <w:t>255,215,80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6517FD" w14:textId="77777777" w:rsidR="00184881"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565615D5" w14:textId="77777777" w:rsidR="00184881" w:rsidRDefault="00184881">
            <w:pPr>
              <w:rPr>
                <w:sz w:val="16"/>
                <w:szCs w:val="16"/>
              </w:rPr>
            </w:pPr>
          </w:p>
        </w:tc>
      </w:tr>
      <w:tr w:rsidR="00184881" w14:paraId="3E34914F"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AB38A3" w14:textId="77777777" w:rsidR="00184881" w:rsidRDefault="00000000">
            <w:r>
              <w:rPr>
                <w:sz w:val="16"/>
                <w:szCs w:val="16"/>
              </w:rPr>
              <w:t>Gas hoge 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DA88D39" w14:textId="77777777" w:rsidR="00184881" w:rsidRDefault="00000000">
            <w:pPr>
              <w:jc w:val="center"/>
            </w:pPr>
            <w:r>
              <w:rPr>
                <w:sz w:val="16"/>
                <w:szCs w:val="16"/>
              </w:rPr>
              <w:t>OranjeGeel</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3E8C89" w14:textId="77777777" w:rsidR="00184881" w:rsidRDefault="00000000">
            <w:pPr>
              <w:jc w:val="center"/>
            </w:pPr>
            <w:r>
              <w:rPr>
                <w:sz w:val="16"/>
                <w:szCs w:val="16"/>
              </w:rPr>
              <w:t>255,175,60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A252E4" w14:textId="77777777" w:rsidR="00184881"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52B69D" w14:textId="77777777" w:rsidR="00184881" w:rsidRDefault="00184881">
            <w:pPr>
              <w:rPr>
                <w:sz w:val="16"/>
                <w:szCs w:val="16"/>
              </w:rPr>
            </w:pPr>
          </w:p>
        </w:tc>
      </w:tr>
      <w:tr w:rsidR="00184881" w14:paraId="43117871"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1B7493D" w14:textId="77777777" w:rsidR="00184881" w:rsidRDefault="00000000">
            <w:r>
              <w:rPr>
                <w:sz w:val="16"/>
                <w:szCs w:val="16"/>
              </w:rPr>
              <w:t>Buisleiding gevaarlijke inhoud</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814BD9" w14:textId="77777777" w:rsidR="00184881" w:rsidRDefault="00000000">
            <w:pPr>
              <w:jc w:val="center"/>
            </w:pPr>
            <w:r>
              <w:rPr>
                <w:sz w:val="16"/>
                <w:szCs w:val="16"/>
              </w:rPr>
              <w:t>Oranje</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47C7DC" w14:textId="77777777" w:rsidR="00184881" w:rsidRDefault="00000000">
            <w:pPr>
              <w:jc w:val="center"/>
            </w:pPr>
            <w:r>
              <w:rPr>
                <w:sz w:val="16"/>
                <w:szCs w:val="16"/>
              </w:rPr>
              <w:t>255,127,0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CB0F6D" w14:textId="77777777" w:rsidR="00184881"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331B8D88" w14:textId="77777777" w:rsidR="00184881" w:rsidRDefault="00184881">
            <w:pPr>
              <w:rPr>
                <w:sz w:val="16"/>
                <w:szCs w:val="16"/>
              </w:rPr>
            </w:pPr>
          </w:p>
        </w:tc>
      </w:tr>
      <w:tr w:rsidR="00184881" w14:paraId="6C3F9B0C"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465F52" w14:textId="77777777" w:rsidR="00184881" w:rsidRDefault="00000000">
            <w:r>
              <w:rPr>
                <w:sz w:val="16"/>
                <w:szCs w:val="16"/>
              </w:rPr>
              <w:lastRenderedPageBreak/>
              <w:t>Landelijk Hoogspanningsnet</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6C37F36" w14:textId="77777777" w:rsidR="00184881" w:rsidRDefault="00000000">
            <w:pPr>
              <w:jc w:val="center"/>
            </w:pPr>
            <w:r>
              <w:rPr>
                <w:sz w:val="16"/>
                <w:szCs w:val="16"/>
              </w:rPr>
              <w:t>Rood-1</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44430" w14:textId="77777777" w:rsidR="00184881" w:rsidRDefault="00000000">
            <w:pPr>
              <w:jc w:val="center"/>
            </w:pPr>
            <w:r>
              <w:rPr>
                <w:sz w:val="16"/>
                <w:szCs w:val="16"/>
              </w:rPr>
              <w:t>255,0,0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9E8ABCB" w14:textId="77777777" w:rsidR="00184881"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E137A18" w14:textId="77777777" w:rsidR="00184881" w:rsidRDefault="00184881">
            <w:pPr>
              <w:rPr>
                <w:sz w:val="16"/>
                <w:szCs w:val="16"/>
              </w:rPr>
            </w:pPr>
          </w:p>
        </w:tc>
      </w:tr>
      <w:tr w:rsidR="00184881" w14:paraId="452494A4"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F2BFB44" w14:textId="77777777" w:rsidR="00184881" w:rsidRDefault="00000000">
            <w:r>
              <w:rPr>
                <w:sz w:val="16"/>
                <w:szCs w:val="16"/>
              </w:rPr>
              <w:t>Hoogspanning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534CBA" w14:textId="77777777" w:rsidR="00184881" w:rsidRDefault="00000000">
            <w:pPr>
              <w:jc w:val="center"/>
            </w:pPr>
            <w:r>
              <w:rPr>
                <w:sz w:val="16"/>
                <w:szCs w:val="16"/>
              </w:rPr>
              <w:t>Rood-1</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B33A0F" w14:textId="77777777" w:rsidR="00184881" w:rsidRDefault="00000000">
            <w:pPr>
              <w:jc w:val="center"/>
            </w:pPr>
            <w:r>
              <w:rPr>
                <w:sz w:val="16"/>
                <w:szCs w:val="16"/>
              </w:rPr>
              <w:t>255,0,0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C73E06" w14:textId="77777777" w:rsidR="00184881"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3A3273A" w14:textId="77777777" w:rsidR="00184881" w:rsidRDefault="00184881">
            <w:pPr>
              <w:rPr>
                <w:sz w:val="16"/>
                <w:szCs w:val="16"/>
              </w:rPr>
            </w:pPr>
          </w:p>
        </w:tc>
      </w:tr>
      <w:tr w:rsidR="00184881" w14:paraId="7645E2E2"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6736BD" w14:textId="77777777" w:rsidR="00184881" w:rsidRDefault="00000000">
            <w:r>
              <w:rPr>
                <w:sz w:val="16"/>
                <w:szCs w:val="16"/>
              </w:rPr>
              <w:t>Middenspanning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DABBE5C" w14:textId="77777777" w:rsidR="00184881" w:rsidRDefault="00000000">
            <w:pPr>
              <w:jc w:val="center"/>
            </w:pPr>
            <w:r>
              <w:rPr>
                <w:sz w:val="16"/>
                <w:szCs w:val="16"/>
              </w:rPr>
              <w:t>Rood-2</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B2B720" w14:textId="77777777" w:rsidR="00184881" w:rsidRDefault="00000000">
            <w:pPr>
              <w:jc w:val="center"/>
            </w:pPr>
            <w:r>
              <w:rPr>
                <w:sz w:val="16"/>
                <w:szCs w:val="16"/>
              </w:rPr>
              <w:t>200,0,0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3280916" w14:textId="77777777" w:rsidR="00184881"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11F16F42" w14:textId="77777777" w:rsidR="00184881" w:rsidRDefault="00184881">
            <w:pPr>
              <w:rPr>
                <w:sz w:val="16"/>
                <w:szCs w:val="16"/>
              </w:rPr>
            </w:pPr>
          </w:p>
        </w:tc>
      </w:tr>
      <w:tr w:rsidR="00184881" w14:paraId="2E6CEF70"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1DE2DF" w14:textId="77777777" w:rsidR="00184881" w:rsidRDefault="00000000">
            <w:r>
              <w:rPr>
                <w:sz w:val="16"/>
                <w:szCs w:val="16"/>
              </w:rPr>
              <w:t>Laagspanning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957F11" w14:textId="77777777" w:rsidR="00184881" w:rsidRDefault="00000000">
            <w:pPr>
              <w:jc w:val="center"/>
            </w:pPr>
            <w:r>
              <w:rPr>
                <w:sz w:val="16"/>
                <w:szCs w:val="16"/>
              </w:rPr>
              <w:t>Rood-3</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538AB55" w14:textId="77777777" w:rsidR="00184881" w:rsidRDefault="00000000">
            <w:pPr>
              <w:jc w:val="center"/>
            </w:pPr>
            <w:r>
              <w:rPr>
                <w:sz w:val="16"/>
                <w:szCs w:val="16"/>
              </w:rPr>
              <w:t>150,0,0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A11B4F9" w14:textId="77777777" w:rsidR="00184881"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645866CF" w14:textId="77777777" w:rsidR="00184881" w:rsidRDefault="00184881">
            <w:pPr>
              <w:rPr>
                <w:sz w:val="16"/>
                <w:szCs w:val="16"/>
              </w:rPr>
            </w:pPr>
          </w:p>
        </w:tc>
      </w:tr>
      <w:tr w:rsidR="00184881" w14:paraId="35D8532A" w14:textId="77777777">
        <w:trPr>
          <w:trHeight w:val="58"/>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42A662B" w14:textId="77777777" w:rsidR="00184881" w:rsidRDefault="00000000">
            <w:r>
              <w:rPr>
                <w:sz w:val="16"/>
                <w:szCs w:val="16"/>
              </w:rPr>
              <w:t>(Petro)chemie</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483B" w14:textId="77777777" w:rsidR="00184881" w:rsidRDefault="00000000">
            <w:pPr>
              <w:jc w:val="center"/>
            </w:pPr>
            <w:r>
              <w:rPr>
                <w:sz w:val="16"/>
                <w:szCs w:val="16"/>
              </w:rPr>
              <w:t>Bruin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845B349" w14:textId="77777777" w:rsidR="00184881" w:rsidRDefault="00000000">
            <w:pPr>
              <w:jc w:val="center"/>
            </w:pPr>
            <w:r>
              <w:rPr>
                <w:sz w:val="16"/>
                <w:szCs w:val="16"/>
              </w:rPr>
              <w:t>182,74,0</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BC5AB" w14:textId="77777777" w:rsidR="00184881"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09DB1C46" w14:textId="77777777" w:rsidR="00184881" w:rsidRDefault="00184881">
            <w:pPr>
              <w:rPr>
                <w:sz w:val="16"/>
                <w:szCs w:val="16"/>
              </w:rPr>
            </w:pPr>
          </w:p>
        </w:tc>
      </w:tr>
      <w:tr w:rsidR="00184881" w14:paraId="5D6F06D2"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FB52C4" w14:textId="77777777" w:rsidR="00184881" w:rsidRDefault="00000000">
            <w:r>
              <w:rPr>
                <w:sz w:val="16"/>
                <w:szCs w:val="16"/>
              </w:rPr>
              <w:t>Riool vrijverval</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A3013F" w14:textId="77777777" w:rsidR="00184881" w:rsidRDefault="00000000">
            <w:pPr>
              <w:jc w:val="center"/>
            </w:pPr>
            <w:r>
              <w:rPr>
                <w:sz w:val="16"/>
                <w:szCs w:val="16"/>
              </w:rPr>
              <w:t>Paars</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27391C6" w14:textId="77777777" w:rsidR="00184881" w:rsidRDefault="00000000">
            <w:pPr>
              <w:jc w:val="center"/>
            </w:pPr>
            <w:r>
              <w:rPr>
                <w:sz w:val="16"/>
                <w:szCs w:val="16"/>
              </w:rPr>
              <w:t>186,56,168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6AC2223" w14:textId="77777777" w:rsidR="00184881"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4A65DF2" w14:textId="77777777" w:rsidR="00184881" w:rsidRDefault="00184881">
            <w:pPr>
              <w:rPr>
                <w:sz w:val="16"/>
                <w:szCs w:val="16"/>
              </w:rPr>
            </w:pPr>
          </w:p>
        </w:tc>
      </w:tr>
      <w:tr w:rsidR="00184881" w14:paraId="5C1AA359"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659470" w14:textId="77777777" w:rsidR="00184881" w:rsidRDefault="00000000">
            <w:r>
              <w:rPr>
                <w:sz w:val="16"/>
                <w:szCs w:val="16"/>
              </w:rPr>
              <w:t>Riool onder over- of onderdruk</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EFC409C" w14:textId="77777777" w:rsidR="00184881" w:rsidRDefault="00000000">
            <w:pPr>
              <w:jc w:val="center"/>
            </w:pPr>
            <w:r>
              <w:rPr>
                <w:sz w:val="16"/>
                <w:szCs w:val="16"/>
              </w:rPr>
              <w:t>Violet</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E479C28" w14:textId="77777777" w:rsidR="00184881" w:rsidRDefault="00000000">
            <w:pPr>
              <w:jc w:val="center"/>
            </w:pPr>
            <w:r>
              <w:rPr>
                <w:sz w:val="16"/>
                <w:szCs w:val="16"/>
              </w:rPr>
              <w:t>128,0,128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C3E6B31" w14:textId="77777777" w:rsidR="00184881"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1A32DA3" w14:textId="77777777" w:rsidR="00184881" w:rsidRDefault="00184881">
            <w:pPr>
              <w:rPr>
                <w:sz w:val="16"/>
                <w:szCs w:val="16"/>
              </w:rPr>
            </w:pPr>
          </w:p>
        </w:tc>
      </w:tr>
      <w:tr w:rsidR="00184881" w14:paraId="434F1069"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F98512" w14:textId="77777777" w:rsidR="00184881" w:rsidRDefault="00000000">
            <w:r>
              <w:rPr>
                <w:sz w:val="16"/>
                <w:szCs w:val="16"/>
              </w:rPr>
              <w:t>Warmte</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72C10D" w14:textId="77777777" w:rsidR="00184881" w:rsidRDefault="00000000">
            <w:pPr>
              <w:jc w:val="center"/>
            </w:pPr>
            <w:r>
              <w:rPr>
                <w:sz w:val="16"/>
                <w:szCs w:val="16"/>
              </w:rPr>
              <w:t>GroenBlauw</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6514CC" w14:textId="77777777" w:rsidR="00184881" w:rsidRDefault="00000000">
            <w:pPr>
              <w:jc w:val="center"/>
            </w:pPr>
            <w:r>
              <w:rPr>
                <w:sz w:val="16"/>
                <w:szCs w:val="16"/>
              </w:rPr>
              <w:t>0,128,128</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DBA05E" w14:textId="77777777" w:rsidR="00184881"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78A3E9D9" w14:textId="77777777" w:rsidR="00184881" w:rsidRDefault="00184881">
            <w:pPr>
              <w:rPr>
                <w:sz w:val="16"/>
                <w:szCs w:val="16"/>
              </w:rPr>
            </w:pPr>
          </w:p>
        </w:tc>
      </w:tr>
      <w:tr w:rsidR="00184881" w14:paraId="6E100134"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B35593F" w14:textId="77777777" w:rsidR="00184881" w:rsidRDefault="00000000">
            <w:r>
              <w:rPr>
                <w:sz w:val="16"/>
                <w:szCs w:val="16"/>
              </w:rPr>
              <w:t>Water</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AD9C34" w14:textId="77777777" w:rsidR="00184881" w:rsidRDefault="00000000">
            <w:pPr>
              <w:jc w:val="center"/>
            </w:pPr>
            <w:r>
              <w:rPr>
                <w:sz w:val="16"/>
                <w:szCs w:val="16"/>
              </w:rPr>
              <w:t>Blauw</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4E5A53" w14:textId="77777777" w:rsidR="00184881" w:rsidRDefault="00000000">
            <w:pPr>
              <w:jc w:val="center"/>
            </w:pPr>
            <w:r>
              <w:rPr>
                <w:sz w:val="16"/>
                <w:szCs w:val="16"/>
              </w:rPr>
              <w:t>0,0,255</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EBD70E" w14:textId="77777777" w:rsidR="00184881"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79A5F0B3" w14:textId="77777777" w:rsidR="00184881" w:rsidRDefault="00184881">
            <w:pPr>
              <w:rPr>
                <w:sz w:val="16"/>
                <w:szCs w:val="16"/>
              </w:rPr>
            </w:pPr>
          </w:p>
        </w:tc>
      </w:tr>
      <w:tr w:rsidR="00184881" w14:paraId="3020688F" w14:textId="77777777">
        <w:trPr>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0B2398" w14:textId="77777777" w:rsidR="00184881" w:rsidRDefault="00000000">
            <w:r>
              <w:rPr>
                <w:sz w:val="16"/>
                <w:szCs w:val="16"/>
              </w:rPr>
              <w:t>Wees</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1617A3B" w14:textId="77777777" w:rsidR="00184881" w:rsidRDefault="00000000">
            <w:pPr>
              <w:jc w:val="center"/>
            </w:pPr>
            <w:r>
              <w:rPr>
                <w:sz w:val="16"/>
                <w:szCs w:val="16"/>
              </w:rPr>
              <w:t>Beige</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9ACE3A" w14:textId="77777777" w:rsidR="00184881" w:rsidRDefault="00000000">
            <w:pPr>
              <w:jc w:val="center"/>
            </w:pPr>
            <w:r>
              <w:rPr>
                <w:sz w:val="16"/>
                <w:szCs w:val="16"/>
              </w:rPr>
              <w:t>145,138,111</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E641AB" w14:textId="77777777" w:rsidR="00184881"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0071FDC0" w14:textId="77777777" w:rsidR="00184881" w:rsidRDefault="00184881">
            <w:pPr>
              <w:shd w:val="clear" w:color="auto" w:fill="918A6F"/>
              <w:rPr>
                <w:sz w:val="16"/>
                <w:szCs w:val="16"/>
              </w:rPr>
            </w:pPr>
          </w:p>
        </w:tc>
      </w:tr>
      <w:tr w:rsidR="00184881" w14:paraId="08B8501B" w14:textId="77777777">
        <w:trPr>
          <w:trHeight w:val="151"/>
          <w:jc w:val="center"/>
        </w:trPr>
        <w:tc>
          <w:tcPr>
            <w:tcW w:w="26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65801D0" w14:textId="77777777" w:rsidR="00184881" w:rsidRDefault="00000000">
            <w:r>
              <w:rPr>
                <w:sz w:val="16"/>
                <w:szCs w:val="16"/>
              </w:rPr>
              <w:t>Overig</w:t>
            </w:r>
          </w:p>
        </w:tc>
        <w:tc>
          <w:tcPr>
            <w:tcW w:w="155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94A7DAD" w14:textId="77777777" w:rsidR="00184881" w:rsidRDefault="00000000">
            <w:pPr>
              <w:jc w:val="center"/>
            </w:pPr>
            <w:r>
              <w:rPr>
                <w:sz w:val="16"/>
                <w:szCs w:val="16"/>
              </w:rPr>
              <w:t>Olijfgroen</w:t>
            </w:r>
          </w:p>
        </w:tc>
        <w:tc>
          <w:tcPr>
            <w:tcW w:w="138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C42C05" w14:textId="77777777" w:rsidR="00184881" w:rsidRDefault="00000000">
            <w:pPr>
              <w:jc w:val="center"/>
            </w:pPr>
            <w:r>
              <w:rPr>
                <w:sz w:val="16"/>
                <w:szCs w:val="16"/>
              </w:rPr>
              <w:t>111,92,16</w:t>
            </w:r>
          </w:p>
        </w:tc>
        <w:tc>
          <w:tcPr>
            <w:tcW w:w="150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D96AF3" w14:textId="77777777" w:rsidR="00184881"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50E8A96B" w14:textId="77777777" w:rsidR="00184881" w:rsidRDefault="00184881">
            <w:pPr>
              <w:rPr>
                <w:sz w:val="16"/>
                <w:szCs w:val="16"/>
              </w:rPr>
            </w:pPr>
          </w:p>
        </w:tc>
      </w:tr>
    </w:tbl>
    <w:p w14:paraId="21E5D44F" w14:textId="77777777" w:rsidR="00184881" w:rsidRDefault="00184881"/>
    <w:p w14:paraId="090E8C88" w14:textId="77777777" w:rsidR="00184881" w:rsidRDefault="00000000">
      <w:r>
        <w:t>Deze kleuren zijn ook in het IMKL 1.2. model gebruikt. Naast de thema’s wordt kleur ook gebruikt voor de visualisatie van de informatiepolygoon, graafpolygoon en oriëntatiepolygoon:</w:t>
      </w:r>
    </w:p>
    <w:p w14:paraId="0E31E8DE" w14:textId="77777777" w:rsidR="00184881" w:rsidRDefault="00184881"/>
    <w:p w14:paraId="2BBF4D9D" w14:textId="77777777" w:rsidR="00184881" w:rsidRDefault="0018488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184881" w14:paraId="30D1672D"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65114604" w14:textId="77777777" w:rsidR="00184881"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2B7FA51" w14:textId="77777777" w:rsidR="00184881"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470AE0B9" w14:textId="77777777" w:rsidR="00184881"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75BF73F" w14:textId="77777777" w:rsidR="00184881" w:rsidRDefault="00000000">
            <w:pPr>
              <w:jc w:val="cente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6E28DDC9" w14:textId="77777777" w:rsidR="00184881" w:rsidRDefault="00000000">
            <w:pPr>
              <w:jc w:val="center"/>
            </w:pPr>
            <w:r>
              <w:rPr>
                <w:rFonts w:eastAsia="Lucida Sans Unicode" w:cs="Tahoma"/>
                <w:b/>
                <w:bCs/>
                <w:iCs/>
                <w:color w:val="FFFFFF"/>
                <w:szCs w:val="20"/>
              </w:rPr>
              <w:t>Kleurafbeelding</w:t>
            </w:r>
          </w:p>
        </w:tc>
      </w:tr>
      <w:tr w:rsidR="00184881" w14:paraId="6A79840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C6FE643" w14:textId="77777777" w:rsidR="00184881" w:rsidRDefault="00000000">
            <w:r>
              <w:rPr>
                <w:sz w:val="16"/>
                <w:szCs w:val="16"/>
              </w:rPr>
              <w:t>Graafpolygoon,</w:t>
            </w:r>
          </w:p>
          <w:p w14:paraId="1BE18C08" w14:textId="77777777" w:rsidR="00184881" w:rsidRDefault="00000000">
            <w:r>
              <w:rPr>
                <w:sz w:val="16"/>
                <w:szCs w:val="16"/>
              </w:rPr>
              <w:t>Informatiepolygoon,</w:t>
            </w:r>
          </w:p>
          <w:p w14:paraId="36C5D3C4" w14:textId="77777777" w:rsidR="00184881"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E59DD45" w14:textId="77777777" w:rsidR="00184881"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8A7C74" w14:textId="77777777" w:rsidR="00184881"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3D5468F" w14:textId="77777777" w:rsidR="00184881"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8009C51" w14:textId="77777777" w:rsidR="00184881" w:rsidRDefault="00184881">
            <w:pPr>
              <w:rPr>
                <w:sz w:val="16"/>
                <w:szCs w:val="16"/>
              </w:rPr>
            </w:pPr>
          </w:p>
        </w:tc>
      </w:tr>
    </w:tbl>
    <w:p w14:paraId="52CAC7A6" w14:textId="77777777" w:rsidR="00184881" w:rsidRDefault="00000000" w:rsidP="002003B8">
      <w:pPr>
        <w:pStyle w:val="Kop2"/>
      </w:pPr>
      <w:bookmarkStart w:id="23" w:name="_Toc42596085"/>
      <w:bookmarkStart w:id="24" w:name="_Toc51750178"/>
      <w:bookmarkStart w:id="25" w:name="_Toc178598332"/>
      <w:r>
        <w:t>Vorm</w:t>
      </w:r>
      <w:bookmarkEnd w:id="23"/>
      <w:bookmarkEnd w:id="24"/>
      <w:bookmarkEnd w:id="25"/>
    </w:p>
    <w:p w14:paraId="485A139B" w14:textId="77777777" w:rsidR="00184881" w:rsidRDefault="00000000" w:rsidP="002003B8">
      <w:pPr>
        <w:pStyle w:val="Kop3"/>
      </w:pPr>
      <w:bookmarkStart w:id="26" w:name="__RefHeading___Toc4440_4117045737"/>
      <w:bookmarkEnd w:id="26"/>
      <w:r>
        <w:t>Puntobjecten</w:t>
      </w:r>
    </w:p>
    <w:p w14:paraId="42AEF527" w14:textId="77777777" w:rsidR="00184881" w:rsidRDefault="00000000">
      <w:pPr>
        <w:pStyle w:val="Plattetekst1"/>
      </w:pPr>
      <w:r>
        <w:t>Er zijn zes geografische objecten met een puntgeometrie:</w:t>
      </w:r>
    </w:p>
    <w:p w14:paraId="4CFFBCD2" w14:textId="77777777" w:rsidR="00184881" w:rsidRDefault="00000000">
      <w:pPr>
        <w:pStyle w:val="Plattetekst1"/>
        <w:numPr>
          <w:ilvl w:val="0"/>
          <w:numId w:val="9"/>
        </w:numPr>
      </w:pPr>
      <w:r>
        <w:t>Leidingelementen (Appurtenance)</w:t>
      </w:r>
    </w:p>
    <w:p w14:paraId="09FBB476" w14:textId="77777777" w:rsidR="00184881" w:rsidRDefault="00000000">
      <w:pPr>
        <w:pStyle w:val="Plattetekst1"/>
        <w:numPr>
          <w:ilvl w:val="0"/>
          <w:numId w:val="9"/>
        </w:numPr>
      </w:pPr>
      <w:r>
        <w:t>Containerleidingelementen</w:t>
      </w:r>
    </w:p>
    <w:p w14:paraId="1846C320" w14:textId="77777777" w:rsidR="00184881" w:rsidRDefault="00000000">
      <w:pPr>
        <w:pStyle w:val="Plattetekst1"/>
        <w:numPr>
          <w:ilvl w:val="1"/>
          <w:numId w:val="9"/>
        </w:numPr>
      </w:pPr>
      <w:r>
        <w:t>Kast (Cabinet)</w:t>
      </w:r>
    </w:p>
    <w:p w14:paraId="6DB85533" w14:textId="77777777" w:rsidR="00184881" w:rsidRDefault="00000000">
      <w:pPr>
        <w:pStyle w:val="Plattetekst1"/>
        <w:numPr>
          <w:ilvl w:val="1"/>
          <w:numId w:val="9"/>
        </w:numPr>
      </w:pPr>
      <w:r>
        <w:t>Mangat (Manhole)</w:t>
      </w:r>
    </w:p>
    <w:p w14:paraId="53A976AB" w14:textId="77777777" w:rsidR="00184881" w:rsidRDefault="00000000">
      <w:pPr>
        <w:pStyle w:val="Plattetekst1"/>
        <w:numPr>
          <w:ilvl w:val="1"/>
          <w:numId w:val="9"/>
        </w:numPr>
      </w:pPr>
      <w:r>
        <w:t>Mast (Pole)</w:t>
      </w:r>
    </w:p>
    <w:p w14:paraId="273A62C0" w14:textId="77777777" w:rsidR="00184881" w:rsidRDefault="00000000">
      <w:pPr>
        <w:pStyle w:val="Plattetekst1"/>
        <w:numPr>
          <w:ilvl w:val="1"/>
          <w:numId w:val="9"/>
        </w:numPr>
      </w:pPr>
      <w:r>
        <w:t>Technisch gebouw</w:t>
      </w:r>
    </w:p>
    <w:p w14:paraId="05EB376C" w14:textId="77777777" w:rsidR="00184881" w:rsidRDefault="00000000">
      <w:pPr>
        <w:pStyle w:val="Plattetekst1"/>
        <w:numPr>
          <w:ilvl w:val="1"/>
          <w:numId w:val="9"/>
        </w:numPr>
      </w:pPr>
      <w:r>
        <w:t>Toren (Tower)</w:t>
      </w:r>
    </w:p>
    <w:p w14:paraId="2BB9CB48" w14:textId="77777777" w:rsidR="00184881" w:rsidRDefault="00000000">
      <w:pPr>
        <w:pStyle w:val="Plattetekst1"/>
      </w:pPr>
      <w:r>
        <w:lastRenderedPageBreak/>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11B8409B" w14:textId="77777777" w:rsidR="00184881" w:rsidRDefault="00000000">
      <w:pPr>
        <w:pStyle w:val="Plattetekst1"/>
      </w:pPr>
      <w:r>
        <w:t>Daarnaast zijn er nog vier “toelichtende” elementen met een puntgeometrie:</w:t>
      </w:r>
    </w:p>
    <w:p w14:paraId="64933DAB" w14:textId="77777777" w:rsidR="00184881" w:rsidRDefault="00000000">
      <w:pPr>
        <w:pStyle w:val="Plattetekst1"/>
        <w:numPr>
          <w:ilvl w:val="0"/>
          <w:numId w:val="9"/>
        </w:numPr>
      </w:pPr>
      <w:r>
        <w:t>DiepteTovMaaiveld</w:t>
      </w:r>
    </w:p>
    <w:p w14:paraId="7FB1AE45" w14:textId="77777777" w:rsidR="00184881" w:rsidRDefault="00000000">
      <w:pPr>
        <w:pStyle w:val="Plattetekst1"/>
        <w:numPr>
          <w:ilvl w:val="0"/>
          <w:numId w:val="9"/>
        </w:numPr>
      </w:pPr>
      <w:r>
        <w:t>DiepteNAP</w:t>
      </w:r>
    </w:p>
    <w:p w14:paraId="5E779582" w14:textId="77777777" w:rsidR="00184881" w:rsidRDefault="00000000">
      <w:pPr>
        <w:pStyle w:val="Plattetekst1"/>
        <w:numPr>
          <w:ilvl w:val="0"/>
          <w:numId w:val="25"/>
        </w:numPr>
      </w:pPr>
      <w:r>
        <w:t>Maatvoeringspijlpunt</w:t>
      </w:r>
    </w:p>
    <w:p w14:paraId="2CAF9397" w14:textId="77777777" w:rsidR="00184881" w:rsidRDefault="00000000">
      <w:pPr>
        <w:pStyle w:val="Plattetekst1"/>
        <w:numPr>
          <w:ilvl w:val="0"/>
          <w:numId w:val="25"/>
        </w:numPr>
      </w:pPr>
      <w:r>
        <w:t>Annotatiepijlpunt</w:t>
      </w:r>
    </w:p>
    <w:p w14:paraId="66BDC8E4" w14:textId="77777777" w:rsidR="00184881" w:rsidRDefault="00000000" w:rsidP="002003B8">
      <w:pPr>
        <w:pStyle w:val="Kop3"/>
      </w:pPr>
      <w:bookmarkStart w:id="27" w:name="__RefHeading___Toc4442_4117045737"/>
      <w:bookmarkEnd w:id="27"/>
      <w:r>
        <w:t>Lijnobjecten</w:t>
      </w:r>
    </w:p>
    <w:p w14:paraId="19D0C625" w14:textId="77777777" w:rsidR="00184881" w:rsidRDefault="00000000">
      <w:pPr>
        <w:pStyle w:val="Plattetekst1"/>
      </w:pPr>
      <w:r>
        <w:t>De vorm van de lijnsymbolen, het patroon wordt in IMKL aangepast om de verschillen in status van elkaar onderscheiden. Dit “currentStatus” attribuut maakt gebruik van de INSPIRE codelijst ConditionOfFacilityValue waarvan er in IMKL drie worden gebruikt:</w:t>
      </w:r>
    </w:p>
    <w:p w14:paraId="794E41D2" w14:textId="77777777" w:rsidR="00184881" w:rsidRDefault="00000000">
      <w:pPr>
        <w:pStyle w:val="Plattetekst1"/>
        <w:numPr>
          <w:ilvl w:val="0"/>
          <w:numId w:val="8"/>
        </w:numPr>
      </w:pPr>
      <w:r>
        <w:t>projected (Geprojecteerd)</w:t>
      </w:r>
    </w:p>
    <w:p w14:paraId="4A4000F6" w14:textId="77777777" w:rsidR="00184881" w:rsidRDefault="00000000">
      <w:pPr>
        <w:pStyle w:val="Plattetekst1"/>
        <w:numPr>
          <w:ilvl w:val="0"/>
          <w:numId w:val="8"/>
        </w:numPr>
      </w:pPr>
      <w:r>
        <w:t>functional (in gebruik)</w:t>
      </w:r>
    </w:p>
    <w:p w14:paraId="1471B7F5" w14:textId="77777777" w:rsidR="00184881" w:rsidRDefault="00000000">
      <w:pPr>
        <w:pStyle w:val="Plattetekst1"/>
        <w:numPr>
          <w:ilvl w:val="0"/>
          <w:numId w:val="8"/>
        </w:numPr>
      </w:pPr>
      <w:r>
        <w:t>disused (buiten gebruik)</w:t>
      </w:r>
    </w:p>
    <w:p w14:paraId="69AAFCA1" w14:textId="77777777" w:rsidR="00184881" w:rsidRDefault="00000000">
      <w:pPr>
        <w:pStyle w:val="Plattetekst1"/>
      </w:pPr>
      <w:r>
        <w:t>Om een duidelijk onderscheid te maken, hebben de lijnen met status “projected” en “disused”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184881" w14:paraId="49217DF7"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5FAAA964" w14:textId="77777777" w:rsidR="00184881" w:rsidRDefault="0018488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3159AA" w14:textId="77777777" w:rsidR="00184881"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4D499DA8" w14:textId="77777777" w:rsidR="00184881"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1C321A23" w14:textId="77777777" w:rsidR="00184881" w:rsidRDefault="00000000">
            <w:pPr>
              <w:pStyle w:val="TableContents"/>
              <w:jc w:val="center"/>
            </w:pPr>
            <w:r>
              <w:rPr>
                <w:rFonts w:eastAsia="Lucida Sans Unicode" w:cs="Tahoma"/>
                <w:b/>
                <w:bCs/>
                <w:iCs/>
                <w:color w:val="FFFFFF"/>
                <w:szCs w:val="20"/>
              </w:rPr>
              <w:t>Buiten gebruik</w:t>
            </w:r>
          </w:p>
        </w:tc>
      </w:tr>
      <w:tr w:rsidR="00184881" w14:paraId="29093E4F"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24EA50FD" w14:textId="77777777" w:rsidR="00184881" w:rsidRDefault="0018488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31AEBC" w14:textId="77777777" w:rsidR="00184881" w:rsidRDefault="00000000">
            <w:pPr>
              <w:pStyle w:val="TableContents"/>
              <w:jc w:val="center"/>
            </w:pPr>
            <w:r>
              <w:rPr>
                <w:noProof/>
              </w:rPr>
              <w:drawing>
                <wp:anchor distT="0" distB="0" distL="0" distR="0" simplePos="0" relativeHeight="251453440" behindDoc="0" locked="0" layoutInCell="1" allowOverlap="1" wp14:anchorId="4D546380" wp14:editId="3979FFB7">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184881" w14:paraId="1971E9B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2A838A2" w14:textId="77777777" w:rsidR="00184881"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6A919A2E" w14:textId="77777777" w:rsidR="00184881"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ED4D629" w14:textId="77777777" w:rsidR="00184881"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28E1F8" w14:textId="77777777" w:rsidR="00184881" w:rsidRDefault="00000000">
            <w:pPr>
              <w:pStyle w:val="TableContents"/>
              <w:jc w:val="center"/>
            </w:pPr>
            <w:r>
              <w:t>40, 12, 8, 12</w:t>
            </w:r>
          </w:p>
        </w:tc>
      </w:tr>
    </w:tbl>
    <w:p w14:paraId="421F1C38" w14:textId="77777777" w:rsidR="00184881" w:rsidRDefault="00184881"/>
    <w:p w14:paraId="3E8A5FEB" w14:textId="77777777" w:rsidR="00184881" w:rsidRDefault="00000000" w:rsidP="002003B8">
      <w:pPr>
        <w:pStyle w:val="Kop2"/>
      </w:pPr>
      <w:bookmarkStart w:id="28" w:name="_Toc51750179"/>
      <w:bookmarkStart w:id="29" w:name="_Toc42596086"/>
      <w:bookmarkStart w:id="30" w:name="_Toc178598333"/>
      <w:r>
        <w:t>Grootte</w:t>
      </w:r>
      <w:bookmarkEnd w:id="28"/>
      <w:bookmarkEnd w:id="29"/>
      <w:bookmarkEnd w:id="30"/>
    </w:p>
    <w:p w14:paraId="5D8E9076" w14:textId="77777777" w:rsidR="00184881" w:rsidRDefault="00000000" w:rsidP="002003B8">
      <w:pPr>
        <w:pStyle w:val="Kop3"/>
      </w:pPr>
      <w:r>
        <w:t>Schermresolutie</w:t>
      </w:r>
    </w:p>
    <w:p w14:paraId="4148F3C1" w14:textId="77777777" w:rsidR="00184881" w:rsidRDefault="00000000">
      <w:pPr>
        <w:pStyle w:val="Plattetekst"/>
      </w:pPr>
      <w:r>
        <w:t>De grootte wordt beschreven conform de schermresolutie in “Dots per Inch” (DPI) die het OGC voorschrijft: 0,28 mm per pixel, wat overeenkomt met ~91 dpi. Een WMS genereert een symbool op de pixelgrootte in de SLD op basis van 91 dpi. Wordt de visualisatie niet door een kaart-service gerealiseerd, maar in de Web-browser, dan dient rekening gehouden te worden met DPI van het scherm.</w:t>
      </w:r>
    </w:p>
    <w:p w14:paraId="26BC1ABE" w14:textId="77777777" w:rsidR="00184881" w:rsidRDefault="00000000" w:rsidP="002003B8">
      <w:pPr>
        <w:pStyle w:val="Kop3"/>
      </w:pPr>
      <w:bookmarkStart w:id="31" w:name="__RefHeading___Toc4444_4117045737"/>
      <w:bookmarkEnd w:id="31"/>
      <w:r>
        <w:t>Puntobjecten</w:t>
      </w:r>
    </w:p>
    <w:p w14:paraId="195AA685" w14:textId="77777777" w:rsidR="00184881" w:rsidRDefault="00000000">
      <w:pPr>
        <w:pStyle w:val="Plattetekst1"/>
      </w:pPr>
      <w:r>
        <w:t>De visuele variabele “grootte” wordt gebruikt om geografische objecten met een puntgeometrie op de verschillende Schaalniveau's van het Nederlandse Richtlijn Tiling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5"/>
        <w:gridCol w:w="2144"/>
      </w:tblGrid>
      <w:tr w:rsidR="00184881" w14:paraId="6067885D"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45B2F855" w14:textId="77777777" w:rsidR="00184881" w:rsidRDefault="00000000">
            <w:pPr>
              <w:pStyle w:val="TableContents"/>
              <w:jc w:val="center"/>
            </w:pPr>
            <w:r>
              <w:rPr>
                <w:rFonts w:eastAsia="Lucida Sans Unicode" w:cs="Tahoma"/>
                <w:b/>
                <w:bCs/>
                <w:iCs/>
                <w:color w:val="FFFFFF"/>
                <w:szCs w:val="20"/>
              </w:rPr>
              <w:lastRenderedPageBreak/>
              <w:t>Schaalniveau</w:t>
            </w:r>
          </w:p>
        </w:tc>
        <w:tc>
          <w:tcPr>
            <w:tcW w:w="2603" w:type="dxa"/>
            <w:tcBorders>
              <w:top w:val="single" w:sz="2" w:space="0" w:color="000001"/>
              <w:left w:val="single" w:sz="2" w:space="0" w:color="000001"/>
              <w:bottom w:val="single" w:sz="2" w:space="0" w:color="000001"/>
            </w:tcBorders>
            <w:shd w:val="clear" w:color="auto" w:fill="808080"/>
          </w:tcPr>
          <w:p w14:paraId="7DEDC1AC" w14:textId="77777777" w:rsidR="00184881" w:rsidRDefault="00000000">
            <w:pPr>
              <w:pStyle w:val="TableContents"/>
              <w:jc w:val="center"/>
            </w:pPr>
            <w:r>
              <w:rPr>
                <w:rFonts w:eastAsia="Lucida Sans Unicode" w:cs="Tahoma"/>
                <w:b/>
                <w:bCs/>
                <w:iCs/>
                <w:color w:val="FFFFFF"/>
                <w:szCs w:val="20"/>
              </w:rPr>
              <w:t>Leidingelement</w:t>
            </w:r>
          </w:p>
        </w:tc>
        <w:tc>
          <w:tcPr>
            <w:tcW w:w="2335" w:type="dxa"/>
            <w:tcBorders>
              <w:top w:val="single" w:sz="2" w:space="0" w:color="000001"/>
              <w:left w:val="single" w:sz="2" w:space="0" w:color="000001"/>
              <w:bottom w:val="single" w:sz="2" w:space="0" w:color="000001"/>
            </w:tcBorders>
            <w:shd w:val="clear" w:color="auto" w:fill="808080"/>
          </w:tcPr>
          <w:p w14:paraId="252BD9CC" w14:textId="77777777" w:rsidR="00184881" w:rsidRDefault="00000000">
            <w:pPr>
              <w:pStyle w:val="TableContents"/>
              <w:jc w:val="center"/>
            </w:pPr>
            <w:r>
              <w:rPr>
                <w:rFonts w:eastAsia="Lucida Sans Unicode" w:cs="Tahoma"/>
                <w:b/>
                <w:bCs/>
                <w:iCs/>
                <w:color w:val="FFFFFF"/>
                <w:szCs w:val="20"/>
              </w:rPr>
              <w:t>Pijlpunt</w:t>
            </w:r>
          </w:p>
        </w:tc>
        <w:tc>
          <w:tcPr>
            <w:tcW w:w="2144" w:type="dxa"/>
            <w:tcBorders>
              <w:top w:val="single" w:sz="2" w:space="0" w:color="000001"/>
              <w:left w:val="single" w:sz="2" w:space="0" w:color="000001"/>
              <w:bottom w:val="single" w:sz="2" w:space="0" w:color="000001"/>
              <w:right w:val="single" w:sz="2" w:space="0" w:color="000001"/>
            </w:tcBorders>
            <w:shd w:val="clear" w:color="auto" w:fill="808080"/>
          </w:tcPr>
          <w:p w14:paraId="1E4F39C2" w14:textId="77777777" w:rsidR="00184881" w:rsidRDefault="00000000">
            <w:pPr>
              <w:pStyle w:val="TableContents"/>
              <w:jc w:val="center"/>
            </w:pPr>
            <w:r>
              <w:rPr>
                <w:rFonts w:eastAsia="Lucida Sans Unicode" w:cs="Tahoma"/>
                <w:b/>
                <w:bCs/>
                <w:iCs/>
                <w:color w:val="FFFFFF"/>
                <w:szCs w:val="20"/>
              </w:rPr>
              <w:t>Dieptepunt</w:t>
            </w:r>
          </w:p>
        </w:tc>
      </w:tr>
      <w:tr w:rsidR="00184881" w14:paraId="40CCC12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EE73D29" w14:textId="77777777" w:rsidR="00184881" w:rsidRDefault="00000000">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82244E2" w14:textId="77777777" w:rsidR="00184881" w:rsidRDefault="00000000">
            <w:pPr>
              <w:pStyle w:val="TableContents"/>
              <w:jc w:val="center"/>
            </w:pPr>
            <w:r>
              <w:t>X</w:t>
            </w:r>
          </w:p>
        </w:tc>
        <w:tc>
          <w:tcPr>
            <w:tcW w:w="2335" w:type="dxa"/>
            <w:tcBorders>
              <w:top w:val="single" w:sz="2" w:space="0" w:color="000001"/>
              <w:left w:val="single" w:sz="2" w:space="0" w:color="000001"/>
              <w:bottom w:val="single" w:sz="2" w:space="0" w:color="000001"/>
            </w:tcBorders>
            <w:shd w:val="clear" w:color="auto" w:fill="DDDDDD"/>
            <w:tcMar>
              <w:left w:w="-2" w:type="dxa"/>
            </w:tcMar>
          </w:tcPr>
          <w:p w14:paraId="25B956AA"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23E72F3" w14:textId="77777777" w:rsidR="00184881" w:rsidRDefault="00000000">
            <w:pPr>
              <w:pStyle w:val="TableContents"/>
              <w:jc w:val="center"/>
            </w:pPr>
            <w:r>
              <w:t>X</w:t>
            </w:r>
          </w:p>
        </w:tc>
      </w:tr>
      <w:tr w:rsidR="00184881" w14:paraId="7691910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A1AA5BA" w14:textId="77777777" w:rsidR="00184881"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B5478A8" w14:textId="77777777" w:rsidR="00184881" w:rsidRDefault="00000000">
            <w:pPr>
              <w:pStyle w:val="TableContents"/>
              <w:jc w:val="center"/>
            </w:pPr>
            <w:r>
              <w:rPr>
                <w:shd w:val="clear" w:color="auto" w:fill="FFFFFF"/>
              </w:rP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2A5A5B1"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7D236EB" w14:textId="77777777" w:rsidR="00184881" w:rsidRDefault="00000000">
            <w:pPr>
              <w:pStyle w:val="TableContents"/>
              <w:jc w:val="center"/>
            </w:pPr>
            <w:r>
              <w:t>X</w:t>
            </w:r>
          </w:p>
        </w:tc>
      </w:tr>
      <w:tr w:rsidR="00184881" w14:paraId="75EBCEE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9751068" w14:textId="77777777" w:rsidR="00184881"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B034A69" w14:textId="77777777" w:rsidR="00184881" w:rsidRDefault="00000000">
            <w:pPr>
              <w:pStyle w:val="TableContents"/>
              <w:shd w:val="clear" w:color="auto" w:fill="DDDDDD"/>
              <w:jc w:val="center"/>
            </w:pPr>
            <w:r>
              <w:rPr>
                <w:shd w:val="clear" w:color="auto" w:fill="FFFFFF"/>
              </w:rP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84A75D0"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B9673F9" w14:textId="77777777" w:rsidR="00184881" w:rsidRDefault="00000000">
            <w:pPr>
              <w:pStyle w:val="TableContents"/>
              <w:jc w:val="center"/>
            </w:pPr>
            <w:r>
              <w:t>X</w:t>
            </w:r>
          </w:p>
        </w:tc>
      </w:tr>
      <w:tr w:rsidR="00184881" w14:paraId="3DDEEC6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26D5DA4" w14:textId="77777777" w:rsidR="00184881"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8AE41CE" w14:textId="77777777" w:rsidR="00184881" w:rsidRDefault="00000000">
            <w:pPr>
              <w:pStyle w:val="TableContents"/>
              <w:jc w:val="center"/>
            </w:pPr>
            <w:r>
              <w:t>X</w:t>
            </w:r>
          </w:p>
        </w:tc>
        <w:tc>
          <w:tcPr>
            <w:tcW w:w="233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01F64F7"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F710523" w14:textId="77777777" w:rsidR="00184881" w:rsidRDefault="00000000">
            <w:pPr>
              <w:pStyle w:val="TableContents"/>
              <w:jc w:val="center"/>
            </w:pPr>
            <w:r>
              <w:t>X</w:t>
            </w:r>
          </w:p>
        </w:tc>
      </w:tr>
      <w:tr w:rsidR="00184881" w14:paraId="5C91EAC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2C2007BB" w14:textId="77777777" w:rsidR="00184881"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3D56261" w14:textId="77777777" w:rsidR="00184881" w:rsidRDefault="00000000">
            <w:pPr>
              <w:pStyle w:val="TableContents"/>
              <w:jc w:val="center"/>
            </w:pPr>
            <w:r>
              <w:t>11 px</w:t>
            </w:r>
          </w:p>
        </w:tc>
        <w:tc>
          <w:tcPr>
            <w:tcW w:w="2335" w:type="dxa"/>
            <w:tcBorders>
              <w:top w:val="single" w:sz="2" w:space="0" w:color="000001"/>
              <w:left w:val="single" w:sz="2" w:space="0" w:color="000001"/>
              <w:bottom w:val="single" w:sz="2" w:space="0" w:color="000001"/>
            </w:tcBorders>
            <w:shd w:val="clear" w:color="auto" w:fill="DDDDDD"/>
            <w:tcMar>
              <w:left w:w="-2" w:type="dxa"/>
            </w:tcMar>
          </w:tcPr>
          <w:p w14:paraId="0C2C0E17" w14:textId="77777777" w:rsidR="00184881" w:rsidRDefault="00000000">
            <w:pPr>
              <w:pStyle w:val="TableContents"/>
              <w:jc w:val="center"/>
            </w:pPr>
            <w:r>
              <w:t>X</w:t>
            </w:r>
          </w:p>
        </w:tc>
        <w:tc>
          <w:tcPr>
            <w:tcW w:w="214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1253C95" w14:textId="77777777" w:rsidR="00184881" w:rsidRDefault="00000000">
            <w:pPr>
              <w:pStyle w:val="TableContents"/>
              <w:jc w:val="center"/>
            </w:pPr>
            <w:r>
              <w:t>X</w:t>
            </w:r>
          </w:p>
        </w:tc>
      </w:tr>
      <w:tr w:rsidR="00184881" w14:paraId="398B719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4E7EB04" w14:textId="77777777" w:rsidR="00184881"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302FF0CA" w14:textId="77777777" w:rsidR="00184881" w:rsidRDefault="00000000">
            <w:pPr>
              <w:pStyle w:val="TableContents"/>
              <w:jc w:val="center"/>
            </w:pPr>
            <w:r>
              <w:t>25 px</w:t>
            </w:r>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3A354448" w14:textId="77777777" w:rsidR="00184881" w:rsidRDefault="00000000">
            <w:pPr>
              <w:pStyle w:val="TableContents"/>
              <w:jc w:val="center"/>
            </w:pPr>
            <w:r>
              <w:t>5 px</w:t>
            </w:r>
          </w:p>
        </w:tc>
        <w:tc>
          <w:tcPr>
            <w:tcW w:w="214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896243" w14:textId="77777777" w:rsidR="00184881" w:rsidRDefault="00000000">
            <w:pPr>
              <w:pStyle w:val="TableContents"/>
              <w:jc w:val="center"/>
            </w:pPr>
            <w:r>
              <w:t>44 px</w:t>
            </w:r>
          </w:p>
        </w:tc>
      </w:tr>
      <w:tr w:rsidR="00184881" w14:paraId="0251A563"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591921C" w14:textId="77777777" w:rsidR="00184881"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C9F175C" w14:textId="77777777" w:rsidR="00184881" w:rsidRDefault="00000000">
            <w:pPr>
              <w:pStyle w:val="TableContents"/>
              <w:jc w:val="center"/>
            </w:pPr>
            <w:r>
              <w:t>25 px</w:t>
            </w:r>
          </w:p>
        </w:tc>
        <w:tc>
          <w:tcPr>
            <w:tcW w:w="2335" w:type="dxa"/>
            <w:tcBorders>
              <w:top w:val="single" w:sz="2" w:space="0" w:color="000001"/>
              <w:left w:val="single" w:sz="2" w:space="0" w:color="000001"/>
              <w:bottom w:val="single" w:sz="2" w:space="0" w:color="000001"/>
            </w:tcBorders>
            <w:shd w:val="clear" w:color="auto" w:fill="FFFFFF"/>
            <w:tcMar>
              <w:left w:w="-2" w:type="dxa"/>
            </w:tcMar>
          </w:tcPr>
          <w:p w14:paraId="6E50006E" w14:textId="77777777" w:rsidR="00184881" w:rsidRDefault="00000000">
            <w:pPr>
              <w:pStyle w:val="TableContents"/>
              <w:jc w:val="center"/>
            </w:pPr>
            <w:r>
              <w:t>5 px</w:t>
            </w:r>
          </w:p>
        </w:tc>
        <w:tc>
          <w:tcPr>
            <w:tcW w:w="214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D7E44" w14:textId="77777777" w:rsidR="00184881" w:rsidRDefault="00000000">
            <w:pPr>
              <w:pStyle w:val="TableContents"/>
              <w:jc w:val="center"/>
            </w:pPr>
            <w:r>
              <w:t>44 px</w:t>
            </w:r>
          </w:p>
        </w:tc>
      </w:tr>
    </w:tbl>
    <w:p w14:paraId="114280AA" w14:textId="77777777" w:rsidR="00184881" w:rsidRDefault="00000000" w:rsidP="002003B8">
      <w:pPr>
        <w:pStyle w:val="Kop3"/>
      </w:pPr>
      <w:bookmarkStart w:id="32" w:name="__RefHeading___Toc4446_4117045737"/>
      <w:bookmarkEnd w:id="32"/>
      <w:r>
        <w:t>Lijnobjecten</w:t>
      </w:r>
    </w:p>
    <w:p w14:paraId="3F4EA7FE" w14:textId="77777777" w:rsidR="00184881" w:rsidRDefault="00000000">
      <w:pPr>
        <w:pStyle w:val="Plattetekst1"/>
      </w:pPr>
      <w: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184881" w14:paraId="014C2B1B"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478F8886" w14:textId="77777777" w:rsidR="00184881"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687560EE" w14:textId="77777777" w:rsidR="00184881" w:rsidRDefault="00000000">
            <w:pPr>
              <w:pStyle w:val="Plattetekst1"/>
              <w:jc w:val="cente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7A148C02" w14:textId="77777777" w:rsidR="00184881" w:rsidRDefault="00000000">
            <w:pPr>
              <w:pStyle w:val="Plattetekst1"/>
              <w:jc w:val="center"/>
            </w:pPr>
            <w:r>
              <w:rPr>
                <w:rFonts w:eastAsia="Lucida Sans Unicode" w:cs="Tahoma"/>
                <w:b/>
                <w:bCs/>
                <w:iCs/>
                <w:color w:val="FFFFFF"/>
                <w:szCs w:val="20"/>
              </w:rPr>
              <w:t>Mantelbuis</w:t>
            </w:r>
          </w:p>
        </w:tc>
      </w:tr>
      <w:tr w:rsidR="00184881" w14:paraId="7AA9ACE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21E6061" w14:textId="77777777" w:rsidR="00184881"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2646492" w14:textId="77777777" w:rsidR="00184881" w:rsidRDefault="00000000">
            <w:pPr>
              <w:pStyle w:val="TableContents"/>
              <w:jc w:val="center"/>
            </w:pPr>
            <w:r>
              <w:t>1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0731998" w14:textId="77777777" w:rsidR="00184881" w:rsidRDefault="00000000">
            <w:pPr>
              <w:pStyle w:val="TableContents"/>
              <w:jc w:val="center"/>
            </w:pPr>
            <w:r>
              <w:t>X</w:t>
            </w:r>
          </w:p>
        </w:tc>
      </w:tr>
      <w:tr w:rsidR="00184881" w14:paraId="15DB56E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A5B7EE6" w14:textId="77777777" w:rsidR="00184881"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3201AFF" w14:textId="77777777" w:rsidR="00184881" w:rsidRDefault="00000000">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1B84929" w14:textId="77777777" w:rsidR="00184881" w:rsidRDefault="00000000">
            <w:pPr>
              <w:pStyle w:val="TableContents"/>
              <w:jc w:val="center"/>
            </w:pPr>
            <w:r>
              <w:t>X</w:t>
            </w:r>
          </w:p>
        </w:tc>
      </w:tr>
      <w:tr w:rsidR="00184881" w14:paraId="5788386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AA2B94E" w14:textId="77777777" w:rsidR="00184881"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FABB72C" w14:textId="77777777" w:rsidR="00184881" w:rsidRDefault="00000000">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99F18D4" w14:textId="77777777" w:rsidR="00184881" w:rsidRDefault="00000000">
            <w:pPr>
              <w:pStyle w:val="TableContents"/>
              <w:jc w:val="center"/>
            </w:pPr>
            <w:r>
              <w:t>X</w:t>
            </w:r>
          </w:p>
        </w:tc>
      </w:tr>
      <w:tr w:rsidR="00184881" w14:paraId="3F5FC4A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FE9D5BD" w14:textId="77777777" w:rsidR="00184881"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8B97E36" w14:textId="77777777" w:rsidR="00184881" w:rsidRDefault="00000000">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2BD38E" w14:textId="77777777" w:rsidR="00184881" w:rsidRDefault="00000000">
            <w:pPr>
              <w:pStyle w:val="TableContents"/>
              <w:jc w:val="center"/>
            </w:pPr>
            <w:r>
              <w:t>X</w:t>
            </w:r>
          </w:p>
        </w:tc>
      </w:tr>
      <w:tr w:rsidR="00184881" w14:paraId="17E0BA6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80915BC" w14:textId="77777777" w:rsidR="00184881"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F93B4EC" w14:textId="77777777" w:rsidR="00184881" w:rsidRDefault="00000000">
            <w:pPr>
              <w:pStyle w:val="TableContents"/>
              <w:jc w:val="center"/>
            </w:pPr>
            <w:r>
              <w:t>2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90A398" w14:textId="77777777" w:rsidR="00184881" w:rsidRDefault="00000000">
            <w:pPr>
              <w:pStyle w:val="TableContents"/>
              <w:jc w:val="center"/>
            </w:pPr>
            <w:r>
              <w:t>8 px</w:t>
            </w:r>
          </w:p>
        </w:tc>
      </w:tr>
      <w:tr w:rsidR="00184881" w14:paraId="466595D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35B3C56" w14:textId="77777777" w:rsidR="00184881"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2676F2" w14:textId="77777777" w:rsidR="00184881" w:rsidRDefault="00000000">
            <w:pPr>
              <w:pStyle w:val="TableContents"/>
              <w:jc w:val="center"/>
            </w:pPr>
            <w:r>
              <w:t>4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AE1B99" w14:textId="77777777" w:rsidR="00184881" w:rsidRDefault="00000000">
            <w:pPr>
              <w:pStyle w:val="TableContents"/>
              <w:jc w:val="center"/>
            </w:pPr>
            <w:r>
              <w:t>16 px</w:t>
            </w:r>
          </w:p>
        </w:tc>
      </w:tr>
      <w:tr w:rsidR="00184881" w14:paraId="6742D5EB"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2317FF1" w14:textId="77777777" w:rsidR="00184881"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0006148D" w14:textId="77777777" w:rsidR="00184881" w:rsidRDefault="00000000">
            <w:pPr>
              <w:pStyle w:val="TableContents"/>
              <w:jc w:val="center"/>
            </w:pPr>
            <w:r>
              <w:t>4 px</w:t>
            </w:r>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4F0A17" w14:textId="77777777" w:rsidR="00184881" w:rsidRDefault="00000000">
            <w:pPr>
              <w:pStyle w:val="TableContents"/>
              <w:jc w:val="center"/>
            </w:pPr>
            <w:r>
              <w:t>16 px</w:t>
            </w:r>
          </w:p>
        </w:tc>
      </w:tr>
    </w:tbl>
    <w:p w14:paraId="0A157D66" w14:textId="77777777" w:rsidR="00184881" w:rsidRDefault="00184881"/>
    <w:p w14:paraId="757857F7" w14:textId="77777777" w:rsidR="00184881" w:rsidRDefault="00000000" w:rsidP="002003B8">
      <w:pPr>
        <w:pStyle w:val="Kop2"/>
      </w:pPr>
      <w:bookmarkStart w:id="33" w:name="_Toc51750180"/>
      <w:bookmarkStart w:id="34" w:name="_Toc42596087"/>
      <w:bookmarkStart w:id="35" w:name="_Toc178598334"/>
      <w:r>
        <w:t>Transparantie</w:t>
      </w:r>
      <w:bookmarkEnd w:id="33"/>
      <w:bookmarkEnd w:id="34"/>
      <w:bookmarkEnd w:id="35"/>
    </w:p>
    <w:p w14:paraId="24D39B7D" w14:textId="02D9857D" w:rsidR="00184881"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14:paraId="6500CE85" w14:textId="77777777" w:rsidR="00184881" w:rsidRDefault="00000000" w:rsidP="002003B8">
      <w:pPr>
        <w:pStyle w:val="Kop1"/>
      </w:pPr>
      <w:bookmarkStart w:id="36" w:name="_Toc51750181"/>
      <w:bookmarkStart w:id="37" w:name="_Toc42596088"/>
      <w:bookmarkStart w:id="38" w:name="_Toc178598335"/>
      <w:r>
        <w:lastRenderedPageBreak/>
        <w:t>Kabels en leidingen</w:t>
      </w:r>
      <w:bookmarkEnd w:id="36"/>
      <w:bookmarkEnd w:id="37"/>
      <w:bookmarkEnd w:id="38"/>
    </w:p>
    <w:p w14:paraId="6AFFA26D" w14:textId="77777777" w:rsidR="00184881" w:rsidRDefault="00000000" w:rsidP="002003B8">
      <w:pPr>
        <w:pStyle w:val="Kop2"/>
      </w:pPr>
      <w:bookmarkStart w:id="39" w:name="_Toc51750182"/>
      <w:bookmarkStart w:id="40" w:name="_Toc42596089"/>
      <w:bookmarkStart w:id="41" w:name="_Toc178598336"/>
      <w:r>
        <w:t>Inleiding</w:t>
      </w:r>
      <w:bookmarkEnd w:id="39"/>
      <w:bookmarkEnd w:id="40"/>
      <w:bookmarkEnd w:id="41"/>
    </w:p>
    <w:p w14:paraId="6C070ED4" w14:textId="77777777" w:rsidR="00184881"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5D0D61F" w14:textId="77777777" w:rsidR="00184881" w:rsidRDefault="00000000">
      <w:pPr>
        <w:pStyle w:val="Plattetekst1"/>
      </w:pPr>
      <w: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4B9DEA8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7B34DE3" w14:textId="77777777" w:rsidR="00184881" w:rsidRDefault="00000000">
            <w:pPr>
              <w:pStyle w:val="Plattetekst1"/>
            </w:pPr>
            <w:r>
              <w:t>De visualisatie voor kabels en leidingen is vastgelegd in de volgende SLD-bestanden:</w:t>
            </w:r>
          </w:p>
          <w:p w14:paraId="54BFC326" w14:textId="77777777" w:rsidR="00184881" w:rsidRDefault="00000000">
            <w:pPr>
              <w:pStyle w:val="Plattetekst1"/>
              <w:numPr>
                <w:ilvl w:val="0"/>
                <w:numId w:val="13"/>
              </w:numPr>
            </w:pPr>
            <w:r>
              <w:t>sld-kabelleiding.xml</w:t>
            </w:r>
          </w:p>
          <w:p w14:paraId="5BAE5FCC" w14:textId="77777777" w:rsidR="00184881" w:rsidRDefault="00000000">
            <w:pPr>
              <w:pStyle w:val="Plattetekst1"/>
              <w:numPr>
                <w:ilvl w:val="0"/>
                <w:numId w:val="13"/>
              </w:numPr>
            </w:pPr>
            <w:r>
              <w:t>sld-kabelleidingmetextrageometrie.xml</w:t>
            </w:r>
          </w:p>
        </w:tc>
      </w:tr>
    </w:tbl>
    <w:p w14:paraId="043B1995" w14:textId="77777777" w:rsidR="00184881" w:rsidRDefault="00000000" w:rsidP="002003B8">
      <w:pPr>
        <w:pStyle w:val="Kop2"/>
      </w:pPr>
      <w:bookmarkStart w:id="42" w:name="_Toc42596090"/>
      <w:bookmarkStart w:id="43" w:name="_Toc51750183"/>
      <w:bookmarkStart w:id="44" w:name="_Toc178598337"/>
      <w:r>
        <w:t>Datatransport</w:t>
      </w:r>
      <w:bookmarkEnd w:id="42"/>
      <w:bookmarkEnd w:id="43"/>
      <w:bookmarkEnd w:id="44"/>
    </w:p>
    <w:p w14:paraId="6A51291E" w14:textId="77777777" w:rsidR="00184881" w:rsidRDefault="00000000" w:rsidP="002003B8">
      <w:pPr>
        <w:pStyle w:val="Kop3"/>
      </w:pPr>
      <w:bookmarkStart w:id="45" w:name="__RefHeading___Toc4448_4117045737"/>
      <w:bookmarkEnd w:id="45"/>
      <w:r>
        <w:t>Regel</w:t>
      </w:r>
    </w:p>
    <w:p w14:paraId="46A34262" w14:textId="77777777" w:rsidR="00184881" w:rsidRDefault="00000000">
      <w:pPr>
        <w:pStyle w:val="Plattetekst1"/>
      </w:pPr>
      <w:r>
        <w:t>Het objecttype Datatransport omvat kabels die behoren tot het UtilityNetwork met een IMKL-thema “datatransport” en wordt gevisualiseerd als lijnobject met de volgende eigenschappen:</w:t>
      </w:r>
    </w:p>
    <w:p w14:paraId="00368551" w14:textId="77777777" w:rsidR="00184881" w:rsidRDefault="00000000">
      <w:pPr>
        <w:pStyle w:val="Plattetekst1"/>
        <w:numPr>
          <w:ilvl w:val="0"/>
          <w:numId w:val="11"/>
        </w:numPr>
      </w:pPr>
      <w:r>
        <w:t>Kleur: #00ff00</w:t>
      </w:r>
    </w:p>
    <w:p w14:paraId="46A5347D" w14:textId="77777777" w:rsidR="00184881" w:rsidRDefault="00000000">
      <w:pPr>
        <w:pStyle w:val="Plattetekst1"/>
        <w:numPr>
          <w:ilvl w:val="0"/>
          <w:numId w:val="11"/>
        </w:numPr>
      </w:pPr>
      <w:r>
        <w:t>Vorm:</w:t>
      </w:r>
    </w:p>
    <w:p w14:paraId="4ADB84DD" w14:textId="77777777" w:rsidR="00184881" w:rsidRDefault="00000000">
      <w:pPr>
        <w:pStyle w:val="Plattetekst1"/>
        <w:numPr>
          <w:ilvl w:val="1"/>
          <w:numId w:val="11"/>
        </w:numPr>
      </w:pPr>
      <w:r>
        <w:t>Geprojecteerd: 4px doorgetrokken, 16px onderbroken</w:t>
      </w:r>
    </w:p>
    <w:p w14:paraId="6284F843" w14:textId="77777777" w:rsidR="00184881" w:rsidRDefault="00000000">
      <w:pPr>
        <w:pStyle w:val="Plattetekst1"/>
        <w:numPr>
          <w:ilvl w:val="1"/>
          <w:numId w:val="11"/>
        </w:numPr>
      </w:pPr>
      <w:r>
        <w:t>In gebruik: doorgetrokken lijn</w:t>
      </w:r>
    </w:p>
    <w:p w14:paraId="22350459" w14:textId="77777777" w:rsidR="00184881" w:rsidRDefault="00000000">
      <w:pPr>
        <w:pStyle w:val="Plattetekst1"/>
        <w:numPr>
          <w:ilvl w:val="1"/>
          <w:numId w:val="11"/>
        </w:numPr>
      </w:pPr>
      <w:r>
        <w:t>Buiten gebruik: 40px doorgetrokken, 12px onderbroken, 8px doorgetrokken, 12px onderbroken</w:t>
      </w:r>
    </w:p>
    <w:p w14:paraId="66F49449" w14:textId="77777777" w:rsidR="00184881" w:rsidRDefault="00000000">
      <w:pPr>
        <w:pStyle w:val="Plattetekst1"/>
        <w:numPr>
          <w:ilvl w:val="1"/>
          <w:numId w:val="11"/>
        </w:numPr>
      </w:pPr>
      <w:r>
        <w:t>Fictief ingetekend: de letter “V” in het lettertype Liberation Sans in fontgrootte 20 wordt om de 25 pixel op de lijn getekend voor Schaalniveau 15 – 16</w:t>
      </w:r>
    </w:p>
    <w:p w14:paraId="4FE99913" w14:textId="77777777" w:rsidR="00184881" w:rsidRDefault="00000000">
      <w:pPr>
        <w:pStyle w:val="Plattetekst1"/>
        <w:numPr>
          <w:ilvl w:val="0"/>
          <w:numId w:val="11"/>
        </w:numPr>
      </w:pPr>
      <w:r>
        <w:t>Grootte (lijndikte):</w:t>
      </w:r>
    </w:p>
    <w:p w14:paraId="4FA23E99" w14:textId="77777777" w:rsidR="00184881" w:rsidRDefault="00000000">
      <w:pPr>
        <w:pStyle w:val="Plattetekst1"/>
        <w:numPr>
          <w:ilvl w:val="1"/>
          <w:numId w:val="11"/>
        </w:numPr>
      </w:pPr>
      <w:r>
        <w:t>1 px voor Schaalniveau 5 – 10</w:t>
      </w:r>
    </w:p>
    <w:p w14:paraId="1E48657A" w14:textId="77777777" w:rsidR="00184881" w:rsidRDefault="00000000">
      <w:pPr>
        <w:pStyle w:val="Plattetekst1"/>
        <w:numPr>
          <w:ilvl w:val="1"/>
          <w:numId w:val="11"/>
        </w:numPr>
      </w:pPr>
      <w:r>
        <w:t>2 px voor Schaalniveau 11 – 14</w:t>
      </w:r>
    </w:p>
    <w:p w14:paraId="5A69B064" w14:textId="77777777" w:rsidR="00184881" w:rsidRDefault="00000000">
      <w:pPr>
        <w:pStyle w:val="Plattetekst1"/>
        <w:numPr>
          <w:ilvl w:val="1"/>
          <w:numId w:val="11"/>
        </w:numPr>
      </w:pPr>
      <w:r>
        <w:lastRenderedPageBreak/>
        <w:t>4 px voor Schaalniveau 15 – 16</w:t>
      </w:r>
    </w:p>
    <w:p w14:paraId="23A0D993" w14:textId="77777777" w:rsidR="00184881" w:rsidRDefault="00000000">
      <w:pPr>
        <w:pStyle w:val="Plattetekst1"/>
        <w:numPr>
          <w:ilvl w:val="0"/>
          <w:numId w:val="11"/>
        </w:numPr>
      </w:pPr>
      <w:r>
        <w:t>Transparantie: 0 %</w:t>
      </w:r>
    </w:p>
    <w:p w14:paraId="6CC7AFCC" w14:textId="77777777" w:rsidR="00184881" w:rsidRDefault="00000000" w:rsidP="002003B8">
      <w:pPr>
        <w:pStyle w:val="Kop3"/>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05DEBA87"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00551"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2C8D6F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DEB495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66AAF95" w14:textId="77777777" w:rsidR="00184881" w:rsidRDefault="00000000">
            <w:pPr>
              <w:pStyle w:val="TableContents"/>
              <w:jc w:val="center"/>
            </w:pPr>
            <w:r>
              <w:rPr>
                <w:rFonts w:eastAsia="Lucida Sans Unicode" w:cs="Tahoma"/>
                <w:b/>
                <w:bCs/>
                <w:iCs/>
                <w:color w:val="FFFFFF"/>
                <w:szCs w:val="20"/>
              </w:rPr>
              <w:t>Buiten gebruik</w:t>
            </w:r>
          </w:p>
        </w:tc>
      </w:tr>
      <w:tr w:rsidR="00184881" w14:paraId="0B0DCF0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CA686E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194FF" w14:textId="77777777" w:rsidR="00184881" w:rsidRDefault="00000000">
            <w:pPr>
              <w:pStyle w:val="TableContents"/>
            </w:pPr>
            <w:r>
              <w:rPr>
                <w:noProof/>
              </w:rPr>
              <w:drawing>
                <wp:anchor distT="0" distB="0" distL="0" distR="0" simplePos="0" relativeHeight="251722752" behindDoc="0" locked="0" layoutInCell="1" allowOverlap="1" wp14:anchorId="1853DDA2" wp14:editId="646A54A2">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184881" w14:paraId="433CD32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BCB476F"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8040A5" w14:textId="77777777" w:rsidR="00184881" w:rsidRDefault="00000000">
            <w:pPr>
              <w:pStyle w:val="TableContents"/>
            </w:pPr>
            <w:r>
              <w:rPr>
                <w:noProof/>
              </w:rPr>
              <w:drawing>
                <wp:anchor distT="0" distB="0" distL="0" distR="0" simplePos="0" relativeHeight="251725824" behindDoc="0" locked="0" layoutInCell="1" allowOverlap="1" wp14:anchorId="5E3DC150" wp14:editId="022DFA93">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184881" w14:paraId="7F471CE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F7E725E"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62DC9" w14:textId="77777777" w:rsidR="00184881" w:rsidRDefault="00000000">
            <w:pPr>
              <w:pStyle w:val="TableContents"/>
            </w:pPr>
            <w:r>
              <w:rPr>
                <w:noProof/>
              </w:rPr>
              <w:drawing>
                <wp:anchor distT="0" distB="0" distL="0" distR="0" simplePos="0" relativeHeight="251450368" behindDoc="0" locked="0" layoutInCell="1" allowOverlap="1" wp14:anchorId="38F28B15" wp14:editId="4BCE6884">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184881" w14:paraId="7B6CFA7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62BF207" w14:textId="77777777" w:rsidR="00184881" w:rsidRDefault="00000000">
            <w:pPr>
              <w:pStyle w:val="TableContents"/>
              <w:jc w:val="right"/>
            </w:pPr>
            <w:r>
              <w:t>Schaalniveau 15-16</w:t>
            </w:r>
          </w:p>
          <w:p w14:paraId="3EF0D986"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D5C17F" w14:textId="77777777" w:rsidR="00184881" w:rsidRDefault="00000000">
            <w:pPr>
              <w:pStyle w:val="TableContents"/>
            </w:pPr>
            <w:r>
              <w:rPr>
                <w:noProof/>
              </w:rPr>
              <w:drawing>
                <wp:anchor distT="0" distB="0" distL="0" distR="0" simplePos="0" relativeHeight="251793408" behindDoc="0" locked="0" layoutInCell="1" allowOverlap="1" wp14:anchorId="488C7029" wp14:editId="4EB7B76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3"/>
                          <a:stretch>
                            <a:fillRect/>
                          </a:stretch>
                        </pic:blipFill>
                        <pic:spPr bwMode="auto">
                          <a:xfrm>
                            <a:off x="0" y="0"/>
                            <a:ext cx="4517390" cy="146050"/>
                          </a:xfrm>
                          <a:prstGeom prst="rect">
                            <a:avLst/>
                          </a:prstGeom>
                        </pic:spPr>
                      </pic:pic>
                    </a:graphicData>
                  </a:graphic>
                </wp:anchor>
              </w:drawing>
            </w:r>
          </w:p>
        </w:tc>
      </w:tr>
    </w:tbl>
    <w:p w14:paraId="1ED21641" w14:textId="77777777" w:rsidR="00184881" w:rsidRDefault="00000000" w:rsidP="002003B8">
      <w:pPr>
        <w:pStyle w:val="Kop2"/>
      </w:pPr>
      <w:bookmarkStart w:id="47" w:name="_Toc51750184"/>
      <w:bookmarkStart w:id="48" w:name="_Toc42596091"/>
      <w:bookmarkStart w:id="49" w:name="_Toc178598338"/>
      <w:r>
        <w:t>Gas lagedruk</w:t>
      </w:r>
      <w:bookmarkEnd w:id="47"/>
      <w:bookmarkEnd w:id="48"/>
      <w:bookmarkEnd w:id="49"/>
    </w:p>
    <w:p w14:paraId="7CAC7FDF" w14:textId="77777777" w:rsidR="00184881" w:rsidRDefault="00000000" w:rsidP="002003B8">
      <w:pPr>
        <w:pStyle w:val="Kop3"/>
      </w:pPr>
      <w:bookmarkStart w:id="50" w:name="__RefHeading___Toc4452_4117045737"/>
      <w:bookmarkEnd w:id="50"/>
      <w:r>
        <w:t>Regel</w:t>
      </w:r>
    </w:p>
    <w:p w14:paraId="00B27A10" w14:textId="77777777" w:rsidR="00184881" w:rsidRDefault="00000000">
      <w:pPr>
        <w:pStyle w:val="Plattetekst1"/>
      </w:pPr>
      <w:r>
        <w:t>Het objecttype Gas lagedruk omvat leidingen die behoren tot het UtilityNetwork met een IMKL-thema “gasLageDruk” en wordt gevisualiseerd als lijnobject met de volgende eigenschappen:</w:t>
      </w:r>
    </w:p>
    <w:p w14:paraId="5A016897" w14:textId="77777777" w:rsidR="00184881" w:rsidRDefault="00000000">
      <w:pPr>
        <w:pStyle w:val="Plattetekst1"/>
        <w:numPr>
          <w:ilvl w:val="0"/>
          <w:numId w:val="11"/>
        </w:numPr>
      </w:pPr>
      <w:r>
        <w:t>Kleur: #ffd750</w:t>
      </w:r>
    </w:p>
    <w:p w14:paraId="03164C37" w14:textId="77777777" w:rsidR="00184881" w:rsidRDefault="00000000">
      <w:pPr>
        <w:pStyle w:val="Plattetekst1"/>
        <w:numPr>
          <w:ilvl w:val="0"/>
          <w:numId w:val="11"/>
        </w:numPr>
      </w:pPr>
      <w:r>
        <w:t>Vorm</w:t>
      </w:r>
    </w:p>
    <w:p w14:paraId="09769361" w14:textId="77777777" w:rsidR="00184881" w:rsidRDefault="00000000">
      <w:pPr>
        <w:pStyle w:val="Plattetekst1"/>
        <w:numPr>
          <w:ilvl w:val="1"/>
          <w:numId w:val="11"/>
        </w:numPr>
      </w:pPr>
      <w:r>
        <w:t>Geprojecteerd: 4px doorgetrokken, 16px onderbroken</w:t>
      </w:r>
    </w:p>
    <w:p w14:paraId="2500A8F7" w14:textId="77777777" w:rsidR="00184881" w:rsidRDefault="00000000">
      <w:pPr>
        <w:pStyle w:val="Plattetekst1"/>
        <w:numPr>
          <w:ilvl w:val="1"/>
          <w:numId w:val="11"/>
        </w:numPr>
      </w:pPr>
      <w:r>
        <w:t>In gebruik: doorgetrokken lijn</w:t>
      </w:r>
    </w:p>
    <w:p w14:paraId="255EC318" w14:textId="77777777" w:rsidR="00184881" w:rsidRDefault="00000000">
      <w:pPr>
        <w:pStyle w:val="Plattetekst1"/>
        <w:numPr>
          <w:ilvl w:val="1"/>
          <w:numId w:val="11"/>
        </w:numPr>
      </w:pPr>
      <w:r>
        <w:t>Buiten gebruik: 40px doorgetrokken, 12px onderbroken, 8px doorgetrokken, 12px onderbroken</w:t>
      </w:r>
    </w:p>
    <w:p w14:paraId="3F6F433A" w14:textId="77777777" w:rsidR="00184881" w:rsidRDefault="00000000">
      <w:pPr>
        <w:pStyle w:val="Plattetekst1"/>
        <w:numPr>
          <w:ilvl w:val="1"/>
          <w:numId w:val="11"/>
        </w:numPr>
      </w:pPr>
      <w:r>
        <w:t>Fictief ingetekend: de letter “V” in het lettertype Liberation Sans in fontgrootte 20 wordt om de 25 pixel op de lijn getekend voor Schaalniveau 15 – 16</w:t>
      </w:r>
    </w:p>
    <w:p w14:paraId="2A72DF8D" w14:textId="77777777" w:rsidR="00184881" w:rsidRDefault="00000000">
      <w:pPr>
        <w:pStyle w:val="Plattetekst1"/>
        <w:numPr>
          <w:ilvl w:val="0"/>
          <w:numId w:val="11"/>
        </w:numPr>
      </w:pPr>
      <w:r>
        <w:t>Grootte (lijndikte):</w:t>
      </w:r>
    </w:p>
    <w:p w14:paraId="13F6ED5B" w14:textId="77777777" w:rsidR="00184881" w:rsidRDefault="00000000">
      <w:pPr>
        <w:pStyle w:val="Plattetekst1"/>
        <w:numPr>
          <w:ilvl w:val="1"/>
          <w:numId w:val="11"/>
        </w:numPr>
      </w:pPr>
      <w:r>
        <w:t>1 px voor Schaalniveau 5 – 10</w:t>
      </w:r>
    </w:p>
    <w:p w14:paraId="02FC7A54" w14:textId="77777777" w:rsidR="00184881" w:rsidRDefault="00000000">
      <w:pPr>
        <w:pStyle w:val="Plattetekst1"/>
        <w:numPr>
          <w:ilvl w:val="1"/>
          <w:numId w:val="11"/>
        </w:numPr>
      </w:pPr>
      <w:r>
        <w:t>2 px voor Schaalniveau 11 – 14</w:t>
      </w:r>
    </w:p>
    <w:p w14:paraId="2AED99D2" w14:textId="77777777" w:rsidR="00184881" w:rsidRDefault="00000000">
      <w:pPr>
        <w:pStyle w:val="Plattetekst1"/>
        <w:numPr>
          <w:ilvl w:val="1"/>
          <w:numId w:val="11"/>
        </w:numPr>
      </w:pPr>
      <w:r>
        <w:t>4 px voor Schaalniveau 15 – 16</w:t>
      </w:r>
    </w:p>
    <w:p w14:paraId="7832D4B2" w14:textId="77777777" w:rsidR="00184881" w:rsidRDefault="00000000">
      <w:pPr>
        <w:pStyle w:val="Plattetekst1"/>
        <w:numPr>
          <w:ilvl w:val="0"/>
          <w:numId w:val="11"/>
        </w:numPr>
      </w:pPr>
      <w:r>
        <w:t>Transparantie: 0 %</w:t>
      </w:r>
    </w:p>
    <w:p w14:paraId="5116A57A" w14:textId="77777777" w:rsidR="00184881" w:rsidRDefault="00000000" w:rsidP="002003B8">
      <w:pPr>
        <w:pStyle w:val="Kop3"/>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49AABE7"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D71A0D"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30F51AC"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DBCEB2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9635CC" w14:textId="77777777" w:rsidR="00184881" w:rsidRDefault="00000000">
            <w:pPr>
              <w:pStyle w:val="TableContents"/>
              <w:jc w:val="center"/>
            </w:pPr>
            <w:r>
              <w:rPr>
                <w:rFonts w:eastAsia="Lucida Sans Unicode" w:cs="Tahoma"/>
                <w:b/>
                <w:bCs/>
                <w:iCs/>
                <w:color w:val="FFFFFF"/>
                <w:szCs w:val="20"/>
              </w:rPr>
              <w:t>Buiten gebruik</w:t>
            </w:r>
          </w:p>
        </w:tc>
      </w:tr>
      <w:tr w:rsidR="00184881" w14:paraId="566D118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CC179C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8F432" w14:textId="77777777" w:rsidR="00184881" w:rsidRDefault="00000000">
            <w:pPr>
              <w:pStyle w:val="TableContents"/>
            </w:pPr>
            <w:r>
              <w:rPr>
                <w:noProof/>
              </w:rPr>
              <w:drawing>
                <wp:anchor distT="0" distB="0" distL="0" distR="0" simplePos="0" relativeHeight="251456512" behindDoc="0" locked="0" layoutInCell="1" allowOverlap="1" wp14:anchorId="7904A4F7" wp14:editId="423985CD">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184881" w14:paraId="7B1CAD9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1457F12" w14:textId="77777777" w:rsidR="00184881"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289D05" w14:textId="77777777" w:rsidR="00184881" w:rsidRDefault="00000000">
            <w:pPr>
              <w:pStyle w:val="TableContents"/>
            </w:pPr>
            <w:r>
              <w:rPr>
                <w:noProof/>
              </w:rPr>
              <w:drawing>
                <wp:anchor distT="0" distB="0" distL="0" distR="0" simplePos="0" relativeHeight="251459584" behindDoc="0" locked="0" layoutInCell="1" allowOverlap="1" wp14:anchorId="33CEDCDE" wp14:editId="21FC10DC">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184881" w14:paraId="6ECD667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63C85D3"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6AED2" w14:textId="77777777" w:rsidR="00184881" w:rsidRDefault="00000000">
            <w:pPr>
              <w:pStyle w:val="TableContents"/>
            </w:pPr>
            <w:r>
              <w:rPr>
                <w:noProof/>
              </w:rPr>
              <w:drawing>
                <wp:anchor distT="0" distB="0" distL="0" distR="0" simplePos="0" relativeHeight="251462656" behindDoc="0" locked="0" layoutInCell="1" allowOverlap="1" wp14:anchorId="5E1F8416" wp14:editId="7A1B3AB9">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184881" w14:paraId="42B265D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8E185BA" w14:textId="77777777" w:rsidR="00184881" w:rsidRDefault="00000000">
            <w:pPr>
              <w:pStyle w:val="TableContents"/>
              <w:jc w:val="right"/>
            </w:pPr>
            <w:r>
              <w:t>Schaalniveau 15-16</w:t>
            </w:r>
          </w:p>
          <w:p w14:paraId="5ED412F3"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8E7E114" w14:textId="77777777" w:rsidR="00184881" w:rsidRDefault="00000000">
            <w:pPr>
              <w:pStyle w:val="TableContents"/>
            </w:pPr>
            <w:r>
              <w:rPr>
                <w:noProof/>
              </w:rPr>
              <w:drawing>
                <wp:anchor distT="0" distB="0" distL="0" distR="0" simplePos="0" relativeHeight="251796480" behindDoc="0" locked="0" layoutInCell="1" allowOverlap="1" wp14:anchorId="01A8B948" wp14:editId="40D8AC30">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50FA2EC4" w14:textId="77777777" w:rsidR="00184881" w:rsidRDefault="00000000" w:rsidP="002003B8">
      <w:pPr>
        <w:pStyle w:val="Kop2"/>
      </w:pPr>
      <w:bookmarkStart w:id="52" w:name="_Toc51750185"/>
      <w:bookmarkStart w:id="53" w:name="_Toc42596092"/>
      <w:bookmarkStart w:id="54" w:name="_Toc178598339"/>
      <w:r>
        <w:t>Gas hogedruk</w:t>
      </w:r>
      <w:bookmarkEnd w:id="52"/>
      <w:bookmarkEnd w:id="53"/>
      <w:bookmarkEnd w:id="54"/>
    </w:p>
    <w:p w14:paraId="28E0F57D" w14:textId="77777777" w:rsidR="00184881" w:rsidRDefault="00000000" w:rsidP="002003B8">
      <w:pPr>
        <w:pStyle w:val="Kop3"/>
      </w:pPr>
      <w:bookmarkStart w:id="55" w:name="__RefHeading___Toc4456_4117045737"/>
      <w:bookmarkEnd w:id="55"/>
      <w:r>
        <w:t>Regel</w:t>
      </w:r>
    </w:p>
    <w:p w14:paraId="59367F8B" w14:textId="77777777" w:rsidR="00184881" w:rsidRDefault="00000000">
      <w:pPr>
        <w:pStyle w:val="Plattetekst1"/>
      </w:pPr>
      <w:r>
        <w:t>Het objecttype Gas hogedruk omvat leidingen die behoren tot het UtilityNetwork met een IMKL-thema “gasHogeDruk” en wordt gevisualiseerd als lijnobject met de volgende eigenschappen:</w:t>
      </w:r>
    </w:p>
    <w:p w14:paraId="1AC7EE1C" w14:textId="77777777" w:rsidR="00184881" w:rsidRDefault="00000000">
      <w:pPr>
        <w:pStyle w:val="Plattetekst1"/>
        <w:numPr>
          <w:ilvl w:val="0"/>
          <w:numId w:val="11"/>
        </w:numPr>
      </w:pPr>
      <w:r>
        <w:t>Kleur: #ffaf3c</w:t>
      </w:r>
    </w:p>
    <w:p w14:paraId="03067042" w14:textId="77777777" w:rsidR="00184881" w:rsidRDefault="00000000">
      <w:pPr>
        <w:pStyle w:val="Plattetekst1"/>
        <w:numPr>
          <w:ilvl w:val="0"/>
          <w:numId w:val="11"/>
        </w:numPr>
      </w:pPr>
      <w:r>
        <w:t>Vorm</w:t>
      </w:r>
    </w:p>
    <w:p w14:paraId="290D3D6A" w14:textId="77777777" w:rsidR="00184881" w:rsidRDefault="00000000">
      <w:pPr>
        <w:pStyle w:val="Plattetekst1"/>
        <w:numPr>
          <w:ilvl w:val="1"/>
          <w:numId w:val="11"/>
        </w:numPr>
      </w:pPr>
      <w:r>
        <w:t>Geprojecteerd: 4px doorgetrokken, 16px onderbroken</w:t>
      </w:r>
    </w:p>
    <w:p w14:paraId="7BF9D024" w14:textId="77777777" w:rsidR="00184881" w:rsidRDefault="00000000">
      <w:pPr>
        <w:pStyle w:val="Plattetekst1"/>
        <w:numPr>
          <w:ilvl w:val="1"/>
          <w:numId w:val="11"/>
        </w:numPr>
      </w:pPr>
      <w:r>
        <w:t>In gebruik: doorgetrokken lijn</w:t>
      </w:r>
    </w:p>
    <w:p w14:paraId="39B2F49B" w14:textId="77777777" w:rsidR="00184881" w:rsidRDefault="00000000">
      <w:pPr>
        <w:pStyle w:val="Plattetekst1"/>
        <w:numPr>
          <w:ilvl w:val="1"/>
          <w:numId w:val="11"/>
        </w:numPr>
      </w:pPr>
      <w:r>
        <w:t>Buiten gebruik: 40px doorgetrokken, 12px onderbroken, 8px doorgetrokken, 12px onderbroken</w:t>
      </w:r>
    </w:p>
    <w:p w14:paraId="215EBE25" w14:textId="77777777" w:rsidR="00184881" w:rsidRDefault="00000000">
      <w:pPr>
        <w:pStyle w:val="Plattetekst1"/>
        <w:numPr>
          <w:ilvl w:val="1"/>
          <w:numId w:val="11"/>
        </w:numPr>
      </w:pPr>
      <w:r>
        <w:t>Fictief ingetekend: de letter “V” in het lettertype Liberation Sans in fontgrootte 20 wordt om de 25 pixel op de lijn getekend voor Schaalniveau 15 – 16</w:t>
      </w:r>
    </w:p>
    <w:p w14:paraId="4AB15121" w14:textId="77777777" w:rsidR="00184881" w:rsidRDefault="00000000">
      <w:pPr>
        <w:pStyle w:val="Plattetekst1"/>
        <w:numPr>
          <w:ilvl w:val="0"/>
          <w:numId w:val="11"/>
        </w:numPr>
      </w:pPr>
      <w:r>
        <w:t>Grootte (lijndikte):</w:t>
      </w:r>
    </w:p>
    <w:p w14:paraId="0F8247F7" w14:textId="77777777" w:rsidR="00184881" w:rsidRDefault="00000000">
      <w:pPr>
        <w:pStyle w:val="Plattetekst1"/>
        <w:numPr>
          <w:ilvl w:val="1"/>
          <w:numId w:val="11"/>
        </w:numPr>
      </w:pPr>
      <w:r>
        <w:t>1 px voor Schaalniveau 5 – 10</w:t>
      </w:r>
    </w:p>
    <w:p w14:paraId="140F9491" w14:textId="77777777" w:rsidR="00184881" w:rsidRDefault="00000000">
      <w:pPr>
        <w:pStyle w:val="Plattetekst1"/>
        <w:numPr>
          <w:ilvl w:val="1"/>
          <w:numId w:val="11"/>
        </w:numPr>
      </w:pPr>
      <w:r>
        <w:t>2 px voor Schaalniveau 11 – 14</w:t>
      </w:r>
    </w:p>
    <w:p w14:paraId="34C33D3E" w14:textId="77777777" w:rsidR="00184881" w:rsidRDefault="00000000">
      <w:pPr>
        <w:pStyle w:val="Plattetekst1"/>
        <w:numPr>
          <w:ilvl w:val="1"/>
          <w:numId w:val="11"/>
        </w:numPr>
      </w:pPr>
      <w:r>
        <w:t>4 px voor Schaalniveau 15 – 16</w:t>
      </w:r>
    </w:p>
    <w:p w14:paraId="411140B3" w14:textId="77777777" w:rsidR="00184881" w:rsidRDefault="00000000">
      <w:pPr>
        <w:pStyle w:val="Plattetekst1"/>
        <w:numPr>
          <w:ilvl w:val="0"/>
          <w:numId w:val="11"/>
        </w:numPr>
      </w:pPr>
      <w:r>
        <w:t>Transparantie: 0 %</w:t>
      </w:r>
    </w:p>
    <w:p w14:paraId="4DEBF050" w14:textId="77777777" w:rsidR="00184881" w:rsidRDefault="00000000" w:rsidP="002003B8">
      <w:pPr>
        <w:pStyle w:val="Kop3"/>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043B6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F6F0C5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23A7427"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786B556"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5E794C9" w14:textId="77777777" w:rsidR="00184881" w:rsidRDefault="00000000">
            <w:pPr>
              <w:pStyle w:val="TableContents"/>
              <w:jc w:val="center"/>
            </w:pPr>
            <w:r>
              <w:rPr>
                <w:rFonts w:eastAsia="Lucida Sans Unicode" w:cs="Tahoma"/>
                <w:b/>
                <w:bCs/>
                <w:iCs/>
                <w:color w:val="FFFFFF"/>
                <w:szCs w:val="20"/>
              </w:rPr>
              <w:t>Buiten gebruik</w:t>
            </w:r>
          </w:p>
        </w:tc>
      </w:tr>
      <w:tr w:rsidR="00184881" w14:paraId="638B99A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0AE613C"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CD50774" w14:textId="77777777" w:rsidR="00184881" w:rsidRDefault="00000000">
            <w:pPr>
              <w:pStyle w:val="TableContents"/>
            </w:pPr>
            <w:r>
              <w:rPr>
                <w:noProof/>
              </w:rPr>
              <w:drawing>
                <wp:anchor distT="0" distB="0" distL="0" distR="0" simplePos="0" relativeHeight="251471872" behindDoc="0" locked="0" layoutInCell="1" allowOverlap="1" wp14:anchorId="53528DA5" wp14:editId="2110E0F0">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184881" w14:paraId="74E3ABD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D924B18"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57D718" w14:textId="77777777" w:rsidR="00184881" w:rsidRDefault="00000000">
            <w:pPr>
              <w:pStyle w:val="TableContents"/>
            </w:pPr>
            <w:r>
              <w:rPr>
                <w:noProof/>
              </w:rPr>
              <w:drawing>
                <wp:anchor distT="0" distB="0" distL="0" distR="0" simplePos="0" relativeHeight="251465728" behindDoc="0" locked="0" layoutInCell="1" allowOverlap="1" wp14:anchorId="1F92238B" wp14:editId="446A427E">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184881" w14:paraId="68CB931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D43C472"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D440EE" w14:textId="77777777" w:rsidR="00184881" w:rsidRDefault="00000000">
            <w:pPr>
              <w:pStyle w:val="TableContents"/>
            </w:pPr>
            <w:r>
              <w:rPr>
                <w:noProof/>
              </w:rPr>
              <w:drawing>
                <wp:anchor distT="0" distB="0" distL="0" distR="0" simplePos="0" relativeHeight="251468800" behindDoc="0" locked="0" layoutInCell="1" allowOverlap="1" wp14:anchorId="3B85C20D" wp14:editId="1572443E">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184881" w14:paraId="1001D32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4D6049C" w14:textId="77777777" w:rsidR="00184881" w:rsidRDefault="00000000">
            <w:pPr>
              <w:pStyle w:val="TableContents"/>
              <w:jc w:val="right"/>
            </w:pPr>
            <w:r>
              <w:t>Schaalniveau 15-16</w:t>
            </w:r>
          </w:p>
          <w:p w14:paraId="017BC42B"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2163E4" w14:textId="77777777" w:rsidR="00184881" w:rsidRDefault="00000000">
            <w:pPr>
              <w:pStyle w:val="TableContents"/>
            </w:pPr>
            <w:r>
              <w:rPr>
                <w:noProof/>
              </w:rPr>
              <w:drawing>
                <wp:anchor distT="0" distB="0" distL="0" distR="0" simplePos="0" relativeHeight="251799552" behindDoc="0" locked="0" layoutInCell="1" allowOverlap="1" wp14:anchorId="5BB0B7FE" wp14:editId="258F7154">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310D9242" w14:textId="77777777" w:rsidR="00184881" w:rsidRDefault="00000000" w:rsidP="002003B8">
      <w:pPr>
        <w:pStyle w:val="Kop2"/>
      </w:pPr>
      <w:bookmarkStart w:id="57" w:name="_Toc51750186"/>
      <w:bookmarkStart w:id="58" w:name="_Toc42596093"/>
      <w:bookmarkStart w:id="59" w:name="_Toc178598340"/>
      <w:r>
        <w:lastRenderedPageBreak/>
        <w:t>Buisleiding gevaarlijke inhoud</w:t>
      </w:r>
      <w:bookmarkEnd w:id="57"/>
      <w:bookmarkEnd w:id="58"/>
      <w:bookmarkEnd w:id="59"/>
    </w:p>
    <w:p w14:paraId="70B0AC72" w14:textId="77777777" w:rsidR="00184881" w:rsidRDefault="00000000" w:rsidP="002003B8">
      <w:pPr>
        <w:pStyle w:val="Kop3"/>
      </w:pPr>
      <w:bookmarkStart w:id="60" w:name="__RefHeading___Toc4460_4117045737"/>
      <w:bookmarkEnd w:id="60"/>
      <w:r>
        <w:t>Regel</w:t>
      </w:r>
    </w:p>
    <w:p w14:paraId="44D485DA" w14:textId="77777777" w:rsidR="00184881" w:rsidRDefault="00000000">
      <w:pPr>
        <w:pStyle w:val="Plattetekst1"/>
      </w:pPr>
      <w:r>
        <w:t>Het objecttype Buisleiding gevaarlijke inhoud omvat leidingen die behoren tot het UtilityNetwork met een IMKL-thema “buisleidingGevaarlijkeInhoud” en wordt gevisualiseerd als lijnobject met de volgende eigenschappen:</w:t>
      </w:r>
    </w:p>
    <w:p w14:paraId="281FE087" w14:textId="77777777" w:rsidR="00184881" w:rsidRDefault="00000000">
      <w:pPr>
        <w:pStyle w:val="Plattetekst1"/>
        <w:numPr>
          <w:ilvl w:val="0"/>
          <w:numId w:val="10"/>
        </w:numPr>
      </w:pPr>
      <w:r>
        <w:t>Kleur: #ff7f00</w:t>
      </w:r>
    </w:p>
    <w:p w14:paraId="69F556D5" w14:textId="77777777" w:rsidR="00184881" w:rsidRDefault="00000000">
      <w:pPr>
        <w:pStyle w:val="Plattetekst1"/>
        <w:numPr>
          <w:ilvl w:val="0"/>
          <w:numId w:val="10"/>
        </w:numPr>
      </w:pPr>
      <w:r>
        <w:t>Vorm</w:t>
      </w:r>
    </w:p>
    <w:p w14:paraId="041127A3" w14:textId="77777777" w:rsidR="00184881" w:rsidRDefault="00000000">
      <w:pPr>
        <w:pStyle w:val="Plattetekst1"/>
        <w:numPr>
          <w:ilvl w:val="1"/>
          <w:numId w:val="10"/>
        </w:numPr>
      </w:pPr>
      <w:r>
        <w:t>Geprojecteerd: 4px doorgetrokken, 16px onderbroken</w:t>
      </w:r>
    </w:p>
    <w:p w14:paraId="212A4E2A" w14:textId="77777777" w:rsidR="00184881" w:rsidRDefault="00000000">
      <w:pPr>
        <w:pStyle w:val="Plattetekst1"/>
        <w:numPr>
          <w:ilvl w:val="1"/>
          <w:numId w:val="10"/>
        </w:numPr>
      </w:pPr>
      <w:r>
        <w:t>In gebruik: doorgetrokken lijn</w:t>
      </w:r>
    </w:p>
    <w:p w14:paraId="6F0572B4" w14:textId="77777777" w:rsidR="00184881" w:rsidRDefault="00000000">
      <w:pPr>
        <w:pStyle w:val="Plattetekst1"/>
        <w:numPr>
          <w:ilvl w:val="1"/>
          <w:numId w:val="10"/>
        </w:numPr>
      </w:pPr>
      <w:r>
        <w:t>Buiten gebruik: 40px doorgetrokken, 12px onderbroken, 8px doorgetrokken, 12px onderbroken</w:t>
      </w:r>
    </w:p>
    <w:p w14:paraId="3F0E4E3D" w14:textId="77777777" w:rsidR="00184881" w:rsidRDefault="00000000">
      <w:pPr>
        <w:pStyle w:val="Plattetekst1"/>
        <w:numPr>
          <w:ilvl w:val="1"/>
          <w:numId w:val="10"/>
        </w:numPr>
      </w:pPr>
      <w:r>
        <w:t>Fictief ingetekend: de letter “V” in het lettertype Liberation Sans in fontgrootte 20 wordt om de 25 pixel op de lijn getekend voor Schaalniveau 15 – 16</w:t>
      </w:r>
    </w:p>
    <w:p w14:paraId="22DC54E7" w14:textId="77777777" w:rsidR="00184881" w:rsidRDefault="00000000">
      <w:pPr>
        <w:pStyle w:val="Plattetekst1"/>
        <w:numPr>
          <w:ilvl w:val="0"/>
          <w:numId w:val="10"/>
        </w:numPr>
      </w:pPr>
      <w:r>
        <w:t>Grootte (lijndikte):</w:t>
      </w:r>
    </w:p>
    <w:p w14:paraId="79B1D41E" w14:textId="77777777" w:rsidR="00184881" w:rsidRDefault="00000000">
      <w:pPr>
        <w:pStyle w:val="Plattetekst1"/>
        <w:numPr>
          <w:ilvl w:val="1"/>
          <w:numId w:val="10"/>
        </w:numPr>
      </w:pPr>
      <w:r>
        <w:t>1 px voor Schaalniveau 5 – 10</w:t>
      </w:r>
    </w:p>
    <w:p w14:paraId="36237790" w14:textId="77777777" w:rsidR="00184881" w:rsidRDefault="00000000">
      <w:pPr>
        <w:pStyle w:val="Plattetekst1"/>
        <w:numPr>
          <w:ilvl w:val="1"/>
          <w:numId w:val="10"/>
        </w:numPr>
      </w:pPr>
      <w:r>
        <w:t>2 px voor Schaalniveau 11 – 14</w:t>
      </w:r>
    </w:p>
    <w:p w14:paraId="09AEA21D" w14:textId="77777777" w:rsidR="00184881" w:rsidRDefault="00000000">
      <w:pPr>
        <w:pStyle w:val="Plattetekst1"/>
        <w:numPr>
          <w:ilvl w:val="1"/>
          <w:numId w:val="10"/>
        </w:numPr>
      </w:pPr>
      <w:r>
        <w:t>4 px voor Schaalniveau 15 – 16</w:t>
      </w:r>
    </w:p>
    <w:p w14:paraId="0B8DDB00" w14:textId="77777777" w:rsidR="00184881" w:rsidRDefault="00000000">
      <w:pPr>
        <w:pStyle w:val="Plattetekst1"/>
        <w:numPr>
          <w:ilvl w:val="0"/>
          <w:numId w:val="10"/>
        </w:numPr>
      </w:pPr>
      <w:r>
        <w:t>Transparantie: 0 %</w:t>
      </w:r>
    </w:p>
    <w:p w14:paraId="5C1745C5" w14:textId="77777777" w:rsidR="00184881" w:rsidRDefault="00000000" w:rsidP="002003B8">
      <w:pPr>
        <w:pStyle w:val="Kop3"/>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4E3597D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3DC8E4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F4C03DA"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23CA0E7"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AF5AE89" w14:textId="77777777" w:rsidR="00184881" w:rsidRDefault="00000000">
            <w:pPr>
              <w:pStyle w:val="TableContents"/>
              <w:jc w:val="center"/>
            </w:pPr>
            <w:r>
              <w:rPr>
                <w:rFonts w:eastAsia="Lucida Sans Unicode" w:cs="Tahoma"/>
                <w:b/>
                <w:bCs/>
                <w:iCs/>
                <w:color w:val="FFFFFF"/>
                <w:szCs w:val="20"/>
              </w:rPr>
              <w:t>Buiten gebruik</w:t>
            </w:r>
          </w:p>
        </w:tc>
      </w:tr>
      <w:tr w:rsidR="00184881" w14:paraId="0B24024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90EACF4"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0E0008" w14:textId="77777777" w:rsidR="00184881" w:rsidRDefault="00000000">
            <w:pPr>
              <w:pStyle w:val="TableContents"/>
            </w:pPr>
            <w:r>
              <w:rPr>
                <w:noProof/>
              </w:rPr>
              <w:drawing>
                <wp:anchor distT="0" distB="0" distL="0" distR="0" simplePos="0" relativeHeight="251474944" behindDoc="0" locked="0" layoutInCell="1" allowOverlap="1" wp14:anchorId="0AFB6621" wp14:editId="6989C5D2">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184881" w14:paraId="5F87D70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F775F29"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8AA926" w14:textId="77777777" w:rsidR="00184881" w:rsidRDefault="00000000">
            <w:pPr>
              <w:pStyle w:val="TableContents"/>
            </w:pPr>
            <w:r>
              <w:rPr>
                <w:noProof/>
              </w:rPr>
              <w:drawing>
                <wp:anchor distT="0" distB="0" distL="0" distR="0" simplePos="0" relativeHeight="251478016" behindDoc="0" locked="0" layoutInCell="1" allowOverlap="1" wp14:anchorId="6576EE37" wp14:editId="1E9DA786">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184881" w14:paraId="13E1B18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50A7D7"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43D8D2" w14:textId="77777777" w:rsidR="00184881" w:rsidRDefault="00000000">
            <w:pPr>
              <w:pStyle w:val="TableContents"/>
            </w:pPr>
            <w:r>
              <w:rPr>
                <w:noProof/>
              </w:rPr>
              <w:drawing>
                <wp:anchor distT="0" distB="0" distL="0" distR="0" simplePos="0" relativeHeight="251481088" behindDoc="0" locked="0" layoutInCell="1" allowOverlap="1" wp14:anchorId="2130769B" wp14:editId="5B42D141">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184881" w14:paraId="2289A99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655014" w14:textId="77777777" w:rsidR="00184881" w:rsidRDefault="00000000">
            <w:pPr>
              <w:pStyle w:val="TableContents"/>
              <w:jc w:val="right"/>
            </w:pPr>
            <w:r>
              <w:t>Schaalniveau 15-16</w:t>
            </w:r>
          </w:p>
          <w:p w14:paraId="4DBDF1A5"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EC33BE" w14:textId="77777777" w:rsidR="00184881" w:rsidRDefault="00000000">
            <w:pPr>
              <w:pStyle w:val="TableContents"/>
            </w:pPr>
            <w:r>
              <w:rPr>
                <w:noProof/>
              </w:rPr>
              <w:drawing>
                <wp:anchor distT="0" distB="0" distL="0" distR="0" simplePos="0" relativeHeight="251802624" behindDoc="0" locked="0" layoutInCell="1" allowOverlap="1" wp14:anchorId="2D628641" wp14:editId="37C524B6">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163C983F" w14:textId="77777777" w:rsidR="00184881" w:rsidRDefault="00000000" w:rsidP="002003B8">
      <w:pPr>
        <w:pStyle w:val="Kop2"/>
      </w:pPr>
      <w:bookmarkStart w:id="62" w:name="_Toc51750187"/>
      <w:bookmarkStart w:id="63" w:name="_Toc42596094"/>
      <w:bookmarkStart w:id="64" w:name="_Toc178598341"/>
      <w:r>
        <w:t>Landelijk hoogspanningsnet</w:t>
      </w:r>
      <w:bookmarkEnd w:id="62"/>
      <w:bookmarkEnd w:id="63"/>
      <w:bookmarkEnd w:id="64"/>
    </w:p>
    <w:p w14:paraId="2DA962CF" w14:textId="77777777" w:rsidR="00184881" w:rsidRDefault="00000000" w:rsidP="002003B8">
      <w:pPr>
        <w:pStyle w:val="Kop3"/>
      </w:pPr>
      <w:bookmarkStart w:id="65" w:name="__RefHeading___Toc4464_4117045737"/>
      <w:bookmarkEnd w:id="65"/>
      <w:r>
        <w:t>Regel</w:t>
      </w:r>
    </w:p>
    <w:p w14:paraId="56406255" w14:textId="77777777" w:rsidR="00184881" w:rsidRDefault="00000000">
      <w:pPr>
        <w:pStyle w:val="Plattetekst1"/>
      </w:pPr>
      <w:r>
        <w:t>Het objecttype Landelijk hoogspanningsnet omvat kabels die behoren tot het UtilityNetwork met een IMKL-thema “landelijkHoogspanningsnet” en wordt gevisualiseerd als lijnobject met de volgende eigenschappen:</w:t>
      </w:r>
    </w:p>
    <w:p w14:paraId="7F094D7D" w14:textId="77777777" w:rsidR="00184881" w:rsidRDefault="00000000">
      <w:pPr>
        <w:pStyle w:val="Plattetekst1"/>
        <w:numPr>
          <w:ilvl w:val="0"/>
          <w:numId w:val="11"/>
        </w:numPr>
      </w:pPr>
      <w:r>
        <w:t>Kleur: #ff0000</w:t>
      </w:r>
    </w:p>
    <w:p w14:paraId="22EEA2DB" w14:textId="77777777" w:rsidR="00184881" w:rsidRDefault="00000000">
      <w:pPr>
        <w:pStyle w:val="Plattetekst1"/>
        <w:numPr>
          <w:ilvl w:val="0"/>
          <w:numId w:val="11"/>
        </w:numPr>
      </w:pPr>
      <w:r>
        <w:lastRenderedPageBreak/>
        <w:t>Vorm:</w:t>
      </w:r>
    </w:p>
    <w:p w14:paraId="37EA7B82" w14:textId="77777777" w:rsidR="00184881" w:rsidRDefault="00000000">
      <w:pPr>
        <w:pStyle w:val="Plattetekst1"/>
        <w:numPr>
          <w:ilvl w:val="1"/>
          <w:numId w:val="11"/>
        </w:numPr>
      </w:pPr>
      <w:r>
        <w:t>Geprojecteerd: 4px doorgetrokken, 16px onderbroken</w:t>
      </w:r>
    </w:p>
    <w:p w14:paraId="3990FCCC" w14:textId="77777777" w:rsidR="00184881" w:rsidRDefault="00000000">
      <w:pPr>
        <w:pStyle w:val="Plattetekst1"/>
        <w:numPr>
          <w:ilvl w:val="1"/>
          <w:numId w:val="11"/>
        </w:numPr>
      </w:pPr>
      <w:r>
        <w:t>In gebruik: doorgetrokken lijn</w:t>
      </w:r>
    </w:p>
    <w:p w14:paraId="0A3EFE65" w14:textId="77777777" w:rsidR="00184881" w:rsidRDefault="00000000">
      <w:pPr>
        <w:pStyle w:val="Plattetekst1"/>
        <w:numPr>
          <w:ilvl w:val="1"/>
          <w:numId w:val="11"/>
        </w:numPr>
      </w:pPr>
      <w:r>
        <w:t>Buiten gebruik: 40px doorgetrokken, 12px onderbroken, 8px doorgetrokken, 12px onderbroken</w:t>
      </w:r>
    </w:p>
    <w:p w14:paraId="2DB22BD4" w14:textId="77777777" w:rsidR="00184881" w:rsidRDefault="00000000">
      <w:pPr>
        <w:pStyle w:val="Plattetekst1"/>
        <w:numPr>
          <w:ilvl w:val="1"/>
          <w:numId w:val="11"/>
        </w:numPr>
      </w:pPr>
      <w:r>
        <w:t>Fictief ingetekend: de letter “V” in het lettertype Liberation Sans in fontgrootte 20 wordt om de 25 pixel op de lijn getekend voor Schaalniveau 15 – 16</w:t>
      </w:r>
    </w:p>
    <w:p w14:paraId="27483444" w14:textId="77777777" w:rsidR="00184881" w:rsidRDefault="00000000">
      <w:pPr>
        <w:pStyle w:val="Plattetekst1"/>
        <w:numPr>
          <w:ilvl w:val="0"/>
          <w:numId w:val="11"/>
        </w:numPr>
      </w:pPr>
      <w:r>
        <w:t>Grootte (lijndikte):</w:t>
      </w:r>
    </w:p>
    <w:p w14:paraId="1809DCC9" w14:textId="77777777" w:rsidR="00184881" w:rsidRDefault="00000000">
      <w:pPr>
        <w:pStyle w:val="Plattetekst1"/>
        <w:numPr>
          <w:ilvl w:val="1"/>
          <w:numId w:val="11"/>
        </w:numPr>
      </w:pPr>
      <w:r>
        <w:t>1 px voor Schaalniveau 5 – 10</w:t>
      </w:r>
    </w:p>
    <w:p w14:paraId="4D67DAD1" w14:textId="77777777" w:rsidR="00184881" w:rsidRDefault="00000000">
      <w:pPr>
        <w:pStyle w:val="Plattetekst1"/>
        <w:numPr>
          <w:ilvl w:val="1"/>
          <w:numId w:val="11"/>
        </w:numPr>
      </w:pPr>
      <w:r>
        <w:t>2 px voor Schaalniveau 11 – 14</w:t>
      </w:r>
    </w:p>
    <w:p w14:paraId="24426EED" w14:textId="77777777" w:rsidR="00184881" w:rsidRDefault="00000000">
      <w:pPr>
        <w:pStyle w:val="Plattetekst1"/>
        <w:numPr>
          <w:ilvl w:val="1"/>
          <w:numId w:val="11"/>
        </w:numPr>
      </w:pPr>
      <w:r>
        <w:t>4 px voor Schaalniveau 15 – 16</w:t>
      </w:r>
    </w:p>
    <w:p w14:paraId="23A63C43" w14:textId="77777777" w:rsidR="00184881" w:rsidRDefault="00000000">
      <w:pPr>
        <w:pStyle w:val="Plattetekst1"/>
        <w:numPr>
          <w:ilvl w:val="0"/>
          <w:numId w:val="11"/>
        </w:numPr>
      </w:pPr>
      <w:r>
        <w:t>Transparantie: 0 %</w:t>
      </w:r>
    </w:p>
    <w:p w14:paraId="3B6298BA" w14:textId="77777777" w:rsidR="00184881" w:rsidRDefault="00000000" w:rsidP="002003B8">
      <w:pPr>
        <w:pStyle w:val="Kop3"/>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9570A06"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89EEDC"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9D5F36"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E5A8D0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2E153C2" w14:textId="77777777" w:rsidR="00184881" w:rsidRDefault="00000000">
            <w:pPr>
              <w:pStyle w:val="TableContents"/>
              <w:jc w:val="center"/>
            </w:pPr>
            <w:r>
              <w:rPr>
                <w:rFonts w:eastAsia="Lucida Sans Unicode" w:cs="Tahoma"/>
                <w:b/>
                <w:bCs/>
                <w:iCs/>
                <w:color w:val="FFFFFF"/>
                <w:szCs w:val="20"/>
              </w:rPr>
              <w:t>Buiten gebruik</w:t>
            </w:r>
          </w:p>
        </w:tc>
      </w:tr>
      <w:tr w:rsidR="00184881" w14:paraId="1AC40B0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5B286C22"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3A08" w14:textId="77777777" w:rsidR="00184881" w:rsidRDefault="00000000">
            <w:pPr>
              <w:pStyle w:val="TableContents"/>
            </w:pPr>
            <w:r>
              <w:rPr>
                <w:noProof/>
              </w:rPr>
              <w:drawing>
                <wp:anchor distT="0" distB="0" distL="0" distR="0" simplePos="0" relativeHeight="251484160" behindDoc="0" locked="0" layoutInCell="1" allowOverlap="1" wp14:anchorId="211E1D55" wp14:editId="1B57F6BC">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184881" w14:paraId="7C0DA82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E85912"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ADEA99" w14:textId="77777777" w:rsidR="00184881" w:rsidRDefault="00000000">
            <w:pPr>
              <w:pStyle w:val="TableContents"/>
            </w:pPr>
            <w:r>
              <w:rPr>
                <w:noProof/>
              </w:rPr>
              <w:drawing>
                <wp:anchor distT="0" distB="0" distL="0" distR="0" simplePos="0" relativeHeight="251487232" behindDoc="0" locked="0" layoutInCell="1" allowOverlap="1" wp14:anchorId="18A14E42" wp14:editId="7F440A25">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184881" w14:paraId="637D306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2F8BF54"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D0C75F" w14:textId="77777777" w:rsidR="00184881" w:rsidRDefault="00000000">
            <w:pPr>
              <w:pStyle w:val="TableContents"/>
            </w:pPr>
            <w:r>
              <w:rPr>
                <w:noProof/>
              </w:rPr>
              <w:drawing>
                <wp:anchor distT="0" distB="0" distL="0" distR="0" simplePos="0" relativeHeight="251490304" behindDoc="0" locked="0" layoutInCell="1" allowOverlap="1" wp14:anchorId="70463B47" wp14:editId="515D0D26">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184881" w14:paraId="2BD6A33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B77FD1" w14:textId="77777777" w:rsidR="00184881" w:rsidRDefault="00000000">
            <w:pPr>
              <w:pStyle w:val="TableContents"/>
              <w:jc w:val="right"/>
            </w:pPr>
            <w:r>
              <w:t>Schaalniveau 15-16</w:t>
            </w:r>
          </w:p>
          <w:p w14:paraId="1EAF53F0"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33DDF4" w14:textId="77777777" w:rsidR="00184881" w:rsidRDefault="00000000">
            <w:pPr>
              <w:pStyle w:val="TableContents"/>
            </w:pPr>
            <w:r>
              <w:rPr>
                <w:noProof/>
              </w:rPr>
              <w:drawing>
                <wp:anchor distT="0" distB="0" distL="0" distR="0" simplePos="0" relativeHeight="251805696" behindDoc="0" locked="0" layoutInCell="1" allowOverlap="1" wp14:anchorId="79CE5C78" wp14:editId="7CBE567C">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39"/>
                          <a:stretch>
                            <a:fillRect/>
                          </a:stretch>
                        </pic:blipFill>
                        <pic:spPr bwMode="auto">
                          <a:xfrm>
                            <a:off x="0" y="0"/>
                            <a:ext cx="4544060" cy="142875"/>
                          </a:xfrm>
                          <a:prstGeom prst="rect">
                            <a:avLst/>
                          </a:prstGeom>
                        </pic:spPr>
                      </pic:pic>
                    </a:graphicData>
                  </a:graphic>
                </wp:anchor>
              </w:drawing>
            </w:r>
          </w:p>
        </w:tc>
      </w:tr>
    </w:tbl>
    <w:p w14:paraId="6440836B" w14:textId="77777777" w:rsidR="00184881" w:rsidRDefault="00000000" w:rsidP="002003B8">
      <w:pPr>
        <w:pStyle w:val="Kop2"/>
      </w:pPr>
      <w:bookmarkStart w:id="67" w:name="_Toc51750188"/>
      <w:bookmarkStart w:id="68" w:name="_Toc42596095"/>
      <w:bookmarkStart w:id="69" w:name="_Toc178598342"/>
      <w:r>
        <w:t>Hoogspanning</w:t>
      </w:r>
      <w:bookmarkEnd w:id="67"/>
      <w:bookmarkEnd w:id="68"/>
      <w:bookmarkEnd w:id="69"/>
    </w:p>
    <w:p w14:paraId="19FE852D" w14:textId="77777777" w:rsidR="00184881" w:rsidRDefault="00000000" w:rsidP="002003B8">
      <w:pPr>
        <w:pStyle w:val="Kop3"/>
      </w:pPr>
      <w:bookmarkStart w:id="70" w:name="__RefHeading___Toc4468_4117045737"/>
      <w:bookmarkEnd w:id="70"/>
      <w:r>
        <w:t>Regel</w:t>
      </w:r>
    </w:p>
    <w:p w14:paraId="5447D900" w14:textId="77777777" w:rsidR="00184881" w:rsidRDefault="00000000">
      <w:pPr>
        <w:pStyle w:val="Plattetekst1"/>
      </w:pPr>
      <w:r>
        <w:t>Het objecttype Hoogspanning omvat kabels die behoren tot het UtilityNetwork met een IMKL-thema “hoogspanning” en wordt gevisualiseerd als lijnobject met de volgende eigenschappen:</w:t>
      </w:r>
    </w:p>
    <w:p w14:paraId="635CC40B" w14:textId="77777777" w:rsidR="00184881" w:rsidRDefault="00000000">
      <w:pPr>
        <w:pStyle w:val="Plattetekst1"/>
        <w:numPr>
          <w:ilvl w:val="0"/>
          <w:numId w:val="11"/>
        </w:numPr>
      </w:pPr>
      <w:r>
        <w:t>Kleur: #ff0000</w:t>
      </w:r>
    </w:p>
    <w:p w14:paraId="78D9BB2D" w14:textId="77777777" w:rsidR="00184881" w:rsidRDefault="00000000">
      <w:pPr>
        <w:pStyle w:val="Plattetekst1"/>
        <w:numPr>
          <w:ilvl w:val="0"/>
          <w:numId w:val="11"/>
        </w:numPr>
      </w:pPr>
      <w:r>
        <w:t>Vorm:</w:t>
      </w:r>
    </w:p>
    <w:p w14:paraId="53EE9DBD" w14:textId="77777777" w:rsidR="00184881" w:rsidRDefault="00000000">
      <w:pPr>
        <w:pStyle w:val="Plattetekst1"/>
        <w:numPr>
          <w:ilvl w:val="1"/>
          <w:numId w:val="11"/>
        </w:numPr>
      </w:pPr>
      <w:r>
        <w:t>Geprojecteerd: 4px doorgetrokken, 16px onderbroken</w:t>
      </w:r>
    </w:p>
    <w:p w14:paraId="04264730" w14:textId="77777777" w:rsidR="00184881" w:rsidRDefault="00000000">
      <w:pPr>
        <w:pStyle w:val="Plattetekst1"/>
        <w:numPr>
          <w:ilvl w:val="1"/>
          <w:numId w:val="11"/>
        </w:numPr>
      </w:pPr>
      <w:r>
        <w:t>In gebruik: doorgetrokken lijn</w:t>
      </w:r>
    </w:p>
    <w:p w14:paraId="4B85A2A7" w14:textId="77777777" w:rsidR="00184881" w:rsidRDefault="00000000">
      <w:pPr>
        <w:pStyle w:val="Plattetekst1"/>
        <w:numPr>
          <w:ilvl w:val="1"/>
          <w:numId w:val="11"/>
        </w:numPr>
      </w:pPr>
      <w:r>
        <w:t>Buiten gebruik: 40px doorgetrokken, 12px onderbroken, 8px doorgetrokken, 12px onderbroken</w:t>
      </w:r>
    </w:p>
    <w:p w14:paraId="60BDAC92" w14:textId="77777777" w:rsidR="00184881" w:rsidRDefault="00000000">
      <w:pPr>
        <w:pStyle w:val="Plattetekst1"/>
        <w:numPr>
          <w:ilvl w:val="1"/>
          <w:numId w:val="11"/>
        </w:numPr>
      </w:pPr>
      <w:r>
        <w:t>Fictief ingetekend: de letter “V” in het lettertype Liberation Sans in fontgrootte 20 wordt om de 25 pixel op de lijn getekend voor Schaalniveau 15 – 16</w:t>
      </w:r>
    </w:p>
    <w:p w14:paraId="679236F3" w14:textId="77777777" w:rsidR="00184881" w:rsidRDefault="00000000">
      <w:pPr>
        <w:pStyle w:val="Plattetekst1"/>
        <w:numPr>
          <w:ilvl w:val="0"/>
          <w:numId w:val="11"/>
        </w:numPr>
      </w:pPr>
      <w:r>
        <w:lastRenderedPageBreak/>
        <w:t>Grootte (lijndikte):</w:t>
      </w:r>
    </w:p>
    <w:p w14:paraId="6F530747" w14:textId="77777777" w:rsidR="00184881" w:rsidRDefault="00000000">
      <w:pPr>
        <w:pStyle w:val="Plattetekst1"/>
        <w:numPr>
          <w:ilvl w:val="1"/>
          <w:numId w:val="11"/>
        </w:numPr>
      </w:pPr>
      <w:r>
        <w:t>1 px voor Schaalniveau 5 – 10</w:t>
      </w:r>
    </w:p>
    <w:p w14:paraId="5F4B2A6C" w14:textId="77777777" w:rsidR="00184881" w:rsidRDefault="00000000">
      <w:pPr>
        <w:pStyle w:val="Plattetekst1"/>
        <w:numPr>
          <w:ilvl w:val="1"/>
          <w:numId w:val="11"/>
        </w:numPr>
      </w:pPr>
      <w:r>
        <w:t>2 px voor Schaalniveau 11 – 14</w:t>
      </w:r>
    </w:p>
    <w:p w14:paraId="61A76658" w14:textId="77777777" w:rsidR="00184881" w:rsidRDefault="00000000">
      <w:pPr>
        <w:pStyle w:val="Plattetekst1"/>
        <w:numPr>
          <w:ilvl w:val="1"/>
          <w:numId w:val="11"/>
        </w:numPr>
      </w:pPr>
      <w:r>
        <w:t>4 px voor Schaalniveau 15 – 16</w:t>
      </w:r>
    </w:p>
    <w:p w14:paraId="6E0E3A7F" w14:textId="77777777" w:rsidR="00184881" w:rsidRDefault="00000000">
      <w:pPr>
        <w:pStyle w:val="Plattetekst1"/>
        <w:numPr>
          <w:ilvl w:val="0"/>
          <w:numId w:val="11"/>
        </w:numPr>
      </w:pPr>
      <w:r>
        <w:t>Transparantie: 0 %</w:t>
      </w:r>
    </w:p>
    <w:p w14:paraId="32E715FF" w14:textId="77777777" w:rsidR="00184881" w:rsidRDefault="00000000" w:rsidP="002003B8">
      <w:pPr>
        <w:pStyle w:val="Kop3"/>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23EEA58"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64394D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9B2586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F5F56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BD55587" w14:textId="77777777" w:rsidR="00184881" w:rsidRDefault="00000000">
            <w:pPr>
              <w:pStyle w:val="TableContents"/>
              <w:jc w:val="center"/>
            </w:pPr>
            <w:r>
              <w:rPr>
                <w:rFonts w:eastAsia="Lucida Sans Unicode" w:cs="Tahoma"/>
                <w:b/>
                <w:bCs/>
                <w:iCs/>
                <w:color w:val="FFFFFF"/>
                <w:szCs w:val="20"/>
              </w:rPr>
              <w:t>Buiten gebruik</w:t>
            </w:r>
          </w:p>
        </w:tc>
      </w:tr>
      <w:tr w:rsidR="00184881" w14:paraId="66DE59C9"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52B104B0"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0DC228" w14:textId="77777777" w:rsidR="00184881" w:rsidRDefault="00000000">
            <w:pPr>
              <w:pStyle w:val="TableContents"/>
            </w:pPr>
            <w:r>
              <w:rPr>
                <w:noProof/>
              </w:rPr>
              <w:drawing>
                <wp:anchor distT="0" distB="0" distL="0" distR="0" simplePos="0" relativeHeight="251493376" behindDoc="0" locked="0" layoutInCell="1" allowOverlap="1" wp14:anchorId="2D08CCA8" wp14:editId="45A01B61">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184881" w14:paraId="043BE77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B276B87"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550F62" w14:textId="77777777" w:rsidR="00184881" w:rsidRDefault="00000000">
            <w:pPr>
              <w:pStyle w:val="TableContents"/>
            </w:pPr>
            <w:r>
              <w:rPr>
                <w:noProof/>
              </w:rPr>
              <w:drawing>
                <wp:anchor distT="0" distB="0" distL="0" distR="0" simplePos="0" relativeHeight="251496448" behindDoc="0" locked="0" layoutInCell="1" allowOverlap="1" wp14:anchorId="2A47239E" wp14:editId="062E33E7">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184881" w14:paraId="0A3CB90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2B70F0"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985D36" w14:textId="77777777" w:rsidR="00184881" w:rsidRDefault="00000000">
            <w:pPr>
              <w:pStyle w:val="TableContents"/>
            </w:pPr>
            <w:r>
              <w:rPr>
                <w:noProof/>
              </w:rPr>
              <w:drawing>
                <wp:anchor distT="0" distB="0" distL="0" distR="0" simplePos="0" relativeHeight="251499520" behindDoc="0" locked="0" layoutInCell="1" allowOverlap="1" wp14:anchorId="3589CDAE" wp14:editId="02A45EDC">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184881" w14:paraId="6E1D9F4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6934EA2" w14:textId="77777777" w:rsidR="00184881" w:rsidRDefault="00000000">
            <w:pPr>
              <w:pStyle w:val="TableContents"/>
              <w:jc w:val="right"/>
            </w:pPr>
            <w:r>
              <w:t>Schaalniveau 15-16</w:t>
            </w:r>
          </w:p>
          <w:p w14:paraId="6C3C77D0"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CD5408" w14:textId="77777777" w:rsidR="00184881" w:rsidRDefault="00000000">
            <w:pPr>
              <w:pStyle w:val="TableContents"/>
            </w:pPr>
            <w:r>
              <w:rPr>
                <w:noProof/>
              </w:rPr>
              <w:drawing>
                <wp:anchor distT="0" distB="0" distL="0" distR="0" simplePos="0" relativeHeight="251808768" behindDoc="0" locked="0" layoutInCell="1" allowOverlap="1" wp14:anchorId="76D7DECF" wp14:editId="528B909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017467F9" w14:textId="77777777" w:rsidR="00184881" w:rsidRDefault="00000000" w:rsidP="002003B8">
      <w:pPr>
        <w:pStyle w:val="Kop2"/>
      </w:pPr>
      <w:bookmarkStart w:id="72" w:name="_Toc51750189"/>
      <w:bookmarkStart w:id="73" w:name="_Toc42596096"/>
      <w:bookmarkStart w:id="74" w:name="_Toc178598343"/>
      <w:r>
        <w:t>Middenspanning</w:t>
      </w:r>
      <w:bookmarkEnd w:id="72"/>
      <w:bookmarkEnd w:id="73"/>
      <w:bookmarkEnd w:id="74"/>
    </w:p>
    <w:p w14:paraId="69C574A0" w14:textId="77777777" w:rsidR="00184881" w:rsidRDefault="00000000" w:rsidP="002003B8">
      <w:pPr>
        <w:pStyle w:val="Kop3"/>
      </w:pPr>
      <w:bookmarkStart w:id="75" w:name="__RefHeading___Toc4472_4117045737"/>
      <w:bookmarkEnd w:id="75"/>
      <w:r>
        <w:t>Regel</w:t>
      </w:r>
    </w:p>
    <w:p w14:paraId="57180EAB" w14:textId="77777777" w:rsidR="00184881" w:rsidRDefault="00000000">
      <w:pPr>
        <w:pStyle w:val="Plattetekst1"/>
      </w:pPr>
      <w:r>
        <w:t>Het objecttype Middenspanning omvat kabels die behoren tot het UtilityNetwork met een IMKL-thema “middenspanning” en wordt gevisualiseerd als lijnobject met de volgende eigenschappen:</w:t>
      </w:r>
    </w:p>
    <w:p w14:paraId="50F794AE" w14:textId="77777777" w:rsidR="00184881" w:rsidRDefault="00000000">
      <w:pPr>
        <w:pStyle w:val="Plattetekst1"/>
        <w:numPr>
          <w:ilvl w:val="0"/>
          <w:numId w:val="11"/>
        </w:numPr>
      </w:pPr>
      <w:r>
        <w:t>Kleur: #c80000</w:t>
      </w:r>
    </w:p>
    <w:p w14:paraId="450FB9E4" w14:textId="77777777" w:rsidR="00184881" w:rsidRDefault="00000000">
      <w:pPr>
        <w:pStyle w:val="Plattetekst1"/>
        <w:numPr>
          <w:ilvl w:val="0"/>
          <w:numId w:val="11"/>
        </w:numPr>
      </w:pPr>
      <w:r>
        <w:t>Vorm:</w:t>
      </w:r>
    </w:p>
    <w:p w14:paraId="075B4223" w14:textId="77777777" w:rsidR="00184881" w:rsidRDefault="00000000">
      <w:pPr>
        <w:pStyle w:val="Plattetekst1"/>
        <w:numPr>
          <w:ilvl w:val="1"/>
          <w:numId w:val="11"/>
        </w:numPr>
      </w:pPr>
      <w:r>
        <w:t>Geprojecteerd: 4px doorgetrokken, 16px onderbroken</w:t>
      </w:r>
    </w:p>
    <w:p w14:paraId="5304F82E" w14:textId="77777777" w:rsidR="00184881" w:rsidRDefault="00000000">
      <w:pPr>
        <w:pStyle w:val="Plattetekst1"/>
        <w:numPr>
          <w:ilvl w:val="1"/>
          <w:numId w:val="11"/>
        </w:numPr>
      </w:pPr>
      <w:r>
        <w:t>In gebruik: doorgetrokken lijn</w:t>
      </w:r>
    </w:p>
    <w:p w14:paraId="00B1D0C9" w14:textId="77777777" w:rsidR="00184881" w:rsidRDefault="00000000">
      <w:pPr>
        <w:pStyle w:val="Plattetekst1"/>
        <w:numPr>
          <w:ilvl w:val="1"/>
          <w:numId w:val="11"/>
        </w:numPr>
      </w:pPr>
      <w:r>
        <w:t>Buiten gebruik: 40px doorgetrokken, 12px onderbroken, 8px doorgetrokken, 12px onderbroken</w:t>
      </w:r>
    </w:p>
    <w:p w14:paraId="40A35ADA" w14:textId="77777777" w:rsidR="00184881" w:rsidRDefault="00000000">
      <w:pPr>
        <w:pStyle w:val="Plattetekst1"/>
        <w:numPr>
          <w:ilvl w:val="1"/>
          <w:numId w:val="11"/>
        </w:numPr>
      </w:pPr>
      <w:r>
        <w:t>Fictief ingetekend: de letter “V” in het lettertype Liberation Sans in fontgrootte 20 wordt om de 25 pixel op de lijn getekend voor Schaalniveau 15 – 16</w:t>
      </w:r>
    </w:p>
    <w:p w14:paraId="55E14100" w14:textId="77777777" w:rsidR="00184881" w:rsidRDefault="00000000">
      <w:pPr>
        <w:pStyle w:val="Plattetekst1"/>
        <w:numPr>
          <w:ilvl w:val="0"/>
          <w:numId w:val="11"/>
        </w:numPr>
      </w:pPr>
      <w:r>
        <w:t>Grootte (lijndikte):</w:t>
      </w:r>
    </w:p>
    <w:p w14:paraId="3D878035" w14:textId="77777777" w:rsidR="00184881" w:rsidRDefault="00000000">
      <w:pPr>
        <w:pStyle w:val="Plattetekst1"/>
        <w:numPr>
          <w:ilvl w:val="1"/>
          <w:numId w:val="11"/>
        </w:numPr>
      </w:pPr>
      <w:r>
        <w:t>1 px voor Schaalniveau 5 – 10</w:t>
      </w:r>
    </w:p>
    <w:p w14:paraId="124E379D" w14:textId="77777777" w:rsidR="00184881" w:rsidRDefault="00000000">
      <w:pPr>
        <w:pStyle w:val="Plattetekst1"/>
        <w:numPr>
          <w:ilvl w:val="1"/>
          <w:numId w:val="11"/>
        </w:numPr>
      </w:pPr>
      <w:r>
        <w:t>2 px voor Schaalniveau 11 – 14</w:t>
      </w:r>
    </w:p>
    <w:p w14:paraId="5DB84B04" w14:textId="77777777" w:rsidR="00184881" w:rsidRDefault="00000000">
      <w:pPr>
        <w:pStyle w:val="Plattetekst1"/>
        <w:numPr>
          <w:ilvl w:val="1"/>
          <w:numId w:val="11"/>
        </w:numPr>
      </w:pPr>
      <w:r>
        <w:t>4 px voor Schaalniveau 15 – 16</w:t>
      </w:r>
    </w:p>
    <w:p w14:paraId="0222AF26" w14:textId="77777777" w:rsidR="00184881" w:rsidRDefault="00000000">
      <w:pPr>
        <w:pStyle w:val="Plattetekst1"/>
        <w:numPr>
          <w:ilvl w:val="0"/>
          <w:numId w:val="11"/>
        </w:numPr>
      </w:pPr>
      <w:r>
        <w:t>Transparantie: 0 %</w:t>
      </w:r>
    </w:p>
    <w:p w14:paraId="07A5FE5A" w14:textId="77777777" w:rsidR="00184881" w:rsidRDefault="00000000" w:rsidP="002003B8">
      <w:pPr>
        <w:pStyle w:val="Kop3"/>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9BDDB4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61B895C"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9713D8A"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3852D1B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5C454D93" w14:textId="77777777" w:rsidR="00184881" w:rsidRDefault="00000000">
            <w:pPr>
              <w:pStyle w:val="TableContents"/>
              <w:jc w:val="center"/>
            </w:pPr>
            <w:r>
              <w:rPr>
                <w:rFonts w:eastAsia="Lucida Sans Unicode" w:cs="Tahoma"/>
                <w:b/>
                <w:bCs/>
                <w:iCs/>
                <w:color w:val="FFFFFF"/>
                <w:szCs w:val="20"/>
              </w:rPr>
              <w:t>Buiten gebruik</w:t>
            </w:r>
          </w:p>
        </w:tc>
      </w:tr>
      <w:tr w:rsidR="00184881" w14:paraId="30A951A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3928C6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207807" w14:textId="77777777" w:rsidR="00184881" w:rsidRDefault="00000000">
            <w:pPr>
              <w:pStyle w:val="TableContents"/>
            </w:pPr>
            <w:r>
              <w:rPr>
                <w:noProof/>
              </w:rPr>
              <w:drawing>
                <wp:anchor distT="0" distB="0" distL="0" distR="0" simplePos="0" relativeHeight="251502592" behindDoc="0" locked="0" layoutInCell="1" allowOverlap="1" wp14:anchorId="4F366564" wp14:editId="74DC8F2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184881" w14:paraId="46083A7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AE347B"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203118" w14:textId="77777777" w:rsidR="00184881" w:rsidRDefault="00000000">
            <w:pPr>
              <w:pStyle w:val="TableContents"/>
            </w:pPr>
            <w:r>
              <w:rPr>
                <w:noProof/>
              </w:rPr>
              <w:drawing>
                <wp:anchor distT="0" distB="0" distL="0" distR="0" simplePos="0" relativeHeight="251505664" behindDoc="0" locked="0" layoutInCell="1" allowOverlap="1" wp14:anchorId="4C6DE074" wp14:editId="2E48AF03">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184881" w14:paraId="5C95E39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4B7AB6A"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37E696" w14:textId="77777777" w:rsidR="00184881" w:rsidRDefault="00000000">
            <w:pPr>
              <w:pStyle w:val="TableContents"/>
            </w:pPr>
            <w:r>
              <w:rPr>
                <w:noProof/>
              </w:rPr>
              <w:drawing>
                <wp:anchor distT="0" distB="0" distL="0" distR="0" simplePos="0" relativeHeight="251508736" behindDoc="0" locked="0" layoutInCell="1" allowOverlap="1" wp14:anchorId="356EDD02" wp14:editId="7921642C">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184881" w14:paraId="6296561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D498659" w14:textId="77777777" w:rsidR="00184881" w:rsidRDefault="00000000">
            <w:pPr>
              <w:pStyle w:val="TableContents"/>
              <w:jc w:val="right"/>
            </w:pPr>
            <w:r>
              <w:t>Schaalniveau 15-16</w:t>
            </w:r>
          </w:p>
          <w:p w14:paraId="08B40AC2"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E0D62DB" w14:textId="77777777" w:rsidR="00184881" w:rsidRDefault="00000000">
            <w:pPr>
              <w:pStyle w:val="TableContents"/>
            </w:pPr>
            <w:r>
              <w:rPr>
                <w:noProof/>
              </w:rPr>
              <w:drawing>
                <wp:anchor distT="0" distB="0" distL="0" distR="0" simplePos="0" relativeHeight="251811840" behindDoc="0" locked="0" layoutInCell="1" allowOverlap="1" wp14:anchorId="110CF302" wp14:editId="38D3537E">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3C722F0A" w14:textId="77777777" w:rsidR="00184881" w:rsidRDefault="00000000" w:rsidP="002003B8">
      <w:pPr>
        <w:pStyle w:val="Kop2"/>
      </w:pPr>
      <w:bookmarkStart w:id="77" w:name="_Toc51750190"/>
      <w:bookmarkStart w:id="78" w:name="_Toc42596097"/>
      <w:bookmarkStart w:id="79" w:name="_Toc178598344"/>
      <w:r>
        <w:t>Laagspanning</w:t>
      </w:r>
      <w:bookmarkEnd w:id="77"/>
      <w:bookmarkEnd w:id="78"/>
      <w:bookmarkEnd w:id="79"/>
    </w:p>
    <w:p w14:paraId="03835553" w14:textId="77777777" w:rsidR="00184881" w:rsidRDefault="00000000" w:rsidP="002003B8">
      <w:pPr>
        <w:pStyle w:val="Kop3"/>
      </w:pPr>
      <w:bookmarkStart w:id="80" w:name="__RefHeading___Toc4476_4117045737"/>
      <w:bookmarkEnd w:id="80"/>
      <w:r>
        <w:t>Regel</w:t>
      </w:r>
    </w:p>
    <w:p w14:paraId="606CF797" w14:textId="77777777" w:rsidR="00184881" w:rsidRDefault="00000000">
      <w:pPr>
        <w:pStyle w:val="Plattetekst1"/>
      </w:pPr>
      <w:r>
        <w:t>Het objecttype Laagspanning omvat kabels die behoren tot het UtilityNetwork met een IMKL-thema “laagspanning” en wordt gevisualiseerd als lijnobject met de volgende eigenschappen:</w:t>
      </w:r>
    </w:p>
    <w:p w14:paraId="4F633CAA" w14:textId="77777777" w:rsidR="00184881" w:rsidRDefault="00000000">
      <w:pPr>
        <w:pStyle w:val="Plattetekst1"/>
        <w:numPr>
          <w:ilvl w:val="0"/>
          <w:numId w:val="10"/>
        </w:numPr>
      </w:pPr>
      <w:r>
        <w:t>Kleur: #960000</w:t>
      </w:r>
    </w:p>
    <w:p w14:paraId="2D1B134F" w14:textId="77777777" w:rsidR="00184881" w:rsidRDefault="00000000">
      <w:pPr>
        <w:pStyle w:val="Plattetekst1"/>
        <w:numPr>
          <w:ilvl w:val="0"/>
          <w:numId w:val="10"/>
        </w:numPr>
      </w:pPr>
      <w:r>
        <w:t>Vorm:</w:t>
      </w:r>
    </w:p>
    <w:p w14:paraId="02C09778" w14:textId="77777777" w:rsidR="00184881" w:rsidRDefault="00000000">
      <w:pPr>
        <w:pStyle w:val="Plattetekst1"/>
        <w:numPr>
          <w:ilvl w:val="1"/>
          <w:numId w:val="10"/>
        </w:numPr>
      </w:pPr>
      <w:r>
        <w:t>Geprojecteerd: 4px doorgetrokken, 16px onderbroken</w:t>
      </w:r>
    </w:p>
    <w:p w14:paraId="317F7AEF" w14:textId="77777777" w:rsidR="00184881" w:rsidRDefault="00000000">
      <w:pPr>
        <w:pStyle w:val="Plattetekst1"/>
        <w:numPr>
          <w:ilvl w:val="1"/>
          <w:numId w:val="10"/>
        </w:numPr>
      </w:pPr>
      <w:r>
        <w:t>In gebruik: doorgetrokken lijn</w:t>
      </w:r>
    </w:p>
    <w:p w14:paraId="029C0057" w14:textId="77777777" w:rsidR="00184881" w:rsidRDefault="00000000">
      <w:pPr>
        <w:pStyle w:val="Plattetekst1"/>
        <w:numPr>
          <w:ilvl w:val="1"/>
          <w:numId w:val="10"/>
        </w:numPr>
      </w:pPr>
      <w:r>
        <w:t>Buiten gebruik: 40px doorgetrokken, 12px onderbroken, 8px doorgetrokken, 12px onderbroken</w:t>
      </w:r>
    </w:p>
    <w:p w14:paraId="35C5C819" w14:textId="77777777" w:rsidR="00184881" w:rsidRDefault="00000000">
      <w:pPr>
        <w:pStyle w:val="Plattetekst1"/>
        <w:numPr>
          <w:ilvl w:val="1"/>
          <w:numId w:val="10"/>
        </w:numPr>
      </w:pPr>
      <w:r>
        <w:t>Fictief ingetekend: de letter “V” in het lettertype Liberation Sans in fontgrootte 20 wordt om de 25 pixel op de lijn getekend voor Schaalniveau 15 – 16</w:t>
      </w:r>
    </w:p>
    <w:p w14:paraId="7F9A2D4A" w14:textId="77777777" w:rsidR="00184881" w:rsidRDefault="00000000">
      <w:pPr>
        <w:pStyle w:val="Plattetekst1"/>
        <w:numPr>
          <w:ilvl w:val="0"/>
          <w:numId w:val="10"/>
        </w:numPr>
      </w:pPr>
      <w:r>
        <w:t>Grootte (lijndikte):</w:t>
      </w:r>
    </w:p>
    <w:p w14:paraId="58C8684B" w14:textId="77777777" w:rsidR="00184881" w:rsidRDefault="00000000">
      <w:pPr>
        <w:pStyle w:val="Plattetekst1"/>
        <w:numPr>
          <w:ilvl w:val="1"/>
          <w:numId w:val="10"/>
        </w:numPr>
      </w:pPr>
      <w:r>
        <w:t>1 px voor Schaalniveau 5 – 10</w:t>
      </w:r>
    </w:p>
    <w:p w14:paraId="1B55DB31" w14:textId="77777777" w:rsidR="00184881" w:rsidRDefault="00000000">
      <w:pPr>
        <w:pStyle w:val="Plattetekst1"/>
        <w:numPr>
          <w:ilvl w:val="1"/>
          <w:numId w:val="10"/>
        </w:numPr>
      </w:pPr>
      <w:r>
        <w:t>2 px voor Schaalniveau 11 – 14</w:t>
      </w:r>
    </w:p>
    <w:p w14:paraId="47C6A764" w14:textId="77777777" w:rsidR="00184881" w:rsidRDefault="00000000">
      <w:pPr>
        <w:pStyle w:val="Plattetekst1"/>
        <w:numPr>
          <w:ilvl w:val="1"/>
          <w:numId w:val="10"/>
        </w:numPr>
      </w:pPr>
      <w:r>
        <w:t>4 px voor Schaalniveau 15 – 16</w:t>
      </w:r>
    </w:p>
    <w:p w14:paraId="2B1070D6" w14:textId="77777777" w:rsidR="00184881" w:rsidRDefault="00000000">
      <w:pPr>
        <w:pStyle w:val="Plattetekst1"/>
        <w:numPr>
          <w:ilvl w:val="0"/>
          <w:numId w:val="10"/>
        </w:numPr>
      </w:pPr>
      <w:r>
        <w:t>Transparantie: 0 %</w:t>
      </w:r>
    </w:p>
    <w:p w14:paraId="30C57C7D" w14:textId="77777777" w:rsidR="00184881" w:rsidRDefault="00000000" w:rsidP="002003B8">
      <w:pPr>
        <w:pStyle w:val="Kop3"/>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90DF3C6"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23458A79"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DDE0D3D"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tcBorders>
            <w:shd w:val="clear" w:color="auto" w:fill="808080"/>
          </w:tcPr>
          <w:p w14:paraId="0AAEA95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9A42435" w14:textId="77777777" w:rsidR="00184881" w:rsidRDefault="00000000">
            <w:pPr>
              <w:pStyle w:val="TableContents"/>
              <w:jc w:val="center"/>
            </w:pPr>
            <w:r>
              <w:rPr>
                <w:rFonts w:eastAsia="Lucida Sans Unicode" w:cs="Tahoma"/>
                <w:b/>
                <w:bCs/>
                <w:iCs/>
                <w:color w:val="FFFFFF"/>
                <w:szCs w:val="20"/>
              </w:rPr>
              <w:t>Buiten gebruik</w:t>
            </w:r>
          </w:p>
        </w:tc>
      </w:tr>
      <w:tr w:rsidR="00184881" w14:paraId="78CBCF0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4DC9B3"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3F988A" w14:textId="77777777" w:rsidR="00184881" w:rsidRDefault="00000000">
            <w:pPr>
              <w:pStyle w:val="TableContents"/>
            </w:pPr>
            <w:r>
              <w:rPr>
                <w:noProof/>
              </w:rPr>
              <w:drawing>
                <wp:anchor distT="0" distB="0" distL="0" distR="0" simplePos="0" relativeHeight="251511808" behindDoc="0" locked="0" layoutInCell="1" allowOverlap="1" wp14:anchorId="1E36D25B" wp14:editId="3830AEC6">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184881" w14:paraId="5D4B5C17"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D24B23"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99407A" w14:textId="77777777" w:rsidR="00184881" w:rsidRDefault="00000000">
            <w:pPr>
              <w:pStyle w:val="TableContents"/>
            </w:pPr>
            <w:r>
              <w:rPr>
                <w:noProof/>
              </w:rPr>
              <w:drawing>
                <wp:anchor distT="0" distB="0" distL="0" distR="0" simplePos="0" relativeHeight="251514880" behindDoc="0" locked="0" layoutInCell="1" allowOverlap="1" wp14:anchorId="3EADA0DF" wp14:editId="260154AB">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184881" w14:paraId="55FBCDFA"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8BB0B"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CC62EB" w14:textId="77777777" w:rsidR="00184881" w:rsidRDefault="00000000">
            <w:pPr>
              <w:pStyle w:val="TableContents"/>
            </w:pPr>
            <w:r>
              <w:rPr>
                <w:noProof/>
              </w:rPr>
              <w:drawing>
                <wp:anchor distT="0" distB="0" distL="0" distR="0" simplePos="0" relativeHeight="251517952" behindDoc="0" locked="0" layoutInCell="1" allowOverlap="1" wp14:anchorId="1C19ECCE" wp14:editId="299E55A8">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184881" w14:paraId="29F42B00"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19CC48" w14:textId="77777777" w:rsidR="00184881" w:rsidRDefault="00000000">
            <w:pPr>
              <w:pStyle w:val="TableContents"/>
              <w:jc w:val="right"/>
            </w:pPr>
            <w:r>
              <w:lastRenderedPageBreak/>
              <w:t>Schaalniveau 15-16</w:t>
            </w:r>
          </w:p>
          <w:p w14:paraId="50BEC58A"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AD21BD" w14:textId="77777777" w:rsidR="00184881" w:rsidRDefault="00000000">
            <w:pPr>
              <w:pStyle w:val="TableContents"/>
            </w:pPr>
            <w:r>
              <w:rPr>
                <w:noProof/>
              </w:rPr>
              <w:drawing>
                <wp:anchor distT="0" distB="0" distL="0" distR="0" simplePos="0" relativeHeight="251814912" behindDoc="0" locked="0" layoutInCell="1" allowOverlap="1" wp14:anchorId="3A48D810" wp14:editId="1795A2F9">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17226297" w14:textId="77777777" w:rsidR="00184881" w:rsidRDefault="00000000" w:rsidP="002003B8">
      <w:pPr>
        <w:pStyle w:val="Kop2"/>
      </w:pPr>
      <w:bookmarkStart w:id="82" w:name="_Toc42596098"/>
      <w:bookmarkStart w:id="83" w:name="_Toc51750191"/>
      <w:bookmarkStart w:id="84" w:name="_Toc178598345"/>
      <w:r>
        <w:t>(Petro-) chemie</w:t>
      </w:r>
      <w:bookmarkEnd w:id="82"/>
      <w:bookmarkEnd w:id="83"/>
      <w:bookmarkEnd w:id="84"/>
    </w:p>
    <w:p w14:paraId="1D2CE831" w14:textId="77777777" w:rsidR="00184881" w:rsidRDefault="00000000" w:rsidP="002003B8">
      <w:pPr>
        <w:pStyle w:val="Kop3"/>
      </w:pPr>
      <w:bookmarkStart w:id="85" w:name="__RefHeading___Toc4480_4117045737"/>
      <w:bookmarkEnd w:id="85"/>
      <w:r>
        <w:t>Regel</w:t>
      </w:r>
    </w:p>
    <w:p w14:paraId="5ED44F27" w14:textId="77777777" w:rsidR="00184881" w:rsidRDefault="00000000">
      <w:pPr>
        <w:pStyle w:val="Plattetekst1"/>
      </w:pPr>
      <w:r>
        <w:t>Het objecttype (Petro-) chemie omvat leidingen die behoren tot het UtilityNetwork met een IMKL-thema “petrochemie” en wordt gevisualiseerd als lijnobject met de volgende eigenschappen:</w:t>
      </w:r>
    </w:p>
    <w:p w14:paraId="11ED8395" w14:textId="77777777" w:rsidR="00184881" w:rsidRDefault="00000000">
      <w:pPr>
        <w:pStyle w:val="Plattetekst1"/>
        <w:numPr>
          <w:ilvl w:val="0"/>
          <w:numId w:val="10"/>
        </w:numPr>
      </w:pPr>
      <w:r>
        <w:t>Kleur: #b64a00</w:t>
      </w:r>
    </w:p>
    <w:p w14:paraId="5FDD9AA2" w14:textId="77777777" w:rsidR="00184881" w:rsidRDefault="00000000">
      <w:pPr>
        <w:pStyle w:val="Plattetekst1"/>
        <w:numPr>
          <w:ilvl w:val="0"/>
          <w:numId w:val="10"/>
        </w:numPr>
      </w:pPr>
      <w:r>
        <w:t>Vorm:</w:t>
      </w:r>
    </w:p>
    <w:p w14:paraId="538218D5" w14:textId="77777777" w:rsidR="00184881" w:rsidRDefault="00000000">
      <w:pPr>
        <w:pStyle w:val="Plattetekst1"/>
        <w:numPr>
          <w:ilvl w:val="1"/>
          <w:numId w:val="10"/>
        </w:numPr>
      </w:pPr>
      <w:r>
        <w:t>Geprojecteerd: 4px doorgetrokken, 16px onderbroken</w:t>
      </w:r>
    </w:p>
    <w:p w14:paraId="40FF975E" w14:textId="77777777" w:rsidR="00184881" w:rsidRDefault="00000000">
      <w:pPr>
        <w:pStyle w:val="Plattetekst1"/>
        <w:numPr>
          <w:ilvl w:val="1"/>
          <w:numId w:val="10"/>
        </w:numPr>
      </w:pPr>
      <w:r>
        <w:t>In gebruik: doorgetrokken lijn</w:t>
      </w:r>
    </w:p>
    <w:p w14:paraId="285ED1E2" w14:textId="77777777" w:rsidR="00184881" w:rsidRDefault="00000000">
      <w:pPr>
        <w:pStyle w:val="Plattetekst1"/>
        <w:numPr>
          <w:ilvl w:val="1"/>
          <w:numId w:val="10"/>
        </w:numPr>
      </w:pPr>
      <w:r>
        <w:t>Buiten gebruik: 40px doorgetrokken, 12px onderbroken, 8px doorgetrokken, 12px onderbroken</w:t>
      </w:r>
    </w:p>
    <w:p w14:paraId="58A691AF" w14:textId="77777777" w:rsidR="00184881" w:rsidRDefault="00000000">
      <w:pPr>
        <w:pStyle w:val="Plattetekst1"/>
        <w:numPr>
          <w:ilvl w:val="1"/>
          <w:numId w:val="10"/>
        </w:numPr>
      </w:pPr>
      <w:r>
        <w:t>Fictief ingetekend: de letter “V” in het lettertype Liberation Sans in fontgrootte 20 wordt om de 25 pixel op de lijn getekend voor Schaalniveau 15 – 16</w:t>
      </w:r>
    </w:p>
    <w:p w14:paraId="092FC477" w14:textId="77777777" w:rsidR="00184881" w:rsidRDefault="00000000">
      <w:pPr>
        <w:pStyle w:val="Plattetekst1"/>
        <w:numPr>
          <w:ilvl w:val="0"/>
          <w:numId w:val="10"/>
        </w:numPr>
      </w:pPr>
      <w:r>
        <w:t>Grootte (lijndikte):</w:t>
      </w:r>
    </w:p>
    <w:p w14:paraId="0890AD33" w14:textId="77777777" w:rsidR="00184881" w:rsidRDefault="00000000">
      <w:pPr>
        <w:pStyle w:val="Plattetekst1"/>
        <w:numPr>
          <w:ilvl w:val="1"/>
          <w:numId w:val="10"/>
        </w:numPr>
      </w:pPr>
      <w:r>
        <w:t>1 px voor Schaalniveau 5 – 10</w:t>
      </w:r>
    </w:p>
    <w:p w14:paraId="31513833" w14:textId="77777777" w:rsidR="00184881" w:rsidRDefault="00000000">
      <w:pPr>
        <w:pStyle w:val="Plattetekst1"/>
        <w:numPr>
          <w:ilvl w:val="1"/>
          <w:numId w:val="10"/>
        </w:numPr>
      </w:pPr>
      <w:r>
        <w:t>2 px voor Schaalniveau 11 – 14</w:t>
      </w:r>
    </w:p>
    <w:p w14:paraId="13E5B89F" w14:textId="77777777" w:rsidR="00184881" w:rsidRDefault="00000000">
      <w:pPr>
        <w:pStyle w:val="Plattetekst1"/>
        <w:numPr>
          <w:ilvl w:val="1"/>
          <w:numId w:val="10"/>
        </w:numPr>
      </w:pPr>
      <w:r>
        <w:t>4 px voor Schaalniveau 15 – 16</w:t>
      </w:r>
    </w:p>
    <w:p w14:paraId="6EE87929" w14:textId="77777777" w:rsidR="00184881" w:rsidRDefault="00000000">
      <w:pPr>
        <w:pStyle w:val="Plattetekst1"/>
        <w:numPr>
          <w:ilvl w:val="0"/>
          <w:numId w:val="10"/>
        </w:numPr>
      </w:pPr>
      <w:r>
        <w:t>Transparantie: 0 %</w:t>
      </w:r>
    </w:p>
    <w:p w14:paraId="677D0C15" w14:textId="77777777" w:rsidR="00184881" w:rsidRDefault="00000000" w:rsidP="002003B8">
      <w:pPr>
        <w:pStyle w:val="Kop3"/>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EA29AA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457AF0"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8A25F3"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DDEB02B"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3195A1B" w14:textId="77777777" w:rsidR="00184881" w:rsidRDefault="00000000">
            <w:pPr>
              <w:pStyle w:val="TableContents"/>
              <w:jc w:val="center"/>
            </w:pPr>
            <w:r>
              <w:rPr>
                <w:rFonts w:eastAsia="Lucida Sans Unicode" w:cs="Tahoma"/>
                <w:b/>
                <w:bCs/>
                <w:iCs/>
                <w:color w:val="FFFFFF"/>
                <w:szCs w:val="20"/>
              </w:rPr>
              <w:t>Buiten gebruik</w:t>
            </w:r>
          </w:p>
        </w:tc>
      </w:tr>
      <w:tr w:rsidR="00184881" w14:paraId="5F926A0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F1387CD"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DB7D6" w14:textId="77777777" w:rsidR="00184881" w:rsidRDefault="00000000">
            <w:pPr>
              <w:pStyle w:val="TableContents"/>
            </w:pPr>
            <w:r>
              <w:rPr>
                <w:noProof/>
              </w:rPr>
              <w:drawing>
                <wp:anchor distT="0" distB="0" distL="0" distR="0" simplePos="0" relativeHeight="251521024" behindDoc="0" locked="0" layoutInCell="1" allowOverlap="1" wp14:anchorId="6299F708" wp14:editId="47A6E02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184881" w14:paraId="34B30DD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EFA6DDB"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551FD5" w14:textId="77777777" w:rsidR="00184881" w:rsidRDefault="00000000">
            <w:pPr>
              <w:pStyle w:val="TableContents"/>
            </w:pPr>
            <w:r>
              <w:rPr>
                <w:noProof/>
              </w:rPr>
              <w:drawing>
                <wp:anchor distT="0" distB="0" distL="0" distR="0" simplePos="0" relativeHeight="251524096" behindDoc="0" locked="0" layoutInCell="1" allowOverlap="1" wp14:anchorId="67F2D1E5" wp14:editId="696B3D31">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184881" w14:paraId="199BA3E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426B451"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E05EA4" w14:textId="77777777" w:rsidR="00184881" w:rsidRDefault="00000000">
            <w:pPr>
              <w:pStyle w:val="TableContents"/>
            </w:pPr>
            <w:r>
              <w:rPr>
                <w:noProof/>
              </w:rPr>
              <w:drawing>
                <wp:anchor distT="0" distB="0" distL="0" distR="0" simplePos="0" relativeHeight="251527168" behindDoc="0" locked="0" layoutInCell="1" allowOverlap="1" wp14:anchorId="52177C6F" wp14:editId="6A0D7CEC">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184881" w14:paraId="010D327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2EBA52C" w14:textId="77777777" w:rsidR="00184881" w:rsidRDefault="00000000">
            <w:pPr>
              <w:pStyle w:val="TableContents"/>
              <w:jc w:val="right"/>
            </w:pPr>
            <w:r>
              <w:t>Schaalniveau 15-16</w:t>
            </w:r>
          </w:p>
          <w:p w14:paraId="252C2AB4"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6F0B31" w14:textId="77777777" w:rsidR="00184881" w:rsidRDefault="00000000">
            <w:pPr>
              <w:pStyle w:val="TableContents"/>
            </w:pPr>
            <w:r>
              <w:rPr>
                <w:noProof/>
              </w:rPr>
              <w:drawing>
                <wp:anchor distT="0" distB="0" distL="0" distR="0" simplePos="0" relativeHeight="251817984" behindDoc="0" locked="0" layoutInCell="1" allowOverlap="1" wp14:anchorId="227E5855" wp14:editId="640F6C40">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7254D225" w14:textId="77777777" w:rsidR="00184881" w:rsidRDefault="00000000" w:rsidP="002003B8">
      <w:pPr>
        <w:pStyle w:val="Kop2"/>
      </w:pPr>
      <w:bookmarkStart w:id="87" w:name="_Toc51750192"/>
      <w:bookmarkStart w:id="88" w:name="_Toc42596099"/>
      <w:bookmarkStart w:id="89" w:name="_Toc178598346"/>
      <w:r>
        <w:lastRenderedPageBreak/>
        <w:t>Riool vrij verval</w:t>
      </w:r>
      <w:bookmarkEnd w:id="87"/>
      <w:bookmarkEnd w:id="88"/>
      <w:bookmarkEnd w:id="89"/>
    </w:p>
    <w:p w14:paraId="3B0EBF04" w14:textId="77777777" w:rsidR="00184881" w:rsidRDefault="00000000" w:rsidP="002003B8">
      <w:pPr>
        <w:pStyle w:val="Kop3"/>
      </w:pPr>
      <w:bookmarkStart w:id="90" w:name="__RefHeading___Toc4484_4117045737"/>
      <w:bookmarkEnd w:id="90"/>
      <w:r>
        <w:t>Regel</w:t>
      </w:r>
    </w:p>
    <w:p w14:paraId="3FC2DF49" w14:textId="77777777" w:rsidR="00184881" w:rsidRDefault="00000000">
      <w:pPr>
        <w:pStyle w:val="Plattetekst1"/>
      </w:pPr>
      <w:r>
        <w:t>Het objecttype Riool vrij verval omvat leidingen die behoren tot het UtilityNetwork met een IMKL-thema “rioolVrijVerval” en wordt gevisualiseerd als lijnobject met de volgende eigenschappen:</w:t>
      </w:r>
    </w:p>
    <w:p w14:paraId="31FCBD66" w14:textId="77777777" w:rsidR="00184881" w:rsidRDefault="00000000">
      <w:pPr>
        <w:pStyle w:val="Plattetekst1"/>
        <w:numPr>
          <w:ilvl w:val="0"/>
          <w:numId w:val="10"/>
        </w:numPr>
      </w:pPr>
      <w:r>
        <w:t>Kleur: #ba38a8</w:t>
      </w:r>
    </w:p>
    <w:p w14:paraId="47FACFA4" w14:textId="77777777" w:rsidR="00184881" w:rsidRDefault="00000000">
      <w:pPr>
        <w:pStyle w:val="Plattetekst1"/>
        <w:numPr>
          <w:ilvl w:val="0"/>
          <w:numId w:val="10"/>
        </w:numPr>
      </w:pPr>
      <w:r>
        <w:t>Vorm:</w:t>
      </w:r>
    </w:p>
    <w:p w14:paraId="7BFC9B65" w14:textId="77777777" w:rsidR="00184881" w:rsidRDefault="00000000">
      <w:pPr>
        <w:pStyle w:val="Plattetekst1"/>
        <w:numPr>
          <w:ilvl w:val="1"/>
          <w:numId w:val="10"/>
        </w:numPr>
      </w:pPr>
      <w:r>
        <w:t>Geprojecteerd: 4px doorgetrokken, 16px onderbroken</w:t>
      </w:r>
    </w:p>
    <w:p w14:paraId="24E26336" w14:textId="77777777" w:rsidR="00184881" w:rsidRDefault="00000000">
      <w:pPr>
        <w:pStyle w:val="Plattetekst1"/>
        <w:numPr>
          <w:ilvl w:val="1"/>
          <w:numId w:val="10"/>
        </w:numPr>
      </w:pPr>
      <w:r>
        <w:t>In gebruik: doorgetrokken lijn</w:t>
      </w:r>
    </w:p>
    <w:p w14:paraId="1C04C94A" w14:textId="77777777" w:rsidR="00184881" w:rsidRDefault="00000000">
      <w:pPr>
        <w:pStyle w:val="Plattetekst1"/>
        <w:numPr>
          <w:ilvl w:val="1"/>
          <w:numId w:val="10"/>
        </w:numPr>
      </w:pPr>
      <w:r>
        <w:t>Buiten gebruik: 40px doorgetrokken, 12px onderbroken, 8px doorgetrokken, 12px onderbroken</w:t>
      </w:r>
    </w:p>
    <w:p w14:paraId="7EAAD7F9" w14:textId="77777777" w:rsidR="00184881" w:rsidRDefault="00000000">
      <w:pPr>
        <w:pStyle w:val="Plattetekst1"/>
        <w:numPr>
          <w:ilvl w:val="1"/>
          <w:numId w:val="10"/>
        </w:numPr>
      </w:pPr>
      <w:r>
        <w:t>Fictief ingetekend: de letter “V” in het lettertype Liberation Sans in fontgrootte 20 wordt om de 25 pixel op de lijn getekend voor Schaalniveau 15 – 16</w:t>
      </w:r>
    </w:p>
    <w:p w14:paraId="7B2C5F38" w14:textId="77777777" w:rsidR="00184881" w:rsidRDefault="00000000">
      <w:pPr>
        <w:pStyle w:val="Plattetekst1"/>
        <w:numPr>
          <w:ilvl w:val="0"/>
          <w:numId w:val="10"/>
        </w:numPr>
      </w:pPr>
      <w:r>
        <w:t>Grootte (lijndikte):</w:t>
      </w:r>
    </w:p>
    <w:p w14:paraId="704DD99B" w14:textId="77777777" w:rsidR="00184881" w:rsidRDefault="00000000">
      <w:pPr>
        <w:pStyle w:val="Plattetekst1"/>
        <w:numPr>
          <w:ilvl w:val="1"/>
          <w:numId w:val="10"/>
        </w:numPr>
      </w:pPr>
      <w:r>
        <w:t>1 px voor Schaalniveau 5 – 10</w:t>
      </w:r>
    </w:p>
    <w:p w14:paraId="75A20FA8" w14:textId="77777777" w:rsidR="00184881" w:rsidRDefault="00000000">
      <w:pPr>
        <w:pStyle w:val="Plattetekst1"/>
        <w:numPr>
          <w:ilvl w:val="1"/>
          <w:numId w:val="10"/>
        </w:numPr>
      </w:pPr>
      <w:r>
        <w:t>2 px voor Schaalniveau 11 – 14</w:t>
      </w:r>
    </w:p>
    <w:p w14:paraId="653FA613" w14:textId="77777777" w:rsidR="00184881" w:rsidRDefault="00000000">
      <w:pPr>
        <w:pStyle w:val="Plattetekst1"/>
        <w:numPr>
          <w:ilvl w:val="1"/>
          <w:numId w:val="10"/>
        </w:numPr>
      </w:pPr>
      <w:r>
        <w:t>4 px voor Schaalniveau 15 – 16</w:t>
      </w:r>
    </w:p>
    <w:p w14:paraId="55D32575" w14:textId="77777777" w:rsidR="00184881" w:rsidRDefault="00000000">
      <w:pPr>
        <w:pStyle w:val="Plattetekst1"/>
        <w:numPr>
          <w:ilvl w:val="0"/>
          <w:numId w:val="10"/>
        </w:numPr>
      </w:pPr>
      <w:r>
        <w:t>Transparantie: 0 %</w:t>
      </w:r>
    </w:p>
    <w:p w14:paraId="2050CB54" w14:textId="77777777" w:rsidR="00184881" w:rsidRDefault="00000000" w:rsidP="002003B8">
      <w:pPr>
        <w:pStyle w:val="Kop3"/>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E76467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695167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08C32AB"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D8096A0"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91F3D10" w14:textId="77777777" w:rsidR="00184881" w:rsidRDefault="00000000">
            <w:pPr>
              <w:pStyle w:val="TableContents"/>
              <w:jc w:val="center"/>
            </w:pPr>
            <w:r>
              <w:rPr>
                <w:rFonts w:eastAsia="Lucida Sans Unicode" w:cs="Tahoma"/>
                <w:b/>
                <w:bCs/>
                <w:iCs/>
                <w:color w:val="FFFFFF"/>
                <w:szCs w:val="20"/>
              </w:rPr>
              <w:t>Buiten gebruik</w:t>
            </w:r>
          </w:p>
        </w:tc>
      </w:tr>
      <w:tr w:rsidR="00184881" w14:paraId="65F5E279"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A7ADB4F"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3C64DA" w14:textId="77777777" w:rsidR="00184881" w:rsidRDefault="00000000">
            <w:pPr>
              <w:pStyle w:val="TableContents"/>
            </w:pPr>
            <w:r>
              <w:rPr>
                <w:noProof/>
              </w:rPr>
              <w:drawing>
                <wp:anchor distT="0" distB="0" distL="0" distR="0" simplePos="0" relativeHeight="251530240" behindDoc="0" locked="0" layoutInCell="1" allowOverlap="1" wp14:anchorId="3EB8B602" wp14:editId="4F2B2DA3">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184881" w14:paraId="5383FA5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FE2FA6"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676B82A" w14:textId="77777777" w:rsidR="00184881" w:rsidRDefault="00000000">
            <w:pPr>
              <w:pStyle w:val="TableContents"/>
            </w:pPr>
            <w:r>
              <w:rPr>
                <w:noProof/>
              </w:rPr>
              <w:drawing>
                <wp:anchor distT="0" distB="0" distL="0" distR="0" simplePos="0" relativeHeight="251533312" behindDoc="0" locked="0" layoutInCell="1" allowOverlap="1" wp14:anchorId="4682A7EC" wp14:editId="1D70DD2E">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184881" w14:paraId="63101D9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271E8B"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CB6C8C" w14:textId="77777777" w:rsidR="00184881" w:rsidRDefault="00000000">
            <w:pPr>
              <w:pStyle w:val="TableContents"/>
            </w:pPr>
            <w:r>
              <w:rPr>
                <w:noProof/>
              </w:rPr>
              <w:drawing>
                <wp:anchor distT="0" distB="0" distL="0" distR="0" simplePos="0" relativeHeight="251536384" behindDoc="0" locked="0" layoutInCell="1" allowOverlap="1" wp14:anchorId="0DE1FC64" wp14:editId="319C312A">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184881" w14:paraId="231D892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C4BDE74" w14:textId="77777777" w:rsidR="00184881" w:rsidRDefault="00000000">
            <w:pPr>
              <w:pStyle w:val="TableContents"/>
              <w:jc w:val="right"/>
            </w:pPr>
            <w:r>
              <w:t>Schaalniveau 15-16</w:t>
            </w:r>
          </w:p>
          <w:p w14:paraId="05A1F59D"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84A0C" w14:textId="77777777" w:rsidR="00184881" w:rsidRDefault="00000000">
            <w:pPr>
              <w:pStyle w:val="TableContents"/>
            </w:pPr>
            <w:r>
              <w:rPr>
                <w:noProof/>
              </w:rPr>
              <w:drawing>
                <wp:anchor distT="0" distB="0" distL="0" distR="0" simplePos="0" relativeHeight="251821056" behindDoc="0" locked="0" layoutInCell="1" allowOverlap="1" wp14:anchorId="5016F1DF" wp14:editId="1B49DB25">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3F243C85" w14:textId="77777777" w:rsidR="00184881" w:rsidRDefault="00000000" w:rsidP="002003B8">
      <w:pPr>
        <w:pStyle w:val="Kop2"/>
      </w:pPr>
      <w:bookmarkStart w:id="92" w:name="_Toc51750193"/>
      <w:bookmarkStart w:id="93" w:name="_Toc178598347"/>
      <w:r>
        <w:t>Riool onder over- of onderdruk</w:t>
      </w:r>
      <w:bookmarkEnd w:id="92"/>
      <w:bookmarkEnd w:id="93"/>
    </w:p>
    <w:p w14:paraId="6C32847E" w14:textId="77777777" w:rsidR="00184881" w:rsidRDefault="00000000" w:rsidP="002003B8">
      <w:pPr>
        <w:pStyle w:val="Kop3"/>
      </w:pPr>
      <w:bookmarkStart w:id="94" w:name="__RefHeading___Toc4488_4117045737"/>
      <w:bookmarkEnd w:id="94"/>
      <w:r>
        <w:t>Regel</w:t>
      </w:r>
    </w:p>
    <w:p w14:paraId="6911CF3B" w14:textId="77777777" w:rsidR="00184881" w:rsidRDefault="00000000">
      <w:pPr>
        <w:pStyle w:val="Plattetekst1"/>
      </w:pPr>
      <w:r>
        <w:t>Het objecttype Riool onder over- of onderdrukomvat leidingen die behoren tot het UtilityNetwork met een IMKL-thema “rioolOnderOverOfOnderdruk” en wordt gevisualiseerd als lijnobject met de volgende eigenschappen:</w:t>
      </w:r>
    </w:p>
    <w:p w14:paraId="6B47F534" w14:textId="77777777" w:rsidR="00184881" w:rsidRDefault="00000000">
      <w:pPr>
        <w:pStyle w:val="Plattetekst1"/>
        <w:numPr>
          <w:ilvl w:val="0"/>
          <w:numId w:val="10"/>
        </w:numPr>
      </w:pPr>
      <w:r>
        <w:t>Kleur: #800080</w:t>
      </w:r>
    </w:p>
    <w:p w14:paraId="4296C5E0" w14:textId="77777777" w:rsidR="00184881" w:rsidRDefault="00000000">
      <w:pPr>
        <w:pStyle w:val="Plattetekst1"/>
        <w:numPr>
          <w:ilvl w:val="0"/>
          <w:numId w:val="10"/>
        </w:numPr>
      </w:pPr>
      <w:r>
        <w:lastRenderedPageBreak/>
        <w:t>Vorm:</w:t>
      </w:r>
    </w:p>
    <w:p w14:paraId="2D31F120" w14:textId="77777777" w:rsidR="00184881" w:rsidRDefault="00000000">
      <w:pPr>
        <w:pStyle w:val="Plattetekst1"/>
        <w:numPr>
          <w:ilvl w:val="1"/>
          <w:numId w:val="10"/>
        </w:numPr>
      </w:pPr>
      <w:r>
        <w:t>Geprojecteerd: 4px doorgetrokken, 16px onderbroken</w:t>
      </w:r>
    </w:p>
    <w:p w14:paraId="6FFC2ECA" w14:textId="77777777" w:rsidR="00184881" w:rsidRDefault="00000000">
      <w:pPr>
        <w:pStyle w:val="Plattetekst1"/>
        <w:numPr>
          <w:ilvl w:val="1"/>
          <w:numId w:val="10"/>
        </w:numPr>
      </w:pPr>
      <w:r>
        <w:t>In gebruik: doorgetrokken lijn</w:t>
      </w:r>
    </w:p>
    <w:p w14:paraId="389BF73D" w14:textId="77777777" w:rsidR="00184881" w:rsidRDefault="00000000">
      <w:pPr>
        <w:pStyle w:val="Plattetekst1"/>
        <w:numPr>
          <w:ilvl w:val="1"/>
          <w:numId w:val="10"/>
        </w:numPr>
      </w:pPr>
      <w:r>
        <w:t>Buiten gebruik: 40px doorgetrokken, 12px onderbroken, 8px doorgetrokken, 12px onderbroken</w:t>
      </w:r>
    </w:p>
    <w:p w14:paraId="5268C2BD" w14:textId="77777777" w:rsidR="00184881" w:rsidRDefault="00000000">
      <w:pPr>
        <w:pStyle w:val="Plattetekst1"/>
        <w:numPr>
          <w:ilvl w:val="1"/>
          <w:numId w:val="10"/>
        </w:numPr>
      </w:pPr>
      <w:r>
        <w:t>Fictief ingetekend: de letter “V” in het lettertype Liberation Sans in fontgrootte 20 wordt om de 25 pixel op de lijn getekend voor Schaalniveau 15 – 16</w:t>
      </w:r>
    </w:p>
    <w:p w14:paraId="1803B5DD" w14:textId="77777777" w:rsidR="00184881" w:rsidRDefault="00000000">
      <w:pPr>
        <w:pStyle w:val="Plattetekst1"/>
        <w:numPr>
          <w:ilvl w:val="0"/>
          <w:numId w:val="10"/>
        </w:numPr>
      </w:pPr>
      <w:r>
        <w:t>Grootte (lijndikte):</w:t>
      </w:r>
    </w:p>
    <w:p w14:paraId="616493A9" w14:textId="77777777" w:rsidR="00184881" w:rsidRDefault="00000000">
      <w:pPr>
        <w:pStyle w:val="Plattetekst1"/>
        <w:numPr>
          <w:ilvl w:val="1"/>
          <w:numId w:val="10"/>
        </w:numPr>
      </w:pPr>
      <w:r>
        <w:t>1 px voor Schaalniveau 5 – 10</w:t>
      </w:r>
    </w:p>
    <w:p w14:paraId="6A8192F5" w14:textId="77777777" w:rsidR="00184881" w:rsidRDefault="00000000">
      <w:pPr>
        <w:pStyle w:val="Plattetekst1"/>
        <w:numPr>
          <w:ilvl w:val="1"/>
          <w:numId w:val="10"/>
        </w:numPr>
      </w:pPr>
      <w:r>
        <w:t>2 px voor Schaalniveau 11 – 14</w:t>
      </w:r>
    </w:p>
    <w:p w14:paraId="07EFB5AC" w14:textId="77777777" w:rsidR="00184881" w:rsidRDefault="00000000">
      <w:pPr>
        <w:pStyle w:val="Plattetekst1"/>
        <w:numPr>
          <w:ilvl w:val="1"/>
          <w:numId w:val="10"/>
        </w:numPr>
      </w:pPr>
      <w:r>
        <w:t>4 px voor Schaalniveau 15 – 16</w:t>
      </w:r>
    </w:p>
    <w:p w14:paraId="121933D8" w14:textId="77777777" w:rsidR="00184881" w:rsidRDefault="00000000">
      <w:pPr>
        <w:pStyle w:val="Plattetekst1"/>
        <w:numPr>
          <w:ilvl w:val="0"/>
          <w:numId w:val="10"/>
        </w:numPr>
      </w:pPr>
      <w:r>
        <w:t>Transparantie: 0 %</w:t>
      </w:r>
    </w:p>
    <w:p w14:paraId="6BE6AD53" w14:textId="77777777" w:rsidR="00184881" w:rsidRDefault="00000000" w:rsidP="002003B8">
      <w:pPr>
        <w:pStyle w:val="Kop3"/>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73E4FC00"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B942A6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E2BCF4B"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1BC3F3A"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DD2326B" w14:textId="77777777" w:rsidR="00184881" w:rsidRDefault="00000000">
            <w:pPr>
              <w:pStyle w:val="TableContents"/>
              <w:jc w:val="center"/>
            </w:pPr>
            <w:r>
              <w:rPr>
                <w:rFonts w:eastAsia="Lucida Sans Unicode" w:cs="Tahoma"/>
                <w:b/>
                <w:bCs/>
                <w:iCs/>
                <w:color w:val="FFFFFF"/>
                <w:szCs w:val="20"/>
              </w:rPr>
              <w:t>Buiten gebruik</w:t>
            </w:r>
          </w:p>
        </w:tc>
      </w:tr>
      <w:tr w:rsidR="00184881" w14:paraId="6C938A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2A487A2"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F42099" w14:textId="77777777" w:rsidR="00184881" w:rsidRDefault="00000000">
            <w:pPr>
              <w:pStyle w:val="TableContents"/>
            </w:pPr>
            <w:r>
              <w:rPr>
                <w:noProof/>
              </w:rPr>
              <w:drawing>
                <wp:anchor distT="0" distB="0" distL="0" distR="0" simplePos="0" relativeHeight="251539456" behindDoc="0" locked="0" layoutInCell="1" allowOverlap="1" wp14:anchorId="7B68D9D4" wp14:editId="00798D7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184881" w14:paraId="3F73625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326502D"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DEBFDE" w14:textId="77777777" w:rsidR="00184881" w:rsidRDefault="00000000">
            <w:pPr>
              <w:pStyle w:val="TableContents"/>
            </w:pPr>
            <w:r>
              <w:rPr>
                <w:noProof/>
              </w:rPr>
              <w:drawing>
                <wp:anchor distT="0" distB="0" distL="0" distR="0" simplePos="0" relativeHeight="251542528" behindDoc="0" locked="0" layoutInCell="1" allowOverlap="1" wp14:anchorId="52357E13" wp14:editId="6932894D">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184881" w14:paraId="0A9D16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8F9FE2"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F56E81" w14:textId="77777777" w:rsidR="00184881" w:rsidRDefault="00000000">
            <w:pPr>
              <w:pStyle w:val="TableContents"/>
            </w:pPr>
            <w:r>
              <w:rPr>
                <w:noProof/>
              </w:rPr>
              <w:drawing>
                <wp:anchor distT="0" distB="0" distL="0" distR="0" simplePos="0" relativeHeight="251545600" behindDoc="0" locked="0" layoutInCell="1" allowOverlap="1" wp14:anchorId="52CA3194" wp14:editId="31DCD61B">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184881" w14:paraId="7D665FA5"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77C573F" w14:textId="77777777" w:rsidR="00184881" w:rsidRDefault="00000000">
            <w:pPr>
              <w:pStyle w:val="TableContents"/>
              <w:jc w:val="right"/>
            </w:pPr>
            <w:r>
              <w:t>Schaalniveau 15-16</w:t>
            </w:r>
          </w:p>
          <w:p w14:paraId="082BE8A7"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88FD34" w14:textId="77777777" w:rsidR="00184881" w:rsidRDefault="00000000">
            <w:pPr>
              <w:pStyle w:val="TableContents"/>
            </w:pPr>
            <w:r>
              <w:rPr>
                <w:noProof/>
              </w:rPr>
              <w:drawing>
                <wp:anchor distT="0" distB="0" distL="0" distR="0" simplePos="0" relativeHeight="251824128" behindDoc="0" locked="0" layoutInCell="1" allowOverlap="1" wp14:anchorId="000E8D66" wp14:editId="49532F63">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5B704024" w14:textId="77777777" w:rsidR="00184881" w:rsidRDefault="00000000" w:rsidP="002003B8">
      <w:pPr>
        <w:pStyle w:val="Kop2"/>
      </w:pPr>
      <w:bookmarkStart w:id="96" w:name="_Toc51750194"/>
      <w:bookmarkStart w:id="97" w:name="_Toc42596101"/>
      <w:bookmarkStart w:id="98" w:name="_Toc178598348"/>
      <w:r>
        <w:t>Warmte</w:t>
      </w:r>
      <w:bookmarkEnd w:id="96"/>
      <w:bookmarkEnd w:id="97"/>
      <w:bookmarkEnd w:id="98"/>
    </w:p>
    <w:p w14:paraId="7C598103" w14:textId="77777777" w:rsidR="00184881" w:rsidRDefault="00000000" w:rsidP="002003B8">
      <w:pPr>
        <w:pStyle w:val="Kop3"/>
      </w:pPr>
      <w:bookmarkStart w:id="99" w:name="__RefHeading___Toc4492_4117045737"/>
      <w:bookmarkEnd w:id="99"/>
      <w:r>
        <w:t>Regel</w:t>
      </w:r>
    </w:p>
    <w:p w14:paraId="10B74B6D" w14:textId="77777777" w:rsidR="00184881" w:rsidRDefault="00000000">
      <w:pPr>
        <w:pStyle w:val="Plattetekst1"/>
      </w:pPr>
      <w:r>
        <w:t>Het objecttype Warmte omvat leidingen die behoren tot het UtilityNetwork met een IMKL-thema “warmte” en wordt gevisualiseerd als lijnobject met de volgende eigenschappen:</w:t>
      </w:r>
    </w:p>
    <w:p w14:paraId="62D54779" w14:textId="77777777" w:rsidR="00184881" w:rsidRDefault="00000000">
      <w:pPr>
        <w:pStyle w:val="Plattetekst1"/>
        <w:numPr>
          <w:ilvl w:val="0"/>
          <w:numId w:val="10"/>
        </w:numPr>
      </w:pPr>
      <w:r>
        <w:t>Kleur: #008080</w:t>
      </w:r>
    </w:p>
    <w:p w14:paraId="2B23D39C" w14:textId="77777777" w:rsidR="00184881" w:rsidRDefault="00000000">
      <w:pPr>
        <w:pStyle w:val="Plattetekst1"/>
        <w:numPr>
          <w:ilvl w:val="0"/>
          <w:numId w:val="10"/>
        </w:numPr>
      </w:pPr>
      <w:r>
        <w:t>Vorm:</w:t>
      </w:r>
    </w:p>
    <w:p w14:paraId="1879DBAB" w14:textId="77777777" w:rsidR="00184881" w:rsidRDefault="00000000">
      <w:pPr>
        <w:pStyle w:val="Plattetekst1"/>
        <w:numPr>
          <w:ilvl w:val="1"/>
          <w:numId w:val="10"/>
        </w:numPr>
      </w:pPr>
      <w:r>
        <w:t>Geprojecteerd: 4px doorgetrokken, 16px onderbroken</w:t>
      </w:r>
    </w:p>
    <w:p w14:paraId="15ECFA5A" w14:textId="77777777" w:rsidR="00184881" w:rsidRDefault="00000000">
      <w:pPr>
        <w:pStyle w:val="Plattetekst1"/>
        <w:numPr>
          <w:ilvl w:val="1"/>
          <w:numId w:val="10"/>
        </w:numPr>
      </w:pPr>
      <w:r>
        <w:t>In gebruik: doorgetrokken lijn</w:t>
      </w:r>
    </w:p>
    <w:p w14:paraId="3F4D1042" w14:textId="77777777" w:rsidR="00184881" w:rsidRDefault="00000000">
      <w:pPr>
        <w:pStyle w:val="Plattetekst1"/>
        <w:numPr>
          <w:ilvl w:val="1"/>
          <w:numId w:val="10"/>
        </w:numPr>
      </w:pPr>
      <w:r>
        <w:t>Buiten gebruik: 40px doorgetrokken, 12px onderbroken, 8px doorgetrokken, 12px onderbroken</w:t>
      </w:r>
    </w:p>
    <w:p w14:paraId="0A758B59" w14:textId="77777777" w:rsidR="00184881" w:rsidRDefault="00000000">
      <w:pPr>
        <w:pStyle w:val="Plattetekst1"/>
        <w:numPr>
          <w:ilvl w:val="1"/>
          <w:numId w:val="10"/>
        </w:numPr>
      </w:pPr>
      <w:r>
        <w:t>Fictief ingetekend: de letter “V” in het lettertype Liberation Sans in fontgrootte 20 wordt om de 25 pixel op de lijn getekend voor Schaalniveau 15 – 16</w:t>
      </w:r>
    </w:p>
    <w:p w14:paraId="5A6F80DD" w14:textId="77777777" w:rsidR="00184881" w:rsidRDefault="00000000">
      <w:pPr>
        <w:pStyle w:val="Plattetekst1"/>
        <w:numPr>
          <w:ilvl w:val="0"/>
          <w:numId w:val="10"/>
        </w:numPr>
      </w:pPr>
      <w:r>
        <w:lastRenderedPageBreak/>
        <w:t>Grootte (lijndikte):</w:t>
      </w:r>
    </w:p>
    <w:p w14:paraId="02AF8C95" w14:textId="77777777" w:rsidR="00184881" w:rsidRDefault="00000000">
      <w:pPr>
        <w:pStyle w:val="Plattetekst1"/>
        <w:numPr>
          <w:ilvl w:val="1"/>
          <w:numId w:val="10"/>
        </w:numPr>
      </w:pPr>
      <w:r>
        <w:t>1 px voor Schaalniveau 5 – 10</w:t>
      </w:r>
    </w:p>
    <w:p w14:paraId="23B0F1FE" w14:textId="77777777" w:rsidR="00184881" w:rsidRDefault="00000000">
      <w:pPr>
        <w:pStyle w:val="Plattetekst1"/>
        <w:numPr>
          <w:ilvl w:val="1"/>
          <w:numId w:val="10"/>
        </w:numPr>
      </w:pPr>
      <w:r>
        <w:t>2 px voor Schaalniveau 11 – 14</w:t>
      </w:r>
    </w:p>
    <w:p w14:paraId="56406A27" w14:textId="77777777" w:rsidR="00184881" w:rsidRDefault="00000000">
      <w:pPr>
        <w:pStyle w:val="Plattetekst1"/>
        <w:numPr>
          <w:ilvl w:val="1"/>
          <w:numId w:val="10"/>
        </w:numPr>
      </w:pPr>
      <w:r>
        <w:t>4 px voor Schaalniveau 15 – 16</w:t>
      </w:r>
    </w:p>
    <w:p w14:paraId="00353296" w14:textId="77777777" w:rsidR="00184881" w:rsidRDefault="00000000">
      <w:pPr>
        <w:pStyle w:val="Plattetekst1"/>
        <w:numPr>
          <w:ilvl w:val="0"/>
          <w:numId w:val="10"/>
        </w:numPr>
      </w:pPr>
      <w:r>
        <w:t>Transparantie: 0 %</w:t>
      </w:r>
    </w:p>
    <w:p w14:paraId="13E264DC" w14:textId="77777777" w:rsidR="00184881" w:rsidRDefault="00000000" w:rsidP="002003B8">
      <w:pPr>
        <w:pStyle w:val="Kop3"/>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9C126D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F440085"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ED4EA28"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6927C58A"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35D22423" w14:textId="77777777" w:rsidR="00184881" w:rsidRDefault="00000000">
            <w:pPr>
              <w:pStyle w:val="TableContents"/>
              <w:jc w:val="center"/>
            </w:pPr>
            <w:r>
              <w:rPr>
                <w:rFonts w:eastAsia="Lucida Sans Unicode" w:cs="Tahoma"/>
                <w:b/>
                <w:bCs/>
                <w:iCs/>
                <w:color w:val="FFFFFF"/>
                <w:szCs w:val="20"/>
              </w:rPr>
              <w:t>Buiten gebruik</w:t>
            </w:r>
          </w:p>
        </w:tc>
      </w:tr>
      <w:tr w:rsidR="00184881" w14:paraId="68243AF6"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1FC9F1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6FEEAD" w14:textId="77777777" w:rsidR="00184881" w:rsidRDefault="00000000">
            <w:pPr>
              <w:pStyle w:val="TableContents"/>
            </w:pPr>
            <w:r>
              <w:rPr>
                <w:noProof/>
              </w:rPr>
              <w:drawing>
                <wp:anchor distT="0" distB="0" distL="0" distR="0" simplePos="0" relativeHeight="251548672" behindDoc="0" locked="0" layoutInCell="1" allowOverlap="1" wp14:anchorId="174DBEB0" wp14:editId="1C991F43">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184881" w14:paraId="2780B66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0F6E095"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129F94" w14:textId="77777777" w:rsidR="00184881" w:rsidRDefault="00000000">
            <w:pPr>
              <w:pStyle w:val="TableContents"/>
            </w:pPr>
            <w:r>
              <w:rPr>
                <w:noProof/>
              </w:rPr>
              <w:drawing>
                <wp:anchor distT="0" distB="0" distL="0" distR="0" simplePos="0" relativeHeight="251551744" behindDoc="0" locked="0" layoutInCell="1" allowOverlap="1" wp14:anchorId="3950FF18" wp14:editId="73570692">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184881" w14:paraId="013EB1E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FE150E7"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96118" w14:textId="77777777" w:rsidR="00184881" w:rsidRDefault="00000000">
            <w:pPr>
              <w:pStyle w:val="TableContents"/>
            </w:pPr>
            <w:r>
              <w:rPr>
                <w:noProof/>
              </w:rPr>
              <w:drawing>
                <wp:anchor distT="0" distB="0" distL="0" distR="0" simplePos="0" relativeHeight="251554816" behindDoc="0" locked="0" layoutInCell="1" allowOverlap="1" wp14:anchorId="6CA3FA7C" wp14:editId="69CD532B">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184881" w14:paraId="4DB60C1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D3AEE9C" w14:textId="77777777" w:rsidR="00184881" w:rsidRDefault="00000000">
            <w:pPr>
              <w:pStyle w:val="TableContents"/>
              <w:jc w:val="right"/>
            </w:pPr>
            <w:r>
              <w:t>Schaalniveau 15-16</w:t>
            </w:r>
          </w:p>
          <w:p w14:paraId="38E0C9C3"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A92325" w14:textId="77777777" w:rsidR="00184881" w:rsidRDefault="00000000">
            <w:pPr>
              <w:pStyle w:val="TableContents"/>
            </w:pPr>
            <w:r>
              <w:rPr>
                <w:noProof/>
              </w:rPr>
              <w:drawing>
                <wp:anchor distT="0" distB="0" distL="0" distR="0" simplePos="0" relativeHeight="251827200" behindDoc="0" locked="0" layoutInCell="1" allowOverlap="1" wp14:anchorId="04FC76A9" wp14:editId="6460E34B">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5BFAE3C3" w14:textId="77777777" w:rsidR="00184881" w:rsidRDefault="00000000" w:rsidP="002003B8">
      <w:pPr>
        <w:pStyle w:val="Kop2"/>
      </w:pPr>
      <w:bookmarkStart w:id="101" w:name="_Toc51750195"/>
      <w:bookmarkStart w:id="102" w:name="_Toc42596102"/>
      <w:bookmarkStart w:id="103" w:name="_Toc178598349"/>
      <w:r>
        <w:t>Water</w:t>
      </w:r>
      <w:bookmarkEnd w:id="101"/>
      <w:bookmarkEnd w:id="102"/>
      <w:bookmarkEnd w:id="103"/>
    </w:p>
    <w:p w14:paraId="43009106" w14:textId="77777777" w:rsidR="00184881" w:rsidRDefault="00000000" w:rsidP="002003B8">
      <w:pPr>
        <w:pStyle w:val="Kop3"/>
      </w:pPr>
      <w:bookmarkStart w:id="104" w:name="__RefHeading___Toc4496_4117045737"/>
      <w:bookmarkEnd w:id="104"/>
      <w:r>
        <w:t>Regel</w:t>
      </w:r>
    </w:p>
    <w:p w14:paraId="07C85D36" w14:textId="77777777" w:rsidR="00184881" w:rsidRDefault="00000000">
      <w:pPr>
        <w:pStyle w:val="Plattetekst1"/>
      </w:pPr>
      <w:r>
        <w:t>Het objecttype Water omvat leidingen die behoren tot het UtilityNetwork met een IMKL-thema “water” en wordt gevisualiseerd als lijnobject met de volgende eigenschappen:</w:t>
      </w:r>
    </w:p>
    <w:p w14:paraId="2CACA5C7" w14:textId="77777777" w:rsidR="00184881" w:rsidRDefault="00000000">
      <w:pPr>
        <w:pStyle w:val="Plattetekst1"/>
        <w:numPr>
          <w:ilvl w:val="0"/>
          <w:numId w:val="10"/>
        </w:numPr>
      </w:pPr>
      <w:r>
        <w:t>Kleur: #0000ff</w:t>
      </w:r>
    </w:p>
    <w:p w14:paraId="76608FDE" w14:textId="77777777" w:rsidR="00184881" w:rsidRDefault="00000000">
      <w:pPr>
        <w:pStyle w:val="Plattetekst1"/>
        <w:numPr>
          <w:ilvl w:val="0"/>
          <w:numId w:val="10"/>
        </w:numPr>
      </w:pPr>
      <w:r>
        <w:t>Vorm:</w:t>
      </w:r>
    </w:p>
    <w:p w14:paraId="717C29E9" w14:textId="77777777" w:rsidR="00184881" w:rsidRDefault="00000000">
      <w:pPr>
        <w:pStyle w:val="Plattetekst1"/>
        <w:numPr>
          <w:ilvl w:val="1"/>
          <w:numId w:val="10"/>
        </w:numPr>
      </w:pPr>
      <w:r>
        <w:t>Geprojecteerd: 4px doorgetrokken, 16px onderbroken</w:t>
      </w:r>
    </w:p>
    <w:p w14:paraId="4360CFFF" w14:textId="77777777" w:rsidR="00184881" w:rsidRDefault="00000000">
      <w:pPr>
        <w:pStyle w:val="Plattetekst1"/>
        <w:numPr>
          <w:ilvl w:val="1"/>
          <w:numId w:val="10"/>
        </w:numPr>
      </w:pPr>
      <w:r>
        <w:t>In gebruik: doorgetrokken lijn</w:t>
      </w:r>
    </w:p>
    <w:p w14:paraId="74184951" w14:textId="77777777" w:rsidR="00184881" w:rsidRDefault="00000000">
      <w:pPr>
        <w:pStyle w:val="Plattetekst1"/>
        <w:numPr>
          <w:ilvl w:val="1"/>
          <w:numId w:val="10"/>
        </w:numPr>
      </w:pPr>
      <w:r>
        <w:t>Buiten gebruik: 40px doorgetrokken, 12px onderbroken, 8px doorgetrokken, 12px onderbroken</w:t>
      </w:r>
    </w:p>
    <w:p w14:paraId="62C1A6E7" w14:textId="77777777" w:rsidR="00184881" w:rsidRDefault="00000000">
      <w:pPr>
        <w:pStyle w:val="Plattetekst1"/>
        <w:numPr>
          <w:ilvl w:val="1"/>
          <w:numId w:val="10"/>
        </w:numPr>
      </w:pPr>
      <w:r>
        <w:t>Fictief ingetekend: de letter “V” in het lettertype Liberation Sans in fontgrootte 20 wordt om de 25 pixel op de lijn getekend voor Schaalniveau 15 – 16</w:t>
      </w:r>
    </w:p>
    <w:p w14:paraId="3A2CDD23" w14:textId="77777777" w:rsidR="00184881" w:rsidRDefault="00000000">
      <w:pPr>
        <w:pStyle w:val="Plattetekst1"/>
        <w:numPr>
          <w:ilvl w:val="0"/>
          <w:numId w:val="10"/>
        </w:numPr>
      </w:pPr>
      <w:r>
        <w:t>Grootte (lijndikte):</w:t>
      </w:r>
    </w:p>
    <w:p w14:paraId="662C4CCC" w14:textId="77777777" w:rsidR="00184881" w:rsidRDefault="00000000">
      <w:pPr>
        <w:pStyle w:val="Plattetekst1"/>
        <w:numPr>
          <w:ilvl w:val="1"/>
          <w:numId w:val="10"/>
        </w:numPr>
      </w:pPr>
      <w:r>
        <w:t>1 px voor Schaalniveau 5 – 10</w:t>
      </w:r>
    </w:p>
    <w:p w14:paraId="4C8B1A15" w14:textId="77777777" w:rsidR="00184881" w:rsidRDefault="00000000">
      <w:pPr>
        <w:pStyle w:val="Plattetekst1"/>
        <w:numPr>
          <w:ilvl w:val="1"/>
          <w:numId w:val="10"/>
        </w:numPr>
      </w:pPr>
      <w:r>
        <w:t>2 px voor Schaalniveau 11 – 14</w:t>
      </w:r>
    </w:p>
    <w:p w14:paraId="0F7467A8" w14:textId="77777777" w:rsidR="00184881" w:rsidRDefault="00000000">
      <w:pPr>
        <w:pStyle w:val="Plattetekst1"/>
        <w:numPr>
          <w:ilvl w:val="1"/>
          <w:numId w:val="10"/>
        </w:numPr>
      </w:pPr>
      <w:r>
        <w:t>4 px voor Schaalniveau 15 – 16</w:t>
      </w:r>
    </w:p>
    <w:p w14:paraId="7FB94B34" w14:textId="77777777" w:rsidR="00184881" w:rsidRDefault="00000000">
      <w:pPr>
        <w:pStyle w:val="Plattetekst1"/>
        <w:numPr>
          <w:ilvl w:val="0"/>
          <w:numId w:val="10"/>
        </w:numPr>
      </w:pPr>
      <w:r>
        <w:t>Transparantie: 0 %</w:t>
      </w:r>
    </w:p>
    <w:p w14:paraId="02870C6B" w14:textId="77777777" w:rsidR="00184881" w:rsidRDefault="00000000" w:rsidP="002003B8">
      <w:pPr>
        <w:pStyle w:val="Kop3"/>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42EB27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1F42889"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EC3C412"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745CF24"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C28616E" w14:textId="77777777" w:rsidR="00184881" w:rsidRDefault="00000000">
            <w:pPr>
              <w:pStyle w:val="TableContents"/>
              <w:jc w:val="center"/>
            </w:pPr>
            <w:r>
              <w:rPr>
                <w:rFonts w:eastAsia="Lucida Sans Unicode" w:cs="Tahoma"/>
                <w:b/>
                <w:bCs/>
                <w:iCs/>
                <w:color w:val="FFFFFF"/>
                <w:szCs w:val="20"/>
              </w:rPr>
              <w:t>Buiten gebruik</w:t>
            </w:r>
          </w:p>
        </w:tc>
      </w:tr>
      <w:tr w:rsidR="00184881" w14:paraId="18629B4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E827D9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18E053" w14:textId="77777777" w:rsidR="00184881" w:rsidRDefault="00000000">
            <w:pPr>
              <w:pStyle w:val="TableContents"/>
            </w:pPr>
            <w:r>
              <w:rPr>
                <w:noProof/>
              </w:rPr>
              <w:drawing>
                <wp:anchor distT="0" distB="0" distL="0" distR="0" simplePos="0" relativeHeight="251557888" behindDoc="0" locked="0" layoutInCell="1" allowOverlap="1" wp14:anchorId="73FCB366" wp14:editId="407B3343">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184881" w14:paraId="62D595D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9ECE04C"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6578BC" w14:textId="77777777" w:rsidR="00184881" w:rsidRDefault="00000000">
            <w:pPr>
              <w:pStyle w:val="TableContents"/>
            </w:pPr>
            <w:r>
              <w:rPr>
                <w:noProof/>
              </w:rPr>
              <w:drawing>
                <wp:anchor distT="0" distB="0" distL="0" distR="0" simplePos="0" relativeHeight="251560960" behindDoc="0" locked="0" layoutInCell="1" allowOverlap="1" wp14:anchorId="516A57B2" wp14:editId="77B33701">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184881" w14:paraId="34A6E3C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6E164BE"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E2A37D" w14:textId="77777777" w:rsidR="00184881" w:rsidRDefault="00000000">
            <w:pPr>
              <w:pStyle w:val="TableContents"/>
            </w:pPr>
            <w:r>
              <w:rPr>
                <w:noProof/>
              </w:rPr>
              <w:drawing>
                <wp:anchor distT="0" distB="0" distL="0" distR="0" simplePos="0" relativeHeight="251564032" behindDoc="0" locked="0" layoutInCell="1" allowOverlap="1" wp14:anchorId="31521E6B" wp14:editId="3665CE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184881" w14:paraId="0543547C"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17D1C65" w14:textId="77777777" w:rsidR="00184881" w:rsidRDefault="00000000">
            <w:pPr>
              <w:pStyle w:val="TableContents"/>
              <w:jc w:val="right"/>
            </w:pPr>
            <w:r>
              <w:t>Schaalniveau 15-16</w:t>
            </w:r>
          </w:p>
          <w:p w14:paraId="37B6ECAA"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20268" w14:textId="77777777" w:rsidR="00184881" w:rsidRDefault="00000000">
            <w:pPr>
              <w:pStyle w:val="TableContents"/>
            </w:pPr>
            <w:r>
              <w:rPr>
                <w:noProof/>
              </w:rPr>
              <w:drawing>
                <wp:anchor distT="0" distB="0" distL="0" distR="0" simplePos="0" relativeHeight="251830272" behindDoc="0" locked="0" layoutInCell="1" allowOverlap="1" wp14:anchorId="7ABD752E" wp14:editId="51456CCE">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030CC08A" w14:textId="77777777" w:rsidR="00184881" w:rsidRDefault="00000000" w:rsidP="002003B8">
      <w:pPr>
        <w:pStyle w:val="Kop2"/>
      </w:pPr>
      <w:bookmarkStart w:id="106" w:name="_Toc51750196"/>
      <w:bookmarkStart w:id="107" w:name="_Toc42596103"/>
      <w:bookmarkStart w:id="108" w:name="_Toc178598350"/>
      <w:r>
        <w:t>Wees</w:t>
      </w:r>
      <w:bookmarkEnd w:id="106"/>
      <w:bookmarkEnd w:id="107"/>
      <w:bookmarkEnd w:id="108"/>
    </w:p>
    <w:p w14:paraId="1B43170C" w14:textId="77777777" w:rsidR="00184881" w:rsidRDefault="00000000" w:rsidP="002003B8">
      <w:pPr>
        <w:pStyle w:val="Kop3"/>
      </w:pPr>
      <w:bookmarkStart w:id="109" w:name="__RefHeading___Toc4500_4117045737"/>
      <w:bookmarkEnd w:id="109"/>
      <w:r>
        <w:t>Regel</w:t>
      </w:r>
    </w:p>
    <w:p w14:paraId="77D7E194" w14:textId="77777777" w:rsidR="00184881" w:rsidRDefault="00000000">
      <w:pPr>
        <w:pStyle w:val="Plattetekst1"/>
      </w:pPr>
      <w:r>
        <w:t>Het objecttype Wees omvat kabels en leidingen die behoren tot het UtilityNetwork met een IMKL-thema “wees” en wordt gevisualiseerd als lijnobject met de volgende eigenschappen:</w:t>
      </w:r>
    </w:p>
    <w:p w14:paraId="2FF5E0C7" w14:textId="77777777" w:rsidR="00184881" w:rsidRDefault="00000000">
      <w:pPr>
        <w:pStyle w:val="Plattetekst1"/>
        <w:numPr>
          <w:ilvl w:val="0"/>
          <w:numId w:val="10"/>
        </w:numPr>
      </w:pPr>
      <w:r>
        <w:t>Kleur: #918a6f</w:t>
      </w:r>
    </w:p>
    <w:p w14:paraId="06BD0F6F" w14:textId="77777777" w:rsidR="00184881" w:rsidRDefault="00000000">
      <w:pPr>
        <w:pStyle w:val="Plattetekst1"/>
        <w:numPr>
          <w:ilvl w:val="0"/>
          <w:numId w:val="10"/>
        </w:numPr>
      </w:pPr>
      <w:r>
        <w:t>Vorm:</w:t>
      </w:r>
    </w:p>
    <w:p w14:paraId="1E05C056" w14:textId="77777777" w:rsidR="00184881" w:rsidRDefault="00000000">
      <w:pPr>
        <w:pStyle w:val="Plattetekst1"/>
        <w:numPr>
          <w:ilvl w:val="1"/>
          <w:numId w:val="10"/>
        </w:numPr>
      </w:pPr>
      <w:r>
        <w:t>Geprojecteerd: 4px doorgetrokken, 16px onderbroken</w:t>
      </w:r>
    </w:p>
    <w:p w14:paraId="5DB060C2" w14:textId="77777777" w:rsidR="00184881" w:rsidRDefault="00000000">
      <w:pPr>
        <w:pStyle w:val="Plattetekst1"/>
        <w:numPr>
          <w:ilvl w:val="1"/>
          <w:numId w:val="10"/>
        </w:numPr>
      </w:pPr>
      <w:r>
        <w:t>In gebruik: doorgetrokken lijn</w:t>
      </w:r>
    </w:p>
    <w:p w14:paraId="527CD12F" w14:textId="77777777" w:rsidR="00184881" w:rsidRDefault="00000000">
      <w:pPr>
        <w:pStyle w:val="Plattetekst1"/>
        <w:numPr>
          <w:ilvl w:val="1"/>
          <w:numId w:val="10"/>
        </w:numPr>
      </w:pPr>
      <w:r>
        <w:t>Buiten gebruik: 40px doorgetrokken, 12px onderbroken, 8px doorgetrokken, 12px onderbroken</w:t>
      </w:r>
    </w:p>
    <w:p w14:paraId="1971E8B2" w14:textId="77777777" w:rsidR="00184881" w:rsidRDefault="00000000">
      <w:pPr>
        <w:pStyle w:val="Plattetekst1"/>
        <w:numPr>
          <w:ilvl w:val="1"/>
          <w:numId w:val="10"/>
        </w:numPr>
      </w:pPr>
      <w:r>
        <w:t>Fictief ingetekend: de letter “V” in het lettertype Liberation Sans in fontgrootte 20 wordt om de 25 pixel op de lijn getekend voor Schaalniveau 15 – 16</w:t>
      </w:r>
    </w:p>
    <w:p w14:paraId="41F8A85D" w14:textId="77777777" w:rsidR="00184881" w:rsidRDefault="00000000">
      <w:pPr>
        <w:pStyle w:val="Plattetekst1"/>
        <w:numPr>
          <w:ilvl w:val="0"/>
          <w:numId w:val="10"/>
        </w:numPr>
      </w:pPr>
      <w:r>
        <w:t>Grootte (lijndikte):</w:t>
      </w:r>
    </w:p>
    <w:p w14:paraId="7B5FDE5C" w14:textId="77777777" w:rsidR="00184881" w:rsidRDefault="00000000">
      <w:pPr>
        <w:pStyle w:val="Plattetekst1"/>
        <w:numPr>
          <w:ilvl w:val="1"/>
          <w:numId w:val="10"/>
        </w:numPr>
      </w:pPr>
      <w:r>
        <w:t>1 px voor Schaalniveau 5 – 10</w:t>
      </w:r>
    </w:p>
    <w:p w14:paraId="27E262D0" w14:textId="77777777" w:rsidR="00184881" w:rsidRDefault="00000000">
      <w:pPr>
        <w:pStyle w:val="Plattetekst1"/>
        <w:numPr>
          <w:ilvl w:val="1"/>
          <w:numId w:val="10"/>
        </w:numPr>
      </w:pPr>
      <w:r>
        <w:t>2 px voor Schaalniveau 11 – 14</w:t>
      </w:r>
    </w:p>
    <w:p w14:paraId="32F594EA" w14:textId="77777777" w:rsidR="00184881" w:rsidRDefault="00000000">
      <w:pPr>
        <w:pStyle w:val="Plattetekst1"/>
        <w:numPr>
          <w:ilvl w:val="1"/>
          <w:numId w:val="10"/>
        </w:numPr>
      </w:pPr>
      <w:r>
        <w:t>4 px voor Schaalniveau 15 – 16</w:t>
      </w:r>
    </w:p>
    <w:p w14:paraId="125E9633" w14:textId="77777777" w:rsidR="00184881" w:rsidRDefault="00000000">
      <w:pPr>
        <w:pStyle w:val="Plattetekst1"/>
        <w:numPr>
          <w:ilvl w:val="0"/>
          <w:numId w:val="10"/>
        </w:numPr>
      </w:pPr>
      <w:r>
        <w:t>Transparantie: 0 %</w:t>
      </w:r>
    </w:p>
    <w:p w14:paraId="51B4D70D" w14:textId="77777777" w:rsidR="00184881" w:rsidRDefault="00000000" w:rsidP="002003B8">
      <w:pPr>
        <w:pStyle w:val="Kop3"/>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7A34789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1AAF43A"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6681B21"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2E59475"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C7D33AE" w14:textId="77777777" w:rsidR="00184881" w:rsidRDefault="00000000">
            <w:pPr>
              <w:pStyle w:val="TableContents"/>
              <w:jc w:val="center"/>
            </w:pPr>
            <w:r>
              <w:rPr>
                <w:rFonts w:eastAsia="Lucida Sans Unicode" w:cs="Tahoma"/>
                <w:b/>
                <w:bCs/>
                <w:iCs/>
                <w:color w:val="FFFFFF"/>
                <w:szCs w:val="20"/>
              </w:rPr>
              <w:t>Buiten gebruik</w:t>
            </w:r>
          </w:p>
        </w:tc>
      </w:tr>
      <w:tr w:rsidR="00184881" w14:paraId="3FC6A418"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A044081"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2B7F7D" w14:textId="77777777" w:rsidR="00184881" w:rsidRDefault="00000000">
            <w:pPr>
              <w:pStyle w:val="TableContents"/>
            </w:pPr>
            <w:r>
              <w:rPr>
                <w:noProof/>
              </w:rPr>
              <w:drawing>
                <wp:anchor distT="0" distB="0" distL="0" distR="0" simplePos="0" relativeHeight="251704320" behindDoc="0" locked="0" layoutInCell="1" allowOverlap="1" wp14:anchorId="6F6C07DB" wp14:editId="1E76416A">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184881" w14:paraId="3A908E4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9203B6"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6A53288" w14:textId="77777777" w:rsidR="00184881" w:rsidRDefault="00000000">
            <w:pPr>
              <w:pStyle w:val="TableContents"/>
            </w:pPr>
            <w:r>
              <w:rPr>
                <w:noProof/>
              </w:rPr>
              <w:drawing>
                <wp:anchor distT="0" distB="0" distL="0" distR="0" simplePos="0" relativeHeight="251707392" behindDoc="0" locked="0" layoutInCell="1" allowOverlap="1" wp14:anchorId="39B845DE" wp14:editId="6D5D1EA0">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rsidR="00184881" w14:paraId="2EA786D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6B02CC3" w14:textId="77777777" w:rsidR="00184881"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B21A4B" w14:textId="77777777" w:rsidR="00184881" w:rsidRDefault="00000000">
            <w:pPr>
              <w:pStyle w:val="TableContents"/>
            </w:pPr>
            <w:r>
              <w:rPr>
                <w:noProof/>
              </w:rPr>
              <w:drawing>
                <wp:anchor distT="0" distB="0" distL="0" distR="0" simplePos="0" relativeHeight="251710464" behindDoc="0" locked="0" layoutInCell="1" allowOverlap="1" wp14:anchorId="286CDD2F" wp14:editId="736E0DB1">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0"/>
                          <a:stretch>
                            <a:fillRect/>
                          </a:stretch>
                        </pic:blipFill>
                        <pic:spPr bwMode="auto">
                          <a:xfrm>
                            <a:off x="0" y="0"/>
                            <a:ext cx="4545965" cy="142240"/>
                          </a:xfrm>
                          <a:prstGeom prst="rect">
                            <a:avLst/>
                          </a:prstGeom>
                        </pic:spPr>
                      </pic:pic>
                    </a:graphicData>
                  </a:graphic>
                </wp:anchor>
              </w:drawing>
            </w:r>
          </w:p>
        </w:tc>
      </w:tr>
      <w:tr w:rsidR="00184881" w14:paraId="162CB68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BECA68B" w14:textId="77777777" w:rsidR="00184881" w:rsidRDefault="00000000">
            <w:pPr>
              <w:pStyle w:val="TableContents"/>
              <w:jc w:val="right"/>
            </w:pPr>
            <w:r>
              <w:t>Schaalniveau 15-16</w:t>
            </w:r>
          </w:p>
          <w:p w14:paraId="70BE046D"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BCB306" w14:textId="77777777" w:rsidR="00184881" w:rsidRDefault="00000000">
            <w:pPr>
              <w:pStyle w:val="TableContents"/>
            </w:pPr>
            <w:r>
              <w:rPr>
                <w:noProof/>
              </w:rPr>
              <w:drawing>
                <wp:anchor distT="0" distB="0" distL="0" distR="0" simplePos="0" relativeHeight="251833344" behindDoc="0" locked="0" layoutInCell="1" allowOverlap="1" wp14:anchorId="6010334A" wp14:editId="688C7E9D">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4C6378F1" w14:textId="77777777" w:rsidR="00184881" w:rsidRDefault="00000000" w:rsidP="002003B8">
      <w:pPr>
        <w:pStyle w:val="Kop2"/>
      </w:pPr>
      <w:bookmarkStart w:id="111" w:name="_Toc51750197"/>
      <w:bookmarkStart w:id="112" w:name="_Toc42596104"/>
      <w:bookmarkStart w:id="113" w:name="_Toc178598351"/>
      <w:r>
        <w:t>Overig</w:t>
      </w:r>
      <w:bookmarkEnd w:id="111"/>
      <w:bookmarkEnd w:id="112"/>
      <w:bookmarkEnd w:id="113"/>
    </w:p>
    <w:p w14:paraId="1F2380DB" w14:textId="77777777" w:rsidR="00184881" w:rsidRDefault="00000000" w:rsidP="002003B8">
      <w:pPr>
        <w:pStyle w:val="Kop3"/>
      </w:pPr>
      <w:bookmarkStart w:id="114" w:name="__RefHeading___Toc4504_4117045737"/>
      <w:bookmarkEnd w:id="114"/>
      <w:r>
        <w:t>Regel</w:t>
      </w:r>
    </w:p>
    <w:p w14:paraId="30131A17" w14:textId="77777777" w:rsidR="00184881" w:rsidRDefault="00000000">
      <w:pPr>
        <w:pStyle w:val="Plattetekst1"/>
      </w:pPr>
      <w:r>
        <w:t>Het objecttype Overig omvat kabels en leidingen die behoren tot het UtilityNetwork met een IMKL-thema “overig” en wordt gevisualiseerd als lijnobject met de volgende eigenschappen:</w:t>
      </w:r>
    </w:p>
    <w:p w14:paraId="67DCB799" w14:textId="77777777" w:rsidR="00184881" w:rsidRDefault="00000000">
      <w:pPr>
        <w:pStyle w:val="Plattetekst1"/>
        <w:numPr>
          <w:ilvl w:val="0"/>
          <w:numId w:val="10"/>
        </w:numPr>
      </w:pPr>
      <w:r>
        <w:t>Kleur: #6f5c10</w:t>
      </w:r>
    </w:p>
    <w:p w14:paraId="197C6138" w14:textId="77777777" w:rsidR="00184881" w:rsidRDefault="00000000">
      <w:pPr>
        <w:pStyle w:val="Plattetekst1"/>
        <w:numPr>
          <w:ilvl w:val="0"/>
          <w:numId w:val="10"/>
        </w:numPr>
      </w:pPr>
      <w:r>
        <w:t>Vorm:</w:t>
      </w:r>
    </w:p>
    <w:p w14:paraId="53AA65C1" w14:textId="77777777" w:rsidR="00184881" w:rsidRDefault="00000000">
      <w:pPr>
        <w:pStyle w:val="Plattetekst1"/>
        <w:numPr>
          <w:ilvl w:val="1"/>
          <w:numId w:val="10"/>
        </w:numPr>
      </w:pPr>
      <w:r>
        <w:t>Geprojecteerd: 4px doorgetrokken, 16px onderbroken</w:t>
      </w:r>
    </w:p>
    <w:p w14:paraId="4B0E70BC" w14:textId="77777777" w:rsidR="00184881" w:rsidRDefault="00000000">
      <w:pPr>
        <w:pStyle w:val="Plattetekst1"/>
        <w:numPr>
          <w:ilvl w:val="1"/>
          <w:numId w:val="10"/>
        </w:numPr>
      </w:pPr>
      <w:r>
        <w:t>In gebruik: doorgetrokken lijn</w:t>
      </w:r>
    </w:p>
    <w:p w14:paraId="0407AB0D" w14:textId="77777777" w:rsidR="00184881" w:rsidRDefault="00000000">
      <w:pPr>
        <w:pStyle w:val="Plattetekst1"/>
        <w:numPr>
          <w:ilvl w:val="1"/>
          <w:numId w:val="10"/>
        </w:numPr>
      </w:pPr>
      <w:r>
        <w:t>Buiten gebruik: 40px doorgetrokken, 12px onderbroken, 8px doorgetrokken, 12px onderbroken</w:t>
      </w:r>
    </w:p>
    <w:p w14:paraId="3539C187" w14:textId="77777777" w:rsidR="00184881" w:rsidRDefault="00000000">
      <w:pPr>
        <w:pStyle w:val="Plattetekst1"/>
        <w:numPr>
          <w:ilvl w:val="1"/>
          <w:numId w:val="10"/>
        </w:numPr>
      </w:pPr>
      <w:r>
        <w:t>Fictief ingetekend: de letter “V” in het lettertype Liberation Sans in fontgrootte 20 wordt om de 25 pixel op de lijn getekend voor Schaalniveau 15 – 16</w:t>
      </w:r>
    </w:p>
    <w:p w14:paraId="03C22D8A" w14:textId="77777777" w:rsidR="00184881" w:rsidRDefault="00000000">
      <w:pPr>
        <w:pStyle w:val="Plattetekst1"/>
        <w:numPr>
          <w:ilvl w:val="0"/>
          <w:numId w:val="10"/>
        </w:numPr>
      </w:pPr>
      <w:r>
        <w:t>Grootte (lijndikte):</w:t>
      </w:r>
    </w:p>
    <w:p w14:paraId="4B59C446" w14:textId="77777777" w:rsidR="00184881" w:rsidRDefault="00000000">
      <w:pPr>
        <w:pStyle w:val="Plattetekst1"/>
        <w:numPr>
          <w:ilvl w:val="1"/>
          <w:numId w:val="10"/>
        </w:numPr>
      </w:pPr>
      <w:r>
        <w:t>1 px voor Schaalniveau 5 – 10</w:t>
      </w:r>
    </w:p>
    <w:p w14:paraId="4DCB93A9" w14:textId="77777777" w:rsidR="00184881" w:rsidRDefault="00000000">
      <w:pPr>
        <w:pStyle w:val="Plattetekst1"/>
        <w:numPr>
          <w:ilvl w:val="1"/>
          <w:numId w:val="10"/>
        </w:numPr>
      </w:pPr>
      <w:r>
        <w:t>2 px voor Schaalniveau 11 – 14</w:t>
      </w:r>
    </w:p>
    <w:p w14:paraId="15EC9942" w14:textId="77777777" w:rsidR="00184881" w:rsidRDefault="00000000">
      <w:pPr>
        <w:pStyle w:val="Plattetekst1"/>
        <w:numPr>
          <w:ilvl w:val="1"/>
          <w:numId w:val="10"/>
        </w:numPr>
      </w:pPr>
      <w:r>
        <w:t>4 px voor Schaalniveau 15 – 16</w:t>
      </w:r>
    </w:p>
    <w:p w14:paraId="30C02ACE" w14:textId="77777777" w:rsidR="00184881" w:rsidRDefault="00000000">
      <w:pPr>
        <w:pStyle w:val="Plattetekst1"/>
        <w:numPr>
          <w:ilvl w:val="0"/>
          <w:numId w:val="10"/>
        </w:numPr>
      </w:pPr>
      <w:r>
        <w:t>Transparantie: 0 %</w:t>
      </w:r>
    </w:p>
    <w:p w14:paraId="5736F2A8" w14:textId="77777777" w:rsidR="00184881" w:rsidRDefault="00000000" w:rsidP="002003B8">
      <w:pPr>
        <w:pStyle w:val="Kop3"/>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3BDEFF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207FE5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7B5D568"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5C8C36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1FE4C33" w14:textId="77777777" w:rsidR="00184881" w:rsidRDefault="00000000">
            <w:pPr>
              <w:pStyle w:val="TableContents"/>
              <w:jc w:val="center"/>
            </w:pPr>
            <w:r>
              <w:rPr>
                <w:rFonts w:eastAsia="Lucida Sans Unicode" w:cs="Tahoma"/>
                <w:b/>
                <w:bCs/>
                <w:iCs/>
                <w:color w:val="FFFFFF"/>
                <w:szCs w:val="20"/>
              </w:rPr>
              <w:t>Buiten gebruik</w:t>
            </w:r>
          </w:p>
        </w:tc>
      </w:tr>
      <w:tr w:rsidR="00184881" w14:paraId="263DDCA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8AB6306" w14:textId="77777777" w:rsidR="00184881"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028890" w14:textId="77777777" w:rsidR="00184881" w:rsidRDefault="00000000">
            <w:pPr>
              <w:pStyle w:val="TableContents"/>
            </w:pPr>
            <w:r>
              <w:rPr>
                <w:noProof/>
              </w:rPr>
              <w:drawing>
                <wp:anchor distT="0" distB="0" distL="0" distR="0" simplePos="0" relativeHeight="251713536" behindDoc="0" locked="0" layoutInCell="1" allowOverlap="1" wp14:anchorId="70E239FA" wp14:editId="31D73012">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184881" w14:paraId="59C5240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E477C97" w14:textId="77777777" w:rsidR="00184881"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378FD" w14:textId="77777777" w:rsidR="00184881" w:rsidRDefault="00000000">
            <w:pPr>
              <w:pStyle w:val="TableContents"/>
            </w:pPr>
            <w:r>
              <w:rPr>
                <w:noProof/>
              </w:rPr>
              <w:drawing>
                <wp:anchor distT="0" distB="0" distL="0" distR="0" simplePos="0" relativeHeight="251716608" behindDoc="0" locked="0" layoutInCell="1" allowOverlap="1" wp14:anchorId="275BECF2" wp14:editId="0C9DC18E">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184881" w14:paraId="502CEF9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B0306A3"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E2297F9" w14:textId="77777777" w:rsidR="00184881" w:rsidRDefault="00000000">
            <w:pPr>
              <w:pStyle w:val="TableContents"/>
            </w:pPr>
            <w:r>
              <w:rPr>
                <w:noProof/>
              </w:rPr>
              <w:drawing>
                <wp:anchor distT="0" distB="0" distL="0" distR="0" simplePos="0" relativeHeight="251719680" behindDoc="0" locked="0" layoutInCell="1" allowOverlap="1" wp14:anchorId="1B171C8F" wp14:editId="60AF67B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184881" w14:paraId="1F833CB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6EF6BC9" w14:textId="77777777" w:rsidR="00184881" w:rsidRDefault="00000000">
            <w:pPr>
              <w:pStyle w:val="TableContents"/>
              <w:jc w:val="right"/>
            </w:pPr>
            <w:r>
              <w:t>Schaalniveau 15-16</w:t>
            </w:r>
          </w:p>
          <w:p w14:paraId="0A06DD42" w14:textId="77777777" w:rsidR="00184881" w:rsidRDefault="00000000">
            <w:pPr>
              <w:pStyle w:val="TableContents"/>
              <w:jc w:val="right"/>
            </w:pPr>
            <w:r>
              <w:t>fictief ingetekend</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62DB48" w14:textId="77777777" w:rsidR="00184881" w:rsidRDefault="00000000">
            <w:pPr>
              <w:pStyle w:val="TableContents"/>
            </w:pPr>
            <w:r>
              <w:rPr>
                <w:noProof/>
              </w:rPr>
              <w:drawing>
                <wp:anchor distT="0" distB="0" distL="0" distR="0" simplePos="0" relativeHeight="251836416" behindDoc="0" locked="0" layoutInCell="1" allowOverlap="1" wp14:anchorId="442B12E0" wp14:editId="43800014">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08BDE180" w14:textId="77777777" w:rsidR="00184881" w:rsidRDefault="00000000" w:rsidP="002003B8">
      <w:pPr>
        <w:pStyle w:val="Kop2"/>
      </w:pPr>
      <w:bookmarkStart w:id="116" w:name="_Toc51750198"/>
      <w:bookmarkStart w:id="117" w:name="_Toc42596105"/>
      <w:bookmarkStart w:id="118" w:name="_Toc178598352"/>
      <w:r>
        <w:lastRenderedPageBreak/>
        <w:t>ExtraGeometrie</w:t>
      </w:r>
      <w:bookmarkEnd w:id="116"/>
      <w:bookmarkEnd w:id="117"/>
      <w:bookmarkEnd w:id="118"/>
    </w:p>
    <w:p w14:paraId="77809FDF" w14:textId="77777777" w:rsidR="00184881" w:rsidRDefault="00000000" w:rsidP="002003B8">
      <w:pPr>
        <w:pStyle w:val="Kop3"/>
      </w:pPr>
      <w:bookmarkStart w:id="119" w:name="__RefHeading___Toc4508_4117045737"/>
      <w:bookmarkEnd w:id="119"/>
      <w:r>
        <w:t>Regel</w:t>
      </w:r>
    </w:p>
    <w:p w14:paraId="1C822CF1" w14:textId="77777777" w:rsidR="00184881" w:rsidRDefault="00000000">
      <w:pPr>
        <w:pStyle w:val="Plattetekst1"/>
      </w:pPr>
      <w:r>
        <w:t>Het objecttype ExtraGeometrie omvat extra geometrie bij standaard kabels en leidingen. Indien het object een vlakgeometrie heeft, wordt zij gevisualiseerd als vlaksymbool met de volgende (combinatie van) eigenschappen:</w:t>
      </w:r>
    </w:p>
    <w:p w14:paraId="4902E800" w14:textId="77777777" w:rsidR="00184881" w:rsidRDefault="00000000">
      <w:pPr>
        <w:pStyle w:val="Plattetekst1"/>
        <w:numPr>
          <w:ilvl w:val="0"/>
          <w:numId w:val="12"/>
        </w:numPr>
      </w:pPr>
      <w:r>
        <w:t>Kleur:</w:t>
      </w:r>
    </w:p>
    <w:p w14:paraId="0F8B28A9" w14:textId="77777777" w:rsidR="00184881" w:rsidRDefault="00000000">
      <w:pPr>
        <w:pStyle w:val="Plattetekst1"/>
        <w:numPr>
          <w:ilvl w:val="1"/>
          <w:numId w:val="12"/>
        </w:numPr>
      </w:pPr>
      <w:r>
        <w:t>Lijn (omtrek van het vlaksymbool): overeenkomstig het “thema” van het nutsvoorzieningennet waarin het gebruikt wordt.</w:t>
      </w:r>
    </w:p>
    <w:p w14:paraId="68A39B02" w14:textId="77777777" w:rsidR="00184881" w:rsidRDefault="00000000">
      <w:pPr>
        <w:pStyle w:val="Plattetekst1"/>
        <w:numPr>
          <w:ilvl w:val="1"/>
          <w:numId w:val="12"/>
        </w:numPr>
      </w:pPr>
      <w:r>
        <w:t>Vlak: overeenkomstig het “thema” van het nutsvoorzieningennet waarin het gebruikt wordt</w:t>
      </w:r>
    </w:p>
    <w:p w14:paraId="677E7DBB" w14:textId="77777777" w:rsidR="00184881" w:rsidRDefault="00000000">
      <w:pPr>
        <w:pStyle w:val="Plattetekst1"/>
        <w:numPr>
          <w:ilvl w:val="0"/>
          <w:numId w:val="12"/>
        </w:numPr>
      </w:pPr>
      <w:r>
        <w:t>Vorm:</w:t>
      </w:r>
    </w:p>
    <w:p w14:paraId="7AAA5F3F" w14:textId="77777777" w:rsidR="00184881" w:rsidRDefault="00000000">
      <w:pPr>
        <w:pStyle w:val="Plattetekst1"/>
        <w:numPr>
          <w:ilvl w:val="1"/>
          <w:numId w:val="12"/>
        </w:numPr>
      </w:pPr>
      <w:r>
        <w:t>Lijn (omtrek van het vlaksymbool)</w:t>
      </w:r>
    </w:p>
    <w:p w14:paraId="7514FECD" w14:textId="77777777" w:rsidR="00184881" w:rsidRDefault="00000000">
      <w:pPr>
        <w:pStyle w:val="Plattetekst1"/>
        <w:numPr>
          <w:ilvl w:val="2"/>
          <w:numId w:val="12"/>
        </w:numPr>
      </w:pPr>
      <w:r>
        <w:t>Geprojecteerd: 4px doorgetrokken, 16px onderbroken</w:t>
      </w:r>
    </w:p>
    <w:p w14:paraId="417FF5AF" w14:textId="77777777" w:rsidR="00184881" w:rsidRDefault="00000000">
      <w:pPr>
        <w:pStyle w:val="Plattetekst1"/>
        <w:numPr>
          <w:ilvl w:val="2"/>
          <w:numId w:val="12"/>
        </w:numPr>
      </w:pPr>
      <w:r>
        <w:t>In gebruik: doorgetrokken lijn</w:t>
      </w:r>
    </w:p>
    <w:p w14:paraId="6501141D" w14:textId="77777777" w:rsidR="00184881" w:rsidRDefault="00000000">
      <w:pPr>
        <w:pStyle w:val="Plattetekst1"/>
        <w:numPr>
          <w:ilvl w:val="2"/>
          <w:numId w:val="12"/>
        </w:numPr>
      </w:pPr>
      <w:r>
        <w:t>Buiten gebruik: 40px doorgetrokken, 12px onderbroken, 8px doorgetrokken, 12px onderbroken</w:t>
      </w:r>
    </w:p>
    <w:p w14:paraId="756D78B2" w14:textId="77777777" w:rsidR="00184881" w:rsidRDefault="00000000">
      <w:pPr>
        <w:pStyle w:val="Plattetekst1"/>
        <w:numPr>
          <w:ilvl w:val="0"/>
          <w:numId w:val="12"/>
        </w:numPr>
      </w:pPr>
      <w:r>
        <w:t>Grootte (lijndikte):</w:t>
      </w:r>
    </w:p>
    <w:p w14:paraId="03BC2E8B" w14:textId="77777777" w:rsidR="00184881" w:rsidRDefault="00000000">
      <w:pPr>
        <w:pStyle w:val="Plattetekst1"/>
        <w:numPr>
          <w:ilvl w:val="1"/>
          <w:numId w:val="12"/>
        </w:numPr>
      </w:pPr>
      <w:r>
        <w:t>1 px voor Schaalniveau 5 – 10</w:t>
      </w:r>
    </w:p>
    <w:p w14:paraId="655230EF" w14:textId="77777777" w:rsidR="00184881" w:rsidRDefault="00000000">
      <w:pPr>
        <w:pStyle w:val="Plattetekst1"/>
        <w:numPr>
          <w:ilvl w:val="1"/>
          <w:numId w:val="12"/>
        </w:numPr>
      </w:pPr>
      <w:r>
        <w:t>2 px voor Schaalniveau 11 – 16</w:t>
      </w:r>
    </w:p>
    <w:p w14:paraId="1D2C21A2" w14:textId="77777777" w:rsidR="00184881" w:rsidRDefault="00000000">
      <w:pPr>
        <w:pStyle w:val="Plattetekst1"/>
        <w:numPr>
          <w:ilvl w:val="0"/>
          <w:numId w:val="12"/>
        </w:numPr>
      </w:pPr>
      <w:r>
        <w:t>Transparantie: 0 %</w:t>
      </w:r>
    </w:p>
    <w:p w14:paraId="41131167" w14:textId="77777777" w:rsidR="00184881" w:rsidRDefault="00000000">
      <w:pPr>
        <w:pStyle w:val="Plattetekst1"/>
      </w:pPr>
      <w:r>
        <w:t>In sommige gevallen is het object waar het ExtraGeometrie-object bij hoort, niet  meegeleverd. Dan wordt de omtrek van het vlaksymbool getekend alsof deze de status ‘in gebruik’ heeft, ook al is deze informatie niet beschikbaar.</w:t>
      </w:r>
    </w:p>
    <w:p w14:paraId="138F762F" w14:textId="77777777" w:rsidR="00184881" w:rsidRDefault="00000000" w:rsidP="002003B8">
      <w:pPr>
        <w:pStyle w:val="Kop3"/>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1ED1D7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1B5B3C8"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2BEB6CE"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5977CAB0"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3A7A836" w14:textId="77777777" w:rsidR="00184881" w:rsidRDefault="00000000">
            <w:pPr>
              <w:pStyle w:val="TableContents"/>
              <w:jc w:val="center"/>
            </w:pPr>
            <w:r>
              <w:rPr>
                <w:rFonts w:eastAsia="Lucida Sans Unicode" w:cs="Tahoma"/>
                <w:b/>
                <w:bCs/>
                <w:iCs/>
                <w:color w:val="FFFFFF"/>
                <w:szCs w:val="20"/>
              </w:rPr>
              <w:t>Buiten gebruik</w:t>
            </w:r>
          </w:p>
        </w:tc>
      </w:tr>
      <w:tr w:rsidR="00184881" w14:paraId="3C833491"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09170F8" w14:textId="77777777" w:rsidR="00184881"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A7C026" w14:textId="77777777" w:rsidR="00184881" w:rsidRDefault="00000000">
            <w:pPr>
              <w:pStyle w:val="TableContents"/>
            </w:pPr>
            <w:r>
              <w:rPr>
                <w:noProof/>
              </w:rPr>
              <w:drawing>
                <wp:anchor distT="0" distB="0" distL="0" distR="0" simplePos="0" relativeHeight="251616256" behindDoc="0" locked="0" layoutInCell="1" allowOverlap="1" wp14:anchorId="208FDDE7" wp14:editId="4A40AA34">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184881" w14:paraId="35051F5F"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10847273" w14:textId="77777777" w:rsidR="00184881"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4275C1A" w14:textId="77777777" w:rsidR="00184881" w:rsidRDefault="00000000">
            <w:pPr>
              <w:pStyle w:val="TableContents"/>
            </w:pPr>
            <w:r>
              <w:rPr>
                <w:noProof/>
              </w:rPr>
              <w:drawing>
                <wp:anchor distT="0" distB="0" distL="0" distR="0" simplePos="0" relativeHeight="251619328" behindDoc="0" locked="0" layoutInCell="1" allowOverlap="1" wp14:anchorId="2DCE6B14" wp14:editId="62EE9E1A">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209155C2" w14:textId="6DE2B6E4" w:rsidR="00184881" w:rsidRDefault="00184881" w:rsidP="0089107D"/>
    <w:p w14:paraId="0293A994" w14:textId="77777777" w:rsidR="00184881" w:rsidRDefault="00000000" w:rsidP="002003B8">
      <w:pPr>
        <w:pStyle w:val="Kop1"/>
      </w:pPr>
      <w:bookmarkStart w:id="121" w:name="_Toc51750199"/>
      <w:bookmarkStart w:id="122" w:name="_Toc42596106"/>
      <w:bookmarkStart w:id="123" w:name="_Toc178598353"/>
      <w:r>
        <w:lastRenderedPageBreak/>
        <w:t>Kabel- en leidingcontainers</w:t>
      </w:r>
      <w:bookmarkEnd w:id="121"/>
      <w:bookmarkEnd w:id="122"/>
      <w:bookmarkEnd w:id="123"/>
    </w:p>
    <w:p w14:paraId="75DD4BC8" w14:textId="77777777" w:rsidR="00184881" w:rsidRDefault="00000000" w:rsidP="002003B8">
      <w:pPr>
        <w:pStyle w:val="Kop2"/>
      </w:pPr>
      <w:bookmarkStart w:id="124" w:name="_Toc42596107"/>
      <w:bookmarkStart w:id="125" w:name="_Toc51750200"/>
      <w:bookmarkStart w:id="126" w:name="_Toc178598354"/>
      <w:r>
        <w:t>Inleiding</w:t>
      </w:r>
      <w:bookmarkEnd w:id="124"/>
      <w:bookmarkEnd w:id="125"/>
      <w:bookmarkEnd w:id="126"/>
    </w:p>
    <w:p w14:paraId="45B140A1" w14:textId="77777777" w:rsidR="00184881"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3C092C8B" w14:textId="77777777" w:rsidR="00184881" w:rsidRDefault="00000000">
      <w:pPr>
        <w:pStyle w:val="Plattetekst1"/>
      </w:pPr>
      <w:r>
        <w:t>Kabel- en leidingcontainers omvatten de volgende objecttypen:</w:t>
      </w:r>
    </w:p>
    <w:p w14:paraId="46FE91FC" w14:textId="77777777" w:rsidR="00184881" w:rsidRDefault="00000000">
      <w:pPr>
        <w:pStyle w:val="Plattetekst1"/>
        <w:numPr>
          <w:ilvl w:val="0"/>
          <w:numId w:val="6"/>
        </w:numPr>
      </w:pPr>
      <w:r>
        <w:t>Duct</w:t>
      </w:r>
    </w:p>
    <w:p w14:paraId="2F3340F2" w14:textId="77777777" w:rsidR="00184881" w:rsidRDefault="00000000">
      <w:pPr>
        <w:pStyle w:val="Plattetekst1"/>
        <w:numPr>
          <w:ilvl w:val="0"/>
          <w:numId w:val="6"/>
        </w:numPr>
      </w:pPr>
      <w:r>
        <w:t>Kabelbed</w:t>
      </w:r>
    </w:p>
    <w:p w14:paraId="5C4F59EE" w14:textId="77777777" w:rsidR="00184881" w:rsidRDefault="00000000">
      <w:pPr>
        <w:pStyle w:val="Plattetekst1"/>
        <w:numPr>
          <w:ilvl w:val="0"/>
          <w:numId w:val="6"/>
        </w:numPr>
      </w:pPr>
      <w:r>
        <w:t>Mantelbuis</w:t>
      </w:r>
    </w:p>
    <w:p w14:paraId="6B39ED61" w14:textId="77777777" w:rsidR="00184881" w:rsidRDefault="00000000">
      <w:pPr>
        <w:pStyle w:val="Plattetekst1"/>
      </w:pPr>
      <w: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4D03A8E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8548DFD" w14:textId="77777777" w:rsidR="00184881" w:rsidRDefault="00000000">
            <w:pPr>
              <w:pStyle w:val="Plattetekst1"/>
            </w:pPr>
            <w:r>
              <w:t>De visualisatie voor kabel- en leidingcontainers is vastgelegd in de volgende SLD-bestanden:</w:t>
            </w:r>
          </w:p>
          <w:p w14:paraId="4ED7DE2E" w14:textId="77777777" w:rsidR="00184881" w:rsidRDefault="00000000">
            <w:pPr>
              <w:pStyle w:val="Plattetekst1"/>
              <w:numPr>
                <w:ilvl w:val="0"/>
                <w:numId w:val="14"/>
              </w:numPr>
            </w:pPr>
            <w:r>
              <w:t>sld-ductkabelbed.xml</w:t>
            </w:r>
          </w:p>
          <w:p w14:paraId="4A735830" w14:textId="77777777" w:rsidR="00184881" w:rsidRDefault="00000000">
            <w:pPr>
              <w:pStyle w:val="Plattetekst1"/>
              <w:numPr>
                <w:ilvl w:val="0"/>
                <w:numId w:val="14"/>
              </w:numPr>
            </w:pPr>
            <w:r>
              <w:t>sld-ductkabelbedmetextrageometrie.xml</w:t>
            </w:r>
          </w:p>
          <w:p w14:paraId="460AFC3C" w14:textId="77777777" w:rsidR="00184881" w:rsidRDefault="00000000">
            <w:pPr>
              <w:pStyle w:val="Plattetekst1"/>
              <w:numPr>
                <w:ilvl w:val="0"/>
                <w:numId w:val="14"/>
              </w:numPr>
            </w:pPr>
            <w:r>
              <w:t>sld-mantelbuis.xml</w:t>
            </w:r>
          </w:p>
          <w:p w14:paraId="2E7B589F" w14:textId="77777777" w:rsidR="00184881" w:rsidRDefault="00000000">
            <w:pPr>
              <w:pStyle w:val="Plattetekst1"/>
              <w:numPr>
                <w:ilvl w:val="0"/>
                <w:numId w:val="14"/>
              </w:numPr>
            </w:pPr>
            <w:r>
              <w:t>sld-mantelbuismetextrageometrie.xml</w:t>
            </w:r>
          </w:p>
        </w:tc>
      </w:tr>
    </w:tbl>
    <w:p w14:paraId="207350EE" w14:textId="77777777" w:rsidR="00184881" w:rsidRDefault="00000000" w:rsidP="002003B8">
      <w:pPr>
        <w:pStyle w:val="Kop2"/>
      </w:pPr>
      <w:bookmarkStart w:id="127" w:name="_Toc51750201"/>
      <w:bookmarkStart w:id="128" w:name="_Toc42596108"/>
      <w:bookmarkStart w:id="129" w:name="_Toc178598355"/>
      <w:r>
        <w:t>Duct</w:t>
      </w:r>
      <w:bookmarkEnd w:id="127"/>
      <w:bookmarkEnd w:id="128"/>
      <w:bookmarkEnd w:id="129"/>
    </w:p>
    <w:p w14:paraId="02F477FB" w14:textId="77777777" w:rsidR="00184881" w:rsidRDefault="00000000" w:rsidP="002003B8">
      <w:pPr>
        <w:pStyle w:val="Kop3"/>
      </w:pPr>
      <w:bookmarkStart w:id="130" w:name="__RefHeading___Toc4512_4117045737"/>
      <w:bookmarkEnd w:id="130"/>
      <w:r>
        <w:t>Regel</w:t>
      </w:r>
    </w:p>
    <w:p w14:paraId="77AB9087" w14:textId="77777777" w:rsidR="00184881" w:rsidRDefault="00000000">
      <w:pPr>
        <w:pStyle w:val="Plattetekst1"/>
      </w:pPr>
      <w:r>
        <w:t>Het objecttype Duct omvat kabel- en leidingcontainers die behoren tot het UtilityNetwork. Zij worden gevisualiseerd als lijnobject met de volgende (combinatie van) eigenschappen:</w:t>
      </w:r>
    </w:p>
    <w:p w14:paraId="0BD47BAB" w14:textId="77777777" w:rsidR="00184881" w:rsidRDefault="00000000">
      <w:pPr>
        <w:pStyle w:val="Plattetekst1"/>
        <w:numPr>
          <w:ilvl w:val="0"/>
          <w:numId w:val="11"/>
        </w:numPr>
      </w:pPr>
      <w:r>
        <w:t>Kleur: overeenkomstig het “thema” van het nutsvoorzieningennet waarin het gebruikt wordt.</w:t>
      </w:r>
    </w:p>
    <w:p w14:paraId="7198F375" w14:textId="77777777" w:rsidR="00184881" w:rsidRDefault="00000000">
      <w:pPr>
        <w:pStyle w:val="Plattetekst1"/>
        <w:numPr>
          <w:ilvl w:val="0"/>
          <w:numId w:val="11"/>
        </w:numPr>
      </w:pPr>
      <w:r>
        <w:t>Vorm:</w:t>
      </w:r>
    </w:p>
    <w:p w14:paraId="13C0D361" w14:textId="77777777" w:rsidR="00184881" w:rsidRDefault="00000000">
      <w:pPr>
        <w:pStyle w:val="Plattetekst1"/>
        <w:numPr>
          <w:ilvl w:val="1"/>
          <w:numId w:val="11"/>
        </w:numPr>
      </w:pPr>
      <w:r>
        <w:lastRenderedPageBreak/>
        <w:t>Geprojecteerd: 4px doorgetrokken, 16px onderbroken</w:t>
      </w:r>
    </w:p>
    <w:p w14:paraId="6779FE16" w14:textId="77777777" w:rsidR="00184881" w:rsidRDefault="00000000">
      <w:pPr>
        <w:pStyle w:val="Plattetekst1"/>
        <w:numPr>
          <w:ilvl w:val="1"/>
          <w:numId w:val="11"/>
        </w:numPr>
      </w:pPr>
      <w:r>
        <w:t>In gebruik: doorgetrokken lijn</w:t>
      </w:r>
    </w:p>
    <w:p w14:paraId="4E1587A1" w14:textId="77777777" w:rsidR="00184881" w:rsidRDefault="00000000">
      <w:pPr>
        <w:pStyle w:val="Plattetekst1"/>
        <w:numPr>
          <w:ilvl w:val="1"/>
          <w:numId w:val="11"/>
        </w:numPr>
      </w:pPr>
      <w:r>
        <w:t>Buiten gebruik: 40px doorgetrokken, 12px onderbroken, 8px doorgetrokken, 12px onderbroken</w:t>
      </w:r>
    </w:p>
    <w:p w14:paraId="2B010C13" w14:textId="77777777" w:rsidR="00184881" w:rsidRDefault="00000000">
      <w:pPr>
        <w:pStyle w:val="Plattetekst1"/>
        <w:numPr>
          <w:ilvl w:val="0"/>
          <w:numId w:val="11"/>
        </w:numPr>
      </w:pPr>
      <w:r>
        <w:t>Grootte (lijndikte):</w:t>
      </w:r>
    </w:p>
    <w:p w14:paraId="6238ED8C" w14:textId="77777777" w:rsidR="00184881" w:rsidRDefault="00000000">
      <w:pPr>
        <w:pStyle w:val="Plattetekst1"/>
        <w:numPr>
          <w:ilvl w:val="1"/>
          <w:numId w:val="11"/>
        </w:numPr>
      </w:pPr>
      <w:r>
        <w:t>1 px voor Schaalniveau 5 – 10</w:t>
      </w:r>
    </w:p>
    <w:p w14:paraId="3CFDF9FD" w14:textId="77777777" w:rsidR="00184881" w:rsidRDefault="00000000">
      <w:pPr>
        <w:pStyle w:val="Plattetekst1"/>
        <w:numPr>
          <w:ilvl w:val="1"/>
          <w:numId w:val="11"/>
        </w:numPr>
      </w:pPr>
      <w:r>
        <w:t>2 px voor Schaalniveau 11 – 14</w:t>
      </w:r>
    </w:p>
    <w:p w14:paraId="766C287D" w14:textId="77777777" w:rsidR="00184881" w:rsidRDefault="00000000">
      <w:pPr>
        <w:pStyle w:val="Plattetekst1"/>
        <w:numPr>
          <w:ilvl w:val="1"/>
          <w:numId w:val="11"/>
        </w:numPr>
      </w:pPr>
      <w:r>
        <w:t>4 px voor Schaalniveau 15 – 16</w:t>
      </w:r>
    </w:p>
    <w:p w14:paraId="2E5A2B7D" w14:textId="77777777" w:rsidR="00184881" w:rsidRDefault="00000000" w:rsidP="002003B8">
      <w:pPr>
        <w:pStyle w:val="Kop3"/>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584A88D9"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443196D"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D333B39"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173BE45"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70571842" w14:textId="77777777" w:rsidR="00184881" w:rsidRDefault="00000000">
            <w:pPr>
              <w:pStyle w:val="TableContents"/>
              <w:jc w:val="center"/>
            </w:pPr>
            <w:r>
              <w:rPr>
                <w:rFonts w:eastAsia="Lucida Sans Unicode" w:cs="Tahoma"/>
                <w:b/>
                <w:bCs/>
                <w:iCs/>
                <w:color w:val="FFFFFF"/>
                <w:szCs w:val="20"/>
              </w:rPr>
              <w:t>Buiten gebruik</w:t>
            </w:r>
          </w:p>
        </w:tc>
      </w:tr>
      <w:tr w:rsidR="00184881" w14:paraId="56EDCE1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E70C3D3" w14:textId="77777777" w:rsidR="00184881" w:rsidRDefault="00000000">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154B13" w14:textId="77777777" w:rsidR="00184881" w:rsidRDefault="00000000">
            <w:pPr>
              <w:pStyle w:val="TableContents"/>
            </w:pPr>
            <w:r>
              <w:rPr>
                <w:noProof/>
              </w:rPr>
              <w:drawing>
                <wp:anchor distT="0" distB="0" distL="0" distR="0" simplePos="0" relativeHeight="251673600" behindDoc="0" locked="0" layoutInCell="1" allowOverlap="1" wp14:anchorId="7734425A" wp14:editId="2AE2810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184881" w14:paraId="736443D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C079540" w14:textId="77777777" w:rsidR="00184881" w:rsidRDefault="00000000">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9F5BD19" w14:textId="77777777" w:rsidR="00184881" w:rsidRDefault="00000000">
            <w:pPr>
              <w:pStyle w:val="TableContents"/>
            </w:pPr>
            <w:r>
              <w:rPr>
                <w:noProof/>
              </w:rPr>
              <w:drawing>
                <wp:anchor distT="0" distB="0" distL="0" distR="0" simplePos="0" relativeHeight="251676672" behindDoc="0" locked="0" layoutInCell="1" allowOverlap="1" wp14:anchorId="4E7C35EB" wp14:editId="0E2D4C72">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184881" w14:paraId="25E70A7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88C890B" w14:textId="77777777" w:rsidR="00184881" w:rsidRDefault="00000000">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724C53" w14:textId="77777777" w:rsidR="00184881" w:rsidRDefault="00000000">
            <w:pPr>
              <w:pStyle w:val="TableContents"/>
            </w:pPr>
            <w:r>
              <w:rPr>
                <w:noProof/>
              </w:rPr>
              <w:drawing>
                <wp:anchor distT="0" distB="0" distL="0" distR="0" simplePos="0" relativeHeight="251679744" behindDoc="0" locked="0" layoutInCell="1" allowOverlap="1" wp14:anchorId="7ADA5D3E" wp14:editId="26381DB1">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2B89F41D" w14:textId="77777777" w:rsidR="00184881" w:rsidRDefault="00000000" w:rsidP="002003B8">
      <w:pPr>
        <w:pStyle w:val="Kop2"/>
      </w:pPr>
      <w:bookmarkStart w:id="132" w:name="_Toc42596109"/>
      <w:bookmarkStart w:id="133" w:name="_Toc51750202"/>
      <w:bookmarkStart w:id="134" w:name="_Toc178598356"/>
      <w:r>
        <w:t>Kabelbed</w:t>
      </w:r>
      <w:bookmarkEnd w:id="132"/>
      <w:bookmarkEnd w:id="133"/>
      <w:bookmarkEnd w:id="134"/>
    </w:p>
    <w:p w14:paraId="6666D7CC" w14:textId="77777777" w:rsidR="00184881" w:rsidRDefault="00000000" w:rsidP="002003B8">
      <w:pPr>
        <w:pStyle w:val="Kop3"/>
      </w:pPr>
      <w:bookmarkStart w:id="135" w:name="__RefHeading___Toc4516_4117045737"/>
      <w:bookmarkEnd w:id="135"/>
      <w:r>
        <w:t>Regel</w:t>
      </w:r>
    </w:p>
    <w:p w14:paraId="12719018" w14:textId="77777777" w:rsidR="00184881" w:rsidRDefault="00000000">
      <w:pPr>
        <w:pStyle w:val="Plattetekst1"/>
      </w:pPr>
      <w:r>
        <w:t>Het objecttype Kabelbed omvat kabel- en leidingcontainers die behoren tot het UtilityNetwork. Zij worden gevisualiseerd als lijnobject met de volgende (combinatie van) eigenschappen:</w:t>
      </w:r>
    </w:p>
    <w:p w14:paraId="29B19A2C" w14:textId="77777777" w:rsidR="00184881" w:rsidRDefault="00000000">
      <w:pPr>
        <w:pStyle w:val="Plattetekst1"/>
        <w:numPr>
          <w:ilvl w:val="0"/>
          <w:numId w:val="11"/>
        </w:numPr>
      </w:pPr>
      <w:r>
        <w:t>Kleur: overeenkomstig het “thema” van het nutsvoorzieningennet waarin het gebruikt wordt.</w:t>
      </w:r>
    </w:p>
    <w:p w14:paraId="1D745F55" w14:textId="77777777" w:rsidR="00184881" w:rsidRDefault="00000000">
      <w:pPr>
        <w:pStyle w:val="Plattetekst1"/>
        <w:numPr>
          <w:ilvl w:val="0"/>
          <w:numId w:val="11"/>
        </w:numPr>
      </w:pPr>
      <w:r>
        <w:t>Vorm:</w:t>
      </w:r>
    </w:p>
    <w:p w14:paraId="1479EF16" w14:textId="77777777" w:rsidR="00184881" w:rsidRDefault="00000000">
      <w:pPr>
        <w:pStyle w:val="Plattetekst1"/>
        <w:numPr>
          <w:ilvl w:val="1"/>
          <w:numId w:val="11"/>
        </w:numPr>
      </w:pPr>
      <w:r>
        <w:t>Geprojecteerd: 4px doorgetrokken, 16px onderbroken</w:t>
      </w:r>
    </w:p>
    <w:p w14:paraId="24D5E31B" w14:textId="77777777" w:rsidR="00184881" w:rsidRDefault="00000000">
      <w:pPr>
        <w:pStyle w:val="Plattetekst1"/>
        <w:numPr>
          <w:ilvl w:val="1"/>
          <w:numId w:val="11"/>
        </w:numPr>
      </w:pPr>
      <w:r>
        <w:t>In gebruik: doorgetrokken lijn</w:t>
      </w:r>
    </w:p>
    <w:p w14:paraId="3C763A8E" w14:textId="77777777" w:rsidR="00184881" w:rsidRDefault="00000000">
      <w:pPr>
        <w:pStyle w:val="Plattetekst1"/>
        <w:numPr>
          <w:ilvl w:val="1"/>
          <w:numId w:val="11"/>
        </w:numPr>
      </w:pPr>
      <w:r>
        <w:t>Buiten gebruik: 40px doorgetrokken, 12px onderbroken, 8px doorgetrokken, 12px onderbroken</w:t>
      </w:r>
    </w:p>
    <w:p w14:paraId="1EB138D2" w14:textId="77777777" w:rsidR="00184881" w:rsidRDefault="00000000">
      <w:pPr>
        <w:pStyle w:val="Plattetekst1"/>
        <w:numPr>
          <w:ilvl w:val="0"/>
          <w:numId w:val="11"/>
        </w:numPr>
      </w:pPr>
      <w:r>
        <w:t>Grootte (lijndikte):</w:t>
      </w:r>
    </w:p>
    <w:p w14:paraId="0FDDA4F6" w14:textId="77777777" w:rsidR="00184881" w:rsidRDefault="00000000">
      <w:pPr>
        <w:pStyle w:val="Plattetekst1"/>
        <w:numPr>
          <w:ilvl w:val="1"/>
          <w:numId w:val="11"/>
        </w:numPr>
      </w:pPr>
      <w:r>
        <w:t>1 px voor Schaalniveau 5 – 10</w:t>
      </w:r>
    </w:p>
    <w:p w14:paraId="450E2E95" w14:textId="77777777" w:rsidR="00184881" w:rsidRDefault="00000000">
      <w:pPr>
        <w:pStyle w:val="Plattetekst1"/>
        <w:numPr>
          <w:ilvl w:val="1"/>
          <w:numId w:val="11"/>
        </w:numPr>
      </w:pPr>
      <w:r>
        <w:t>2 px voor Schaalniveau 11 – 14</w:t>
      </w:r>
    </w:p>
    <w:p w14:paraId="4C1DF354" w14:textId="77777777" w:rsidR="00184881" w:rsidRDefault="00000000">
      <w:pPr>
        <w:pStyle w:val="Plattetekst1"/>
        <w:numPr>
          <w:ilvl w:val="1"/>
          <w:numId w:val="11"/>
        </w:numPr>
      </w:pPr>
      <w:bookmarkStart w:id="136" w:name="__DdeLink__4112_1166453406"/>
      <w:r>
        <w:t>4</w:t>
      </w:r>
      <w:bookmarkEnd w:id="136"/>
      <w:r>
        <w:t xml:space="preserve"> px voor Schaalniveau 15 – 16</w:t>
      </w:r>
    </w:p>
    <w:p w14:paraId="340CB841" w14:textId="77777777" w:rsidR="00184881" w:rsidRDefault="00000000" w:rsidP="002003B8">
      <w:pPr>
        <w:pStyle w:val="Kop3"/>
      </w:pPr>
      <w:bookmarkStart w:id="137" w:name="__RefHeading___Toc4518_4117045737"/>
      <w:bookmarkEnd w:id="137"/>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036DAB2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7056E2D"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60A903"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540AACF"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CE5B56C" w14:textId="77777777" w:rsidR="00184881" w:rsidRDefault="00000000">
            <w:pPr>
              <w:pStyle w:val="TableContents"/>
              <w:jc w:val="center"/>
            </w:pPr>
            <w:r>
              <w:rPr>
                <w:rFonts w:eastAsia="Lucida Sans Unicode" w:cs="Tahoma"/>
                <w:b/>
                <w:bCs/>
                <w:iCs/>
                <w:color w:val="FFFFFF"/>
                <w:szCs w:val="20"/>
              </w:rPr>
              <w:t>Buiten gebruik</w:t>
            </w:r>
          </w:p>
        </w:tc>
      </w:tr>
      <w:tr w:rsidR="00184881" w14:paraId="4CBCA23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14AE1FD" w14:textId="77777777" w:rsidR="00184881" w:rsidRDefault="00000000">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CC67F2" w14:textId="77777777" w:rsidR="00184881" w:rsidRDefault="00000000">
            <w:pPr>
              <w:pStyle w:val="TableContents"/>
            </w:pPr>
            <w:r>
              <w:rPr>
                <w:noProof/>
              </w:rPr>
              <w:drawing>
                <wp:anchor distT="0" distB="0" distL="0" distR="0" simplePos="0" relativeHeight="251682816" behindDoc="0" locked="0" layoutInCell="1" allowOverlap="1" wp14:anchorId="51D7E70B" wp14:editId="62C75F5F">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184881" w14:paraId="4520346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BA879D0" w14:textId="77777777" w:rsidR="00184881" w:rsidRDefault="00000000">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560C3D" w14:textId="77777777" w:rsidR="00184881" w:rsidRDefault="00000000">
            <w:pPr>
              <w:pStyle w:val="TableContents"/>
            </w:pPr>
            <w:r>
              <w:rPr>
                <w:noProof/>
              </w:rPr>
              <w:drawing>
                <wp:anchor distT="0" distB="0" distL="0" distR="0" simplePos="0" relativeHeight="251685888" behindDoc="0" locked="0" layoutInCell="1" allowOverlap="1" wp14:anchorId="15A29934" wp14:editId="19DC23A1">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184881" w14:paraId="2C79B7E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F868497" w14:textId="77777777" w:rsidR="00184881" w:rsidRDefault="00000000">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69991C2" w14:textId="77777777" w:rsidR="00184881" w:rsidRDefault="00000000">
            <w:pPr>
              <w:pStyle w:val="TableContents"/>
            </w:pPr>
            <w:r>
              <w:rPr>
                <w:noProof/>
              </w:rPr>
              <w:drawing>
                <wp:anchor distT="0" distB="0" distL="0" distR="0" simplePos="0" relativeHeight="251688960" behindDoc="0" locked="0" layoutInCell="1" allowOverlap="1" wp14:anchorId="2D4F92C2" wp14:editId="60BDE9F3">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54905555" w14:textId="77777777" w:rsidR="00184881" w:rsidRDefault="00000000" w:rsidP="002003B8">
      <w:pPr>
        <w:pStyle w:val="Kop2"/>
      </w:pPr>
      <w:bookmarkStart w:id="138" w:name="_Toc51750203"/>
      <w:bookmarkStart w:id="139" w:name="_Toc42596110"/>
      <w:bookmarkStart w:id="140" w:name="_Toc178598357"/>
      <w:r>
        <w:t>ExtraGeometrie: duct en kabelbed</w:t>
      </w:r>
      <w:bookmarkEnd w:id="138"/>
      <w:bookmarkEnd w:id="139"/>
      <w:bookmarkEnd w:id="140"/>
    </w:p>
    <w:p w14:paraId="40267DDD" w14:textId="77777777" w:rsidR="00184881" w:rsidRDefault="00000000" w:rsidP="002003B8">
      <w:pPr>
        <w:pStyle w:val="Kop3"/>
      </w:pPr>
      <w:bookmarkStart w:id="141" w:name="__RefHeading___Toc4520_4117045737"/>
      <w:bookmarkEnd w:id="141"/>
      <w:r>
        <w:t>Regel</w:t>
      </w:r>
    </w:p>
    <w:p w14:paraId="1FB754EA" w14:textId="77777777" w:rsidR="00184881" w:rsidRDefault="00000000">
      <w:pPr>
        <w:pStyle w:val="Plattetekst1"/>
      </w:pPr>
      <w:r>
        <w:t>Het objecttype ExtraGeometrie omvat extra geometrie bij het standaard duct en kabelbed. Indien het object een vlakgeometrie heeft, wordt zij gevisualiseerd als vlaksymbool met de volgende (combinatie van) eigenschappen:</w:t>
      </w:r>
    </w:p>
    <w:p w14:paraId="57414F60" w14:textId="77777777" w:rsidR="00184881" w:rsidRDefault="00000000">
      <w:pPr>
        <w:pStyle w:val="Plattetekst1"/>
        <w:numPr>
          <w:ilvl w:val="0"/>
          <w:numId w:val="12"/>
        </w:numPr>
      </w:pPr>
      <w:r>
        <w:t>Kleur:</w:t>
      </w:r>
    </w:p>
    <w:p w14:paraId="7F8F02D1" w14:textId="77777777" w:rsidR="00184881" w:rsidRDefault="00000000">
      <w:pPr>
        <w:pStyle w:val="Plattetekst1"/>
        <w:numPr>
          <w:ilvl w:val="1"/>
          <w:numId w:val="12"/>
        </w:numPr>
      </w:pPr>
      <w:r>
        <w:t>Lijn (omtrek van het vlaksymbool): overeenkomstig het “thema” van het nutsvoorzieningennet waarin het gebruikt wordt.</w:t>
      </w:r>
    </w:p>
    <w:p w14:paraId="2C6C102D" w14:textId="77777777" w:rsidR="00184881" w:rsidRDefault="00000000">
      <w:pPr>
        <w:pStyle w:val="Plattetekst1"/>
        <w:numPr>
          <w:ilvl w:val="1"/>
          <w:numId w:val="12"/>
        </w:numPr>
      </w:pPr>
      <w:r>
        <w:t>Vlak: overeenkomstig het “thema” van het nutsvoorzieningennet waarin het gebruikt wordt</w:t>
      </w:r>
    </w:p>
    <w:p w14:paraId="48B558C0" w14:textId="77777777" w:rsidR="00184881" w:rsidRDefault="00000000">
      <w:pPr>
        <w:pStyle w:val="Plattetekst1"/>
        <w:numPr>
          <w:ilvl w:val="0"/>
          <w:numId w:val="12"/>
        </w:numPr>
      </w:pPr>
      <w:r>
        <w:t>Vorm:</w:t>
      </w:r>
    </w:p>
    <w:p w14:paraId="701AA5BF" w14:textId="77777777" w:rsidR="00184881" w:rsidRDefault="00000000">
      <w:pPr>
        <w:pStyle w:val="Plattetekst1"/>
        <w:numPr>
          <w:ilvl w:val="1"/>
          <w:numId w:val="12"/>
        </w:numPr>
      </w:pPr>
      <w:r>
        <w:t>Lijn (omtrek van het vlaksymbool)</w:t>
      </w:r>
    </w:p>
    <w:p w14:paraId="49559516" w14:textId="77777777" w:rsidR="00184881" w:rsidRDefault="00000000">
      <w:pPr>
        <w:pStyle w:val="Plattetekst1"/>
        <w:numPr>
          <w:ilvl w:val="2"/>
          <w:numId w:val="12"/>
        </w:numPr>
      </w:pPr>
      <w:r>
        <w:t>Geprojecteerd: 4px doorgetrokken, 16px onderbroken</w:t>
      </w:r>
    </w:p>
    <w:p w14:paraId="73453AD7" w14:textId="77777777" w:rsidR="00184881" w:rsidRDefault="00000000">
      <w:pPr>
        <w:pStyle w:val="Plattetekst1"/>
        <w:numPr>
          <w:ilvl w:val="2"/>
          <w:numId w:val="12"/>
        </w:numPr>
      </w:pPr>
      <w:r>
        <w:t>In gebruik: doorgetrokken lijn</w:t>
      </w:r>
    </w:p>
    <w:p w14:paraId="41EF3FBE" w14:textId="77777777" w:rsidR="00184881" w:rsidRDefault="00000000">
      <w:pPr>
        <w:pStyle w:val="Plattetekst1"/>
        <w:numPr>
          <w:ilvl w:val="2"/>
          <w:numId w:val="12"/>
        </w:numPr>
      </w:pPr>
      <w:r>
        <w:t>Buiten gebruik: 40px doorgetrokken, 12px onderbroken, 8px doorgetrokken, 12px onderbroken</w:t>
      </w:r>
    </w:p>
    <w:p w14:paraId="126D3CC2" w14:textId="77777777" w:rsidR="00184881" w:rsidRDefault="00000000">
      <w:pPr>
        <w:pStyle w:val="Plattetekst1"/>
        <w:numPr>
          <w:ilvl w:val="0"/>
          <w:numId w:val="12"/>
        </w:numPr>
      </w:pPr>
      <w:r>
        <w:t>Grootte (lijndikte):</w:t>
      </w:r>
    </w:p>
    <w:p w14:paraId="03C0A510" w14:textId="77777777" w:rsidR="00184881" w:rsidRDefault="00000000">
      <w:pPr>
        <w:pStyle w:val="Plattetekst1"/>
        <w:numPr>
          <w:ilvl w:val="1"/>
          <w:numId w:val="12"/>
        </w:numPr>
      </w:pPr>
      <w:r>
        <w:t>1 px voor Schaalniveau 5 – 10</w:t>
      </w:r>
    </w:p>
    <w:p w14:paraId="10890E56" w14:textId="77777777" w:rsidR="00184881" w:rsidRDefault="00000000">
      <w:pPr>
        <w:pStyle w:val="Plattetekst1"/>
        <w:numPr>
          <w:ilvl w:val="1"/>
          <w:numId w:val="12"/>
        </w:numPr>
      </w:pPr>
      <w:r>
        <w:t>2 px voor Schaalniveau 11 – 16</w:t>
      </w:r>
    </w:p>
    <w:p w14:paraId="74F7C391" w14:textId="77777777" w:rsidR="00184881" w:rsidRDefault="00000000">
      <w:pPr>
        <w:pStyle w:val="Plattetekst1"/>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p>
    <w:p w14:paraId="60169912" w14:textId="77777777" w:rsidR="00184881" w:rsidRDefault="00000000" w:rsidP="002003B8">
      <w:pPr>
        <w:pStyle w:val="Kop3"/>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5"/>
        <w:gridCol w:w="2483"/>
      </w:tblGrid>
      <w:tr w:rsidR="00184881" w14:paraId="5A4A2CB1"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DFB2A11" w14:textId="77777777" w:rsidR="00184881" w:rsidRDefault="0018488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789C8E9" w14:textId="77777777" w:rsidR="00184881"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BED5A5A" w14:textId="77777777" w:rsidR="00184881"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6BB00203" w14:textId="77777777" w:rsidR="00184881" w:rsidRDefault="00000000">
            <w:pPr>
              <w:pStyle w:val="TableContents"/>
              <w:jc w:val="center"/>
            </w:pPr>
            <w:r>
              <w:rPr>
                <w:rFonts w:eastAsia="Lucida Sans Unicode" w:cs="Tahoma"/>
                <w:b/>
                <w:bCs/>
                <w:iCs/>
                <w:color w:val="FFFFFF"/>
                <w:szCs w:val="20"/>
              </w:rPr>
              <w:t>Buiten gebruik</w:t>
            </w:r>
          </w:p>
        </w:tc>
      </w:tr>
      <w:tr w:rsidR="00184881" w14:paraId="39B79E56"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6AA16906" w14:textId="77777777" w:rsidR="00184881" w:rsidRDefault="00000000">
            <w:pPr>
              <w:pStyle w:val="TableContents"/>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470C81" w14:textId="77777777" w:rsidR="00184881" w:rsidRDefault="00000000">
            <w:pPr>
              <w:pStyle w:val="TableContents"/>
            </w:pPr>
            <w:r>
              <w:rPr>
                <w:noProof/>
              </w:rPr>
              <w:drawing>
                <wp:anchor distT="0" distB="0" distL="0" distR="0" simplePos="0" relativeHeight="251692032" behindDoc="0" locked="0" layoutInCell="1" allowOverlap="1" wp14:anchorId="70C5086F" wp14:editId="51E17F83">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184881" w14:paraId="7D95A63D"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54420B2E" w14:textId="77777777" w:rsidR="00184881" w:rsidRDefault="00000000">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3B78F" w14:textId="77777777" w:rsidR="00184881" w:rsidRDefault="00000000">
            <w:pPr>
              <w:pStyle w:val="TableContents"/>
            </w:pPr>
            <w:r>
              <w:rPr>
                <w:noProof/>
              </w:rPr>
              <w:drawing>
                <wp:anchor distT="0" distB="0" distL="0" distR="0" simplePos="0" relativeHeight="251695104" behindDoc="0" locked="0" layoutInCell="1" allowOverlap="1" wp14:anchorId="52E5A1BA" wp14:editId="4E7A2DF1">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71176253" w14:textId="77777777" w:rsidR="00184881" w:rsidRDefault="00000000" w:rsidP="002003B8">
      <w:pPr>
        <w:pStyle w:val="Kop2"/>
      </w:pPr>
      <w:bookmarkStart w:id="143" w:name="_Toc51750204"/>
      <w:bookmarkStart w:id="144" w:name="_Toc42596111"/>
      <w:bookmarkStart w:id="145" w:name="_Toc178598358"/>
      <w:r>
        <w:t>Mantelbuis</w:t>
      </w:r>
      <w:bookmarkEnd w:id="143"/>
      <w:bookmarkEnd w:id="144"/>
      <w:bookmarkEnd w:id="145"/>
    </w:p>
    <w:p w14:paraId="29240736" w14:textId="77777777" w:rsidR="00184881" w:rsidRDefault="00000000" w:rsidP="002003B8">
      <w:pPr>
        <w:pStyle w:val="Kop3"/>
      </w:pPr>
      <w:bookmarkStart w:id="146" w:name="__RefHeading___Toc4524_4117045737"/>
      <w:bookmarkEnd w:id="146"/>
      <w:r>
        <w:t>Regel</w:t>
      </w:r>
    </w:p>
    <w:p w14:paraId="66355C3C" w14:textId="77777777" w:rsidR="00184881" w:rsidRDefault="00000000">
      <w:pPr>
        <w:pStyle w:val="Plattetekst1"/>
      </w:pPr>
      <w:r>
        <w:t>Het objecttype Mantelbuis omvat kabel- en leidingcontainers die behoren tot het UtilityNetwork. Zij worden gevisualiseerd als gestapeld lijnobject met de volgende (combinatie van) eigenschappen:</w:t>
      </w:r>
    </w:p>
    <w:p w14:paraId="28205DCA" w14:textId="77777777" w:rsidR="00184881" w:rsidRDefault="00000000">
      <w:pPr>
        <w:pStyle w:val="Plattetekst1"/>
        <w:numPr>
          <w:ilvl w:val="0"/>
          <w:numId w:val="11"/>
        </w:numPr>
      </w:pPr>
      <w:r>
        <w:t>Kleur: Onderste lijn en het symbool krijgen de kleur overeenkomstig het “thema” van het nutsvoorzieningennet waarin het gebruikt wordt. De bovenste lijn krijgt de kleur wit (rgb: 255, 255, 255 en hex: #ffffff)</w:t>
      </w:r>
    </w:p>
    <w:p w14:paraId="7CBAC8C0" w14:textId="77777777" w:rsidR="00184881" w:rsidRDefault="00000000">
      <w:pPr>
        <w:pStyle w:val="Plattetekst1"/>
        <w:numPr>
          <w:ilvl w:val="0"/>
          <w:numId w:val="11"/>
        </w:numPr>
      </w:pPr>
      <w:r>
        <w:t>Vorm:</w:t>
      </w:r>
    </w:p>
    <w:p w14:paraId="24B45AB3" w14:textId="77777777" w:rsidR="00184881" w:rsidRDefault="00000000">
      <w:pPr>
        <w:pStyle w:val="Plattetekst1"/>
        <w:numPr>
          <w:ilvl w:val="1"/>
          <w:numId w:val="11"/>
        </w:numPr>
      </w:pPr>
      <w:r>
        <w:t>Symbool:</w:t>
      </w:r>
    </w:p>
    <w:p w14:paraId="36083CB3" w14:textId="77777777" w:rsidR="00184881" w:rsidRDefault="00000000">
      <w:pPr>
        <w:pStyle w:val="Plattetekst1"/>
        <w:numPr>
          <w:ilvl w:val="2"/>
          <w:numId w:val="11"/>
        </w:numPr>
      </w:pPr>
      <w:r>
        <w:t>Eigenaar = “nee” op schaalniveau 14 – 16: cirkel op de lijn om de 128 pixels</w:t>
      </w:r>
    </w:p>
    <w:p w14:paraId="750D774A" w14:textId="77777777" w:rsidR="00184881" w:rsidRDefault="00000000">
      <w:pPr>
        <w:pStyle w:val="Plattetekst1"/>
        <w:numPr>
          <w:ilvl w:val="1"/>
          <w:numId w:val="11"/>
        </w:numPr>
      </w:pPr>
      <w:r>
        <w:t>Lijn</w:t>
      </w:r>
    </w:p>
    <w:p w14:paraId="20A6510A" w14:textId="77777777" w:rsidR="00184881" w:rsidRDefault="00000000">
      <w:pPr>
        <w:pStyle w:val="Plattetekst1"/>
        <w:numPr>
          <w:ilvl w:val="2"/>
          <w:numId w:val="11"/>
        </w:numPr>
      </w:pPr>
      <w:r>
        <w:t>Geprojecteerd op Schaalniveau 14: 10px doorgetrokken, 10px onderbroken</w:t>
      </w:r>
    </w:p>
    <w:p w14:paraId="277FA98D" w14:textId="77777777" w:rsidR="00184881" w:rsidRDefault="00000000">
      <w:pPr>
        <w:pStyle w:val="Plattetekst1"/>
        <w:numPr>
          <w:ilvl w:val="2"/>
          <w:numId w:val="11"/>
        </w:numPr>
      </w:pPr>
      <w:r>
        <w:t>Geprojecteerd op Schaalniveau 15 – 16: 16px doorgetrokken, 16px onderbroken</w:t>
      </w:r>
    </w:p>
    <w:p w14:paraId="6798538C" w14:textId="77777777" w:rsidR="00184881" w:rsidRDefault="00000000">
      <w:pPr>
        <w:pStyle w:val="Plattetekst1"/>
        <w:numPr>
          <w:ilvl w:val="2"/>
          <w:numId w:val="11"/>
        </w:numPr>
      </w:pPr>
      <w:r>
        <w:t>In gebruik: doorgetrokken lijn</w:t>
      </w:r>
    </w:p>
    <w:p w14:paraId="59CA0D15" w14:textId="77777777" w:rsidR="00184881" w:rsidRDefault="00000000">
      <w:pPr>
        <w:pStyle w:val="Plattetekst1"/>
        <w:numPr>
          <w:ilvl w:val="2"/>
          <w:numId w:val="11"/>
        </w:numPr>
      </w:pPr>
      <w:r>
        <w:t>Buiten gebruik op Schaalniveau 14: 40px doorgetrokken, 10px onderbroken, 12px doorgetrokken, 10px onderbroken</w:t>
      </w:r>
    </w:p>
    <w:p w14:paraId="3764B5B2" w14:textId="77777777" w:rsidR="00184881" w:rsidRDefault="00000000">
      <w:pPr>
        <w:pStyle w:val="Plattetekst1"/>
        <w:numPr>
          <w:ilvl w:val="2"/>
          <w:numId w:val="11"/>
        </w:numPr>
      </w:pPr>
      <w:r>
        <w:t>Buiten gebruik op Schaalniveau 15 – 16: 40px doorgetrokken, 11px onderbroken, 18px doorgetrokken, 11px onderbroken</w:t>
      </w:r>
    </w:p>
    <w:p w14:paraId="2D9B4A0D" w14:textId="77777777" w:rsidR="00184881" w:rsidRDefault="00000000">
      <w:pPr>
        <w:pStyle w:val="Plattetekst1"/>
        <w:numPr>
          <w:ilvl w:val="2"/>
          <w:numId w:val="11"/>
        </w:numPr>
      </w:pPr>
      <w:r>
        <w:t xml:space="preserve">Lijnuiteinde: beide lijnen krijgen een line-cap “butt” </w:t>
      </w:r>
    </w:p>
    <w:p w14:paraId="3974AD24" w14:textId="77777777" w:rsidR="00184881" w:rsidRDefault="00000000">
      <w:pPr>
        <w:pStyle w:val="Plattetekst1"/>
        <w:numPr>
          <w:ilvl w:val="0"/>
          <w:numId w:val="11"/>
        </w:numPr>
      </w:pPr>
      <w:r>
        <w:t>Grootte:</w:t>
      </w:r>
    </w:p>
    <w:p w14:paraId="4C22FE71" w14:textId="77777777" w:rsidR="00184881" w:rsidRDefault="00000000">
      <w:pPr>
        <w:pStyle w:val="Plattetekst1"/>
        <w:numPr>
          <w:ilvl w:val="1"/>
          <w:numId w:val="11"/>
        </w:numPr>
      </w:pPr>
      <w:r>
        <w:t>Symbool:</w:t>
      </w:r>
    </w:p>
    <w:p w14:paraId="75881003" w14:textId="77777777" w:rsidR="00184881" w:rsidRDefault="00000000">
      <w:pPr>
        <w:pStyle w:val="Plattetekst1"/>
        <w:numPr>
          <w:ilvl w:val="2"/>
          <w:numId w:val="11"/>
        </w:numPr>
      </w:pPr>
      <w:r>
        <w:lastRenderedPageBreak/>
        <w:t>Eigenaar = “nee” op schaalniveau 14: 18px</w:t>
      </w:r>
    </w:p>
    <w:p w14:paraId="7FDB308E" w14:textId="77777777" w:rsidR="00184881" w:rsidRDefault="00000000">
      <w:pPr>
        <w:pStyle w:val="Plattetekst1"/>
        <w:numPr>
          <w:ilvl w:val="2"/>
          <w:numId w:val="11"/>
        </w:numPr>
      </w:pPr>
      <w:r>
        <w:t>Eigenaar = “nee” op schaalniveau 15 – 16: 24px</w:t>
      </w:r>
    </w:p>
    <w:p w14:paraId="16E2C654" w14:textId="77777777" w:rsidR="00184881" w:rsidRDefault="00000000">
      <w:pPr>
        <w:pStyle w:val="Plattetekst1"/>
        <w:numPr>
          <w:ilvl w:val="1"/>
          <w:numId w:val="11"/>
        </w:numPr>
      </w:pPr>
      <w:r>
        <w:t>Lijn:</w:t>
      </w:r>
    </w:p>
    <w:p w14:paraId="14DF390B" w14:textId="77777777" w:rsidR="00184881" w:rsidRDefault="00000000">
      <w:pPr>
        <w:pStyle w:val="Plattetekst1"/>
        <w:numPr>
          <w:ilvl w:val="2"/>
          <w:numId w:val="11"/>
        </w:numPr>
      </w:pPr>
      <w:r>
        <w:t>10 px onderste lijn, 6px bovenste lijn voor Schaalniveau 14</w:t>
      </w:r>
    </w:p>
    <w:p w14:paraId="529C1B22" w14:textId="77777777" w:rsidR="00184881" w:rsidRDefault="00000000">
      <w:pPr>
        <w:pStyle w:val="Plattetekst1"/>
        <w:numPr>
          <w:ilvl w:val="2"/>
          <w:numId w:val="11"/>
        </w:numPr>
      </w:pPr>
      <w:r>
        <w:t>16 px onderste lijn, 12px bovenste lijn voor Schaalniveau 15 – 16</w:t>
      </w:r>
    </w:p>
    <w:p w14:paraId="49C9D3C6" w14:textId="77777777" w:rsidR="00184881" w:rsidRDefault="00000000" w:rsidP="002003B8">
      <w:pPr>
        <w:pStyle w:val="Kop3"/>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3A629C2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ECE2666"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A3FE3C"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1F5CFBD8"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D366236" w14:textId="77777777" w:rsidR="00184881" w:rsidRDefault="00000000">
            <w:pPr>
              <w:pStyle w:val="TableContents"/>
              <w:jc w:val="center"/>
            </w:pPr>
            <w:r>
              <w:rPr>
                <w:rFonts w:eastAsia="Lucida Sans Unicode" w:cs="Tahoma"/>
                <w:b/>
                <w:bCs/>
                <w:iCs/>
                <w:color w:val="FFFFFF"/>
                <w:szCs w:val="20"/>
              </w:rPr>
              <w:t>Buiten gebruik</w:t>
            </w:r>
          </w:p>
        </w:tc>
      </w:tr>
      <w:tr w:rsidR="00184881" w14:paraId="43F63A1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40DDC55" w14:textId="77777777" w:rsidR="00184881"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CAAA5B" w14:textId="77777777" w:rsidR="00184881" w:rsidRDefault="00000000">
            <w:pPr>
              <w:pStyle w:val="TableContents"/>
            </w:pPr>
            <w:r>
              <w:rPr>
                <w:noProof/>
              </w:rPr>
              <w:drawing>
                <wp:anchor distT="0" distB="0" distL="0" distR="0" simplePos="0" relativeHeight="251667456" behindDoc="0" locked="0" layoutInCell="1" allowOverlap="1" wp14:anchorId="40415A6E" wp14:editId="26370CAC">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78"/>
                          <a:stretch>
                            <a:fillRect/>
                          </a:stretch>
                        </pic:blipFill>
                        <pic:spPr bwMode="auto">
                          <a:xfrm>
                            <a:off x="0" y="0"/>
                            <a:ext cx="4545965" cy="212090"/>
                          </a:xfrm>
                          <a:prstGeom prst="rect">
                            <a:avLst/>
                          </a:prstGeom>
                        </pic:spPr>
                      </pic:pic>
                    </a:graphicData>
                  </a:graphic>
                </wp:anchor>
              </w:drawing>
            </w:r>
          </w:p>
        </w:tc>
      </w:tr>
      <w:tr w:rsidR="00184881" w14:paraId="67365AD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81FD781" w14:textId="77777777" w:rsidR="00184881" w:rsidRDefault="00000000">
            <w:pPr>
              <w:pStyle w:val="TableContents"/>
              <w:jc w:val="right"/>
            </w:pPr>
            <w:r>
              <w:t>Schaalniveau 14</w:t>
            </w:r>
          </w:p>
          <w:p w14:paraId="589B4475" w14:textId="77777777" w:rsidR="00184881" w:rsidRDefault="00000000">
            <w:pPr>
              <w:pStyle w:val="TableContents"/>
              <w:jc w:val="right"/>
            </w:pPr>
            <w:r>
              <w:t>eigenaar = ‘nee’</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9E191D" w14:textId="77777777" w:rsidR="00184881" w:rsidRDefault="00000000">
            <w:pPr>
              <w:pStyle w:val="TableContents"/>
            </w:pPr>
            <w:r>
              <w:rPr>
                <w:noProof/>
              </w:rPr>
              <w:drawing>
                <wp:anchor distT="0" distB="0" distL="0" distR="0" simplePos="0" relativeHeight="251839488" behindDoc="0" locked="0" layoutInCell="1" allowOverlap="1" wp14:anchorId="28EDECBD" wp14:editId="4A9FE8B9">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79"/>
                          <a:stretch>
                            <a:fillRect/>
                          </a:stretch>
                        </pic:blipFill>
                        <pic:spPr bwMode="auto">
                          <a:xfrm>
                            <a:off x="0" y="0"/>
                            <a:ext cx="4544060" cy="213360"/>
                          </a:xfrm>
                          <a:prstGeom prst="rect">
                            <a:avLst/>
                          </a:prstGeom>
                        </pic:spPr>
                      </pic:pic>
                    </a:graphicData>
                  </a:graphic>
                </wp:anchor>
              </w:drawing>
            </w:r>
          </w:p>
        </w:tc>
      </w:tr>
      <w:tr w:rsidR="00184881" w14:paraId="6FA1153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B485DEC" w14:textId="77777777" w:rsidR="00184881"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802D3" w14:textId="77777777" w:rsidR="00184881" w:rsidRDefault="00000000">
            <w:pPr>
              <w:pStyle w:val="TableContents"/>
            </w:pPr>
            <w:r>
              <w:rPr>
                <w:noProof/>
              </w:rPr>
              <w:drawing>
                <wp:anchor distT="0" distB="0" distL="0" distR="0" simplePos="0" relativeHeight="251670528" behindDoc="0" locked="0" layoutInCell="1" allowOverlap="1" wp14:anchorId="73AFE7C8" wp14:editId="3E5BD70C">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0"/>
                          <a:stretch>
                            <a:fillRect/>
                          </a:stretch>
                        </pic:blipFill>
                        <pic:spPr bwMode="auto">
                          <a:xfrm>
                            <a:off x="0" y="0"/>
                            <a:ext cx="4545965" cy="212090"/>
                          </a:xfrm>
                          <a:prstGeom prst="rect">
                            <a:avLst/>
                          </a:prstGeom>
                        </pic:spPr>
                      </pic:pic>
                    </a:graphicData>
                  </a:graphic>
                </wp:anchor>
              </w:drawing>
            </w:r>
          </w:p>
        </w:tc>
      </w:tr>
      <w:tr w:rsidR="00184881" w14:paraId="4B9CB22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B6F004" w14:textId="77777777" w:rsidR="00184881" w:rsidRDefault="00000000">
            <w:pPr>
              <w:pStyle w:val="TableContents"/>
              <w:jc w:val="right"/>
            </w:pPr>
            <w:r>
              <w:t>Schaalniveau 15-16</w:t>
            </w:r>
          </w:p>
          <w:p w14:paraId="32227CA1" w14:textId="77777777" w:rsidR="00184881" w:rsidRDefault="00000000">
            <w:pPr>
              <w:pStyle w:val="TableContents"/>
              <w:jc w:val="right"/>
            </w:pPr>
            <w:r>
              <w:t>eigenaar = ‘nee’</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01408A6" w14:textId="77777777" w:rsidR="00184881" w:rsidRDefault="00000000">
            <w:pPr>
              <w:pStyle w:val="TableContents"/>
            </w:pPr>
            <w:r>
              <w:rPr>
                <w:noProof/>
              </w:rPr>
              <w:drawing>
                <wp:anchor distT="0" distB="0" distL="0" distR="0" simplePos="0" relativeHeight="251842560" behindDoc="0" locked="0" layoutInCell="1" allowOverlap="1" wp14:anchorId="6455B6B5" wp14:editId="474F254E">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1"/>
                          <a:stretch>
                            <a:fillRect/>
                          </a:stretch>
                        </pic:blipFill>
                        <pic:spPr bwMode="auto">
                          <a:xfrm>
                            <a:off x="0" y="0"/>
                            <a:ext cx="4544060" cy="213360"/>
                          </a:xfrm>
                          <a:prstGeom prst="rect">
                            <a:avLst/>
                          </a:prstGeom>
                        </pic:spPr>
                      </pic:pic>
                    </a:graphicData>
                  </a:graphic>
                </wp:anchor>
              </w:drawing>
            </w:r>
          </w:p>
        </w:tc>
      </w:tr>
    </w:tbl>
    <w:p w14:paraId="556C5B83" w14:textId="77777777" w:rsidR="00184881" w:rsidRDefault="00000000" w:rsidP="002003B8">
      <w:pPr>
        <w:pStyle w:val="Kop2"/>
      </w:pPr>
      <w:bookmarkStart w:id="148" w:name="_Toc51750205"/>
      <w:bookmarkStart w:id="149" w:name="_Toc42596112"/>
      <w:bookmarkStart w:id="150" w:name="_Toc178598359"/>
      <w:r>
        <w:t>ExtraGeometrie: mantelbuis</w:t>
      </w:r>
      <w:bookmarkEnd w:id="148"/>
      <w:bookmarkEnd w:id="149"/>
      <w:bookmarkEnd w:id="150"/>
    </w:p>
    <w:p w14:paraId="38FF9166" w14:textId="77777777" w:rsidR="00184881" w:rsidRDefault="00000000" w:rsidP="002003B8">
      <w:pPr>
        <w:pStyle w:val="Kop3"/>
      </w:pPr>
      <w:bookmarkStart w:id="151" w:name="__RefHeading___Toc4528_4117045737"/>
      <w:bookmarkEnd w:id="151"/>
      <w:r>
        <w:t>Regel</w:t>
      </w:r>
    </w:p>
    <w:p w14:paraId="3F79C39B" w14:textId="77777777" w:rsidR="00184881" w:rsidRDefault="00000000">
      <w:pPr>
        <w:pStyle w:val="Plattetekst1"/>
      </w:pPr>
      <w:r>
        <w:t>Het objecttype ExtraGeometrie omvat extra geometrie bij de standaard mantelbuis. Indien het object een vlakgeometrie heeft, wordt zij gevisualiseerd als vlaksymbool met de volgende (combinatie van) eigenschappen:</w:t>
      </w:r>
    </w:p>
    <w:p w14:paraId="3D51EB13" w14:textId="77777777" w:rsidR="00184881" w:rsidRDefault="00000000">
      <w:pPr>
        <w:pStyle w:val="Plattetekst1"/>
        <w:numPr>
          <w:ilvl w:val="0"/>
          <w:numId w:val="12"/>
        </w:numPr>
      </w:pPr>
      <w:r>
        <w:t>Kleur:</w:t>
      </w:r>
    </w:p>
    <w:p w14:paraId="0AB4029C" w14:textId="77777777" w:rsidR="00184881" w:rsidRDefault="00000000">
      <w:pPr>
        <w:pStyle w:val="Plattetekst1"/>
        <w:numPr>
          <w:ilvl w:val="1"/>
          <w:numId w:val="12"/>
        </w:numPr>
      </w:pPr>
      <w:r>
        <w:t>Lijn (omtrek van het vlaksymbool): overeenkomstig het “thema” van het nutsvoorzieningennet waarin het gebruikt wordt.</w:t>
      </w:r>
    </w:p>
    <w:p w14:paraId="36D4D1D2" w14:textId="77777777" w:rsidR="00184881" w:rsidRDefault="00000000">
      <w:pPr>
        <w:pStyle w:val="Plattetekst1"/>
        <w:numPr>
          <w:ilvl w:val="1"/>
          <w:numId w:val="12"/>
        </w:numPr>
      </w:pPr>
      <w:r>
        <w:t>Vlak: wit #ffffff</w:t>
      </w:r>
    </w:p>
    <w:p w14:paraId="1D823324" w14:textId="77777777" w:rsidR="00184881" w:rsidRDefault="00000000">
      <w:pPr>
        <w:pStyle w:val="Plattetekst1"/>
        <w:numPr>
          <w:ilvl w:val="0"/>
          <w:numId w:val="12"/>
        </w:numPr>
      </w:pPr>
      <w:r>
        <w:t>Vorm:</w:t>
      </w:r>
    </w:p>
    <w:p w14:paraId="26F0BB5B" w14:textId="77777777" w:rsidR="00184881" w:rsidRDefault="00000000">
      <w:pPr>
        <w:pStyle w:val="Plattetekst1"/>
        <w:numPr>
          <w:ilvl w:val="1"/>
          <w:numId w:val="12"/>
        </w:numPr>
      </w:pPr>
      <w:r>
        <w:t>Lijn (omtrek van het vlaksymbool)</w:t>
      </w:r>
    </w:p>
    <w:p w14:paraId="7C504C46" w14:textId="77777777" w:rsidR="00184881" w:rsidRDefault="00000000">
      <w:pPr>
        <w:pStyle w:val="Plattetekst1"/>
        <w:numPr>
          <w:ilvl w:val="2"/>
          <w:numId w:val="12"/>
        </w:numPr>
      </w:pPr>
      <w:r>
        <w:t>Geprojecteerd: 4px doorgetrokken, 16px onderbroken</w:t>
      </w:r>
    </w:p>
    <w:p w14:paraId="2F8B1ECE" w14:textId="77777777" w:rsidR="00184881" w:rsidRDefault="00000000">
      <w:pPr>
        <w:pStyle w:val="Plattetekst1"/>
        <w:numPr>
          <w:ilvl w:val="2"/>
          <w:numId w:val="12"/>
        </w:numPr>
      </w:pPr>
      <w:r>
        <w:t>In gebruik: doorgetrokken lijn</w:t>
      </w:r>
    </w:p>
    <w:p w14:paraId="0729849B" w14:textId="77777777" w:rsidR="00184881" w:rsidRDefault="00000000">
      <w:pPr>
        <w:pStyle w:val="Plattetekst1"/>
        <w:numPr>
          <w:ilvl w:val="2"/>
          <w:numId w:val="12"/>
        </w:numPr>
      </w:pPr>
      <w:r>
        <w:t>Buiten gebruik: 40px doorgetrokken, 12px onderbroken, 8px doorgetrokken, 12px onderbroken</w:t>
      </w:r>
    </w:p>
    <w:p w14:paraId="5ED0D186" w14:textId="77777777" w:rsidR="00184881" w:rsidRDefault="00000000">
      <w:pPr>
        <w:pStyle w:val="Plattetekst1"/>
        <w:numPr>
          <w:ilvl w:val="0"/>
          <w:numId w:val="12"/>
        </w:numPr>
      </w:pPr>
      <w:r>
        <w:t>Grootte (lijndikte):</w:t>
      </w:r>
    </w:p>
    <w:p w14:paraId="0C02E9C2" w14:textId="77777777" w:rsidR="00184881" w:rsidRDefault="00000000">
      <w:pPr>
        <w:pStyle w:val="Plattetekst1"/>
        <w:numPr>
          <w:ilvl w:val="1"/>
          <w:numId w:val="12"/>
        </w:numPr>
      </w:pPr>
      <w:r>
        <w:t>4 px voor Schaalniveau 14 – 16</w:t>
      </w:r>
    </w:p>
    <w:p w14:paraId="66CE766A" w14:textId="77777777" w:rsidR="00184881" w:rsidRDefault="00000000">
      <w:pPr>
        <w:pStyle w:val="Plattetekst1"/>
        <w:numPr>
          <w:ilvl w:val="0"/>
          <w:numId w:val="12"/>
        </w:numPr>
      </w:pPr>
      <w:r>
        <w:lastRenderedPageBreak/>
        <w:t>Transparantie: 0 %</w:t>
      </w:r>
    </w:p>
    <w:p w14:paraId="19A1B087" w14:textId="77777777" w:rsidR="00184881" w:rsidRDefault="00000000">
      <w:pPr>
        <w:pStyle w:val="Plattetekst1"/>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p>
    <w:p w14:paraId="6AFDF3B9" w14:textId="77777777" w:rsidR="00184881" w:rsidRDefault="00000000" w:rsidP="002003B8">
      <w:pPr>
        <w:pStyle w:val="Kop3"/>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698AE8DB"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B7BE164"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A82836F"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0BF90574"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6B52FB98" w14:textId="77777777" w:rsidR="00184881" w:rsidRDefault="00000000">
            <w:pPr>
              <w:pStyle w:val="TableContents"/>
              <w:jc w:val="center"/>
            </w:pPr>
            <w:r>
              <w:rPr>
                <w:rFonts w:eastAsia="Lucida Sans Unicode" w:cs="Tahoma"/>
                <w:b/>
                <w:bCs/>
                <w:iCs/>
                <w:color w:val="FFFFFF"/>
                <w:szCs w:val="20"/>
              </w:rPr>
              <w:t>Buiten gebruik</w:t>
            </w:r>
          </w:p>
        </w:tc>
      </w:tr>
      <w:tr w:rsidR="00184881" w14:paraId="29048AC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1141678" w14:textId="77777777" w:rsidR="00184881"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AEA534" w14:textId="77777777" w:rsidR="00184881" w:rsidRDefault="00000000">
            <w:pPr>
              <w:pStyle w:val="TableContents"/>
            </w:pPr>
            <w:r>
              <w:rPr>
                <w:noProof/>
              </w:rPr>
              <w:drawing>
                <wp:anchor distT="0" distB="0" distL="0" distR="0" simplePos="0" relativeHeight="251613184" behindDoc="0" locked="0" layoutInCell="1" allowOverlap="1" wp14:anchorId="4256FC39" wp14:editId="1E16FD36">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2E4D4B7D" w14:textId="2D8F48A9" w:rsidR="00184881" w:rsidRPr="0089107D" w:rsidRDefault="00184881" w:rsidP="0089107D"/>
    <w:p w14:paraId="6655C7A9" w14:textId="77777777" w:rsidR="00184881" w:rsidRDefault="00000000" w:rsidP="002003B8">
      <w:pPr>
        <w:pStyle w:val="Kop1"/>
      </w:pPr>
      <w:bookmarkStart w:id="153" w:name="_Toc51750206"/>
      <w:bookmarkStart w:id="154" w:name="_Toc42596113"/>
      <w:bookmarkStart w:id="155" w:name="_Toc178598360"/>
      <w:r>
        <w:lastRenderedPageBreak/>
        <w:t>Containerleidingelementen</w:t>
      </w:r>
      <w:bookmarkEnd w:id="153"/>
      <w:bookmarkEnd w:id="154"/>
      <w:bookmarkEnd w:id="155"/>
    </w:p>
    <w:p w14:paraId="03D982A7" w14:textId="77777777" w:rsidR="00184881" w:rsidRDefault="00000000" w:rsidP="002003B8">
      <w:pPr>
        <w:pStyle w:val="Kop2"/>
      </w:pPr>
      <w:bookmarkStart w:id="156" w:name="_Toc51750207"/>
      <w:bookmarkStart w:id="157" w:name="_Toc42596114"/>
      <w:bookmarkStart w:id="158" w:name="_Toc178598361"/>
      <w:r>
        <w:t>Inleiding</w:t>
      </w:r>
      <w:bookmarkEnd w:id="156"/>
      <w:bookmarkEnd w:id="157"/>
      <w:bookmarkEnd w:id="158"/>
    </w:p>
    <w:p w14:paraId="4A75F57E" w14:textId="77777777" w:rsidR="00184881"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A57BEC9" w14:textId="77777777" w:rsidR="00184881" w:rsidRDefault="00000000">
      <w:pPr>
        <w:pStyle w:val="Plattetekst1"/>
      </w:pPr>
      <w: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712DB5F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33F00F6" w14:textId="77777777" w:rsidR="00184881" w:rsidRDefault="00000000">
            <w:pPr>
              <w:pStyle w:val="Plattetekst1"/>
            </w:pPr>
            <w:r>
              <w:t>De visualisatie voor containerleidingelementen is vastgelegd in de volgende SLD-bestanden:</w:t>
            </w:r>
          </w:p>
          <w:p w14:paraId="23148BFA" w14:textId="77777777" w:rsidR="00184881" w:rsidRDefault="00000000">
            <w:pPr>
              <w:pStyle w:val="Plattetekst1"/>
              <w:numPr>
                <w:ilvl w:val="0"/>
                <w:numId w:val="15"/>
              </w:numPr>
            </w:pPr>
            <w:r>
              <w:t>sld-kast.xml</w:t>
            </w:r>
          </w:p>
          <w:p w14:paraId="664AA88C" w14:textId="77777777" w:rsidR="00184881" w:rsidRDefault="00000000">
            <w:pPr>
              <w:pStyle w:val="Plattetekst1"/>
              <w:numPr>
                <w:ilvl w:val="0"/>
                <w:numId w:val="15"/>
              </w:numPr>
            </w:pPr>
            <w:r>
              <w:t>sld-kastmetextrageometrie.xml</w:t>
            </w:r>
          </w:p>
          <w:p w14:paraId="5930F294" w14:textId="77777777" w:rsidR="00184881" w:rsidRDefault="00000000">
            <w:pPr>
              <w:pStyle w:val="Plattetekst1"/>
              <w:numPr>
                <w:ilvl w:val="0"/>
                <w:numId w:val="15"/>
              </w:numPr>
            </w:pPr>
            <w:r>
              <w:t>sld-mangat.xml</w:t>
            </w:r>
          </w:p>
          <w:p w14:paraId="45D6EAF0" w14:textId="77777777" w:rsidR="00184881" w:rsidRDefault="00000000">
            <w:pPr>
              <w:pStyle w:val="Plattetekst1"/>
              <w:numPr>
                <w:ilvl w:val="0"/>
                <w:numId w:val="15"/>
              </w:numPr>
            </w:pPr>
            <w:r>
              <w:t>sld-mangatmetextrageometrie.xml</w:t>
            </w:r>
          </w:p>
          <w:p w14:paraId="60FFC47D" w14:textId="77777777" w:rsidR="00184881" w:rsidRDefault="00000000">
            <w:pPr>
              <w:pStyle w:val="Plattetekst1"/>
              <w:numPr>
                <w:ilvl w:val="0"/>
                <w:numId w:val="15"/>
              </w:numPr>
            </w:pPr>
            <w:r>
              <w:t>sld-mast.xml</w:t>
            </w:r>
          </w:p>
          <w:p w14:paraId="4F21DE4E" w14:textId="77777777" w:rsidR="00184881" w:rsidRDefault="00000000">
            <w:pPr>
              <w:pStyle w:val="Plattetekst1"/>
              <w:numPr>
                <w:ilvl w:val="0"/>
                <w:numId w:val="15"/>
              </w:numPr>
            </w:pPr>
            <w:r>
              <w:t>sld-mastmetextrageometrie.xml</w:t>
            </w:r>
          </w:p>
          <w:p w14:paraId="615A2994" w14:textId="77777777" w:rsidR="00184881" w:rsidRDefault="00000000">
            <w:pPr>
              <w:pStyle w:val="Plattetekst1"/>
              <w:numPr>
                <w:ilvl w:val="0"/>
                <w:numId w:val="15"/>
              </w:numPr>
            </w:pPr>
            <w:r>
              <w:t>sld-technischgebouw.xml</w:t>
            </w:r>
          </w:p>
          <w:p w14:paraId="5AFA0B66" w14:textId="77777777" w:rsidR="00184881" w:rsidRDefault="00000000">
            <w:pPr>
              <w:pStyle w:val="Plattetekst1"/>
              <w:numPr>
                <w:ilvl w:val="0"/>
                <w:numId w:val="15"/>
              </w:numPr>
            </w:pPr>
            <w:r>
              <w:t>sld-technischgebouwmetextrageometrie.xml</w:t>
            </w:r>
          </w:p>
          <w:p w14:paraId="459432D4" w14:textId="77777777" w:rsidR="00184881" w:rsidRDefault="00000000">
            <w:pPr>
              <w:pStyle w:val="Plattetekst1"/>
              <w:numPr>
                <w:ilvl w:val="0"/>
                <w:numId w:val="15"/>
              </w:numPr>
            </w:pPr>
            <w:r>
              <w:t>sld-toren.xml</w:t>
            </w:r>
          </w:p>
          <w:p w14:paraId="616EC2A2" w14:textId="77777777" w:rsidR="00184881" w:rsidRDefault="00000000">
            <w:pPr>
              <w:pStyle w:val="Plattetekst1"/>
              <w:numPr>
                <w:ilvl w:val="0"/>
                <w:numId w:val="15"/>
              </w:numPr>
            </w:pPr>
            <w:r>
              <w:t>sld-torenmetextrageometrie.xml</w:t>
            </w:r>
          </w:p>
        </w:tc>
      </w:tr>
    </w:tbl>
    <w:p w14:paraId="01AA9AE7" w14:textId="77777777" w:rsidR="00184881" w:rsidRDefault="00184881">
      <w:pPr>
        <w:pStyle w:val="Plattetekst"/>
      </w:pPr>
    </w:p>
    <w:p w14:paraId="09053F34" w14:textId="77777777" w:rsidR="00184881"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 xml:space="preserve">Verschaal deze bestanden alleen ten behoeve van visualisatie op </w:t>
      </w:r>
      <w:r>
        <w:rPr>
          <w:b/>
          <w:bCs/>
          <w:color w:val="CE181E"/>
        </w:rPr>
        <w:lastRenderedPageBreak/>
        <w:t>afwijkende schermresoluties</w:t>
      </w:r>
      <w:r>
        <w:t>.</w:t>
      </w:r>
    </w:p>
    <w:p w14:paraId="2956529C" w14:textId="77777777" w:rsidR="00184881" w:rsidRDefault="00000000" w:rsidP="002003B8">
      <w:pPr>
        <w:pStyle w:val="Kop2"/>
      </w:pPr>
      <w:bookmarkStart w:id="159" w:name="_Toc42596115"/>
      <w:bookmarkStart w:id="160" w:name="_Toc51750208"/>
      <w:bookmarkStart w:id="161" w:name="_Toc178598362"/>
      <w:r>
        <w:t>Kast</w:t>
      </w:r>
      <w:bookmarkEnd w:id="159"/>
      <w:bookmarkEnd w:id="160"/>
      <w:bookmarkEnd w:id="161"/>
    </w:p>
    <w:p w14:paraId="6FABF54A" w14:textId="77777777" w:rsidR="00184881" w:rsidRDefault="00000000" w:rsidP="002003B8">
      <w:pPr>
        <w:pStyle w:val="Kop3"/>
      </w:pPr>
      <w:bookmarkStart w:id="162" w:name="__RefHeading___Toc4532_4117045737"/>
      <w:bookmarkEnd w:id="162"/>
      <w:r>
        <w:t>Regel</w:t>
      </w:r>
    </w:p>
    <w:p w14:paraId="32EE058B" w14:textId="77777777" w:rsidR="00184881" w:rsidRDefault="00000000">
      <w:pPr>
        <w:pStyle w:val="Plattetekst1"/>
      </w:pPr>
      <w: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705765B5" w14:textId="77777777" w:rsidR="00184881" w:rsidRDefault="00000000">
      <w:pPr>
        <w:pStyle w:val="Plattetekst1"/>
        <w:numPr>
          <w:ilvl w:val="0"/>
          <w:numId w:val="11"/>
        </w:numPr>
      </w:pPr>
      <w:r>
        <w:t>Kleur:</w:t>
      </w:r>
    </w:p>
    <w:p w14:paraId="63E5C424" w14:textId="77777777" w:rsidR="00184881" w:rsidRDefault="00000000">
      <w:pPr>
        <w:pStyle w:val="Plattetekst1"/>
        <w:numPr>
          <w:ilvl w:val="1"/>
          <w:numId w:val="11"/>
        </w:numPr>
      </w:pPr>
      <w:r>
        <w:t>Vlak: het puntsymbool krijgt de kleur overeenkomstig het “thema” van het nutsvoorzieningennet waarin het gebruikt wordt.</w:t>
      </w:r>
    </w:p>
    <w:p w14:paraId="00A28ECB" w14:textId="77777777" w:rsidR="00184881" w:rsidRDefault="00000000">
      <w:pPr>
        <w:pStyle w:val="Plattetekst1"/>
        <w:numPr>
          <w:ilvl w:val="1"/>
          <w:numId w:val="11"/>
        </w:numPr>
      </w:pPr>
      <w:r>
        <w:t>Lijn: #000000</w:t>
      </w:r>
    </w:p>
    <w:p w14:paraId="774CC2EE" w14:textId="77777777" w:rsidR="00184881" w:rsidRDefault="00000000">
      <w:pPr>
        <w:pStyle w:val="Plattetekst1"/>
        <w:numPr>
          <w:ilvl w:val="1"/>
          <w:numId w:val="26"/>
        </w:numPr>
      </w:pPr>
      <w:r>
        <w:t>Punt (aangrijpingspunt): #000000</w:t>
      </w:r>
    </w:p>
    <w:p w14:paraId="56DF25B6" w14:textId="77777777" w:rsidR="00184881" w:rsidRDefault="00000000">
      <w:pPr>
        <w:pStyle w:val="Plattetekst1"/>
        <w:numPr>
          <w:ilvl w:val="0"/>
          <w:numId w:val="26"/>
        </w:numPr>
      </w:pPr>
      <w:r>
        <w:t>Vorm:</w:t>
      </w:r>
    </w:p>
    <w:p w14:paraId="49B6A93C" w14:textId="77777777" w:rsidR="00184881" w:rsidRDefault="00000000">
      <w:pPr>
        <w:pStyle w:val="Plattetekst1"/>
        <w:numPr>
          <w:ilvl w:val="1"/>
          <w:numId w:val="26"/>
        </w:numPr>
      </w:pPr>
      <w:r>
        <w:t>Puntsymbool:</w:t>
      </w:r>
    </w:p>
    <w:p w14:paraId="7F872EC5" w14:textId="77777777" w:rsidR="00184881" w:rsidRDefault="00000000">
      <w:pPr>
        <w:pStyle w:val="Plattetekst1"/>
        <w:numPr>
          <w:ilvl w:val="2"/>
          <w:numId w:val="26"/>
        </w:numPr>
      </w:pPr>
      <w:r>
        <w:t>Vierkant op schaalniveau 11-14</w:t>
      </w:r>
    </w:p>
    <w:p w14:paraId="001A42D1" w14:textId="77777777" w:rsidR="00184881" w:rsidRDefault="00000000">
      <w:pPr>
        <w:pStyle w:val="Plattetekst1"/>
        <w:numPr>
          <w:ilvl w:val="2"/>
          <w:numId w:val="26"/>
        </w:numPr>
      </w:pPr>
      <w:r>
        <w:t>Puntsymbool op schaalniveau 15-16</w:t>
      </w:r>
    </w:p>
    <w:p w14:paraId="0A81FA29" w14:textId="77777777" w:rsidR="00184881" w:rsidRDefault="00000000">
      <w:pPr>
        <w:pStyle w:val="Plattetekst1"/>
        <w:numPr>
          <w:ilvl w:val="2"/>
          <w:numId w:val="26"/>
        </w:numPr>
      </w:pPr>
      <w:r>
        <w:t>Cirkel op schaalniveau 15-16 (voor het aangrijpingspunt)</w:t>
      </w:r>
    </w:p>
    <w:p w14:paraId="3766AD25" w14:textId="77777777" w:rsidR="00184881" w:rsidRDefault="00000000">
      <w:pPr>
        <w:pStyle w:val="Plattetekst1"/>
        <w:numPr>
          <w:ilvl w:val="1"/>
          <w:numId w:val="26"/>
        </w:numPr>
      </w:pPr>
      <w:r>
        <w:t>Lijnsymbool (omtrek van het puntsymbool)</w:t>
      </w:r>
    </w:p>
    <w:p w14:paraId="790D39C6" w14:textId="77777777" w:rsidR="00184881" w:rsidRDefault="00000000">
      <w:pPr>
        <w:pStyle w:val="Plattetekst1"/>
        <w:numPr>
          <w:ilvl w:val="2"/>
          <w:numId w:val="26"/>
        </w:numPr>
      </w:pPr>
      <w:r>
        <w:t>Geprojecteerd:</w:t>
      </w:r>
    </w:p>
    <w:p w14:paraId="0B6E4D94" w14:textId="77777777" w:rsidR="00184881" w:rsidRDefault="00000000">
      <w:pPr>
        <w:pStyle w:val="Plattetekst1"/>
        <w:numPr>
          <w:ilvl w:val="3"/>
          <w:numId w:val="26"/>
        </w:numPr>
      </w:pPr>
      <w:r>
        <w:t>Schaalniveau 11-14: 1px doorgetrokken, 1px onderbroken</w:t>
      </w:r>
    </w:p>
    <w:p w14:paraId="21A2E8EE" w14:textId="77777777" w:rsidR="00184881" w:rsidRDefault="00000000">
      <w:pPr>
        <w:pStyle w:val="Plattetekst1"/>
        <w:numPr>
          <w:ilvl w:val="3"/>
          <w:numId w:val="26"/>
        </w:numPr>
      </w:pPr>
      <w:r>
        <w:t>Schaalniveau 15-16: 4px doorgetrokken, 4px onderbroken</w:t>
      </w:r>
    </w:p>
    <w:p w14:paraId="01CEB4DA" w14:textId="77777777" w:rsidR="00184881" w:rsidRDefault="00000000">
      <w:pPr>
        <w:pStyle w:val="Plattetekst1"/>
        <w:numPr>
          <w:ilvl w:val="2"/>
          <w:numId w:val="26"/>
        </w:numPr>
      </w:pPr>
      <w:r>
        <w:t>In gebruik:</w:t>
      </w:r>
    </w:p>
    <w:p w14:paraId="71FCC01F" w14:textId="77777777" w:rsidR="00184881" w:rsidRDefault="00000000">
      <w:pPr>
        <w:pStyle w:val="Plattetekst1"/>
        <w:numPr>
          <w:ilvl w:val="3"/>
          <w:numId w:val="26"/>
        </w:numPr>
      </w:pPr>
      <w:r>
        <w:t>Schaalniveau 11-14: doorgetrokken lijn</w:t>
      </w:r>
    </w:p>
    <w:p w14:paraId="0863568F" w14:textId="77777777" w:rsidR="00184881" w:rsidRDefault="00000000">
      <w:pPr>
        <w:pStyle w:val="Plattetekst1"/>
        <w:numPr>
          <w:ilvl w:val="3"/>
          <w:numId w:val="26"/>
        </w:numPr>
      </w:pPr>
      <w:r>
        <w:t>Schaalniveau 15-16: geen</w:t>
      </w:r>
    </w:p>
    <w:p w14:paraId="65FC68B7" w14:textId="77777777" w:rsidR="00184881" w:rsidRDefault="00000000">
      <w:pPr>
        <w:pStyle w:val="Plattetekst1"/>
        <w:numPr>
          <w:ilvl w:val="2"/>
          <w:numId w:val="26"/>
        </w:numPr>
      </w:pPr>
      <w:r>
        <w:t>Buiten gebruik:</w:t>
      </w:r>
    </w:p>
    <w:p w14:paraId="1F4A1A3C" w14:textId="77777777" w:rsidR="00184881" w:rsidRDefault="00000000">
      <w:pPr>
        <w:pStyle w:val="Plattetekst1"/>
        <w:numPr>
          <w:ilvl w:val="3"/>
          <w:numId w:val="26"/>
        </w:numPr>
      </w:pPr>
      <w:r>
        <w:t>Schaalniveau 11-14: 4px doorgetrokken, 2px onderbroken, 2px doorgetrokken, 2px onderbroken</w:t>
      </w:r>
    </w:p>
    <w:p w14:paraId="78DD3CE5" w14:textId="77777777" w:rsidR="00184881" w:rsidRDefault="00000000">
      <w:pPr>
        <w:pStyle w:val="Plattetekst1"/>
        <w:numPr>
          <w:ilvl w:val="3"/>
          <w:numId w:val="26"/>
        </w:numPr>
      </w:pPr>
      <w:r>
        <w:t>Schaalniveau 15-16: 12px doorgetrokken, 4px onderbroken, 4px doorgetrokken, 4px onderbroken</w:t>
      </w:r>
    </w:p>
    <w:p w14:paraId="5A7619DF" w14:textId="77777777" w:rsidR="00184881" w:rsidRDefault="00000000">
      <w:pPr>
        <w:pStyle w:val="Plattetekst1"/>
        <w:numPr>
          <w:ilvl w:val="0"/>
          <w:numId w:val="26"/>
        </w:numPr>
      </w:pPr>
      <w:r>
        <w:t>Grootte:</w:t>
      </w:r>
    </w:p>
    <w:p w14:paraId="7FCB6370" w14:textId="77777777" w:rsidR="00184881" w:rsidRDefault="00000000">
      <w:pPr>
        <w:pStyle w:val="Plattetekst1"/>
        <w:numPr>
          <w:ilvl w:val="1"/>
          <w:numId w:val="26"/>
        </w:numPr>
      </w:pPr>
      <w:r>
        <w:t>3 px op schaalniveau 15-16 (voor het aangrijpingspunt)</w:t>
      </w:r>
    </w:p>
    <w:p w14:paraId="38B2C150" w14:textId="77777777" w:rsidR="00184881" w:rsidRDefault="00000000">
      <w:pPr>
        <w:pStyle w:val="Plattetekst1"/>
        <w:numPr>
          <w:ilvl w:val="1"/>
          <w:numId w:val="26"/>
        </w:numPr>
      </w:pPr>
      <w:r>
        <w:lastRenderedPageBreak/>
        <w:t>5 px op schaalniveau 11-12</w:t>
      </w:r>
    </w:p>
    <w:p w14:paraId="3CAEFD31" w14:textId="77777777" w:rsidR="00184881" w:rsidRDefault="00000000">
      <w:pPr>
        <w:pStyle w:val="Plattetekst1"/>
        <w:numPr>
          <w:ilvl w:val="1"/>
          <w:numId w:val="26"/>
        </w:numPr>
      </w:pPr>
      <w:r>
        <w:t>8 px op schaalniveau 13</w:t>
      </w:r>
    </w:p>
    <w:p w14:paraId="2034268E" w14:textId="77777777" w:rsidR="00184881" w:rsidRDefault="00000000">
      <w:pPr>
        <w:pStyle w:val="Plattetekst1"/>
        <w:numPr>
          <w:ilvl w:val="1"/>
          <w:numId w:val="26"/>
        </w:numPr>
      </w:pPr>
      <w:r>
        <w:t>11 px op schaalniveau 14</w:t>
      </w:r>
    </w:p>
    <w:p w14:paraId="0BB7E2B1" w14:textId="77777777" w:rsidR="00184881" w:rsidRDefault="00000000">
      <w:pPr>
        <w:pStyle w:val="Plattetekst1"/>
        <w:numPr>
          <w:ilvl w:val="1"/>
          <w:numId w:val="26"/>
        </w:numPr>
      </w:pPr>
      <w:r>
        <w:t>25 px op schaalniveau 15 – 16</w:t>
      </w:r>
    </w:p>
    <w:p w14:paraId="28805042" w14:textId="77777777" w:rsidR="00184881" w:rsidRDefault="00000000">
      <w:pPr>
        <w:pStyle w:val="Plattetekst1"/>
        <w:numPr>
          <w:ilvl w:val="0"/>
          <w:numId w:val="26"/>
        </w:numPr>
      </w:pPr>
      <w:r>
        <w:t>Transparantie: 60 %</w:t>
      </w:r>
    </w:p>
    <w:p w14:paraId="5D93B10B" w14:textId="77777777" w:rsidR="00184881" w:rsidRDefault="00000000" w:rsidP="002003B8">
      <w:pPr>
        <w:pStyle w:val="Kop3"/>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66009F6B"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5FBCE43"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8249CF5"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FA63AD2"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72B5FA2" w14:textId="77777777" w:rsidR="00184881" w:rsidRDefault="00000000">
            <w:pPr>
              <w:pStyle w:val="TableContents"/>
              <w:jc w:val="center"/>
            </w:pPr>
            <w:r>
              <w:rPr>
                <w:rFonts w:eastAsia="Lucida Sans Unicode" w:cs="Tahoma"/>
                <w:b/>
                <w:bCs/>
                <w:iCs/>
                <w:color w:val="FFFFFF"/>
                <w:szCs w:val="20"/>
              </w:rPr>
              <w:t>Buiten gebruik</w:t>
            </w:r>
          </w:p>
        </w:tc>
      </w:tr>
      <w:tr w:rsidR="00184881" w14:paraId="4EF7DA80"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0F0B658"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902C14" w14:textId="77777777" w:rsidR="00184881" w:rsidRDefault="00000000">
            <w:pPr>
              <w:pStyle w:val="TableContents"/>
            </w:pPr>
            <w:r>
              <w:rPr>
                <w:noProof/>
              </w:rPr>
              <w:drawing>
                <wp:anchor distT="0" distB="0" distL="0" distR="0" simplePos="0" relativeHeight="251567104" behindDoc="0" locked="0" layoutInCell="1" allowOverlap="1" wp14:anchorId="72FCC6AC" wp14:editId="665EAE51">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447F759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86353F"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B57612" w14:textId="77777777" w:rsidR="00184881" w:rsidRDefault="00000000">
            <w:pPr>
              <w:pStyle w:val="TableContents"/>
            </w:pPr>
            <w:r>
              <w:rPr>
                <w:noProof/>
              </w:rPr>
              <w:drawing>
                <wp:anchor distT="0" distB="0" distL="0" distR="0" simplePos="0" relativeHeight="251570176" behindDoc="0" locked="0" layoutInCell="1" allowOverlap="1" wp14:anchorId="595240C0" wp14:editId="438AF219">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607015E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8D00982"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09BBA3" w14:textId="77777777" w:rsidR="00184881" w:rsidRDefault="00000000">
            <w:pPr>
              <w:pStyle w:val="TableContents"/>
            </w:pPr>
            <w:r>
              <w:rPr>
                <w:noProof/>
              </w:rPr>
              <w:drawing>
                <wp:anchor distT="0" distB="0" distL="0" distR="0" simplePos="0" relativeHeight="251573248" behindDoc="0" locked="0" layoutInCell="1" allowOverlap="1" wp14:anchorId="44767595" wp14:editId="0F89C06E">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1140D2E4"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705603D"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49E0C6" w14:textId="77777777" w:rsidR="00184881" w:rsidRDefault="00000000">
            <w:pPr>
              <w:pStyle w:val="TableContents"/>
            </w:pPr>
            <w:r>
              <w:rPr>
                <w:noProof/>
              </w:rPr>
              <w:drawing>
                <wp:anchor distT="0" distB="0" distL="0" distR="0" simplePos="0" relativeHeight="251622400" behindDoc="0" locked="0" layoutInCell="1" allowOverlap="1" wp14:anchorId="32A7F3A2" wp14:editId="703A661D">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86"/>
                          <a:stretch>
                            <a:fillRect/>
                          </a:stretch>
                        </pic:blipFill>
                        <pic:spPr bwMode="auto">
                          <a:xfrm>
                            <a:off x="0" y="0"/>
                            <a:ext cx="4326890" cy="202565"/>
                          </a:xfrm>
                          <a:prstGeom prst="rect">
                            <a:avLst/>
                          </a:prstGeom>
                        </pic:spPr>
                      </pic:pic>
                    </a:graphicData>
                  </a:graphic>
                </wp:anchor>
              </w:drawing>
            </w:r>
          </w:p>
        </w:tc>
      </w:tr>
    </w:tbl>
    <w:p w14:paraId="7EE728D3" w14:textId="77777777" w:rsidR="00184881" w:rsidRDefault="00000000" w:rsidP="002003B8">
      <w:pPr>
        <w:pStyle w:val="Kop2"/>
      </w:pPr>
      <w:bookmarkStart w:id="164" w:name="_Toc42596116"/>
      <w:bookmarkStart w:id="165" w:name="_Toc51750209"/>
      <w:bookmarkStart w:id="166" w:name="_Toc178598363"/>
      <w:r>
        <w:t>Mangat</w:t>
      </w:r>
      <w:bookmarkEnd w:id="164"/>
      <w:bookmarkEnd w:id="165"/>
      <w:bookmarkEnd w:id="166"/>
    </w:p>
    <w:p w14:paraId="0516291B" w14:textId="77777777" w:rsidR="00184881" w:rsidRDefault="00000000" w:rsidP="002003B8">
      <w:pPr>
        <w:pStyle w:val="Kop3"/>
      </w:pPr>
      <w:bookmarkStart w:id="167" w:name="__RefHeading___Toc4536_4117045737"/>
      <w:bookmarkEnd w:id="167"/>
      <w:r>
        <w:t>Regel</w:t>
      </w:r>
    </w:p>
    <w:p w14:paraId="3E33AD6D" w14:textId="77777777" w:rsidR="00184881" w:rsidRDefault="00000000">
      <w:pPr>
        <w:pStyle w:val="Plattetekst1"/>
      </w:pPr>
      <w: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5F910669" w14:textId="77777777" w:rsidR="00184881" w:rsidRDefault="00000000">
      <w:pPr>
        <w:pStyle w:val="Plattetekst1"/>
        <w:numPr>
          <w:ilvl w:val="0"/>
          <w:numId w:val="26"/>
        </w:numPr>
      </w:pPr>
      <w:r>
        <w:t>Kleur:</w:t>
      </w:r>
    </w:p>
    <w:p w14:paraId="59AFE5DA" w14:textId="77777777" w:rsidR="00184881" w:rsidRDefault="00000000">
      <w:pPr>
        <w:pStyle w:val="Plattetekst1"/>
        <w:numPr>
          <w:ilvl w:val="1"/>
          <w:numId w:val="26"/>
        </w:numPr>
      </w:pPr>
      <w:r>
        <w:t>Vlak: het puntsymbool krijgt de kleur overeenkomstig het “thema” van het nutsvoorzieningennet waarin het gebruikt wordt.</w:t>
      </w:r>
    </w:p>
    <w:p w14:paraId="4C11B1C3" w14:textId="77777777" w:rsidR="00184881" w:rsidRDefault="00000000">
      <w:pPr>
        <w:pStyle w:val="Plattetekst1"/>
        <w:numPr>
          <w:ilvl w:val="1"/>
          <w:numId w:val="26"/>
        </w:numPr>
      </w:pPr>
      <w:r>
        <w:t>Lijn: #000000</w:t>
      </w:r>
    </w:p>
    <w:p w14:paraId="5DDD7050" w14:textId="77777777" w:rsidR="00184881" w:rsidRDefault="00000000">
      <w:pPr>
        <w:pStyle w:val="Plattetekst1"/>
        <w:numPr>
          <w:ilvl w:val="1"/>
          <w:numId w:val="26"/>
        </w:numPr>
      </w:pPr>
      <w:r>
        <w:t>Punt (aangrijpingspunt): #000000</w:t>
      </w:r>
    </w:p>
    <w:p w14:paraId="132A8B2D" w14:textId="77777777" w:rsidR="00184881" w:rsidRDefault="00000000">
      <w:pPr>
        <w:pStyle w:val="Plattetekst1"/>
        <w:numPr>
          <w:ilvl w:val="0"/>
          <w:numId w:val="26"/>
        </w:numPr>
      </w:pPr>
      <w:r>
        <w:t>Vorm:</w:t>
      </w:r>
    </w:p>
    <w:p w14:paraId="6229F637" w14:textId="77777777" w:rsidR="00184881" w:rsidRDefault="00000000">
      <w:pPr>
        <w:pStyle w:val="Plattetekst1"/>
        <w:numPr>
          <w:ilvl w:val="1"/>
          <w:numId w:val="26"/>
        </w:numPr>
      </w:pPr>
      <w:r>
        <w:t>Puntsymbool:</w:t>
      </w:r>
    </w:p>
    <w:p w14:paraId="7ED79702" w14:textId="77777777" w:rsidR="00184881" w:rsidRDefault="00000000">
      <w:pPr>
        <w:pStyle w:val="Plattetekst1"/>
        <w:numPr>
          <w:ilvl w:val="2"/>
          <w:numId w:val="26"/>
        </w:numPr>
      </w:pPr>
      <w:r>
        <w:t>Vierkant op schaalniveau 11-14</w:t>
      </w:r>
    </w:p>
    <w:p w14:paraId="2FC931AC" w14:textId="77777777" w:rsidR="00184881" w:rsidRDefault="00000000">
      <w:pPr>
        <w:pStyle w:val="Plattetekst1"/>
        <w:numPr>
          <w:ilvl w:val="2"/>
          <w:numId w:val="26"/>
        </w:numPr>
      </w:pPr>
      <w:r>
        <w:t>Puntsymbool op schaalniveau 15-16</w:t>
      </w:r>
    </w:p>
    <w:p w14:paraId="54835665" w14:textId="77777777" w:rsidR="00184881" w:rsidRDefault="00000000">
      <w:pPr>
        <w:pStyle w:val="Plattetekst1"/>
        <w:numPr>
          <w:ilvl w:val="2"/>
          <w:numId w:val="26"/>
        </w:numPr>
      </w:pPr>
      <w:r>
        <w:t>Cirkel op schaalniveau 15-16 (voor het aangrijpingspunt)</w:t>
      </w:r>
    </w:p>
    <w:p w14:paraId="4D964266" w14:textId="77777777" w:rsidR="00184881" w:rsidRDefault="00000000">
      <w:pPr>
        <w:pStyle w:val="Plattetekst1"/>
        <w:numPr>
          <w:ilvl w:val="1"/>
          <w:numId w:val="26"/>
        </w:numPr>
      </w:pPr>
      <w:r>
        <w:t>Lijnsymbool (omtrek van het puntsymbool)</w:t>
      </w:r>
    </w:p>
    <w:p w14:paraId="187E1780" w14:textId="77777777" w:rsidR="00184881" w:rsidRDefault="00000000">
      <w:pPr>
        <w:pStyle w:val="Plattetekst1"/>
        <w:numPr>
          <w:ilvl w:val="2"/>
          <w:numId w:val="26"/>
        </w:numPr>
      </w:pPr>
      <w:r>
        <w:lastRenderedPageBreak/>
        <w:t>Geprojecteerd:</w:t>
      </w:r>
    </w:p>
    <w:p w14:paraId="3858582D" w14:textId="77777777" w:rsidR="00184881" w:rsidRDefault="00000000">
      <w:pPr>
        <w:pStyle w:val="Plattetekst1"/>
        <w:numPr>
          <w:ilvl w:val="3"/>
          <w:numId w:val="26"/>
        </w:numPr>
      </w:pPr>
      <w:r>
        <w:t>Schaalniveau 11-14: 1px doorgetrokken, 1px onderbroken</w:t>
      </w:r>
    </w:p>
    <w:p w14:paraId="303B858C" w14:textId="77777777" w:rsidR="00184881" w:rsidRDefault="00000000">
      <w:pPr>
        <w:pStyle w:val="Plattetekst1"/>
        <w:numPr>
          <w:ilvl w:val="3"/>
          <w:numId w:val="26"/>
        </w:numPr>
      </w:pPr>
      <w:r>
        <w:t>Schaalniveau 15-16: 4px doorgetrokken, 4px onderbroken</w:t>
      </w:r>
    </w:p>
    <w:p w14:paraId="767F2578" w14:textId="77777777" w:rsidR="00184881" w:rsidRDefault="00000000">
      <w:pPr>
        <w:pStyle w:val="Plattetekst1"/>
        <w:numPr>
          <w:ilvl w:val="2"/>
          <w:numId w:val="26"/>
        </w:numPr>
      </w:pPr>
      <w:r>
        <w:t>In gebruik:</w:t>
      </w:r>
    </w:p>
    <w:p w14:paraId="06CD7617" w14:textId="77777777" w:rsidR="00184881" w:rsidRDefault="00000000">
      <w:pPr>
        <w:pStyle w:val="Plattetekst1"/>
        <w:numPr>
          <w:ilvl w:val="3"/>
          <w:numId w:val="26"/>
        </w:numPr>
      </w:pPr>
      <w:r>
        <w:t>Schaalniveau 11-14: doorgetrokken lijn</w:t>
      </w:r>
    </w:p>
    <w:p w14:paraId="13380FD3" w14:textId="77777777" w:rsidR="00184881" w:rsidRDefault="00000000">
      <w:pPr>
        <w:pStyle w:val="Plattetekst1"/>
        <w:numPr>
          <w:ilvl w:val="3"/>
          <w:numId w:val="26"/>
        </w:numPr>
      </w:pPr>
      <w:r>
        <w:t>Schaalniveau 15-16: geen</w:t>
      </w:r>
    </w:p>
    <w:p w14:paraId="68C3BF5B" w14:textId="77777777" w:rsidR="00184881" w:rsidRDefault="00000000">
      <w:pPr>
        <w:pStyle w:val="Plattetekst1"/>
        <w:numPr>
          <w:ilvl w:val="2"/>
          <w:numId w:val="26"/>
        </w:numPr>
      </w:pPr>
      <w:r>
        <w:t>Buiten gebruik:</w:t>
      </w:r>
    </w:p>
    <w:p w14:paraId="3890FE9E" w14:textId="77777777" w:rsidR="00184881" w:rsidRDefault="00000000">
      <w:pPr>
        <w:pStyle w:val="Plattetekst1"/>
        <w:numPr>
          <w:ilvl w:val="3"/>
          <w:numId w:val="26"/>
        </w:numPr>
      </w:pPr>
      <w:r>
        <w:t>Schaalniveau 11-14: 4px doorgetrokken, 2px onderbroken, 2px doorgetrokken, 2px onderbroken</w:t>
      </w:r>
    </w:p>
    <w:p w14:paraId="2D84D734" w14:textId="77777777" w:rsidR="00184881" w:rsidRDefault="00000000">
      <w:pPr>
        <w:pStyle w:val="Plattetekst1"/>
        <w:numPr>
          <w:ilvl w:val="3"/>
          <w:numId w:val="26"/>
        </w:numPr>
      </w:pPr>
      <w:r>
        <w:t>Schaalniveau 15-16: 12px doorgetrokken, 4px onderbroken, 4px doorgetrokken, 4px onderbroken</w:t>
      </w:r>
    </w:p>
    <w:p w14:paraId="5C40BDA1" w14:textId="77777777" w:rsidR="00184881" w:rsidRDefault="00000000">
      <w:pPr>
        <w:pStyle w:val="Plattetekst1"/>
        <w:numPr>
          <w:ilvl w:val="0"/>
          <w:numId w:val="26"/>
        </w:numPr>
      </w:pPr>
      <w:r>
        <w:t>Grootte:</w:t>
      </w:r>
    </w:p>
    <w:p w14:paraId="3AB7BE3A" w14:textId="77777777" w:rsidR="00184881" w:rsidRDefault="00000000">
      <w:pPr>
        <w:pStyle w:val="Plattetekst1"/>
        <w:numPr>
          <w:ilvl w:val="1"/>
          <w:numId w:val="26"/>
        </w:numPr>
      </w:pPr>
      <w:r>
        <w:t>3 px op schaalniveau 15-16 (voor het aangrijpingspunt)</w:t>
      </w:r>
    </w:p>
    <w:p w14:paraId="360990C3" w14:textId="77777777" w:rsidR="00184881" w:rsidRDefault="00000000">
      <w:pPr>
        <w:pStyle w:val="Plattetekst1"/>
        <w:numPr>
          <w:ilvl w:val="1"/>
          <w:numId w:val="26"/>
        </w:numPr>
      </w:pPr>
      <w:r>
        <w:t>5 px op schaalniveau 11-12</w:t>
      </w:r>
    </w:p>
    <w:p w14:paraId="28034C94" w14:textId="77777777" w:rsidR="00184881" w:rsidRDefault="00000000">
      <w:pPr>
        <w:pStyle w:val="Plattetekst1"/>
        <w:numPr>
          <w:ilvl w:val="1"/>
          <w:numId w:val="26"/>
        </w:numPr>
      </w:pPr>
      <w:r>
        <w:t>8 px op schaalniveau 13</w:t>
      </w:r>
    </w:p>
    <w:p w14:paraId="219D8509" w14:textId="77777777" w:rsidR="00184881" w:rsidRDefault="00000000">
      <w:pPr>
        <w:pStyle w:val="Plattetekst1"/>
        <w:numPr>
          <w:ilvl w:val="1"/>
          <w:numId w:val="26"/>
        </w:numPr>
      </w:pPr>
      <w:r>
        <w:t>11 px op schaalniveau 14</w:t>
      </w:r>
    </w:p>
    <w:p w14:paraId="330577BF" w14:textId="77777777" w:rsidR="00184881" w:rsidRDefault="00000000">
      <w:pPr>
        <w:pStyle w:val="Plattetekst1"/>
        <w:numPr>
          <w:ilvl w:val="1"/>
          <w:numId w:val="26"/>
        </w:numPr>
      </w:pPr>
      <w:r>
        <w:t>25 px op schaalniveau 15 – 16</w:t>
      </w:r>
    </w:p>
    <w:p w14:paraId="73CFAD2E" w14:textId="77777777" w:rsidR="00184881" w:rsidRDefault="00000000">
      <w:pPr>
        <w:pStyle w:val="Plattetekst1"/>
        <w:numPr>
          <w:ilvl w:val="0"/>
          <w:numId w:val="26"/>
        </w:numPr>
      </w:pPr>
      <w:r>
        <w:t>Transparantie: 60 %</w:t>
      </w:r>
    </w:p>
    <w:p w14:paraId="0133B2E7" w14:textId="77777777" w:rsidR="00184881" w:rsidRDefault="00000000" w:rsidP="002003B8">
      <w:pPr>
        <w:pStyle w:val="Kop3"/>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4E293C6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3762FEB1"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BD19DAC"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639ABED3"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297A1DC" w14:textId="77777777" w:rsidR="00184881" w:rsidRDefault="00000000">
            <w:pPr>
              <w:pStyle w:val="TableContents"/>
              <w:jc w:val="center"/>
            </w:pPr>
            <w:r>
              <w:rPr>
                <w:rFonts w:eastAsia="Lucida Sans Unicode" w:cs="Tahoma"/>
                <w:b/>
                <w:bCs/>
                <w:iCs/>
                <w:color w:val="FFFFFF"/>
                <w:szCs w:val="20"/>
              </w:rPr>
              <w:t>Buiten gebruik</w:t>
            </w:r>
          </w:p>
        </w:tc>
      </w:tr>
      <w:tr w:rsidR="00184881" w14:paraId="09345BBC"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EFF2033"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8303C4" w14:textId="77777777" w:rsidR="00184881" w:rsidRDefault="00000000">
            <w:pPr>
              <w:pStyle w:val="TableContents"/>
            </w:pPr>
            <w:r>
              <w:rPr>
                <w:noProof/>
              </w:rPr>
              <w:drawing>
                <wp:anchor distT="0" distB="0" distL="0" distR="0" simplePos="0" relativeHeight="251576320" behindDoc="0" locked="0" layoutInCell="1" allowOverlap="1" wp14:anchorId="0B6C65B1" wp14:editId="5885F437">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624D437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AFF37E"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1D0B74" w14:textId="77777777" w:rsidR="00184881" w:rsidRDefault="00000000">
            <w:pPr>
              <w:pStyle w:val="TableContents"/>
            </w:pPr>
            <w:r>
              <w:rPr>
                <w:noProof/>
              </w:rPr>
              <w:drawing>
                <wp:anchor distT="0" distB="0" distL="0" distR="0" simplePos="0" relativeHeight="251579392" behindDoc="0" locked="0" layoutInCell="1" allowOverlap="1" wp14:anchorId="25F6D5AC" wp14:editId="096FEC59">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6D53E16A"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921523E"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5CE898" w14:textId="77777777" w:rsidR="00184881" w:rsidRDefault="00000000">
            <w:pPr>
              <w:pStyle w:val="TableContents"/>
            </w:pPr>
            <w:r>
              <w:rPr>
                <w:noProof/>
              </w:rPr>
              <w:drawing>
                <wp:anchor distT="0" distB="0" distL="0" distR="0" simplePos="0" relativeHeight="251582464" behindDoc="0" locked="0" layoutInCell="1" allowOverlap="1" wp14:anchorId="25CAC30A" wp14:editId="6EA90CA7">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01D98C3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5FB8350"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E96BCD" w14:textId="77777777" w:rsidR="00184881" w:rsidRDefault="00000000">
            <w:pPr>
              <w:pStyle w:val="TableContents"/>
            </w:pPr>
            <w:r>
              <w:rPr>
                <w:noProof/>
              </w:rPr>
              <w:drawing>
                <wp:anchor distT="0" distB="0" distL="0" distR="0" simplePos="0" relativeHeight="251625472" behindDoc="0" locked="0" layoutInCell="1" allowOverlap="1" wp14:anchorId="66576172" wp14:editId="41423924">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87"/>
                          <a:stretch>
                            <a:fillRect/>
                          </a:stretch>
                        </pic:blipFill>
                        <pic:spPr bwMode="auto">
                          <a:xfrm>
                            <a:off x="0" y="0"/>
                            <a:ext cx="4326890" cy="202565"/>
                          </a:xfrm>
                          <a:prstGeom prst="rect">
                            <a:avLst/>
                          </a:prstGeom>
                        </pic:spPr>
                      </pic:pic>
                    </a:graphicData>
                  </a:graphic>
                </wp:anchor>
              </w:drawing>
            </w:r>
          </w:p>
        </w:tc>
      </w:tr>
    </w:tbl>
    <w:p w14:paraId="11E4CD4F" w14:textId="77777777" w:rsidR="00184881" w:rsidRDefault="00000000" w:rsidP="002003B8">
      <w:pPr>
        <w:pStyle w:val="Kop2"/>
      </w:pPr>
      <w:bookmarkStart w:id="169" w:name="_Toc51750210"/>
      <w:bookmarkStart w:id="170" w:name="_Toc42596117"/>
      <w:bookmarkStart w:id="171" w:name="_Toc178598364"/>
      <w:r>
        <w:t>Mast</w:t>
      </w:r>
      <w:bookmarkEnd w:id="169"/>
      <w:bookmarkEnd w:id="170"/>
      <w:bookmarkEnd w:id="171"/>
    </w:p>
    <w:p w14:paraId="11A51371" w14:textId="77777777" w:rsidR="00184881" w:rsidRDefault="00000000" w:rsidP="002003B8">
      <w:pPr>
        <w:pStyle w:val="Kop3"/>
      </w:pPr>
      <w:bookmarkStart w:id="172" w:name="__RefHeading___Toc4540_4117045737"/>
      <w:bookmarkEnd w:id="172"/>
      <w:r>
        <w:t>Regel</w:t>
      </w:r>
    </w:p>
    <w:p w14:paraId="04E781F6" w14:textId="77777777" w:rsidR="00184881" w:rsidRDefault="00000000">
      <w:pPr>
        <w:pStyle w:val="Plattetekst1"/>
      </w:pPr>
      <w:r>
        <w:t xml:space="preserve">Het objecttype Kast omvat containerleidingelementen die behoren tot het UtilityNetwork. Indien de rotatiehoek d.m.v. de eigenschap “rotatiehoekSymbool” wordt meegegeven, dan wordt het symbool geroteerd op basis van de rotatiehoek. Wordt de rotatiehoek niet </w:t>
      </w:r>
      <w:r>
        <w:lastRenderedPageBreak/>
        <w:t>meegegeven, dan wordt het symbool horizontaal afgebeeld. Zij worden gevisualiseerd als gestapeld puntobject met de volgende (combinatie van) eigenschappen:</w:t>
      </w:r>
    </w:p>
    <w:p w14:paraId="40717EC7" w14:textId="77777777" w:rsidR="00184881" w:rsidRDefault="00000000">
      <w:pPr>
        <w:pStyle w:val="Plattetekst1"/>
        <w:numPr>
          <w:ilvl w:val="0"/>
          <w:numId w:val="26"/>
        </w:numPr>
      </w:pPr>
      <w:r>
        <w:t>Kleur:</w:t>
      </w:r>
    </w:p>
    <w:p w14:paraId="5D196BE9" w14:textId="77777777" w:rsidR="00184881" w:rsidRDefault="00000000">
      <w:pPr>
        <w:pStyle w:val="Plattetekst1"/>
        <w:numPr>
          <w:ilvl w:val="1"/>
          <w:numId w:val="26"/>
        </w:numPr>
      </w:pPr>
      <w:r>
        <w:t>Vlak: het puntsymbool krijgt de kleur overeenkomstig het “thema” van het nutsvoorzieningennet waarin het gebruikt wordt.</w:t>
      </w:r>
    </w:p>
    <w:p w14:paraId="334DBEC2" w14:textId="77777777" w:rsidR="00184881" w:rsidRDefault="00000000">
      <w:pPr>
        <w:pStyle w:val="Plattetekst1"/>
        <w:numPr>
          <w:ilvl w:val="1"/>
          <w:numId w:val="26"/>
        </w:numPr>
      </w:pPr>
      <w:r>
        <w:t>Lijn: #000000</w:t>
      </w:r>
    </w:p>
    <w:p w14:paraId="489BEEA5" w14:textId="77777777" w:rsidR="00184881" w:rsidRDefault="00000000">
      <w:pPr>
        <w:pStyle w:val="Plattetekst1"/>
        <w:numPr>
          <w:ilvl w:val="1"/>
          <w:numId w:val="26"/>
        </w:numPr>
      </w:pPr>
      <w:r>
        <w:t>Cirkel (aangrijpingspunt): #000000</w:t>
      </w:r>
    </w:p>
    <w:p w14:paraId="211F0570" w14:textId="77777777" w:rsidR="00184881" w:rsidRDefault="00000000">
      <w:pPr>
        <w:pStyle w:val="Plattetekst1"/>
        <w:numPr>
          <w:ilvl w:val="0"/>
          <w:numId w:val="26"/>
        </w:numPr>
      </w:pPr>
      <w:r>
        <w:t>Vorm:</w:t>
      </w:r>
    </w:p>
    <w:p w14:paraId="3E2056D4" w14:textId="77777777" w:rsidR="00184881" w:rsidRDefault="00000000">
      <w:pPr>
        <w:pStyle w:val="Plattetekst1"/>
        <w:numPr>
          <w:ilvl w:val="1"/>
          <w:numId w:val="26"/>
        </w:numPr>
      </w:pPr>
      <w:r>
        <w:t>Puntsymbool:</w:t>
      </w:r>
    </w:p>
    <w:p w14:paraId="79AFE53E" w14:textId="77777777" w:rsidR="00184881" w:rsidRDefault="00000000">
      <w:pPr>
        <w:pStyle w:val="Plattetekst1"/>
        <w:numPr>
          <w:ilvl w:val="2"/>
          <w:numId w:val="26"/>
        </w:numPr>
      </w:pPr>
      <w:r>
        <w:t>Vierkant op schaalniveau 11-14</w:t>
      </w:r>
    </w:p>
    <w:p w14:paraId="6BFA80BE" w14:textId="77777777" w:rsidR="00184881" w:rsidRDefault="00000000">
      <w:pPr>
        <w:pStyle w:val="Plattetekst1"/>
        <w:numPr>
          <w:ilvl w:val="2"/>
          <w:numId w:val="26"/>
        </w:numPr>
      </w:pPr>
      <w:r>
        <w:t>Puntsymbool op schaalniveau 15-16</w:t>
      </w:r>
    </w:p>
    <w:p w14:paraId="0429F7BB" w14:textId="77777777" w:rsidR="00184881" w:rsidRDefault="00000000">
      <w:pPr>
        <w:pStyle w:val="Plattetekst1"/>
        <w:numPr>
          <w:ilvl w:val="2"/>
          <w:numId w:val="26"/>
        </w:numPr>
      </w:pPr>
      <w:r>
        <w:t>Cirkel op schaalniveau 15-16 (voor het aangrijpingspunt)</w:t>
      </w:r>
    </w:p>
    <w:p w14:paraId="59117A67" w14:textId="77777777" w:rsidR="00184881" w:rsidRDefault="00000000">
      <w:pPr>
        <w:pStyle w:val="Plattetekst1"/>
        <w:numPr>
          <w:ilvl w:val="1"/>
          <w:numId w:val="26"/>
        </w:numPr>
      </w:pPr>
      <w:r>
        <w:t>Lijnsymbool (omtrek van het puntsymbool)</w:t>
      </w:r>
    </w:p>
    <w:p w14:paraId="0E91A779" w14:textId="77777777" w:rsidR="00184881" w:rsidRDefault="00000000">
      <w:pPr>
        <w:pStyle w:val="Plattetekst1"/>
        <w:numPr>
          <w:ilvl w:val="2"/>
          <w:numId w:val="26"/>
        </w:numPr>
      </w:pPr>
      <w:r>
        <w:t>Geprojecteerd:</w:t>
      </w:r>
    </w:p>
    <w:p w14:paraId="04D28F92" w14:textId="77777777" w:rsidR="00184881" w:rsidRDefault="00000000">
      <w:pPr>
        <w:pStyle w:val="Plattetekst1"/>
        <w:numPr>
          <w:ilvl w:val="3"/>
          <w:numId w:val="26"/>
        </w:numPr>
      </w:pPr>
      <w:r>
        <w:t>Schaalniveau 11-14: 1px doorgetrokken, 1px onderbroken</w:t>
      </w:r>
    </w:p>
    <w:p w14:paraId="1CDA99E0" w14:textId="77777777" w:rsidR="00184881" w:rsidRDefault="00000000">
      <w:pPr>
        <w:pStyle w:val="Plattetekst1"/>
        <w:numPr>
          <w:ilvl w:val="3"/>
          <w:numId w:val="26"/>
        </w:numPr>
      </w:pPr>
      <w:r>
        <w:t>Schaalniveau 15-16: 4px doorgetrokken, 4px onderbroken</w:t>
      </w:r>
    </w:p>
    <w:p w14:paraId="094DE4F2" w14:textId="77777777" w:rsidR="00184881" w:rsidRDefault="00000000">
      <w:pPr>
        <w:pStyle w:val="Plattetekst1"/>
        <w:numPr>
          <w:ilvl w:val="2"/>
          <w:numId w:val="26"/>
        </w:numPr>
      </w:pPr>
      <w:r>
        <w:t>In gebruik:</w:t>
      </w:r>
    </w:p>
    <w:p w14:paraId="0C54BEBB" w14:textId="77777777" w:rsidR="00184881" w:rsidRDefault="00000000">
      <w:pPr>
        <w:pStyle w:val="Plattetekst1"/>
        <w:numPr>
          <w:ilvl w:val="3"/>
          <w:numId w:val="26"/>
        </w:numPr>
      </w:pPr>
      <w:r>
        <w:t>Schaalniveau 11-14: doorgetrokken lijn</w:t>
      </w:r>
    </w:p>
    <w:p w14:paraId="2A25C2DC" w14:textId="77777777" w:rsidR="00184881" w:rsidRDefault="00000000">
      <w:pPr>
        <w:pStyle w:val="Plattetekst1"/>
        <w:numPr>
          <w:ilvl w:val="3"/>
          <w:numId w:val="26"/>
        </w:numPr>
      </w:pPr>
      <w:r>
        <w:t>Schaalniveau 15-16: geen</w:t>
      </w:r>
    </w:p>
    <w:p w14:paraId="05B12ADF" w14:textId="77777777" w:rsidR="00184881" w:rsidRDefault="00000000">
      <w:pPr>
        <w:pStyle w:val="Plattetekst1"/>
        <w:numPr>
          <w:ilvl w:val="2"/>
          <w:numId w:val="26"/>
        </w:numPr>
      </w:pPr>
      <w:r>
        <w:t>Buiten gebruik:</w:t>
      </w:r>
    </w:p>
    <w:p w14:paraId="78C66248" w14:textId="77777777" w:rsidR="00184881" w:rsidRDefault="00000000">
      <w:pPr>
        <w:pStyle w:val="Plattetekst1"/>
        <w:numPr>
          <w:ilvl w:val="3"/>
          <w:numId w:val="26"/>
        </w:numPr>
      </w:pPr>
      <w:r>
        <w:t>Schaalniveau 11-14: 4px doorgetrokken, 2px onderbroken, 2px doorgetrokken, 2px onderbroken</w:t>
      </w:r>
    </w:p>
    <w:p w14:paraId="6DB569FA" w14:textId="77777777" w:rsidR="00184881" w:rsidRDefault="00000000">
      <w:pPr>
        <w:pStyle w:val="Plattetekst1"/>
        <w:numPr>
          <w:ilvl w:val="3"/>
          <w:numId w:val="26"/>
        </w:numPr>
      </w:pPr>
      <w:r>
        <w:t>Schaalniveau 15-16: 12px doorgetrokken, 4px onderbroken, 4px doorgetrokken, 4px onderbroken</w:t>
      </w:r>
    </w:p>
    <w:p w14:paraId="63AF858B" w14:textId="77777777" w:rsidR="00184881" w:rsidRDefault="00000000">
      <w:pPr>
        <w:pStyle w:val="Plattetekst1"/>
        <w:numPr>
          <w:ilvl w:val="0"/>
          <w:numId w:val="26"/>
        </w:numPr>
      </w:pPr>
      <w:r>
        <w:t>Grootte:</w:t>
      </w:r>
    </w:p>
    <w:p w14:paraId="5FA30AB9" w14:textId="77777777" w:rsidR="00184881" w:rsidRDefault="00000000">
      <w:pPr>
        <w:pStyle w:val="Plattetekst1"/>
        <w:numPr>
          <w:ilvl w:val="1"/>
          <w:numId w:val="26"/>
        </w:numPr>
      </w:pPr>
      <w:r>
        <w:t>3 px op schaalniveau 15-16 (voor het aangrijpingspunt)</w:t>
      </w:r>
    </w:p>
    <w:p w14:paraId="0CDF4443" w14:textId="77777777" w:rsidR="00184881" w:rsidRDefault="00000000">
      <w:pPr>
        <w:pStyle w:val="Plattetekst1"/>
        <w:numPr>
          <w:ilvl w:val="1"/>
          <w:numId w:val="26"/>
        </w:numPr>
      </w:pPr>
      <w:r>
        <w:t>5 px op schaalniveau 11-12</w:t>
      </w:r>
    </w:p>
    <w:p w14:paraId="6C4A64C7" w14:textId="77777777" w:rsidR="00184881" w:rsidRDefault="00000000">
      <w:pPr>
        <w:pStyle w:val="Plattetekst1"/>
        <w:numPr>
          <w:ilvl w:val="1"/>
          <w:numId w:val="26"/>
        </w:numPr>
      </w:pPr>
      <w:r>
        <w:t>8 px op schaalniveau 13</w:t>
      </w:r>
    </w:p>
    <w:p w14:paraId="7D090719" w14:textId="77777777" w:rsidR="00184881" w:rsidRDefault="00000000">
      <w:pPr>
        <w:pStyle w:val="Plattetekst1"/>
        <w:numPr>
          <w:ilvl w:val="1"/>
          <w:numId w:val="26"/>
        </w:numPr>
      </w:pPr>
      <w:r>
        <w:t>11 px op schaalniveau 14</w:t>
      </w:r>
    </w:p>
    <w:p w14:paraId="5E623DFF" w14:textId="77777777" w:rsidR="00184881" w:rsidRDefault="00000000">
      <w:pPr>
        <w:pStyle w:val="Plattetekst1"/>
        <w:numPr>
          <w:ilvl w:val="1"/>
          <w:numId w:val="26"/>
        </w:numPr>
      </w:pPr>
      <w:r>
        <w:t>25 px op schaalniveau 15 – 16</w:t>
      </w:r>
    </w:p>
    <w:p w14:paraId="79F13979" w14:textId="77777777" w:rsidR="00184881" w:rsidRDefault="00000000">
      <w:pPr>
        <w:pStyle w:val="Plattetekst1"/>
        <w:numPr>
          <w:ilvl w:val="0"/>
          <w:numId w:val="26"/>
        </w:numPr>
      </w:pPr>
      <w:r>
        <w:t>Transparantie: 60 %</w:t>
      </w:r>
    </w:p>
    <w:p w14:paraId="3636CEFE" w14:textId="77777777" w:rsidR="00184881" w:rsidRDefault="00000000" w:rsidP="002003B8">
      <w:pPr>
        <w:pStyle w:val="Kop3"/>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184881" w14:paraId="114547D5"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FAFBFCF" w14:textId="77777777" w:rsidR="00184881" w:rsidRDefault="0018488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45E6AB9" w14:textId="77777777" w:rsidR="00184881"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7531253A" w14:textId="77777777" w:rsidR="00184881"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796E2318" w14:textId="77777777" w:rsidR="00184881" w:rsidRDefault="00000000">
            <w:pPr>
              <w:pStyle w:val="TableContents"/>
              <w:jc w:val="center"/>
            </w:pPr>
            <w:r>
              <w:rPr>
                <w:rFonts w:eastAsia="Lucida Sans Unicode" w:cs="Tahoma"/>
                <w:b/>
                <w:bCs/>
                <w:iCs/>
                <w:color w:val="FFFFFF"/>
                <w:szCs w:val="20"/>
              </w:rPr>
              <w:t>Buiten gebruik</w:t>
            </w:r>
          </w:p>
        </w:tc>
      </w:tr>
      <w:tr w:rsidR="00184881" w14:paraId="4C90BF33"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9E17073" w14:textId="77777777" w:rsidR="00184881"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A3BCD9" w14:textId="77777777" w:rsidR="00184881" w:rsidRDefault="00000000">
            <w:pPr>
              <w:pStyle w:val="TableContents"/>
            </w:pPr>
            <w:r>
              <w:rPr>
                <w:noProof/>
              </w:rPr>
              <w:drawing>
                <wp:anchor distT="0" distB="0" distL="0" distR="0" simplePos="0" relativeHeight="251585536" behindDoc="0" locked="0" layoutInCell="1" allowOverlap="1" wp14:anchorId="2496F50B" wp14:editId="4E436E1A">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1DC8C88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803F6B8" w14:textId="77777777" w:rsidR="00184881"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CDFF6" w14:textId="77777777" w:rsidR="00184881" w:rsidRDefault="00000000">
            <w:pPr>
              <w:pStyle w:val="TableContents"/>
            </w:pPr>
            <w:r>
              <w:rPr>
                <w:noProof/>
              </w:rPr>
              <w:drawing>
                <wp:anchor distT="0" distB="0" distL="0" distR="0" simplePos="0" relativeHeight="251588608" behindDoc="0" locked="0" layoutInCell="1" allowOverlap="1" wp14:anchorId="0BE3C3C0" wp14:editId="3BD94A3B">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04BDF12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AC15C60" w14:textId="77777777" w:rsidR="00184881"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01A259" w14:textId="77777777" w:rsidR="00184881" w:rsidRDefault="00000000">
            <w:pPr>
              <w:pStyle w:val="TableContents"/>
            </w:pPr>
            <w:r>
              <w:rPr>
                <w:noProof/>
              </w:rPr>
              <w:drawing>
                <wp:anchor distT="0" distB="0" distL="0" distR="0" simplePos="0" relativeHeight="251591680" behindDoc="0" locked="0" layoutInCell="1" allowOverlap="1" wp14:anchorId="1A019D17" wp14:editId="4AF44529">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0A892AB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5D8F6DB" w14:textId="77777777" w:rsidR="00184881"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82DDF0" w14:textId="77777777" w:rsidR="00184881" w:rsidRDefault="00000000">
            <w:pPr>
              <w:pStyle w:val="TableContents"/>
            </w:pPr>
            <w:r>
              <w:rPr>
                <w:noProof/>
              </w:rPr>
              <w:drawing>
                <wp:anchor distT="0" distB="0" distL="0" distR="0" simplePos="0" relativeHeight="251628544" behindDoc="0" locked="0" layoutInCell="1" allowOverlap="1" wp14:anchorId="180E0C84" wp14:editId="6E02D687">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14:paraId="4B395386" w14:textId="77777777" w:rsidR="00184881" w:rsidRDefault="00000000" w:rsidP="002003B8">
      <w:pPr>
        <w:pStyle w:val="Kop2"/>
      </w:pPr>
      <w:bookmarkStart w:id="174" w:name="_Toc42596118"/>
      <w:bookmarkStart w:id="175" w:name="_Toc51750211"/>
      <w:bookmarkStart w:id="176" w:name="_Toc178598365"/>
      <w:r>
        <w:t>Technisch gebouw</w:t>
      </w:r>
      <w:bookmarkEnd w:id="174"/>
      <w:bookmarkEnd w:id="175"/>
      <w:bookmarkEnd w:id="176"/>
    </w:p>
    <w:p w14:paraId="714624BA" w14:textId="77777777" w:rsidR="00184881" w:rsidRDefault="00000000" w:rsidP="002003B8">
      <w:pPr>
        <w:pStyle w:val="Kop3"/>
      </w:pPr>
      <w:bookmarkStart w:id="177" w:name="__RefHeading___Toc4544_4117045737"/>
      <w:bookmarkEnd w:id="177"/>
      <w:r>
        <w:t>Regel</w:t>
      </w:r>
    </w:p>
    <w:p w14:paraId="2AFBE6BD" w14:textId="77777777" w:rsidR="00184881" w:rsidRDefault="00000000">
      <w:pPr>
        <w:pStyle w:val="Plattetekst1"/>
      </w:pPr>
      <w: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1CCF9B2E" w14:textId="77777777" w:rsidR="00184881" w:rsidRDefault="00000000">
      <w:pPr>
        <w:pStyle w:val="Plattetekst1"/>
        <w:numPr>
          <w:ilvl w:val="0"/>
          <w:numId w:val="26"/>
        </w:numPr>
      </w:pPr>
      <w:r>
        <w:t>Kleur:</w:t>
      </w:r>
    </w:p>
    <w:p w14:paraId="6381083A" w14:textId="77777777" w:rsidR="00184881" w:rsidRDefault="00000000">
      <w:pPr>
        <w:pStyle w:val="Plattetekst1"/>
        <w:numPr>
          <w:ilvl w:val="1"/>
          <w:numId w:val="26"/>
        </w:numPr>
      </w:pPr>
      <w:r>
        <w:t>Vlak: het puntsymbool krijgt de kleur overeenkomstig het “thema” van het nutsvoorzieningennet waarin het gebruikt wordt.</w:t>
      </w:r>
    </w:p>
    <w:p w14:paraId="68259513" w14:textId="77777777" w:rsidR="00184881" w:rsidRDefault="00000000">
      <w:pPr>
        <w:pStyle w:val="Plattetekst1"/>
        <w:numPr>
          <w:ilvl w:val="1"/>
          <w:numId w:val="26"/>
        </w:numPr>
      </w:pPr>
      <w:r>
        <w:t>Lijn: #000000</w:t>
      </w:r>
    </w:p>
    <w:p w14:paraId="04D4EB59" w14:textId="77777777" w:rsidR="00184881" w:rsidRDefault="00000000">
      <w:pPr>
        <w:pStyle w:val="Plattetekst1"/>
        <w:numPr>
          <w:ilvl w:val="1"/>
          <w:numId w:val="26"/>
        </w:numPr>
      </w:pPr>
      <w:r>
        <w:t>Punt (aangrijpingspunt): #000000</w:t>
      </w:r>
    </w:p>
    <w:p w14:paraId="775568F4" w14:textId="77777777" w:rsidR="00184881" w:rsidRDefault="00000000">
      <w:pPr>
        <w:pStyle w:val="Plattetekst1"/>
        <w:numPr>
          <w:ilvl w:val="0"/>
          <w:numId w:val="26"/>
        </w:numPr>
      </w:pPr>
      <w:r>
        <w:t>Vorm:</w:t>
      </w:r>
    </w:p>
    <w:p w14:paraId="22A85E9D" w14:textId="77777777" w:rsidR="00184881" w:rsidRDefault="00000000">
      <w:pPr>
        <w:pStyle w:val="Plattetekst1"/>
        <w:numPr>
          <w:ilvl w:val="1"/>
          <w:numId w:val="26"/>
        </w:numPr>
      </w:pPr>
      <w:r>
        <w:t>Puntsymbool:</w:t>
      </w:r>
    </w:p>
    <w:p w14:paraId="30427E2F" w14:textId="77777777" w:rsidR="00184881" w:rsidRDefault="00000000">
      <w:pPr>
        <w:pStyle w:val="Plattetekst1"/>
        <w:numPr>
          <w:ilvl w:val="2"/>
          <w:numId w:val="26"/>
        </w:numPr>
      </w:pPr>
      <w:r>
        <w:t>Vierkant op schaalniveau 11-14</w:t>
      </w:r>
    </w:p>
    <w:p w14:paraId="01EFA00E" w14:textId="77777777" w:rsidR="00184881" w:rsidRDefault="00000000">
      <w:pPr>
        <w:pStyle w:val="Plattetekst1"/>
        <w:numPr>
          <w:ilvl w:val="2"/>
          <w:numId w:val="26"/>
        </w:numPr>
      </w:pPr>
      <w:r>
        <w:t>Puntsymbool op schaalniveau 15-16</w:t>
      </w:r>
    </w:p>
    <w:p w14:paraId="60DBD76E" w14:textId="77777777" w:rsidR="00184881" w:rsidRDefault="00000000">
      <w:pPr>
        <w:pStyle w:val="Plattetekst1"/>
        <w:numPr>
          <w:ilvl w:val="2"/>
          <w:numId w:val="26"/>
        </w:numPr>
      </w:pPr>
      <w:r>
        <w:t>Cirkel op schaalniveau 15-16 (voor het aangrijpingspunt)</w:t>
      </w:r>
    </w:p>
    <w:p w14:paraId="6CE48674" w14:textId="77777777" w:rsidR="00184881" w:rsidRDefault="00000000">
      <w:pPr>
        <w:pStyle w:val="Plattetekst1"/>
        <w:numPr>
          <w:ilvl w:val="1"/>
          <w:numId w:val="26"/>
        </w:numPr>
      </w:pPr>
      <w:r>
        <w:t>Lijnsymbool (omtrek van het puntsymbool)</w:t>
      </w:r>
    </w:p>
    <w:p w14:paraId="16070BC6" w14:textId="77777777" w:rsidR="00184881" w:rsidRDefault="00000000">
      <w:pPr>
        <w:pStyle w:val="Plattetekst1"/>
        <w:numPr>
          <w:ilvl w:val="2"/>
          <w:numId w:val="26"/>
        </w:numPr>
      </w:pPr>
      <w:r>
        <w:t>Geprojecteerd:</w:t>
      </w:r>
    </w:p>
    <w:p w14:paraId="275B79AE" w14:textId="77777777" w:rsidR="00184881" w:rsidRDefault="00000000">
      <w:pPr>
        <w:pStyle w:val="Plattetekst1"/>
        <w:numPr>
          <w:ilvl w:val="3"/>
          <w:numId w:val="26"/>
        </w:numPr>
      </w:pPr>
      <w:r>
        <w:t>Schaalniveau 11-14: 1px doorgetrokken, 1px onderbroken</w:t>
      </w:r>
    </w:p>
    <w:p w14:paraId="7B57DE60" w14:textId="77777777" w:rsidR="00184881" w:rsidRDefault="00000000">
      <w:pPr>
        <w:pStyle w:val="Plattetekst1"/>
        <w:numPr>
          <w:ilvl w:val="3"/>
          <w:numId w:val="26"/>
        </w:numPr>
      </w:pPr>
      <w:r>
        <w:t>Schaalniveau 15-16: 4px doorgetrokken, 4px onderbroken</w:t>
      </w:r>
    </w:p>
    <w:p w14:paraId="74FB04BB" w14:textId="77777777" w:rsidR="00184881" w:rsidRDefault="00000000">
      <w:pPr>
        <w:pStyle w:val="Plattetekst1"/>
        <w:numPr>
          <w:ilvl w:val="2"/>
          <w:numId w:val="26"/>
        </w:numPr>
      </w:pPr>
      <w:r>
        <w:t>In gebruik:</w:t>
      </w:r>
    </w:p>
    <w:p w14:paraId="5CF15D83" w14:textId="77777777" w:rsidR="00184881" w:rsidRDefault="00000000">
      <w:pPr>
        <w:pStyle w:val="Plattetekst1"/>
        <w:numPr>
          <w:ilvl w:val="3"/>
          <w:numId w:val="26"/>
        </w:numPr>
      </w:pPr>
      <w:r>
        <w:t>Schaalniveau 11-14: doorgetrokken lijn</w:t>
      </w:r>
    </w:p>
    <w:p w14:paraId="329D53DE" w14:textId="77777777" w:rsidR="00184881" w:rsidRDefault="00000000">
      <w:pPr>
        <w:pStyle w:val="Plattetekst1"/>
        <w:numPr>
          <w:ilvl w:val="3"/>
          <w:numId w:val="26"/>
        </w:numPr>
      </w:pPr>
      <w:r>
        <w:lastRenderedPageBreak/>
        <w:t>Schaalniveau 15-16: geen</w:t>
      </w:r>
    </w:p>
    <w:p w14:paraId="58A726FE" w14:textId="77777777" w:rsidR="00184881" w:rsidRDefault="00000000">
      <w:pPr>
        <w:pStyle w:val="Plattetekst1"/>
        <w:numPr>
          <w:ilvl w:val="2"/>
          <w:numId w:val="26"/>
        </w:numPr>
      </w:pPr>
      <w:r>
        <w:t>Buiten gebruik:</w:t>
      </w:r>
    </w:p>
    <w:p w14:paraId="1F8FB2B8" w14:textId="77777777" w:rsidR="00184881" w:rsidRDefault="00000000">
      <w:pPr>
        <w:pStyle w:val="Plattetekst1"/>
        <w:numPr>
          <w:ilvl w:val="3"/>
          <w:numId w:val="26"/>
        </w:numPr>
      </w:pPr>
      <w:r>
        <w:t>Schaalniveau 11-14: 4px doorgetrokken, 2px onderbroken, 2px doorgetrokken, 2px onderbroken</w:t>
      </w:r>
    </w:p>
    <w:p w14:paraId="66C80B84" w14:textId="77777777" w:rsidR="00184881" w:rsidRDefault="00000000">
      <w:pPr>
        <w:pStyle w:val="Plattetekst1"/>
        <w:numPr>
          <w:ilvl w:val="3"/>
          <w:numId w:val="26"/>
        </w:numPr>
      </w:pPr>
      <w:r>
        <w:t>Schaalniveau 15-16: 12px doorgetrokken, 4px onderbroken, 4px doorgetrokken, 4px onderbroken</w:t>
      </w:r>
    </w:p>
    <w:p w14:paraId="236EBC85" w14:textId="77777777" w:rsidR="00184881" w:rsidRDefault="00000000">
      <w:pPr>
        <w:pStyle w:val="Plattetekst1"/>
        <w:numPr>
          <w:ilvl w:val="0"/>
          <w:numId w:val="26"/>
        </w:numPr>
      </w:pPr>
      <w:r>
        <w:t>Grootte:</w:t>
      </w:r>
    </w:p>
    <w:p w14:paraId="6A42ED91" w14:textId="77777777" w:rsidR="00184881" w:rsidRDefault="00000000">
      <w:pPr>
        <w:pStyle w:val="Plattetekst1"/>
        <w:numPr>
          <w:ilvl w:val="1"/>
          <w:numId w:val="26"/>
        </w:numPr>
      </w:pPr>
      <w:r>
        <w:t>3 px op schaalniveau 15-16 (voor het aangrijpingspunt)</w:t>
      </w:r>
    </w:p>
    <w:p w14:paraId="24A0B6CF" w14:textId="77777777" w:rsidR="00184881" w:rsidRDefault="00000000">
      <w:pPr>
        <w:pStyle w:val="Plattetekst1"/>
        <w:numPr>
          <w:ilvl w:val="1"/>
          <w:numId w:val="26"/>
        </w:numPr>
      </w:pPr>
      <w:r>
        <w:t>5 px op schaalniveau 11-12</w:t>
      </w:r>
    </w:p>
    <w:p w14:paraId="4491E297" w14:textId="77777777" w:rsidR="00184881" w:rsidRDefault="00000000">
      <w:pPr>
        <w:pStyle w:val="Plattetekst1"/>
        <w:numPr>
          <w:ilvl w:val="1"/>
          <w:numId w:val="26"/>
        </w:numPr>
      </w:pPr>
      <w:r>
        <w:t>8 px op schaalniveau 13</w:t>
      </w:r>
    </w:p>
    <w:p w14:paraId="2BAE87F5" w14:textId="77777777" w:rsidR="00184881" w:rsidRDefault="00000000">
      <w:pPr>
        <w:pStyle w:val="Plattetekst1"/>
        <w:numPr>
          <w:ilvl w:val="1"/>
          <w:numId w:val="26"/>
        </w:numPr>
      </w:pPr>
      <w:r>
        <w:t>11 px op schaalniveau 14</w:t>
      </w:r>
    </w:p>
    <w:p w14:paraId="61A29852" w14:textId="77777777" w:rsidR="00184881" w:rsidRDefault="00000000">
      <w:pPr>
        <w:pStyle w:val="Plattetekst1"/>
        <w:numPr>
          <w:ilvl w:val="1"/>
          <w:numId w:val="26"/>
        </w:numPr>
      </w:pPr>
      <w:r>
        <w:t>25 px op schaalniveau 15 – 16</w:t>
      </w:r>
    </w:p>
    <w:p w14:paraId="35BA6538" w14:textId="77777777" w:rsidR="00184881" w:rsidRDefault="00000000">
      <w:pPr>
        <w:pStyle w:val="Plattetekst1"/>
        <w:numPr>
          <w:ilvl w:val="0"/>
          <w:numId w:val="26"/>
        </w:numPr>
      </w:pPr>
      <w:r>
        <w:t>Transparantie: 60 %</w:t>
      </w:r>
    </w:p>
    <w:p w14:paraId="4AC9F09B" w14:textId="77777777" w:rsidR="00184881" w:rsidRDefault="00000000" w:rsidP="002003B8">
      <w:pPr>
        <w:pStyle w:val="Kop3"/>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184881" w14:paraId="467DDEBD"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0204D4A" w14:textId="77777777" w:rsidR="00184881" w:rsidRDefault="0018488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3241E7B3" w14:textId="77777777" w:rsidR="00184881"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2562935F" w14:textId="77777777" w:rsidR="00184881"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51BC7914" w14:textId="77777777" w:rsidR="00184881" w:rsidRDefault="00000000">
            <w:pPr>
              <w:pStyle w:val="TableContents"/>
              <w:jc w:val="center"/>
            </w:pPr>
            <w:r>
              <w:rPr>
                <w:rFonts w:eastAsia="Lucida Sans Unicode" w:cs="Tahoma"/>
                <w:b/>
                <w:bCs/>
                <w:iCs/>
                <w:color w:val="FFFFFF"/>
                <w:szCs w:val="20"/>
              </w:rPr>
              <w:t>Buiten gebruik</w:t>
            </w:r>
          </w:p>
        </w:tc>
      </w:tr>
      <w:tr w:rsidR="00184881" w14:paraId="0015E7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D6D6C5" w14:textId="77777777" w:rsidR="00184881"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FA22CC" w14:textId="77777777" w:rsidR="00184881" w:rsidRDefault="00000000">
            <w:pPr>
              <w:pStyle w:val="TableContents"/>
            </w:pPr>
            <w:r>
              <w:rPr>
                <w:noProof/>
              </w:rPr>
              <w:drawing>
                <wp:anchor distT="0" distB="0" distL="0" distR="0" simplePos="0" relativeHeight="251594752" behindDoc="0" locked="0" layoutInCell="1" allowOverlap="1" wp14:anchorId="7DECEA2E" wp14:editId="04E0F1B5">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76249C9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35133CE" w14:textId="77777777" w:rsidR="00184881"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3D5CF9" w14:textId="77777777" w:rsidR="00184881" w:rsidRDefault="00000000">
            <w:pPr>
              <w:pStyle w:val="TableContents"/>
            </w:pPr>
            <w:r>
              <w:rPr>
                <w:noProof/>
              </w:rPr>
              <w:drawing>
                <wp:anchor distT="0" distB="0" distL="0" distR="0" simplePos="0" relativeHeight="251597824" behindDoc="0" locked="0" layoutInCell="1" allowOverlap="1" wp14:anchorId="44A55E22" wp14:editId="17190CB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40039BE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598286A" w14:textId="77777777" w:rsidR="00184881"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536982" w14:textId="77777777" w:rsidR="00184881" w:rsidRDefault="00000000">
            <w:pPr>
              <w:pStyle w:val="TableContents"/>
            </w:pPr>
            <w:r>
              <w:rPr>
                <w:noProof/>
              </w:rPr>
              <w:drawing>
                <wp:anchor distT="0" distB="0" distL="0" distR="0" simplePos="0" relativeHeight="251600896" behindDoc="0" locked="0" layoutInCell="1" allowOverlap="1" wp14:anchorId="370A1543" wp14:editId="18DE6F14">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085C819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581F564" w14:textId="77777777" w:rsidR="00184881"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AFE7CD" w14:textId="77777777" w:rsidR="00184881" w:rsidRDefault="00000000">
            <w:pPr>
              <w:pStyle w:val="TableContents"/>
            </w:pPr>
            <w:r>
              <w:rPr>
                <w:noProof/>
              </w:rPr>
              <w:drawing>
                <wp:anchor distT="0" distB="0" distL="0" distR="0" simplePos="0" relativeHeight="251631616" behindDoc="0" locked="0" layoutInCell="1" allowOverlap="1" wp14:anchorId="28580D89" wp14:editId="550C0E3F">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14:paraId="5FE4105C" w14:textId="77777777" w:rsidR="00184881" w:rsidRDefault="00000000" w:rsidP="002003B8">
      <w:pPr>
        <w:pStyle w:val="Kop2"/>
      </w:pPr>
      <w:bookmarkStart w:id="179" w:name="_Toc51750212"/>
      <w:bookmarkStart w:id="180" w:name="_Toc42596119"/>
      <w:bookmarkStart w:id="181" w:name="_Toc178598366"/>
      <w:r>
        <w:t>Toren</w:t>
      </w:r>
      <w:bookmarkEnd w:id="179"/>
      <w:bookmarkEnd w:id="180"/>
      <w:bookmarkEnd w:id="181"/>
    </w:p>
    <w:p w14:paraId="4B549474" w14:textId="77777777" w:rsidR="00184881" w:rsidRDefault="00000000" w:rsidP="002003B8">
      <w:pPr>
        <w:pStyle w:val="Kop3"/>
      </w:pPr>
      <w:bookmarkStart w:id="182" w:name="__RefHeading___Toc4548_4117045737"/>
      <w:bookmarkEnd w:id="182"/>
      <w:r>
        <w:t>Regel</w:t>
      </w:r>
    </w:p>
    <w:p w14:paraId="06D009B9" w14:textId="77777777" w:rsidR="00184881" w:rsidRDefault="00000000">
      <w:pPr>
        <w:pStyle w:val="Plattetekst1"/>
      </w:pPr>
      <w: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14:paraId="7611C10A" w14:textId="77777777" w:rsidR="00184881" w:rsidRDefault="00000000">
      <w:pPr>
        <w:pStyle w:val="Plattetekst1"/>
        <w:numPr>
          <w:ilvl w:val="0"/>
          <w:numId w:val="26"/>
        </w:numPr>
      </w:pPr>
      <w:r>
        <w:t>Kleur:</w:t>
      </w:r>
    </w:p>
    <w:p w14:paraId="22279DBD" w14:textId="77777777" w:rsidR="00184881" w:rsidRDefault="00000000">
      <w:pPr>
        <w:pStyle w:val="Plattetekst1"/>
        <w:numPr>
          <w:ilvl w:val="1"/>
          <w:numId w:val="26"/>
        </w:numPr>
      </w:pPr>
      <w:r>
        <w:t>Vlak: het puntsymbool krijgt de kleur overeenkomstig het “thema” van het nutsvoorzieningennet waarin het gebruikt wordt.</w:t>
      </w:r>
    </w:p>
    <w:p w14:paraId="64DB0DEF" w14:textId="77777777" w:rsidR="00184881" w:rsidRDefault="00000000">
      <w:pPr>
        <w:pStyle w:val="Plattetekst1"/>
        <w:numPr>
          <w:ilvl w:val="1"/>
          <w:numId w:val="26"/>
        </w:numPr>
      </w:pPr>
      <w:r>
        <w:lastRenderedPageBreak/>
        <w:t>Lijn: #000000</w:t>
      </w:r>
    </w:p>
    <w:p w14:paraId="42B28575" w14:textId="77777777" w:rsidR="00184881" w:rsidRDefault="00000000">
      <w:pPr>
        <w:pStyle w:val="Plattetekst1"/>
        <w:numPr>
          <w:ilvl w:val="1"/>
          <w:numId w:val="26"/>
        </w:numPr>
      </w:pPr>
      <w:r>
        <w:t>Punt (aangrijpingspunt): #000000</w:t>
      </w:r>
    </w:p>
    <w:p w14:paraId="55B6A81A" w14:textId="77777777" w:rsidR="00184881" w:rsidRDefault="00000000">
      <w:pPr>
        <w:pStyle w:val="Plattetekst1"/>
        <w:numPr>
          <w:ilvl w:val="0"/>
          <w:numId w:val="26"/>
        </w:numPr>
      </w:pPr>
      <w:r>
        <w:t>Vorm:</w:t>
      </w:r>
    </w:p>
    <w:p w14:paraId="5B5BDC0A" w14:textId="77777777" w:rsidR="00184881" w:rsidRDefault="00000000">
      <w:pPr>
        <w:pStyle w:val="Plattetekst1"/>
        <w:numPr>
          <w:ilvl w:val="1"/>
          <w:numId w:val="26"/>
        </w:numPr>
      </w:pPr>
      <w:r>
        <w:t>Puntsymbool:</w:t>
      </w:r>
    </w:p>
    <w:p w14:paraId="6E15495E" w14:textId="77777777" w:rsidR="00184881" w:rsidRDefault="00000000">
      <w:pPr>
        <w:pStyle w:val="Plattetekst1"/>
        <w:numPr>
          <w:ilvl w:val="2"/>
          <w:numId w:val="26"/>
        </w:numPr>
      </w:pPr>
      <w:r>
        <w:t>Vierkant op schaalniveau 11-14</w:t>
      </w:r>
    </w:p>
    <w:p w14:paraId="41AC7DE7" w14:textId="77777777" w:rsidR="00184881" w:rsidRDefault="00000000">
      <w:pPr>
        <w:pStyle w:val="Plattetekst1"/>
        <w:numPr>
          <w:ilvl w:val="2"/>
          <w:numId w:val="26"/>
        </w:numPr>
      </w:pPr>
      <w:r>
        <w:t>Puntsymbool op schaalniveau 15-16</w:t>
      </w:r>
    </w:p>
    <w:p w14:paraId="1166F058" w14:textId="77777777" w:rsidR="00184881" w:rsidRDefault="00000000">
      <w:pPr>
        <w:pStyle w:val="Plattetekst1"/>
        <w:numPr>
          <w:ilvl w:val="2"/>
          <w:numId w:val="26"/>
        </w:numPr>
      </w:pPr>
      <w:r>
        <w:t>Cirkel op schaalniveau 15-16 (voor het aangrijpingspunt)</w:t>
      </w:r>
    </w:p>
    <w:p w14:paraId="351F2940" w14:textId="77777777" w:rsidR="00184881" w:rsidRDefault="00000000">
      <w:pPr>
        <w:pStyle w:val="Plattetekst1"/>
        <w:numPr>
          <w:ilvl w:val="1"/>
          <w:numId w:val="26"/>
        </w:numPr>
      </w:pPr>
      <w:r>
        <w:t>Lijnsymbool (omtrek van het puntsymbool)</w:t>
      </w:r>
    </w:p>
    <w:p w14:paraId="077E4875" w14:textId="77777777" w:rsidR="00184881" w:rsidRDefault="00000000">
      <w:pPr>
        <w:pStyle w:val="Plattetekst1"/>
        <w:numPr>
          <w:ilvl w:val="2"/>
          <w:numId w:val="26"/>
        </w:numPr>
      </w:pPr>
      <w:r>
        <w:t>Geprojecteerd:</w:t>
      </w:r>
    </w:p>
    <w:p w14:paraId="12AE5991" w14:textId="77777777" w:rsidR="00184881" w:rsidRDefault="00000000">
      <w:pPr>
        <w:pStyle w:val="Plattetekst1"/>
        <w:numPr>
          <w:ilvl w:val="3"/>
          <w:numId w:val="26"/>
        </w:numPr>
      </w:pPr>
      <w:r>
        <w:t>Schaalniveau 11-14: 1px doorgetrokken, 1px onderbroken</w:t>
      </w:r>
    </w:p>
    <w:p w14:paraId="45AED7D5" w14:textId="77777777" w:rsidR="00184881" w:rsidRDefault="00000000">
      <w:pPr>
        <w:pStyle w:val="Plattetekst1"/>
        <w:numPr>
          <w:ilvl w:val="3"/>
          <w:numId w:val="26"/>
        </w:numPr>
      </w:pPr>
      <w:r>
        <w:t>Schaalniveau 15-16: 4px doorgetrokken, 4px onderbroken</w:t>
      </w:r>
    </w:p>
    <w:p w14:paraId="5F9ADD25" w14:textId="77777777" w:rsidR="00184881" w:rsidRDefault="00000000">
      <w:pPr>
        <w:pStyle w:val="Plattetekst1"/>
        <w:numPr>
          <w:ilvl w:val="2"/>
          <w:numId w:val="26"/>
        </w:numPr>
      </w:pPr>
      <w:r>
        <w:t>In gebruik:</w:t>
      </w:r>
    </w:p>
    <w:p w14:paraId="5322BB51" w14:textId="77777777" w:rsidR="00184881" w:rsidRDefault="00000000">
      <w:pPr>
        <w:pStyle w:val="Plattetekst1"/>
        <w:numPr>
          <w:ilvl w:val="3"/>
          <w:numId w:val="26"/>
        </w:numPr>
      </w:pPr>
      <w:r>
        <w:t>Schaalniveau 11-14: doorgetrokken lijn</w:t>
      </w:r>
    </w:p>
    <w:p w14:paraId="7678FB53" w14:textId="77777777" w:rsidR="00184881" w:rsidRDefault="00000000">
      <w:pPr>
        <w:pStyle w:val="Plattetekst1"/>
        <w:numPr>
          <w:ilvl w:val="3"/>
          <w:numId w:val="26"/>
        </w:numPr>
      </w:pPr>
      <w:r>
        <w:t>Schaalniveau 15-16: geen</w:t>
      </w:r>
    </w:p>
    <w:p w14:paraId="1A4E8462" w14:textId="77777777" w:rsidR="00184881" w:rsidRDefault="00000000">
      <w:pPr>
        <w:pStyle w:val="Plattetekst1"/>
        <w:numPr>
          <w:ilvl w:val="2"/>
          <w:numId w:val="26"/>
        </w:numPr>
      </w:pPr>
      <w:r>
        <w:t>Buiten gebruik:</w:t>
      </w:r>
    </w:p>
    <w:p w14:paraId="5139665D" w14:textId="77777777" w:rsidR="00184881" w:rsidRDefault="00000000">
      <w:pPr>
        <w:pStyle w:val="Plattetekst1"/>
        <w:numPr>
          <w:ilvl w:val="3"/>
          <w:numId w:val="26"/>
        </w:numPr>
      </w:pPr>
      <w:r>
        <w:t>Schaalniveau 11-14: 4px doorgetrokken, 2px onderbroken, 2px doorgetrokken, 2px onderbroken</w:t>
      </w:r>
    </w:p>
    <w:p w14:paraId="2218D18F" w14:textId="77777777" w:rsidR="00184881" w:rsidRDefault="00000000">
      <w:pPr>
        <w:pStyle w:val="Plattetekst1"/>
        <w:numPr>
          <w:ilvl w:val="3"/>
          <w:numId w:val="26"/>
        </w:numPr>
      </w:pPr>
      <w:r>
        <w:t>Schaalniveau 15-16: 12px doorgetrokken, 4px onderbroken, 4px doorgetrokken, 4px onderbroken</w:t>
      </w:r>
    </w:p>
    <w:p w14:paraId="2D2C1146" w14:textId="77777777" w:rsidR="00184881" w:rsidRDefault="00000000">
      <w:pPr>
        <w:pStyle w:val="Plattetekst1"/>
        <w:numPr>
          <w:ilvl w:val="0"/>
          <w:numId w:val="26"/>
        </w:numPr>
      </w:pPr>
      <w:r>
        <w:t>Grootte:</w:t>
      </w:r>
    </w:p>
    <w:p w14:paraId="0E9F785C" w14:textId="77777777" w:rsidR="00184881" w:rsidRDefault="00000000">
      <w:pPr>
        <w:pStyle w:val="Plattetekst1"/>
        <w:numPr>
          <w:ilvl w:val="1"/>
          <w:numId w:val="26"/>
        </w:numPr>
      </w:pPr>
      <w:r>
        <w:t>3 px op schaalniveau 15-16 (voor het aangrijpingspunt)</w:t>
      </w:r>
    </w:p>
    <w:p w14:paraId="16D9114E" w14:textId="77777777" w:rsidR="00184881" w:rsidRDefault="00000000">
      <w:pPr>
        <w:pStyle w:val="Plattetekst1"/>
        <w:numPr>
          <w:ilvl w:val="1"/>
          <w:numId w:val="26"/>
        </w:numPr>
      </w:pPr>
      <w:r>
        <w:t>5 px op schaalniveau 11-12</w:t>
      </w:r>
    </w:p>
    <w:p w14:paraId="20799370" w14:textId="77777777" w:rsidR="00184881" w:rsidRDefault="00000000">
      <w:pPr>
        <w:pStyle w:val="Plattetekst1"/>
        <w:numPr>
          <w:ilvl w:val="1"/>
          <w:numId w:val="26"/>
        </w:numPr>
      </w:pPr>
      <w:r>
        <w:t>8 px op schaalniveau 13</w:t>
      </w:r>
    </w:p>
    <w:p w14:paraId="7319E8B5" w14:textId="77777777" w:rsidR="00184881" w:rsidRDefault="00000000">
      <w:pPr>
        <w:pStyle w:val="Plattetekst1"/>
        <w:numPr>
          <w:ilvl w:val="1"/>
          <w:numId w:val="26"/>
        </w:numPr>
      </w:pPr>
      <w:r>
        <w:t>11 px op schaalniveau 14</w:t>
      </w:r>
    </w:p>
    <w:p w14:paraId="44014A5C" w14:textId="77777777" w:rsidR="00184881" w:rsidRDefault="00000000">
      <w:pPr>
        <w:pStyle w:val="Plattetekst1"/>
        <w:numPr>
          <w:ilvl w:val="1"/>
          <w:numId w:val="26"/>
        </w:numPr>
      </w:pPr>
      <w:r>
        <w:t>25 px op schaalniveau 15 – 16</w:t>
      </w:r>
    </w:p>
    <w:p w14:paraId="008E86C3" w14:textId="77777777" w:rsidR="00184881" w:rsidRDefault="00000000">
      <w:pPr>
        <w:pStyle w:val="Plattetekst1"/>
        <w:numPr>
          <w:ilvl w:val="0"/>
          <w:numId w:val="26"/>
        </w:numPr>
      </w:pPr>
      <w:r>
        <w:t>Transparantie: 60 %</w:t>
      </w:r>
    </w:p>
    <w:p w14:paraId="76D4AA6C" w14:textId="77777777" w:rsidR="00184881" w:rsidRDefault="00000000" w:rsidP="002003B8">
      <w:pPr>
        <w:pStyle w:val="Kop3"/>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184881" w14:paraId="42ACCE0C"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579AEB4B" w14:textId="77777777" w:rsidR="00184881" w:rsidRDefault="0018488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6D417D93" w14:textId="77777777" w:rsidR="00184881"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047B6EBC" w14:textId="77777777" w:rsidR="00184881"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0E53DF5E" w14:textId="77777777" w:rsidR="00184881" w:rsidRDefault="00000000">
            <w:pPr>
              <w:pStyle w:val="TableContents"/>
              <w:jc w:val="center"/>
            </w:pPr>
            <w:r>
              <w:rPr>
                <w:rFonts w:eastAsia="Lucida Sans Unicode" w:cs="Tahoma"/>
                <w:b/>
                <w:bCs/>
                <w:iCs/>
                <w:color w:val="FFFFFF"/>
                <w:szCs w:val="20"/>
              </w:rPr>
              <w:t>Buiten gebruik</w:t>
            </w:r>
          </w:p>
        </w:tc>
      </w:tr>
      <w:tr w:rsidR="00184881" w14:paraId="09F42E95"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A698556" w14:textId="77777777" w:rsidR="00184881"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D2D326C" w14:textId="77777777" w:rsidR="00184881" w:rsidRDefault="00000000">
            <w:pPr>
              <w:pStyle w:val="TableContents"/>
            </w:pPr>
            <w:r>
              <w:rPr>
                <w:noProof/>
              </w:rPr>
              <w:drawing>
                <wp:anchor distT="0" distB="0" distL="0" distR="0" simplePos="0" relativeHeight="251603968" behindDoc="0" locked="0" layoutInCell="1" allowOverlap="1" wp14:anchorId="4A8B59AF" wp14:editId="5EFC5D66">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184881" w14:paraId="069F46E2"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7ABB955" w14:textId="77777777" w:rsidR="00184881"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1F1DC5B" w14:textId="77777777" w:rsidR="00184881" w:rsidRDefault="00000000">
            <w:pPr>
              <w:pStyle w:val="TableContents"/>
            </w:pPr>
            <w:r>
              <w:rPr>
                <w:noProof/>
              </w:rPr>
              <w:drawing>
                <wp:anchor distT="0" distB="0" distL="0" distR="0" simplePos="0" relativeHeight="251607040" behindDoc="0" locked="0" layoutInCell="1" allowOverlap="1" wp14:anchorId="1297EF32" wp14:editId="69BFFC2C">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184881" w14:paraId="6579BC0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76F0BF1" w14:textId="77777777" w:rsidR="00184881"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29ED19" w14:textId="77777777" w:rsidR="00184881" w:rsidRDefault="00000000">
            <w:pPr>
              <w:pStyle w:val="TableContents"/>
            </w:pPr>
            <w:r>
              <w:rPr>
                <w:noProof/>
              </w:rPr>
              <w:drawing>
                <wp:anchor distT="0" distB="0" distL="0" distR="0" simplePos="0" relativeHeight="251610112" behindDoc="0" locked="0" layoutInCell="1" allowOverlap="1" wp14:anchorId="053A07DE" wp14:editId="1E4C87FF">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184881" w14:paraId="57506095"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A2F8AF3" w14:textId="77777777" w:rsidR="00184881"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F25269" w14:textId="77777777" w:rsidR="00184881" w:rsidRDefault="00000000">
            <w:pPr>
              <w:pStyle w:val="TableContents"/>
            </w:pPr>
            <w:r>
              <w:rPr>
                <w:noProof/>
              </w:rPr>
              <w:drawing>
                <wp:anchor distT="0" distB="0" distL="0" distR="0" simplePos="0" relativeHeight="251634688" behindDoc="0" locked="0" layoutInCell="1" allowOverlap="1" wp14:anchorId="790A0BE3" wp14:editId="117703E5">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0"/>
                          <a:stretch>
                            <a:fillRect/>
                          </a:stretch>
                        </pic:blipFill>
                        <pic:spPr bwMode="auto">
                          <a:xfrm>
                            <a:off x="0" y="0"/>
                            <a:ext cx="4324985" cy="202565"/>
                          </a:xfrm>
                          <a:prstGeom prst="rect">
                            <a:avLst/>
                          </a:prstGeom>
                        </pic:spPr>
                      </pic:pic>
                    </a:graphicData>
                  </a:graphic>
                </wp:anchor>
              </w:drawing>
            </w:r>
          </w:p>
        </w:tc>
      </w:tr>
    </w:tbl>
    <w:p w14:paraId="4196172F" w14:textId="77777777" w:rsidR="00184881" w:rsidRDefault="00000000" w:rsidP="002003B8">
      <w:pPr>
        <w:pStyle w:val="Kop2"/>
      </w:pPr>
      <w:bookmarkStart w:id="184" w:name="_Toc42596120"/>
      <w:bookmarkStart w:id="185" w:name="_Toc51750213"/>
      <w:bookmarkStart w:id="186" w:name="_Toc178598367"/>
      <w:r>
        <w:t>ExtraGeometrie: ContainerLeidingElementen</w:t>
      </w:r>
      <w:bookmarkEnd w:id="184"/>
      <w:bookmarkEnd w:id="185"/>
      <w:bookmarkEnd w:id="186"/>
    </w:p>
    <w:p w14:paraId="360444DC" w14:textId="77777777" w:rsidR="00184881" w:rsidRDefault="00000000" w:rsidP="002003B8">
      <w:pPr>
        <w:pStyle w:val="Kop3"/>
      </w:pPr>
      <w:bookmarkStart w:id="187" w:name="__RefHeading___Toc4552_4117045737"/>
      <w:bookmarkEnd w:id="187"/>
      <w:r>
        <w:t>Regel</w:t>
      </w:r>
    </w:p>
    <w:p w14:paraId="5CD27D25" w14:textId="77777777" w:rsidR="00184881" w:rsidRDefault="00000000" w:rsidP="002003B8">
      <w:pPr>
        <w:pStyle w:val="Kop3"/>
      </w:pPr>
      <w:r>
        <w:t>Visualisatie</w:t>
      </w:r>
    </w:p>
    <w:p w14:paraId="1217CA63" w14:textId="77777777" w:rsidR="00184881" w:rsidRDefault="00000000">
      <w:pPr>
        <w:pStyle w:val="Plattetekst1"/>
      </w:pPr>
      <w:r>
        <w:t>Het objecttype ExtraGeometrie omvat extra geometrie bij de standaard containerleidingelementen. Indien het object een vlakgeometrie heeft, wordt zij gevisualiseerd als vlaksymbool met de volgende (combinatie van) eigenschappen:</w:t>
      </w:r>
    </w:p>
    <w:p w14:paraId="35BBF88E" w14:textId="77777777" w:rsidR="00184881" w:rsidRDefault="00000000">
      <w:pPr>
        <w:pStyle w:val="Plattetekst1"/>
        <w:numPr>
          <w:ilvl w:val="0"/>
          <w:numId w:val="12"/>
        </w:numPr>
      </w:pPr>
      <w:r>
        <w:t>Kleur:</w:t>
      </w:r>
    </w:p>
    <w:p w14:paraId="073B2918" w14:textId="77777777" w:rsidR="00184881" w:rsidRDefault="00000000">
      <w:pPr>
        <w:pStyle w:val="Plattetekst1"/>
        <w:numPr>
          <w:ilvl w:val="1"/>
          <w:numId w:val="12"/>
        </w:numPr>
      </w:pPr>
      <w:r>
        <w:t>Lijn (omtrek van het vlaksymbool): overeenkomstig het “thema” van het nutsvoorzieningennet waarin het gebruikt wordt.</w:t>
      </w:r>
    </w:p>
    <w:p w14:paraId="03A43877" w14:textId="77777777" w:rsidR="00184881" w:rsidRDefault="00000000">
      <w:pPr>
        <w:pStyle w:val="Plattetekst1"/>
        <w:numPr>
          <w:ilvl w:val="1"/>
          <w:numId w:val="12"/>
        </w:numPr>
      </w:pPr>
      <w:r>
        <w:t>Vlak: geen vulling</w:t>
      </w:r>
    </w:p>
    <w:p w14:paraId="4E16F04A" w14:textId="77777777" w:rsidR="00184881" w:rsidRDefault="00000000">
      <w:pPr>
        <w:pStyle w:val="Plattetekst1"/>
        <w:numPr>
          <w:ilvl w:val="0"/>
          <w:numId w:val="12"/>
        </w:numPr>
      </w:pPr>
      <w:r>
        <w:t>Vorm:</w:t>
      </w:r>
    </w:p>
    <w:p w14:paraId="610D3686" w14:textId="77777777" w:rsidR="00184881" w:rsidRDefault="00000000">
      <w:pPr>
        <w:pStyle w:val="Plattetekst1"/>
        <w:numPr>
          <w:ilvl w:val="1"/>
          <w:numId w:val="12"/>
        </w:numPr>
      </w:pPr>
      <w:r>
        <w:t>Lijn (omtrek van het vlaksymbool)</w:t>
      </w:r>
    </w:p>
    <w:p w14:paraId="52F1A53F" w14:textId="77777777" w:rsidR="00184881" w:rsidRDefault="00000000">
      <w:pPr>
        <w:pStyle w:val="Plattetekst1"/>
        <w:numPr>
          <w:ilvl w:val="2"/>
          <w:numId w:val="12"/>
        </w:numPr>
      </w:pPr>
      <w:r>
        <w:t>Geprojecteerd: 4px doorgetrokken, 16px onderbroken</w:t>
      </w:r>
    </w:p>
    <w:p w14:paraId="1B5D3150" w14:textId="77777777" w:rsidR="00184881" w:rsidRDefault="00000000">
      <w:pPr>
        <w:pStyle w:val="Plattetekst1"/>
        <w:numPr>
          <w:ilvl w:val="2"/>
          <w:numId w:val="12"/>
        </w:numPr>
      </w:pPr>
      <w:r>
        <w:t>In gebruik: doorgetrokken lijn</w:t>
      </w:r>
    </w:p>
    <w:p w14:paraId="61399237" w14:textId="77777777" w:rsidR="00184881" w:rsidRDefault="00000000">
      <w:pPr>
        <w:pStyle w:val="Plattetekst1"/>
        <w:numPr>
          <w:ilvl w:val="2"/>
          <w:numId w:val="12"/>
        </w:numPr>
      </w:pPr>
      <w:r>
        <w:t>Buiten gebruik: 40px doorgetrokken, 12px onderbroken, 8px doorgetrokken, 12px onderbroken</w:t>
      </w:r>
    </w:p>
    <w:p w14:paraId="78AB451C" w14:textId="77777777" w:rsidR="00184881" w:rsidRDefault="00000000">
      <w:pPr>
        <w:pStyle w:val="Plattetekst1"/>
        <w:numPr>
          <w:ilvl w:val="0"/>
          <w:numId w:val="12"/>
        </w:numPr>
      </w:pPr>
      <w:r>
        <w:t>Grootte (lijndikte):</w:t>
      </w:r>
    </w:p>
    <w:p w14:paraId="5D872A0C" w14:textId="77777777" w:rsidR="00184881" w:rsidRDefault="00000000">
      <w:pPr>
        <w:pStyle w:val="Plattetekst1"/>
        <w:numPr>
          <w:ilvl w:val="1"/>
          <w:numId w:val="12"/>
        </w:numPr>
      </w:pPr>
      <w:r>
        <w:t>1 px voor Schaalniveau 11 – 16</w:t>
      </w:r>
    </w:p>
    <w:p w14:paraId="2564F756" w14:textId="77777777" w:rsidR="00184881" w:rsidRDefault="00000000">
      <w:pPr>
        <w:pStyle w:val="Plattetekst1"/>
        <w:numPr>
          <w:ilvl w:val="0"/>
          <w:numId w:val="12"/>
        </w:numPr>
      </w:pPr>
      <w:r>
        <w:t>Transparantie: 0%</w:t>
      </w:r>
    </w:p>
    <w:p w14:paraId="2D716414" w14:textId="77777777" w:rsidR="00184881" w:rsidRDefault="00000000">
      <w:pPr>
        <w:pStyle w:val="Plattetekst1"/>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r>
        <w:br/>
      </w:r>
    </w:p>
    <w:p w14:paraId="721911D4" w14:textId="77777777" w:rsidR="00184881" w:rsidRDefault="00000000" w:rsidP="002003B8">
      <w:pPr>
        <w:pStyle w:val="Kop3"/>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1456098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6CDE58E"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3EC5605"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7CACEB0F"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0C29836" w14:textId="77777777" w:rsidR="00184881" w:rsidRDefault="00000000">
            <w:pPr>
              <w:pStyle w:val="TableContents"/>
              <w:jc w:val="center"/>
            </w:pPr>
            <w:r>
              <w:rPr>
                <w:rFonts w:eastAsia="Lucida Sans Unicode" w:cs="Tahoma"/>
                <w:b/>
                <w:bCs/>
                <w:iCs/>
                <w:color w:val="FFFFFF"/>
                <w:szCs w:val="20"/>
              </w:rPr>
              <w:t>Buiten gebruik</w:t>
            </w:r>
          </w:p>
        </w:tc>
      </w:tr>
      <w:tr w:rsidR="00184881" w14:paraId="36B0FC82"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43B8B645" w14:textId="77777777" w:rsidR="00184881"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354551" w14:textId="77777777" w:rsidR="00184881" w:rsidRDefault="00000000">
            <w:pPr>
              <w:pStyle w:val="TableContents"/>
            </w:pPr>
            <w:r>
              <w:rPr>
                <w:noProof/>
              </w:rPr>
              <w:drawing>
                <wp:anchor distT="0" distB="0" distL="0" distR="0" simplePos="0" relativeHeight="251637760" behindDoc="0" locked="0" layoutInCell="1" allowOverlap="1" wp14:anchorId="1DDD288F" wp14:editId="4869AA8C">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bl>
    <w:p w14:paraId="3ED3D707" w14:textId="6CE3414D" w:rsidR="00184881" w:rsidRPr="0089107D" w:rsidRDefault="00184881" w:rsidP="0089107D"/>
    <w:p w14:paraId="5FECEC2D" w14:textId="77777777" w:rsidR="00184881" w:rsidRDefault="00000000" w:rsidP="002003B8">
      <w:pPr>
        <w:pStyle w:val="Kop1"/>
      </w:pPr>
      <w:bookmarkStart w:id="188" w:name="_Toc51750214"/>
      <w:bookmarkStart w:id="189" w:name="_Toc42596121"/>
      <w:bookmarkStart w:id="190" w:name="_Toc178598368"/>
      <w:r>
        <w:lastRenderedPageBreak/>
        <w:t>Extra elementen</w:t>
      </w:r>
      <w:bookmarkEnd w:id="188"/>
      <w:bookmarkEnd w:id="189"/>
      <w:bookmarkEnd w:id="190"/>
    </w:p>
    <w:p w14:paraId="1F2D62E0" w14:textId="77777777" w:rsidR="00184881" w:rsidRDefault="00000000" w:rsidP="002003B8">
      <w:pPr>
        <w:pStyle w:val="Kop2"/>
      </w:pPr>
      <w:bookmarkStart w:id="191" w:name="_Toc51750215"/>
      <w:bookmarkStart w:id="192" w:name="_Toc42596122"/>
      <w:bookmarkStart w:id="193" w:name="_Toc178598369"/>
      <w:r>
        <w:t>Inleiding</w:t>
      </w:r>
      <w:bookmarkEnd w:id="191"/>
      <w:bookmarkEnd w:id="192"/>
      <w:bookmarkEnd w:id="193"/>
    </w:p>
    <w:p w14:paraId="2B36EDC3" w14:textId="77777777" w:rsidR="00184881"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754C2921" w14:textId="77777777" w:rsidR="00184881" w:rsidRDefault="00000000">
      <w:pPr>
        <w:pStyle w:val="Plattetekst1"/>
      </w:pPr>
      <w: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7178B5F9"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5D2C849" w14:textId="77777777" w:rsidR="00184881" w:rsidRDefault="00000000">
            <w:pPr>
              <w:pStyle w:val="Plattetekst1"/>
            </w:pPr>
            <w:r>
              <w:t>De visualisatie voor aanduidingEisVoorzorgsmaatregel is vastgelegd in de volgende SLD-bestanden:</w:t>
            </w:r>
          </w:p>
          <w:p w14:paraId="025A3E36" w14:textId="77777777" w:rsidR="00184881" w:rsidRDefault="00000000">
            <w:pPr>
              <w:pStyle w:val="Plattetekst1"/>
              <w:numPr>
                <w:ilvl w:val="0"/>
                <w:numId w:val="17"/>
              </w:numPr>
            </w:pPr>
            <w:r>
              <w:t>sld-eigentopografie-punt.xml</w:t>
            </w:r>
          </w:p>
          <w:p w14:paraId="5B115F1A" w14:textId="77777777" w:rsidR="00184881" w:rsidRDefault="00000000">
            <w:pPr>
              <w:pStyle w:val="Plattetekst1"/>
              <w:numPr>
                <w:ilvl w:val="0"/>
                <w:numId w:val="17"/>
              </w:numPr>
            </w:pPr>
            <w:r>
              <w:t>sld-eigentopografie-lijn.xml</w:t>
            </w:r>
          </w:p>
          <w:p w14:paraId="447A5F36" w14:textId="77777777" w:rsidR="00184881" w:rsidRDefault="00000000">
            <w:pPr>
              <w:pStyle w:val="Plattetekst1"/>
              <w:numPr>
                <w:ilvl w:val="0"/>
                <w:numId w:val="17"/>
              </w:numPr>
            </w:pPr>
            <w:r>
              <w:t>sld-eigentopografie-vlak.xml</w:t>
            </w:r>
          </w:p>
          <w:p w14:paraId="25A36147" w14:textId="77777777" w:rsidR="00184881" w:rsidRDefault="00000000">
            <w:pPr>
              <w:pStyle w:val="Plattetekst1"/>
              <w:numPr>
                <w:ilvl w:val="0"/>
                <w:numId w:val="17"/>
              </w:numPr>
            </w:pPr>
            <w:r>
              <w:t>sld-aanduidingeisvoorzorgsmaatregel.xml</w:t>
            </w:r>
          </w:p>
          <w:p w14:paraId="07D79F49" w14:textId="77777777" w:rsidR="00184881" w:rsidRDefault="00000000">
            <w:pPr>
              <w:pStyle w:val="Plattetekst1"/>
              <w:numPr>
                <w:ilvl w:val="0"/>
                <w:numId w:val="17"/>
              </w:numPr>
            </w:pPr>
            <w:r>
              <w:t>sld-extradetailinfo-punt.xml</w:t>
            </w:r>
          </w:p>
          <w:p w14:paraId="760679B9" w14:textId="77777777" w:rsidR="00184881" w:rsidRDefault="00000000">
            <w:pPr>
              <w:pStyle w:val="Plattetekst1"/>
              <w:numPr>
                <w:ilvl w:val="0"/>
                <w:numId w:val="17"/>
              </w:numPr>
            </w:pPr>
            <w:r>
              <w:t>sld-extradetailinfo-vlak.xml</w:t>
            </w:r>
          </w:p>
        </w:tc>
      </w:tr>
    </w:tbl>
    <w:p w14:paraId="3EEA16C1" w14:textId="77777777" w:rsidR="00184881" w:rsidRDefault="00000000" w:rsidP="002003B8">
      <w:pPr>
        <w:pStyle w:val="Kop2"/>
      </w:pPr>
      <w:bookmarkStart w:id="194" w:name="_Toc51750216"/>
      <w:bookmarkStart w:id="195" w:name="_Toc42596123"/>
      <w:bookmarkStart w:id="196" w:name="_Toc178598370"/>
      <w:r>
        <w:t>EigenTopografie: punt</w:t>
      </w:r>
      <w:bookmarkEnd w:id="194"/>
      <w:bookmarkEnd w:id="195"/>
      <w:bookmarkEnd w:id="196"/>
    </w:p>
    <w:p w14:paraId="3577C959" w14:textId="77777777" w:rsidR="00184881" w:rsidRDefault="00000000" w:rsidP="002003B8">
      <w:pPr>
        <w:pStyle w:val="Kop3"/>
      </w:pPr>
      <w:bookmarkStart w:id="197" w:name="__RefHeading___Toc4556_4117045737"/>
      <w:bookmarkEnd w:id="197"/>
      <w:r>
        <w:t>Regel</w:t>
      </w:r>
    </w:p>
    <w:p w14:paraId="4F743000" w14:textId="77777777" w:rsidR="00184881" w:rsidRDefault="00000000">
      <w:pPr>
        <w:pStyle w:val="Plattetekst1"/>
      </w:pPr>
      <w:r>
        <w:t>Het objecttype EigenTopografie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7625395" w14:textId="77777777" w:rsidR="00184881" w:rsidRDefault="00000000">
      <w:pPr>
        <w:pStyle w:val="Plattetekst1"/>
        <w:numPr>
          <w:ilvl w:val="0"/>
          <w:numId w:val="26"/>
        </w:numPr>
      </w:pPr>
      <w:r>
        <w:t>Kleur:</w:t>
      </w:r>
    </w:p>
    <w:p w14:paraId="522D3DF7" w14:textId="77777777" w:rsidR="00184881" w:rsidRDefault="00000000">
      <w:pPr>
        <w:pStyle w:val="Plattetekst1"/>
        <w:numPr>
          <w:ilvl w:val="1"/>
          <w:numId w:val="26"/>
        </w:numPr>
      </w:pPr>
      <w:r>
        <w:t>omtrek: #666666</w:t>
      </w:r>
    </w:p>
    <w:p w14:paraId="2CAF0778" w14:textId="77777777" w:rsidR="00184881" w:rsidRDefault="00000000">
      <w:pPr>
        <w:pStyle w:val="Plattetekst1"/>
        <w:numPr>
          <w:ilvl w:val="0"/>
          <w:numId w:val="26"/>
        </w:numPr>
      </w:pPr>
      <w:r>
        <w:t>Vorm:</w:t>
      </w:r>
    </w:p>
    <w:p w14:paraId="51BE5F29" w14:textId="77777777" w:rsidR="00184881" w:rsidRDefault="00000000">
      <w:pPr>
        <w:pStyle w:val="Plattetekst1"/>
        <w:numPr>
          <w:ilvl w:val="1"/>
          <w:numId w:val="26"/>
        </w:numPr>
      </w:pPr>
      <w:r>
        <w:t>Puntsymbool:</w:t>
      </w:r>
    </w:p>
    <w:p w14:paraId="0F557633" w14:textId="77777777" w:rsidR="00184881" w:rsidRDefault="00000000">
      <w:pPr>
        <w:pStyle w:val="Plattetekst1"/>
        <w:numPr>
          <w:ilvl w:val="2"/>
          <w:numId w:val="26"/>
        </w:numPr>
      </w:pPr>
      <w:r>
        <w:t>Cirkel</w:t>
      </w:r>
    </w:p>
    <w:p w14:paraId="5CA42EE2" w14:textId="77777777" w:rsidR="00184881" w:rsidRDefault="00000000">
      <w:pPr>
        <w:pStyle w:val="Plattetekst1"/>
        <w:numPr>
          <w:ilvl w:val="1"/>
          <w:numId w:val="26"/>
        </w:numPr>
      </w:pPr>
      <w:r>
        <w:lastRenderedPageBreak/>
        <w:t>Lijnsymbool (omtrek van het puntsymbool)</w:t>
      </w:r>
    </w:p>
    <w:p w14:paraId="21A78253" w14:textId="77777777" w:rsidR="00184881" w:rsidRDefault="00000000">
      <w:pPr>
        <w:pStyle w:val="Plattetekst1"/>
        <w:numPr>
          <w:ilvl w:val="2"/>
          <w:numId w:val="26"/>
        </w:numPr>
      </w:pPr>
      <w:r>
        <w:t>Plan:</w:t>
      </w:r>
    </w:p>
    <w:p w14:paraId="323F650C" w14:textId="77777777" w:rsidR="00184881" w:rsidRDefault="00000000">
      <w:pPr>
        <w:pStyle w:val="Plattetekst1"/>
        <w:numPr>
          <w:ilvl w:val="3"/>
          <w:numId w:val="26"/>
        </w:numPr>
      </w:pPr>
      <w:r>
        <w:t>Schaalniveau 13-14: 1px doorgetrokken, 1px onderbroken</w:t>
      </w:r>
    </w:p>
    <w:p w14:paraId="45144E5B" w14:textId="77777777" w:rsidR="00184881" w:rsidRDefault="00000000">
      <w:pPr>
        <w:pStyle w:val="Plattetekst1"/>
        <w:numPr>
          <w:ilvl w:val="3"/>
          <w:numId w:val="26"/>
        </w:numPr>
      </w:pPr>
      <w:r>
        <w:t>Schaalniveau 15-16: 4px doorgetrokken, 4px onderbroken</w:t>
      </w:r>
    </w:p>
    <w:p w14:paraId="370EE076" w14:textId="77777777" w:rsidR="00184881" w:rsidRDefault="00000000">
      <w:pPr>
        <w:pStyle w:val="Plattetekst1"/>
        <w:numPr>
          <w:ilvl w:val="2"/>
          <w:numId w:val="26"/>
        </w:numPr>
      </w:pPr>
      <w:r>
        <w:t>Bestaand: doorgetrokken lijn</w:t>
      </w:r>
    </w:p>
    <w:p w14:paraId="50C5DBD1" w14:textId="77777777" w:rsidR="00184881" w:rsidRDefault="00000000">
      <w:pPr>
        <w:pStyle w:val="Plattetekst1"/>
        <w:numPr>
          <w:ilvl w:val="0"/>
          <w:numId w:val="26"/>
        </w:numPr>
      </w:pPr>
      <w:r>
        <w:t>Grootte:</w:t>
      </w:r>
    </w:p>
    <w:p w14:paraId="518ECFAB" w14:textId="77777777" w:rsidR="00184881" w:rsidRDefault="00000000">
      <w:pPr>
        <w:pStyle w:val="Plattetekst1"/>
        <w:numPr>
          <w:ilvl w:val="1"/>
          <w:numId w:val="26"/>
        </w:numPr>
      </w:pPr>
      <w:r>
        <w:t>8 px op schaalniveau 13</w:t>
      </w:r>
    </w:p>
    <w:p w14:paraId="6EC1BECA" w14:textId="77777777" w:rsidR="00184881" w:rsidRDefault="00000000">
      <w:pPr>
        <w:pStyle w:val="Plattetekst1"/>
        <w:numPr>
          <w:ilvl w:val="1"/>
          <w:numId w:val="26"/>
        </w:numPr>
      </w:pPr>
      <w:r>
        <w:t>11 px op schaalniveau 14</w:t>
      </w:r>
    </w:p>
    <w:p w14:paraId="19C14C43" w14:textId="77777777" w:rsidR="00184881" w:rsidRDefault="00000000">
      <w:pPr>
        <w:pStyle w:val="Plattetekst1"/>
        <w:numPr>
          <w:ilvl w:val="1"/>
          <w:numId w:val="26"/>
        </w:numPr>
      </w:pPr>
      <w:r>
        <w:t>25 px op schaalniveau 15 – 16</w:t>
      </w:r>
    </w:p>
    <w:p w14:paraId="27976A00" w14:textId="77777777" w:rsidR="00184881" w:rsidRDefault="00000000">
      <w:pPr>
        <w:pStyle w:val="Plattetekst1"/>
        <w:numPr>
          <w:ilvl w:val="0"/>
          <w:numId w:val="26"/>
        </w:numPr>
      </w:pPr>
      <w:r>
        <w:t>Transparantie: 0 %</w:t>
      </w:r>
    </w:p>
    <w:p w14:paraId="76CA5CA9" w14:textId="77777777" w:rsidR="00184881" w:rsidRDefault="00000000" w:rsidP="002003B8">
      <w:pPr>
        <w:pStyle w:val="Kop3"/>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184881" w14:paraId="4C0C752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C51B75B" w14:textId="77777777" w:rsidR="00184881" w:rsidRDefault="0018488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75F3F08D" w14:textId="77777777" w:rsidR="00184881"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2A6050E7" w14:textId="77777777" w:rsidR="00184881" w:rsidRDefault="00000000">
            <w:pPr>
              <w:pStyle w:val="TableContents"/>
            </w:pPr>
            <w:r>
              <w:rPr>
                <w:rFonts w:eastAsia="Lucida Sans Unicode" w:cs="Tahoma"/>
                <w:b/>
                <w:bCs/>
                <w:iCs/>
                <w:color w:val="FFFFFF"/>
                <w:szCs w:val="20"/>
              </w:rPr>
              <w:t xml:space="preserve">             Bestaand</w:t>
            </w:r>
          </w:p>
        </w:tc>
      </w:tr>
      <w:tr w:rsidR="00184881" w14:paraId="6773C01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4F80F39" w14:textId="77777777" w:rsidR="00184881"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6CC950" w14:textId="77777777" w:rsidR="00184881" w:rsidRDefault="00000000">
            <w:pPr>
              <w:pStyle w:val="TableContents"/>
            </w:pPr>
            <w:r>
              <w:rPr>
                <w:noProof/>
              </w:rPr>
              <w:drawing>
                <wp:anchor distT="0" distB="0" distL="0" distR="0" simplePos="0" relativeHeight="251640832" behindDoc="0" locked="0" layoutInCell="1" allowOverlap="1" wp14:anchorId="18C0AA55" wp14:editId="325340D1">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2"/>
                          <a:stretch>
                            <a:fillRect/>
                          </a:stretch>
                        </pic:blipFill>
                        <pic:spPr bwMode="auto">
                          <a:xfrm>
                            <a:off x="0" y="0"/>
                            <a:ext cx="4548505" cy="142240"/>
                          </a:xfrm>
                          <a:prstGeom prst="rect">
                            <a:avLst/>
                          </a:prstGeom>
                        </pic:spPr>
                      </pic:pic>
                    </a:graphicData>
                  </a:graphic>
                </wp:anchor>
              </w:drawing>
            </w:r>
          </w:p>
        </w:tc>
      </w:tr>
      <w:tr w:rsidR="00184881" w14:paraId="2B09C3E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E9D8E91" w14:textId="77777777" w:rsidR="00184881"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734ACF" w14:textId="77777777" w:rsidR="00184881" w:rsidRDefault="00000000">
            <w:pPr>
              <w:pStyle w:val="TableContents"/>
            </w:pPr>
            <w:r>
              <w:rPr>
                <w:noProof/>
              </w:rPr>
              <w:drawing>
                <wp:anchor distT="0" distB="0" distL="0" distR="0" simplePos="0" relativeHeight="251643904" behindDoc="0" locked="0" layoutInCell="1" allowOverlap="1" wp14:anchorId="3EEA65C5" wp14:editId="414F1A39">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3"/>
                          <a:stretch>
                            <a:fillRect/>
                          </a:stretch>
                        </pic:blipFill>
                        <pic:spPr bwMode="auto">
                          <a:xfrm>
                            <a:off x="0" y="0"/>
                            <a:ext cx="4548505" cy="142240"/>
                          </a:xfrm>
                          <a:prstGeom prst="rect">
                            <a:avLst/>
                          </a:prstGeom>
                        </pic:spPr>
                      </pic:pic>
                    </a:graphicData>
                  </a:graphic>
                </wp:anchor>
              </w:drawing>
            </w:r>
          </w:p>
        </w:tc>
      </w:tr>
      <w:tr w:rsidR="00184881" w14:paraId="5CBFB88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ACA964" w14:textId="77777777" w:rsidR="00184881"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B3791" w14:textId="77777777" w:rsidR="00184881" w:rsidRDefault="00000000">
            <w:pPr>
              <w:pStyle w:val="TableContents"/>
            </w:pPr>
            <w:r>
              <w:rPr>
                <w:noProof/>
              </w:rPr>
              <w:drawing>
                <wp:anchor distT="0" distB="0" distL="0" distR="0" simplePos="0" relativeHeight="251646976" behindDoc="0" locked="0" layoutInCell="1" allowOverlap="1" wp14:anchorId="12ADC684" wp14:editId="2FA56635">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4"/>
                          <a:stretch>
                            <a:fillRect/>
                          </a:stretch>
                        </pic:blipFill>
                        <pic:spPr bwMode="auto">
                          <a:xfrm>
                            <a:off x="0" y="0"/>
                            <a:ext cx="4548505" cy="212090"/>
                          </a:xfrm>
                          <a:prstGeom prst="rect">
                            <a:avLst/>
                          </a:prstGeom>
                        </pic:spPr>
                      </pic:pic>
                    </a:graphicData>
                  </a:graphic>
                </wp:anchor>
              </w:drawing>
            </w:r>
          </w:p>
        </w:tc>
      </w:tr>
    </w:tbl>
    <w:p w14:paraId="4215E609" w14:textId="77777777" w:rsidR="00184881" w:rsidRDefault="00000000" w:rsidP="002003B8">
      <w:pPr>
        <w:pStyle w:val="Kop2"/>
      </w:pPr>
      <w:bookmarkStart w:id="199" w:name="_Toc51750217"/>
      <w:bookmarkStart w:id="200" w:name="_Toc42596124"/>
      <w:bookmarkStart w:id="201" w:name="_Toc178598371"/>
      <w:r>
        <w:t>EigenTopografie: lijn</w:t>
      </w:r>
      <w:bookmarkEnd w:id="199"/>
      <w:bookmarkEnd w:id="200"/>
      <w:bookmarkEnd w:id="201"/>
    </w:p>
    <w:p w14:paraId="5D26B172" w14:textId="77777777" w:rsidR="00184881" w:rsidRDefault="00000000" w:rsidP="002003B8">
      <w:pPr>
        <w:pStyle w:val="Kop3"/>
      </w:pPr>
      <w:bookmarkStart w:id="202" w:name="__RefHeading___Toc4560_4117045737"/>
      <w:bookmarkEnd w:id="202"/>
      <w:r>
        <w:t>Regel</w:t>
      </w:r>
    </w:p>
    <w:p w14:paraId="30725BE0" w14:textId="77777777" w:rsidR="00184881" w:rsidRDefault="00000000">
      <w:pPr>
        <w:pStyle w:val="Plattetekst1"/>
      </w:pPr>
      <w:r>
        <w:t>Het objecttype EigenTopografie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2E3B64B6" w14:textId="77777777" w:rsidR="00184881" w:rsidRDefault="00000000">
      <w:pPr>
        <w:pStyle w:val="Plattetekst1"/>
        <w:numPr>
          <w:ilvl w:val="0"/>
          <w:numId w:val="12"/>
        </w:numPr>
      </w:pPr>
      <w:r>
        <w:t>Kleur: #666666</w:t>
      </w:r>
    </w:p>
    <w:p w14:paraId="379366C5" w14:textId="77777777" w:rsidR="00184881" w:rsidRDefault="00000000">
      <w:pPr>
        <w:pStyle w:val="Plattetekst1"/>
        <w:numPr>
          <w:ilvl w:val="0"/>
          <w:numId w:val="12"/>
        </w:numPr>
      </w:pPr>
      <w:r>
        <w:t>Vorm:</w:t>
      </w:r>
    </w:p>
    <w:p w14:paraId="2CDA6670" w14:textId="77777777" w:rsidR="00184881" w:rsidRDefault="00000000">
      <w:pPr>
        <w:pStyle w:val="Plattetekst1"/>
        <w:numPr>
          <w:ilvl w:val="1"/>
          <w:numId w:val="12"/>
        </w:numPr>
      </w:pPr>
      <w:r>
        <w:t>Lijnsymbool</w:t>
      </w:r>
    </w:p>
    <w:p w14:paraId="5198AC7B" w14:textId="77777777" w:rsidR="00184881" w:rsidRDefault="00000000">
      <w:pPr>
        <w:pStyle w:val="Plattetekst1"/>
        <w:numPr>
          <w:ilvl w:val="2"/>
          <w:numId w:val="12"/>
        </w:numPr>
      </w:pPr>
      <w:r>
        <w:t>Plan: 4px doorgetrokken, 16px onderbroken</w:t>
      </w:r>
    </w:p>
    <w:p w14:paraId="691DC3B2" w14:textId="77777777" w:rsidR="00184881" w:rsidRDefault="00000000">
      <w:pPr>
        <w:pStyle w:val="Plattetekst1"/>
        <w:numPr>
          <w:ilvl w:val="2"/>
          <w:numId w:val="12"/>
        </w:numPr>
      </w:pPr>
      <w:r>
        <w:t>Bestaand: doorgetrokken lijn</w:t>
      </w:r>
    </w:p>
    <w:p w14:paraId="35E97BC6" w14:textId="77777777" w:rsidR="00184881" w:rsidRDefault="00000000">
      <w:pPr>
        <w:pStyle w:val="Plattetekst1"/>
        <w:numPr>
          <w:ilvl w:val="0"/>
          <w:numId w:val="12"/>
        </w:numPr>
      </w:pPr>
      <w:r>
        <w:t>Grootte (lijndikte):</w:t>
      </w:r>
    </w:p>
    <w:p w14:paraId="593E3B49" w14:textId="77777777" w:rsidR="00184881" w:rsidRDefault="00000000">
      <w:pPr>
        <w:pStyle w:val="Plattetekst"/>
        <w:numPr>
          <w:ilvl w:val="1"/>
          <w:numId w:val="12"/>
        </w:numPr>
      </w:pPr>
      <w:r>
        <w:t xml:space="preserve">1 px op </w:t>
      </w:r>
      <w:r>
        <w:rPr>
          <w:rStyle w:val="Nadruk"/>
          <w:i w:val="0"/>
          <w:iCs w:val="0"/>
        </w:rPr>
        <w:t>schaalniveau 13 – 16</w:t>
      </w:r>
    </w:p>
    <w:p w14:paraId="43754FFD" w14:textId="77777777" w:rsidR="00184881" w:rsidRDefault="00000000">
      <w:pPr>
        <w:pStyle w:val="Plattetekst1"/>
        <w:numPr>
          <w:ilvl w:val="0"/>
          <w:numId w:val="12"/>
        </w:numPr>
      </w:pPr>
      <w:r>
        <w:t>Transparantie: 0 %</w:t>
      </w:r>
    </w:p>
    <w:p w14:paraId="068A690B" w14:textId="77777777" w:rsidR="00184881" w:rsidRDefault="00000000" w:rsidP="002003B8">
      <w:pPr>
        <w:pStyle w:val="Kop3"/>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502710E0"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6EC6D18"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721D7A2" w14:textId="77777777" w:rsidR="00184881" w:rsidRDefault="00000000">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285A383F" w14:textId="77777777" w:rsidR="00184881" w:rsidRDefault="00000000">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282C8CEC" w14:textId="77777777" w:rsidR="00184881" w:rsidRDefault="00184881">
            <w:pPr>
              <w:pStyle w:val="TableContents"/>
              <w:jc w:val="center"/>
            </w:pPr>
          </w:p>
        </w:tc>
      </w:tr>
      <w:tr w:rsidR="00184881" w14:paraId="7DA92E2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5BF44BC" w14:textId="77777777" w:rsidR="00184881"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BC8E3B" w14:textId="77777777" w:rsidR="00184881" w:rsidRDefault="00000000">
            <w:pPr>
              <w:pStyle w:val="TableContents"/>
            </w:pPr>
            <w:r>
              <w:rPr>
                <w:noProof/>
              </w:rPr>
              <w:drawing>
                <wp:anchor distT="0" distB="0" distL="0" distR="0" simplePos="0" relativeHeight="251650048" behindDoc="0" locked="0" layoutInCell="1" allowOverlap="1" wp14:anchorId="774ED831" wp14:editId="26C8C0F2">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5"/>
                          <a:stretch>
                            <a:fillRect/>
                          </a:stretch>
                        </pic:blipFill>
                        <pic:spPr bwMode="auto">
                          <a:xfrm>
                            <a:off x="0" y="0"/>
                            <a:ext cx="4546600" cy="214630"/>
                          </a:xfrm>
                          <a:prstGeom prst="rect">
                            <a:avLst/>
                          </a:prstGeom>
                        </pic:spPr>
                      </pic:pic>
                    </a:graphicData>
                  </a:graphic>
                </wp:anchor>
              </w:drawing>
            </w:r>
          </w:p>
        </w:tc>
      </w:tr>
    </w:tbl>
    <w:p w14:paraId="5E5D256D" w14:textId="77777777" w:rsidR="00184881" w:rsidRDefault="00000000" w:rsidP="002003B8">
      <w:pPr>
        <w:pStyle w:val="Kop2"/>
      </w:pPr>
      <w:bookmarkStart w:id="203" w:name="_Toc42596125"/>
      <w:bookmarkStart w:id="204" w:name="_Toc51750218"/>
      <w:bookmarkStart w:id="205" w:name="_Toc178598372"/>
      <w:r>
        <w:t>EigenTopografie: vlak</w:t>
      </w:r>
      <w:bookmarkEnd w:id="203"/>
      <w:bookmarkEnd w:id="204"/>
      <w:bookmarkEnd w:id="205"/>
    </w:p>
    <w:p w14:paraId="36719F8A" w14:textId="77777777" w:rsidR="00184881" w:rsidRDefault="00000000" w:rsidP="002003B8">
      <w:pPr>
        <w:pStyle w:val="Kop3"/>
      </w:pPr>
      <w:bookmarkStart w:id="206" w:name="__RefHeading___Toc4564_4117045737"/>
      <w:bookmarkEnd w:id="206"/>
      <w:r>
        <w:t>Regel</w:t>
      </w:r>
    </w:p>
    <w:p w14:paraId="40023BE9" w14:textId="77777777" w:rsidR="00184881" w:rsidRDefault="00000000">
      <w:pPr>
        <w:pStyle w:val="Plattetekst1"/>
      </w:pPr>
      <w:r>
        <w:t>Het objecttype EigenTopografie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30C13E20" w14:textId="77777777" w:rsidR="00184881" w:rsidRDefault="00000000">
      <w:pPr>
        <w:pStyle w:val="Plattetekst1"/>
        <w:numPr>
          <w:ilvl w:val="0"/>
          <w:numId w:val="12"/>
        </w:numPr>
      </w:pPr>
      <w:r>
        <w:t>Kleur (omtrek van de vlakgeometrie): #666666</w:t>
      </w:r>
    </w:p>
    <w:p w14:paraId="00791B5C" w14:textId="77777777" w:rsidR="00184881" w:rsidRDefault="00000000">
      <w:pPr>
        <w:pStyle w:val="Plattetekst1"/>
        <w:numPr>
          <w:ilvl w:val="0"/>
          <w:numId w:val="12"/>
        </w:numPr>
      </w:pPr>
      <w:r>
        <w:t>Vorm:</w:t>
      </w:r>
    </w:p>
    <w:p w14:paraId="411B41B5" w14:textId="77777777" w:rsidR="00184881" w:rsidRDefault="00000000">
      <w:pPr>
        <w:pStyle w:val="Plattetekst1"/>
        <w:numPr>
          <w:ilvl w:val="1"/>
          <w:numId w:val="12"/>
        </w:numPr>
      </w:pPr>
      <w:r>
        <w:t>Lijn (omtrek van het vlaksymbool)</w:t>
      </w:r>
    </w:p>
    <w:p w14:paraId="4DB499D1" w14:textId="77777777" w:rsidR="00184881" w:rsidRDefault="00000000">
      <w:pPr>
        <w:pStyle w:val="Plattetekst1"/>
        <w:numPr>
          <w:ilvl w:val="2"/>
          <w:numId w:val="12"/>
        </w:numPr>
      </w:pPr>
      <w:r>
        <w:t>Plan: 4px doorgetrokken, 16px onderbroken</w:t>
      </w:r>
    </w:p>
    <w:p w14:paraId="247DBCCC" w14:textId="77777777" w:rsidR="00184881" w:rsidRDefault="00000000">
      <w:pPr>
        <w:pStyle w:val="Plattetekst1"/>
        <w:numPr>
          <w:ilvl w:val="2"/>
          <w:numId w:val="12"/>
        </w:numPr>
      </w:pPr>
      <w:r>
        <w:t>Bestaand: doorgetrokken lijn</w:t>
      </w:r>
    </w:p>
    <w:p w14:paraId="06C097BC" w14:textId="77777777" w:rsidR="00184881" w:rsidRDefault="00000000">
      <w:pPr>
        <w:pStyle w:val="Plattetekst1"/>
        <w:numPr>
          <w:ilvl w:val="0"/>
          <w:numId w:val="12"/>
        </w:numPr>
      </w:pPr>
      <w:r>
        <w:t>Grootte (lijndikte):</w:t>
      </w:r>
    </w:p>
    <w:p w14:paraId="2589AE90" w14:textId="77777777" w:rsidR="00184881" w:rsidRDefault="00000000">
      <w:pPr>
        <w:pStyle w:val="Plattetekst1"/>
        <w:numPr>
          <w:ilvl w:val="1"/>
          <w:numId w:val="12"/>
        </w:numPr>
      </w:pPr>
      <w:r>
        <w:t xml:space="preserve">1 px op </w:t>
      </w:r>
      <w:r>
        <w:rPr>
          <w:rStyle w:val="Nadruk"/>
          <w:i w:val="0"/>
          <w:iCs w:val="0"/>
        </w:rPr>
        <w:t>schaalniveau 13 – 16</w:t>
      </w:r>
    </w:p>
    <w:p w14:paraId="2DFA84AF" w14:textId="77777777" w:rsidR="00184881" w:rsidRDefault="00000000">
      <w:pPr>
        <w:pStyle w:val="Plattetekst1"/>
        <w:numPr>
          <w:ilvl w:val="0"/>
          <w:numId w:val="12"/>
        </w:numPr>
      </w:pPr>
      <w:r>
        <w:t>Transparantie: 0 %</w:t>
      </w:r>
    </w:p>
    <w:p w14:paraId="7EC0F427" w14:textId="77777777" w:rsidR="00184881" w:rsidRDefault="00000000" w:rsidP="002003B8">
      <w:pPr>
        <w:pStyle w:val="Kop3"/>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4030CF6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B63806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3425346" w14:textId="77777777" w:rsidR="00184881" w:rsidRDefault="00000000">
            <w:pPr>
              <w:pStyle w:val="TableContents"/>
              <w:jc w:val="cente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tcBorders>
            <w:shd w:val="clear" w:color="auto" w:fill="808080"/>
          </w:tcPr>
          <w:p w14:paraId="62818C6E" w14:textId="77777777" w:rsidR="00184881" w:rsidRDefault="00000000">
            <w:pPr>
              <w:pStyle w:val="TableContents"/>
              <w:jc w:val="cente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1EF5364C" w14:textId="77777777" w:rsidR="00184881" w:rsidRDefault="00184881">
            <w:pPr>
              <w:pStyle w:val="TableContents"/>
              <w:jc w:val="center"/>
            </w:pPr>
          </w:p>
        </w:tc>
      </w:tr>
      <w:tr w:rsidR="00184881" w14:paraId="735DEC33"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B90D146" w14:textId="77777777" w:rsidR="00184881"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B928C4" w14:textId="77777777" w:rsidR="00184881" w:rsidRDefault="00000000">
            <w:pPr>
              <w:pStyle w:val="TableContents"/>
            </w:pPr>
            <w:r>
              <w:rPr>
                <w:noProof/>
              </w:rPr>
              <w:drawing>
                <wp:anchor distT="0" distB="0" distL="0" distR="0" simplePos="0" relativeHeight="251653120" behindDoc="0" locked="0" layoutInCell="1" allowOverlap="1" wp14:anchorId="7E9EC22D" wp14:editId="2B8C3661">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96"/>
                          <a:stretch>
                            <a:fillRect/>
                          </a:stretch>
                        </pic:blipFill>
                        <pic:spPr bwMode="auto">
                          <a:xfrm>
                            <a:off x="0" y="0"/>
                            <a:ext cx="4546600" cy="894715"/>
                          </a:xfrm>
                          <a:prstGeom prst="rect">
                            <a:avLst/>
                          </a:prstGeom>
                        </pic:spPr>
                      </pic:pic>
                    </a:graphicData>
                  </a:graphic>
                </wp:anchor>
              </w:drawing>
            </w:r>
          </w:p>
        </w:tc>
      </w:tr>
    </w:tbl>
    <w:p w14:paraId="753B4A40" w14:textId="77777777" w:rsidR="00184881" w:rsidRDefault="00000000" w:rsidP="002003B8">
      <w:pPr>
        <w:pStyle w:val="Kop2"/>
      </w:pPr>
      <w:bookmarkStart w:id="207" w:name="_Toc51750219"/>
      <w:bookmarkStart w:id="208" w:name="_Toc42596126"/>
      <w:bookmarkStart w:id="209" w:name="_Toc178598373"/>
      <w:r>
        <w:t>AanduidingEisVoorzorgsmaatregel</w:t>
      </w:r>
      <w:bookmarkEnd w:id="207"/>
      <w:bookmarkEnd w:id="208"/>
      <w:bookmarkEnd w:id="209"/>
    </w:p>
    <w:p w14:paraId="7E9C5E7A" w14:textId="77777777" w:rsidR="00184881" w:rsidRDefault="00000000" w:rsidP="002003B8">
      <w:pPr>
        <w:pStyle w:val="Kop3"/>
      </w:pPr>
      <w:bookmarkStart w:id="210" w:name="__RefHeading___Toc4568_4117045737"/>
      <w:bookmarkEnd w:id="210"/>
      <w:r>
        <w:t>Regel</w:t>
      </w:r>
    </w:p>
    <w:p w14:paraId="4FE15772" w14:textId="77777777" w:rsidR="00184881" w:rsidRDefault="00000000">
      <w:pPr>
        <w:pStyle w:val="Plattetekst1"/>
      </w:pPr>
      <w:r>
        <w:t>Het objecttype AanduidingEisVoorzorgsmaatregel omvat objecten in het nutsvoorzieningennet waarop een eis voorzorgsmaatregel van toepassing is. Zij worden gevisualiseerd als vlaksymbool met de volgende (combinatie van) eigenschappen</w:t>
      </w:r>
    </w:p>
    <w:p w14:paraId="12E48443" w14:textId="77777777" w:rsidR="00184881" w:rsidRDefault="00000000">
      <w:pPr>
        <w:pStyle w:val="Plattetekst1"/>
        <w:numPr>
          <w:ilvl w:val="0"/>
          <w:numId w:val="12"/>
        </w:numPr>
      </w:pPr>
      <w:r>
        <w:t>Kleur:</w:t>
      </w:r>
    </w:p>
    <w:p w14:paraId="63B2BBA1" w14:textId="77777777" w:rsidR="00184881" w:rsidRDefault="00000000">
      <w:pPr>
        <w:pStyle w:val="Plattetekst1"/>
        <w:numPr>
          <w:ilvl w:val="1"/>
          <w:numId w:val="12"/>
        </w:numPr>
      </w:pPr>
      <w:r>
        <w:lastRenderedPageBreak/>
        <w:t>Vlak: overeenkomstig het “thema” van het nutsvoorzieningennet waarin het gebruikt wordt.</w:t>
      </w:r>
    </w:p>
    <w:p w14:paraId="5AD4FFA8" w14:textId="77777777" w:rsidR="00184881" w:rsidRDefault="00000000">
      <w:pPr>
        <w:pStyle w:val="Plattetekst1"/>
        <w:numPr>
          <w:ilvl w:val="0"/>
          <w:numId w:val="12"/>
        </w:numPr>
      </w:pPr>
      <w:r>
        <w:t>Vorm:</w:t>
      </w:r>
    </w:p>
    <w:p w14:paraId="3860A6A6" w14:textId="77777777" w:rsidR="00184881" w:rsidRDefault="00000000">
      <w:pPr>
        <w:pStyle w:val="Plattetekst1"/>
        <w:numPr>
          <w:ilvl w:val="1"/>
          <w:numId w:val="12"/>
        </w:numPr>
      </w:pPr>
      <w:r>
        <w:t>Vlak:</w:t>
      </w:r>
    </w:p>
    <w:p w14:paraId="6EE6073E" w14:textId="77777777" w:rsidR="00184881" w:rsidRDefault="00000000">
      <w:pPr>
        <w:pStyle w:val="Plattetekst1"/>
        <w:numPr>
          <w:ilvl w:val="2"/>
          <w:numId w:val="12"/>
        </w:numPr>
      </w:pPr>
      <w:r>
        <w:t>vierkantjespatroon van 3 bij 3 pixels met een tussenruimte van 4 pixels</w:t>
      </w:r>
    </w:p>
    <w:p w14:paraId="09B0C6AB" w14:textId="77777777" w:rsidR="00184881" w:rsidRDefault="00000000">
      <w:pPr>
        <w:pStyle w:val="Plattetekst1"/>
        <w:numPr>
          <w:ilvl w:val="0"/>
          <w:numId w:val="12"/>
        </w:numPr>
      </w:pPr>
      <w:r>
        <w:t>Transparantie:</w:t>
      </w:r>
    </w:p>
    <w:p w14:paraId="5DC24C63" w14:textId="77777777" w:rsidR="00184881" w:rsidRDefault="00000000">
      <w:pPr>
        <w:pStyle w:val="Plattetekst1"/>
        <w:numPr>
          <w:ilvl w:val="1"/>
          <w:numId w:val="12"/>
        </w:numPr>
      </w:pPr>
      <w:r>
        <w:t>Vlak: 0 % (AanduidingEisVoorzorgsmaatregel)</w:t>
      </w:r>
    </w:p>
    <w:p w14:paraId="01F949A3" w14:textId="77777777" w:rsidR="00184881" w:rsidRDefault="00000000" w:rsidP="002003B8">
      <w:pPr>
        <w:pStyle w:val="Kop3"/>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184881" w14:paraId="6669A7BF"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538A9342" w14:textId="77777777" w:rsidR="00184881" w:rsidRDefault="0018488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64028CB" w14:textId="77777777" w:rsidR="00184881" w:rsidRDefault="00000000">
            <w:pPr>
              <w:pStyle w:val="Plattetekst1"/>
              <w:jc w:val="center"/>
            </w:pPr>
            <w:r>
              <w:rPr>
                <w:b/>
                <w:bCs/>
                <w:color w:val="FFFFFF"/>
              </w:rPr>
              <w:t>AanduidingEisVoorzorgsmaatregel</w:t>
            </w:r>
          </w:p>
        </w:tc>
      </w:tr>
      <w:tr w:rsidR="00184881" w14:paraId="77F33921"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7E552678" w14:textId="77777777" w:rsidR="00184881"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B1D2DD" w14:textId="77777777" w:rsidR="00184881" w:rsidRDefault="00000000">
            <w:pPr>
              <w:pStyle w:val="TableContents"/>
            </w:pPr>
            <w:r>
              <w:rPr>
                <w:noProof/>
              </w:rPr>
              <w:drawing>
                <wp:anchor distT="0" distB="0" distL="0" distR="0" simplePos="0" relativeHeight="251738112" behindDoc="0" locked="0" layoutInCell="1" allowOverlap="1" wp14:anchorId="3D0EEECC" wp14:editId="00EBCD7F">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97"/>
                          <a:stretch>
                            <a:fillRect/>
                          </a:stretch>
                        </pic:blipFill>
                        <pic:spPr bwMode="auto">
                          <a:xfrm>
                            <a:off x="0" y="0"/>
                            <a:ext cx="4697095" cy="925195"/>
                          </a:xfrm>
                          <a:prstGeom prst="rect">
                            <a:avLst/>
                          </a:prstGeom>
                        </pic:spPr>
                      </pic:pic>
                    </a:graphicData>
                  </a:graphic>
                </wp:anchor>
              </w:drawing>
            </w:r>
          </w:p>
        </w:tc>
      </w:tr>
    </w:tbl>
    <w:p w14:paraId="48E3A6D1" w14:textId="77777777" w:rsidR="00184881" w:rsidRDefault="00000000" w:rsidP="002003B8">
      <w:pPr>
        <w:pStyle w:val="Kop2"/>
      </w:pPr>
      <w:bookmarkStart w:id="211" w:name="_Toc51750220"/>
      <w:bookmarkStart w:id="212" w:name="_Toc42596127"/>
      <w:bookmarkStart w:id="213" w:name="_Toc178598374"/>
      <w:r>
        <w:t>ExtraDetailInfo: punt</w:t>
      </w:r>
      <w:bookmarkEnd w:id="211"/>
      <w:bookmarkEnd w:id="212"/>
      <w:bookmarkEnd w:id="213"/>
    </w:p>
    <w:p w14:paraId="60837544" w14:textId="77777777" w:rsidR="00184881" w:rsidRDefault="00000000" w:rsidP="002003B8">
      <w:pPr>
        <w:pStyle w:val="Kop3"/>
      </w:pPr>
      <w:bookmarkStart w:id="214" w:name="__RefHeading___Toc4572_4117045737"/>
      <w:bookmarkEnd w:id="214"/>
      <w:r>
        <w:t>Regel</w:t>
      </w:r>
    </w:p>
    <w:p w14:paraId="2E36ADA3" w14:textId="77777777" w:rsidR="00184881" w:rsidRDefault="00000000">
      <w:pPr>
        <w:pStyle w:val="Plattetekst1"/>
      </w:pPr>
      <w:r>
        <w:t>Het objecttype ExtraDetailInfo omvat extra informatie over één of meerdere utility network elementen via bijkomende bestanden. Zij worden gevisualiseerd als puntsymbool met de volgende (combinatie van) eigenschappen:</w:t>
      </w:r>
    </w:p>
    <w:p w14:paraId="02B00A54" w14:textId="77777777" w:rsidR="00184881" w:rsidRDefault="00000000">
      <w:pPr>
        <w:pStyle w:val="Plattetekst1"/>
        <w:numPr>
          <w:ilvl w:val="0"/>
          <w:numId w:val="26"/>
        </w:numPr>
      </w:pPr>
      <w:r>
        <w:t>Kleur: #000000</w:t>
      </w:r>
    </w:p>
    <w:p w14:paraId="3688F043" w14:textId="77777777" w:rsidR="00184881" w:rsidRDefault="00000000">
      <w:pPr>
        <w:pStyle w:val="Plattetekst1"/>
        <w:numPr>
          <w:ilvl w:val="0"/>
          <w:numId w:val="26"/>
        </w:numPr>
      </w:pPr>
      <w:r>
        <w:t>Vorm:</w:t>
      </w:r>
    </w:p>
    <w:p w14:paraId="3E761994" w14:textId="77777777" w:rsidR="00184881" w:rsidRDefault="00000000">
      <w:pPr>
        <w:pStyle w:val="Plattetekst1"/>
        <w:numPr>
          <w:ilvl w:val="1"/>
          <w:numId w:val="26"/>
        </w:numPr>
      </w:pPr>
      <w:r>
        <w:t>Puntsymbool:</w:t>
      </w:r>
    </w:p>
    <w:p w14:paraId="53C00813" w14:textId="77777777" w:rsidR="00184881" w:rsidRDefault="00000000">
      <w:pPr>
        <w:pStyle w:val="Plattetekst1"/>
        <w:numPr>
          <w:ilvl w:val="2"/>
          <w:numId w:val="26"/>
        </w:numPr>
      </w:pPr>
      <w:r>
        <w:t>witte i in zwarte ruit</w:t>
      </w:r>
    </w:p>
    <w:p w14:paraId="09029B6B" w14:textId="77777777" w:rsidR="00184881" w:rsidRDefault="00000000">
      <w:pPr>
        <w:pStyle w:val="Plattetekst1"/>
        <w:numPr>
          <w:ilvl w:val="2"/>
          <w:numId w:val="26"/>
        </w:numPr>
      </w:pPr>
      <w:r>
        <w:t>wit boogje in zwarte ruit</w:t>
      </w:r>
    </w:p>
    <w:p w14:paraId="44111B88" w14:textId="77777777" w:rsidR="00184881" w:rsidRDefault="00000000">
      <w:pPr>
        <w:pStyle w:val="Plattetekst1"/>
        <w:numPr>
          <w:ilvl w:val="0"/>
          <w:numId w:val="26"/>
        </w:numPr>
      </w:pPr>
      <w:r>
        <w:t>Grootte:</w:t>
      </w:r>
    </w:p>
    <w:p w14:paraId="5F5A0B11" w14:textId="77777777" w:rsidR="00184881" w:rsidRDefault="00000000">
      <w:pPr>
        <w:pStyle w:val="Plattetekst1"/>
        <w:numPr>
          <w:ilvl w:val="1"/>
          <w:numId w:val="26"/>
        </w:numPr>
      </w:pPr>
      <w:r>
        <w:t>11 px op schaalniveau 14</w:t>
      </w:r>
    </w:p>
    <w:p w14:paraId="1C678323" w14:textId="77777777" w:rsidR="00184881" w:rsidRDefault="00000000">
      <w:pPr>
        <w:pStyle w:val="Plattetekst1"/>
        <w:numPr>
          <w:ilvl w:val="1"/>
          <w:numId w:val="26"/>
        </w:numPr>
      </w:pPr>
      <w:r>
        <w:t>25 px op schaalniveau 15 – 16</w:t>
      </w:r>
    </w:p>
    <w:p w14:paraId="4A1EA823" w14:textId="77777777" w:rsidR="00184881" w:rsidRDefault="00000000">
      <w:pPr>
        <w:pStyle w:val="Plattetekst1"/>
        <w:numPr>
          <w:ilvl w:val="0"/>
          <w:numId w:val="26"/>
        </w:numPr>
      </w:pPr>
      <w:r>
        <w:t>Transparantie: 0 %</w:t>
      </w:r>
    </w:p>
    <w:p w14:paraId="15251910" w14:textId="77777777" w:rsidR="00184881" w:rsidRDefault="00000000" w:rsidP="002003B8">
      <w:pPr>
        <w:pStyle w:val="Kop3"/>
      </w:pPr>
      <w:r>
        <w:t>Visualisatie generieke extradetailinfo: punt</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4907A1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B3F4631"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574954C" w14:textId="77777777" w:rsidR="00184881" w:rsidRDefault="00184881">
            <w:pPr>
              <w:pStyle w:val="TableContents"/>
              <w:jc w:val="center"/>
            </w:pPr>
          </w:p>
        </w:tc>
      </w:tr>
      <w:tr w:rsidR="00184881" w14:paraId="64946689"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5A8E3BA" w14:textId="77777777" w:rsidR="00184881"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53DE6" w14:textId="77777777" w:rsidR="00184881" w:rsidRDefault="00000000">
            <w:pPr>
              <w:pStyle w:val="TableContents"/>
            </w:pPr>
            <w:r>
              <w:rPr>
                <w:noProof/>
              </w:rPr>
              <w:drawing>
                <wp:anchor distT="0" distB="0" distL="0" distR="0" simplePos="0" relativeHeight="251656192" behindDoc="0" locked="0" layoutInCell="1" allowOverlap="1" wp14:anchorId="71373C41" wp14:editId="6F0F6F84">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98"/>
                          <a:stretch>
                            <a:fillRect/>
                          </a:stretch>
                        </pic:blipFill>
                        <pic:spPr bwMode="auto">
                          <a:xfrm>
                            <a:off x="0" y="0"/>
                            <a:ext cx="4546600" cy="142240"/>
                          </a:xfrm>
                          <a:prstGeom prst="rect">
                            <a:avLst/>
                          </a:prstGeom>
                        </pic:spPr>
                      </pic:pic>
                    </a:graphicData>
                  </a:graphic>
                </wp:anchor>
              </w:drawing>
            </w:r>
          </w:p>
        </w:tc>
      </w:tr>
      <w:tr w:rsidR="00184881" w14:paraId="7FF281D6"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C2E88A3"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C9A27" w14:textId="77777777" w:rsidR="00184881" w:rsidRDefault="00000000">
            <w:pPr>
              <w:pStyle w:val="TableContents"/>
            </w:pPr>
            <w:r>
              <w:rPr>
                <w:noProof/>
              </w:rPr>
              <w:drawing>
                <wp:anchor distT="0" distB="0" distL="0" distR="0" simplePos="0" relativeHeight="251659264" behindDoc="0" locked="0" layoutInCell="1" allowOverlap="1" wp14:anchorId="3E360188" wp14:editId="38E58B82">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99"/>
                          <a:stretch>
                            <a:fillRect/>
                          </a:stretch>
                        </pic:blipFill>
                        <pic:spPr bwMode="auto">
                          <a:xfrm>
                            <a:off x="0" y="0"/>
                            <a:ext cx="4546600" cy="284480"/>
                          </a:xfrm>
                          <a:prstGeom prst="rect">
                            <a:avLst/>
                          </a:prstGeom>
                        </pic:spPr>
                      </pic:pic>
                    </a:graphicData>
                  </a:graphic>
                </wp:anchor>
              </w:drawing>
            </w:r>
          </w:p>
        </w:tc>
      </w:tr>
    </w:tbl>
    <w:p w14:paraId="156BED60" w14:textId="77777777" w:rsidR="00184881" w:rsidRDefault="00000000" w:rsidP="002003B8">
      <w:pPr>
        <w:pStyle w:val="Kop3"/>
      </w:pPr>
      <w:r>
        <w:t>Visualisatie gestuurde boring: punt</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4B635D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87E2E73"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4BC8E2EB" w14:textId="77777777" w:rsidR="00184881" w:rsidRDefault="00184881">
            <w:pPr>
              <w:pStyle w:val="TableContents"/>
              <w:jc w:val="center"/>
            </w:pPr>
          </w:p>
        </w:tc>
      </w:tr>
      <w:tr w:rsidR="00184881" w14:paraId="6954C07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D3CB5EE"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D1C14BE" w14:textId="77777777" w:rsidR="00184881" w:rsidRDefault="00000000">
            <w:pPr>
              <w:pStyle w:val="TableContents"/>
            </w:pPr>
            <w:r>
              <w:rPr>
                <w:noProof/>
              </w:rPr>
              <w:drawing>
                <wp:anchor distT="0" distB="0" distL="0" distR="0" simplePos="0" relativeHeight="251845632" behindDoc="0" locked="0" layoutInCell="1" allowOverlap="1" wp14:anchorId="5925D08B" wp14:editId="1ABE47EE">
                  <wp:simplePos x="0" y="0"/>
                  <wp:positionH relativeFrom="column">
                    <wp:align>center</wp:align>
                  </wp:positionH>
                  <wp:positionV relativeFrom="paragraph">
                    <wp:posOffset>635</wp:posOffset>
                  </wp:positionV>
                  <wp:extent cx="4546600" cy="176530"/>
                  <wp:effectExtent l="0" t="0" r="0" b="0"/>
                  <wp:wrapSquare wrapText="largest"/>
                  <wp:docPr id="107" name="Image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35"/>
                          <pic:cNvPicPr>
                            <a:picLocks noChangeAspect="1" noChangeArrowheads="1"/>
                          </pic:cNvPicPr>
                        </pic:nvPicPr>
                        <pic:blipFill>
                          <a:blip r:embed="rId100"/>
                          <a:stretch>
                            <a:fillRect/>
                          </a:stretch>
                        </pic:blipFill>
                        <pic:spPr bwMode="auto">
                          <a:xfrm>
                            <a:off x="0" y="0"/>
                            <a:ext cx="4546600" cy="176530"/>
                          </a:xfrm>
                          <a:prstGeom prst="rect">
                            <a:avLst/>
                          </a:prstGeom>
                        </pic:spPr>
                      </pic:pic>
                    </a:graphicData>
                  </a:graphic>
                </wp:anchor>
              </w:drawing>
            </w:r>
          </w:p>
        </w:tc>
      </w:tr>
      <w:tr w:rsidR="00184881" w14:paraId="31D68A62"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367C654" w14:textId="77777777" w:rsidR="00184881" w:rsidRDefault="00000000">
            <w:pPr>
              <w:pStyle w:val="TableContents"/>
            </w:pPr>
            <w:r>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307A73" w14:textId="77777777" w:rsidR="00184881" w:rsidRDefault="00000000">
            <w:pPr>
              <w:pStyle w:val="TableContents"/>
            </w:pPr>
            <w:r>
              <w:rPr>
                <w:noProof/>
              </w:rPr>
              <w:drawing>
                <wp:anchor distT="0" distB="0" distL="0" distR="0" simplePos="0" relativeHeight="251848704" behindDoc="0" locked="0" layoutInCell="1" allowOverlap="1" wp14:anchorId="10DA2A5D" wp14:editId="1C97EE68">
                  <wp:simplePos x="0" y="0"/>
                  <wp:positionH relativeFrom="column">
                    <wp:align>center</wp:align>
                  </wp:positionH>
                  <wp:positionV relativeFrom="paragraph">
                    <wp:posOffset>635</wp:posOffset>
                  </wp:positionV>
                  <wp:extent cx="4546600" cy="353695"/>
                  <wp:effectExtent l="0" t="0" r="0" b="0"/>
                  <wp:wrapSquare wrapText="largest"/>
                  <wp:docPr id="108" name="Image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6"/>
                          <pic:cNvPicPr>
                            <a:picLocks noChangeAspect="1" noChangeArrowheads="1"/>
                          </pic:cNvPicPr>
                        </pic:nvPicPr>
                        <pic:blipFill>
                          <a:blip r:embed="rId101"/>
                          <a:stretch>
                            <a:fillRect/>
                          </a:stretch>
                        </pic:blipFill>
                        <pic:spPr bwMode="auto">
                          <a:xfrm>
                            <a:off x="0" y="0"/>
                            <a:ext cx="4546600" cy="353695"/>
                          </a:xfrm>
                          <a:prstGeom prst="rect">
                            <a:avLst/>
                          </a:prstGeom>
                        </pic:spPr>
                      </pic:pic>
                    </a:graphicData>
                  </a:graphic>
                </wp:anchor>
              </w:drawing>
            </w:r>
          </w:p>
        </w:tc>
      </w:tr>
    </w:tbl>
    <w:p w14:paraId="0E87AE24" w14:textId="77777777" w:rsidR="00184881" w:rsidRDefault="00000000" w:rsidP="002003B8">
      <w:pPr>
        <w:pStyle w:val="Kop2"/>
      </w:pPr>
      <w:bookmarkStart w:id="215" w:name="_Toc51750221"/>
      <w:bookmarkStart w:id="216" w:name="_Toc42596128"/>
      <w:bookmarkStart w:id="217" w:name="_Toc178598375"/>
      <w:r>
        <w:t>ExtraDetailInfo: lijn</w:t>
      </w:r>
      <w:bookmarkEnd w:id="215"/>
      <w:bookmarkEnd w:id="216"/>
      <w:bookmarkEnd w:id="217"/>
    </w:p>
    <w:p w14:paraId="06305B12" w14:textId="77777777" w:rsidR="00184881" w:rsidRDefault="00000000" w:rsidP="002003B8">
      <w:pPr>
        <w:pStyle w:val="Kop3"/>
      </w:pPr>
      <w:bookmarkStart w:id="218" w:name="__RefHeading___Toc4576_4117045737"/>
      <w:bookmarkEnd w:id="218"/>
      <w:r>
        <w:t>Regel</w:t>
      </w:r>
    </w:p>
    <w:p w14:paraId="082279AA" w14:textId="77777777" w:rsidR="00184881" w:rsidRDefault="00000000">
      <w:pPr>
        <w:pStyle w:val="Plattetekst1"/>
      </w:pPr>
      <w:r>
        <w:t>Het objecttype ExtraDetailInfo omvat extra informatie over één of meerdere utility network elementen via bijkomende bestanden. Zij worden gevisualiseerd als puntsymbool in combinatie met een lijnsymbool met de volgende (combinatie van) eigenschappen:</w:t>
      </w:r>
    </w:p>
    <w:p w14:paraId="2DA2241C" w14:textId="77777777" w:rsidR="00184881" w:rsidRDefault="00000000">
      <w:pPr>
        <w:pStyle w:val="Plattetekst1"/>
        <w:numPr>
          <w:ilvl w:val="0"/>
          <w:numId w:val="26"/>
        </w:numPr>
      </w:pPr>
      <w:r>
        <w:t>Kleur:</w:t>
      </w:r>
    </w:p>
    <w:p w14:paraId="4050063C" w14:textId="77777777" w:rsidR="00184881" w:rsidRDefault="00000000">
      <w:pPr>
        <w:pStyle w:val="Plattetekst1"/>
        <w:numPr>
          <w:ilvl w:val="1"/>
          <w:numId w:val="26"/>
        </w:numPr>
      </w:pPr>
      <w:r>
        <w:t>Onderste lijn: #000000 (vanaf zoomniveau 14)</w:t>
      </w:r>
    </w:p>
    <w:p w14:paraId="590C1140" w14:textId="77777777" w:rsidR="00184881" w:rsidRDefault="00000000">
      <w:pPr>
        <w:pStyle w:val="Plattetekst1"/>
        <w:numPr>
          <w:ilvl w:val="1"/>
          <w:numId w:val="26"/>
        </w:numPr>
      </w:pPr>
      <w:r>
        <w:t>Middelste lijn: #ffffff (vanaf zoomniveau 14)</w:t>
      </w:r>
    </w:p>
    <w:p w14:paraId="3EFE9BD7" w14:textId="77777777" w:rsidR="00184881" w:rsidRDefault="00000000">
      <w:pPr>
        <w:pStyle w:val="Plattetekst1"/>
        <w:numPr>
          <w:ilvl w:val="1"/>
          <w:numId w:val="26"/>
        </w:numPr>
      </w:pPr>
      <w:r>
        <w:t>Bovenste lijn: #cccccc</w:t>
      </w:r>
    </w:p>
    <w:p w14:paraId="48AD6DE8" w14:textId="77777777" w:rsidR="00184881" w:rsidRDefault="00000000">
      <w:pPr>
        <w:pStyle w:val="Plattetekst1"/>
        <w:numPr>
          <w:ilvl w:val="0"/>
          <w:numId w:val="26"/>
        </w:numPr>
      </w:pPr>
      <w:r>
        <w:t>Vorm:</w:t>
      </w:r>
    </w:p>
    <w:p w14:paraId="405E3F36" w14:textId="77777777" w:rsidR="00184881" w:rsidRDefault="00000000">
      <w:pPr>
        <w:pStyle w:val="Plattetekst1"/>
        <w:numPr>
          <w:ilvl w:val="1"/>
          <w:numId w:val="26"/>
        </w:numPr>
      </w:pPr>
      <w:r>
        <w:t>Onderste lijn: doorgetrokken lijn (vanaf zoomniveau 14)</w:t>
      </w:r>
    </w:p>
    <w:p w14:paraId="7AABE3F7" w14:textId="77777777" w:rsidR="00184881" w:rsidRDefault="00000000">
      <w:pPr>
        <w:pStyle w:val="Plattetekst1"/>
        <w:numPr>
          <w:ilvl w:val="1"/>
          <w:numId w:val="26"/>
        </w:numPr>
      </w:pPr>
      <w:r>
        <w:t>Middelste lijn: doorgetrokken lijn (vanaf zoomniveau 14)</w:t>
      </w:r>
    </w:p>
    <w:p w14:paraId="2F556368" w14:textId="77777777" w:rsidR="00184881" w:rsidRDefault="00000000">
      <w:pPr>
        <w:pStyle w:val="Plattetekst1"/>
        <w:numPr>
          <w:ilvl w:val="1"/>
          <w:numId w:val="26"/>
        </w:numPr>
      </w:pPr>
      <w:r>
        <w:t>Bovenste lijn: lijn 45° met een stroke-dasharray van 16.5, 3.5</w:t>
      </w:r>
    </w:p>
    <w:p w14:paraId="79D35D2D" w14:textId="77777777" w:rsidR="00184881" w:rsidRDefault="00000000">
      <w:pPr>
        <w:pStyle w:val="Plattetekst1"/>
        <w:numPr>
          <w:ilvl w:val="0"/>
          <w:numId w:val="26"/>
        </w:numPr>
      </w:pPr>
      <w:r>
        <w:t>Grootte:</w:t>
      </w:r>
    </w:p>
    <w:p w14:paraId="3CAA83BB" w14:textId="77777777" w:rsidR="00184881" w:rsidRDefault="00000000">
      <w:pPr>
        <w:pStyle w:val="Plattetekst1"/>
        <w:numPr>
          <w:ilvl w:val="1"/>
          <w:numId w:val="26"/>
        </w:numPr>
      </w:pPr>
      <w:r>
        <w:t>Onderste lijn: 30 px (vanaf zoomniveau 14)</w:t>
      </w:r>
    </w:p>
    <w:p w14:paraId="748C647D" w14:textId="77777777" w:rsidR="00184881" w:rsidRDefault="00000000">
      <w:pPr>
        <w:pStyle w:val="Plattetekst1"/>
        <w:numPr>
          <w:ilvl w:val="1"/>
          <w:numId w:val="26"/>
        </w:numPr>
      </w:pPr>
      <w:r>
        <w:t>Middelste lijn: 28 px (vanaf zoomniveau 14)</w:t>
      </w:r>
    </w:p>
    <w:p w14:paraId="48F7FB28" w14:textId="77777777" w:rsidR="00184881" w:rsidRDefault="00000000">
      <w:pPr>
        <w:pStyle w:val="Plattetekst1"/>
        <w:numPr>
          <w:ilvl w:val="1"/>
          <w:numId w:val="26"/>
        </w:numPr>
      </w:pPr>
      <w:r>
        <w:t>Bovenste lijn: 3.5 px</w:t>
      </w:r>
    </w:p>
    <w:p w14:paraId="6C6B0F29" w14:textId="77777777" w:rsidR="00184881" w:rsidRDefault="00000000">
      <w:pPr>
        <w:pStyle w:val="Plattetekst1"/>
        <w:numPr>
          <w:ilvl w:val="0"/>
          <w:numId w:val="26"/>
        </w:numPr>
      </w:pPr>
      <w:r>
        <w:t>Transparantie: 0 %</w:t>
      </w:r>
    </w:p>
    <w:p w14:paraId="62318BBB" w14:textId="77777777" w:rsidR="00184881" w:rsidRDefault="00000000" w:rsidP="002003B8">
      <w:pPr>
        <w:pStyle w:val="Kop3"/>
      </w:pPr>
      <w:r>
        <w:lastRenderedPageBreak/>
        <w:t>Visualisatie generieke extradetailinfo: lijn</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44F0DE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1CA7E3F"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59ED48" w14:textId="77777777" w:rsidR="00184881" w:rsidRDefault="00184881">
            <w:pPr>
              <w:pStyle w:val="TableContents"/>
              <w:jc w:val="center"/>
            </w:pPr>
          </w:p>
        </w:tc>
      </w:tr>
      <w:tr w:rsidR="00184881" w14:paraId="29EF48E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915AB4" w14:textId="77777777" w:rsidR="00184881"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518F32" w14:textId="77777777" w:rsidR="00184881" w:rsidRDefault="00000000">
            <w:pPr>
              <w:pStyle w:val="TableContents"/>
            </w:pPr>
            <w:r>
              <w:rPr>
                <w:noProof/>
              </w:rPr>
              <w:drawing>
                <wp:anchor distT="0" distB="0" distL="0" distR="0" simplePos="0" relativeHeight="251790336" behindDoc="0" locked="0" layoutInCell="1" allowOverlap="1" wp14:anchorId="0BA1BD3D" wp14:editId="56E57C24">
                  <wp:simplePos x="0" y="0"/>
                  <wp:positionH relativeFrom="column">
                    <wp:align>center</wp:align>
                  </wp:positionH>
                  <wp:positionV relativeFrom="paragraph">
                    <wp:posOffset>635</wp:posOffset>
                  </wp:positionV>
                  <wp:extent cx="4546600" cy="895350"/>
                  <wp:effectExtent l="0" t="0" r="0" b="0"/>
                  <wp:wrapSquare wrapText="largest"/>
                  <wp:docPr id="109"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11"/>
                          <pic:cNvPicPr>
                            <a:picLocks noChangeAspect="1" noChangeArrowheads="1"/>
                          </pic:cNvPicPr>
                        </pic:nvPicPr>
                        <pic:blipFill>
                          <a:blip r:embed="rId102"/>
                          <a:stretch>
                            <a:fillRect/>
                          </a:stretch>
                        </pic:blipFill>
                        <pic:spPr bwMode="auto">
                          <a:xfrm>
                            <a:off x="0" y="0"/>
                            <a:ext cx="4546600" cy="895350"/>
                          </a:xfrm>
                          <a:prstGeom prst="rect">
                            <a:avLst/>
                          </a:prstGeom>
                        </pic:spPr>
                      </pic:pic>
                    </a:graphicData>
                  </a:graphic>
                </wp:anchor>
              </w:drawing>
            </w:r>
          </w:p>
        </w:tc>
      </w:tr>
      <w:tr w:rsidR="00184881" w14:paraId="1BECB4F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5BCCBAA8"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2198B8" w14:textId="77777777" w:rsidR="00184881" w:rsidRDefault="00000000">
            <w:pPr>
              <w:pStyle w:val="TableContents"/>
            </w:pPr>
            <w:r>
              <w:rPr>
                <w:noProof/>
              </w:rPr>
              <w:drawing>
                <wp:anchor distT="0" distB="0" distL="0" distR="0" simplePos="0" relativeHeight="251774976" behindDoc="0" locked="0" layoutInCell="1" allowOverlap="1" wp14:anchorId="3CD846A6" wp14:editId="501B126A">
                  <wp:simplePos x="0" y="0"/>
                  <wp:positionH relativeFrom="column">
                    <wp:align>center</wp:align>
                  </wp:positionH>
                  <wp:positionV relativeFrom="paragraph">
                    <wp:posOffset>635</wp:posOffset>
                  </wp:positionV>
                  <wp:extent cx="4546600" cy="895350"/>
                  <wp:effectExtent l="0" t="0" r="0" b="0"/>
                  <wp:wrapSquare wrapText="largest"/>
                  <wp:docPr id="110"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9"/>
                          <pic:cNvPicPr>
                            <a:picLocks noChangeAspect="1" noChangeArrowheads="1"/>
                          </pic:cNvPicPr>
                        </pic:nvPicPr>
                        <pic:blipFill>
                          <a:blip r:embed="rId103"/>
                          <a:stretch>
                            <a:fillRect/>
                          </a:stretch>
                        </pic:blipFill>
                        <pic:spPr bwMode="auto">
                          <a:xfrm>
                            <a:off x="0" y="0"/>
                            <a:ext cx="4546600" cy="895350"/>
                          </a:xfrm>
                          <a:prstGeom prst="rect">
                            <a:avLst/>
                          </a:prstGeom>
                        </pic:spPr>
                      </pic:pic>
                    </a:graphicData>
                  </a:graphic>
                </wp:anchor>
              </w:drawing>
            </w:r>
          </w:p>
        </w:tc>
      </w:tr>
      <w:tr w:rsidR="00184881" w14:paraId="7E622704"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6632E"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B77CF8D" w14:textId="77777777" w:rsidR="00184881" w:rsidRDefault="00000000">
            <w:pPr>
              <w:pStyle w:val="TableContents"/>
            </w:pPr>
            <w:r>
              <w:rPr>
                <w:noProof/>
              </w:rPr>
              <w:drawing>
                <wp:anchor distT="0" distB="0" distL="0" distR="0" simplePos="0" relativeHeight="251778048" behindDoc="0" locked="0" layoutInCell="1" allowOverlap="1" wp14:anchorId="399E4A9E" wp14:editId="08A16EA3">
                  <wp:simplePos x="0" y="0"/>
                  <wp:positionH relativeFrom="column">
                    <wp:align>center</wp:align>
                  </wp:positionH>
                  <wp:positionV relativeFrom="paragraph">
                    <wp:posOffset>635</wp:posOffset>
                  </wp:positionV>
                  <wp:extent cx="4546600" cy="894080"/>
                  <wp:effectExtent l="0" t="0" r="0" b="0"/>
                  <wp:wrapSquare wrapText="largest"/>
                  <wp:docPr id="111"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0"/>
                          <pic:cNvPicPr>
                            <a:picLocks noChangeAspect="1" noChangeArrowheads="1"/>
                          </pic:cNvPicPr>
                        </pic:nvPicPr>
                        <pic:blipFill>
                          <a:blip r:embed="rId104"/>
                          <a:stretch>
                            <a:fillRect/>
                          </a:stretch>
                        </pic:blipFill>
                        <pic:spPr bwMode="auto">
                          <a:xfrm>
                            <a:off x="0" y="0"/>
                            <a:ext cx="4546600" cy="894080"/>
                          </a:xfrm>
                          <a:prstGeom prst="rect">
                            <a:avLst/>
                          </a:prstGeom>
                        </pic:spPr>
                      </pic:pic>
                    </a:graphicData>
                  </a:graphic>
                </wp:anchor>
              </w:drawing>
            </w:r>
          </w:p>
        </w:tc>
      </w:tr>
    </w:tbl>
    <w:p w14:paraId="167FB9A5" w14:textId="77777777" w:rsidR="00184881" w:rsidRDefault="00000000" w:rsidP="002003B8">
      <w:pPr>
        <w:pStyle w:val="Kop3"/>
      </w:pPr>
      <w:r>
        <w:t>Visualisatie gestuurde boring: lijn</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29F5451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D01A5B7"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033F2EDB" w14:textId="77777777" w:rsidR="00184881" w:rsidRDefault="00184881">
            <w:pPr>
              <w:pStyle w:val="TableContents"/>
              <w:jc w:val="center"/>
            </w:pPr>
          </w:p>
        </w:tc>
      </w:tr>
      <w:tr w:rsidR="00184881" w14:paraId="0FE5DE3F"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167C89D" w14:textId="77777777" w:rsidR="00184881" w:rsidRDefault="00000000">
            <w:pPr>
              <w:pStyle w:val="TableContents"/>
            </w:pPr>
            <w:r>
              <w:t>Schaalniveau 5 – 13</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88104B" w14:textId="77777777" w:rsidR="00184881" w:rsidRDefault="00000000">
            <w:pPr>
              <w:pStyle w:val="TableContents"/>
            </w:pPr>
            <w:r>
              <w:rPr>
                <w:noProof/>
              </w:rPr>
              <w:drawing>
                <wp:anchor distT="0" distB="0" distL="0" distR="0" simplePos="0" relativeHeight="251851776" behindDoc="0" locked="0" layoutInCell="1" allowOverlap="1" wp14:anchorId="341E1186" wp14:editId="0092FEE6">
                  <wp:simplePos x="0" y="0"/>
                  <wp:positionH relativeFrom="column">
                    <wp:align>center</wp:align>
                  </wp:positionH>
                  <wp:positionV relativeFrom="paragraph">
                    <wp:posOffset>635</wp:posOffset>
                  </wp:positionV>
                  <wp:extent cx="4546600" cy="895350"/>
                  <wp:effectExtent l="0" t="0" r="0" b="0"/>
                  <wp:wrapSquare wrapText="largest"/>
                  <wp:docPr id="112" name="Image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9"/>
                          <pic:cNvPicPr>
                            <a:picLocks noChangeAspect="1" noChangeArrowheads="1"/>
                          </pic:cNvPicPr>
                        </pic:nvPicPr>
                        <pic:blipFill>
                          <a:blip r:embed="rId105"/>
                          <a:stretch>
                            <a:fillRect/>
                          </a:stretch>
                        </pic:blipFill>
                        <pic:spPr bwMode="auto">
                          <a:xfrm>
                            <a:off x="0" y="0"/>
                            <a:ext cx="4546600" cy="895350"/>
                          </a:xfrm>
                          <a:prstGeom prst="rect">
                            <a:avLst/>
                          </a:prstGeom>
                        </pic:spPr>
                      </pic:pic>
                    </a:graphicData>
                  </a:graphic>
                </wp:anchor>
              </w:drawing>
            </w:r>
          </w:p>
        </w:tc>
      </w:tr>
      <w:tr w:rsidR="00184881" w14:paraId="3C28F71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8BD7EE"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E76C0D" w14:textId="77777777" w:rsidR="00184881" w:rsidRDefault="00000000">
            <w:pPr>
              <w:pStyle w:val="TableContents"/>
            </w:pPr>
            <w:r>
              <w:rPr>
                <w:noProof/>
              </w:rPr>
              <w:drawing>
                <wp:anchor distT="0" distB="0" distL="0" distR="0" simplePos="0" relativeHeight="251854848" behindDoc="0" locked="0" layoutInCell="1" allowOverlap="1" wp14:anchorId="22498065" wp14:editId="78CF5710">
                  <wp:simplePos x="0" y="0"/>
                  <wp:positionH relativeFrom="column">
                    <wp:align>center</wp:align>
                  </wp:positionH>
                  <wp:positionV relativeFrom="paragraph">
                    <wp:posOffset>635</wp:posOffset>
                  </wp:positionV>
                  <wp:extent cx="4546600" cy="895350"/>
                  <wp:effectExtent l="0" t="0" r="0" b="0"/>
                  <wp:wrapSquare wrapText="largest"/>
                  <wp:docPr id="113" name="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30"/>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rsidR="00184881" w14:paraId="7F1FD55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A9C979F" w14:textId="77777777" w:rsidR="00184881" w:rsidRDefault="00000000">
            <w:pPr>
              <w:pStyle w:val="TableContents"/>
            </w:pPr>
            <w:r>
              <w:t>Schaalniveau 15 – 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4717199" w14:textId="77777777" w:rsidR="00184881" w:rsidRDefault="00000000">
            <w:pPr>
              <w:pStyle w:val="TableContents"/>
            </w:pPr>
            <w:r>
              <w:rPr>
                <w:noProof/>
              </w:rPr>
              <w:drawing>
                <wp:anchor distT="0" distB="0" distL="0" distR="0" simplePos="0" relativeHeight="251857920" behindDoc="0" locked="0" layoutInCell="1" allowOverlap="1" wp14:anchorId="454C0B3E" wp14:editId="11582683">
                  <wp:simplePos x="0" y="0"/>
                  <wp:positionH relativeFrom="column">
                    <wp:align>center</wp:align>
                  </wp:positionH>
                  <wp:positionV relativeFrom="paragraph">
                    <wp:posOffset>635</wp:posOffset>
                  </wp:positionV>
                  <wp:extent cx="4546600" cy="895350"/>
                  <wp:effectExtent l="0" t="0" r="0" b="0"/>
                  <wp:wrapSquare wrapText="largest"/>
                  <wp:docPr id="114" name="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31"/>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bl>
    <w:p w14:paraId="0347835C" w14:textId="77777777" w:rsidR="00184881" w:rsidRDefault="00000000" w:rsidP="002003B8">
      <w:pPr>
        <w:pStyle w:val="Kop2"/>
      </w:pPr>
      <w:bookmarkStart w:id="219" w:name="_Toc51750222"/>
      <w:bookmarkStart w:id="220" w:name="_Toc42596129"/>
      <w:bookmarkStart w:id="221" w:name="_Toc178598376"/>
      <w:r>
        <w:lastRenderedPageBreak/>
        <w:t>ExtraDetailInfo: vlak</w:t>
      </w:r>
      <w:bookmarkEnd w:id="219"/>
      <w:bookmarkEnd w:id="220"/>
      <w:bookmarkEnd w:id="221"/>
    </w:p>
    <w:p w14:paraId="69870882" w14:textId="77777777" w:rsidR="00184881" w:rsidRDefault="00000000" w:rsidP="002003B8">
      <w:pPr>
        <w:pStyle w:val="Kop3"/>
      </w:pPr>
      <w:bookmarkStart w:id="222" w:name="__RefHeading___Toc4576_41170457371"/>
      <w:bookmarkEnd w:id="222"/>
      <w:r>
        <w:t>Regel</w:t>
      </w:r>
    </w:p>
    <w:p w14:paraId="7C5E43E2" w14:textId="77777777" w:rsidR="00184881" w:rsidRDefault="00000000">
      <w:pPr>
        <w:pStyle w:val="Plattetekst1"/>
      </w:pPr>
      <w:r>
        <w:t>Het objecttype ExtraDetailInfo omvat extra informatie over één of meerdere utility network elementen via bijkomende bestanden. Zij worden gevisualiseerd als puntsymbool in combinatie met een vlaksymbool met de volgende (combinatie van) eigenschappen:</w:t>
      </w:r>
    </w:p>
    <w:p w14:paraId="475F3215" w14:textId="77777777" w:rsidR="00184881" w:rsidRDefault="00000000">
      <w:pPr>
        <w:pStyle w:val="Plattetekst1"/>
        <w:numPr>
          <w:ilvl w:val="0"/>
          <w:numId w:val="26"/>
        </w:numPr>
      </w:pPr>
      <w:r>
        <w:t>Kleur:</w:t>
      </w:r>
    </w:p>
    <w:p w14:paraId="2A112892" w14:textId="77777777" w:rsidR="00184881" w:rsidRDefault="00000000">
      <w:pPr>
        <w:pStyle w:val="Plattetekst1"/>
        <w:numPr>
          <w:ilvl w:val="1"/>
          <w:numId w:val="26"/>
        </w:numPr>
      </w:pPr>
      <w:r>
        <w:t>Achtergrond: #ffffff</w:t>
      </w:r>
    </w:p>
    <w:p w14:paraId="6F4E33D1" w14:textId="77777777" w:rsidR="00184881" w:rsidRDefault="00000000">
      <w:pPr>
        <w:pStyle w:val="Plattetekst1"/>
        <w:numPr>
          <w:ilvl w:val="1"/>
          <w:numId w:val="26"/>
        </w:numPr>
      </w:pPr>
      <w:r>
        <w:t>Vulling: #cccccc (patroon)</w:t>
      </w:r>
    </w:p>
    <w:p w14:paraId="2626BD68" w14:textId="77777777" w:rsidR="00184881" w:rsidRDefault="00000000">
      <w:pPr>
        <w:pStyle w:val="Plattetekst1"/>
        <w:numPr>
          <w:ilvl w:val="1"/>
          <w:numId w:val="26"/>
        </w:numPr>
      </w:pPr>
      <w:r>
        <w:t>Lijn (omtrek van het vlak): #000000 (vanaf zoomniveau 14)</w:t>
      </w:r>
    </w:p>
    <w:p w14:paraId="373D0896" w14:textId="77777777" w:rsidR="00184881" w:rsidRDefault="00000000">
      <w:pPr>
        <w:pStyle w:val="Plattetekst1"/>
        <w:numPr>
          <w:ilvl w:val="1"/>
          <w:numId w:val="26"/>
        </w:numPr>
      </w:pPr>
      <w:r>
        <w:t>Puntsymbool: #000000</w:t>
      </w:r>
    </w:p>
    <w:p w14:paraId="3B7F391C" w14:textId="77777777" w:rsidR="00184881" w:rsidRDefault="00000000">
      <w:pPr>
        <w:pStyle w:val="Plattetekst1"/>
        <w:numPr>
          <w:ilvl w:val="0"/>
          <w:numId w:val="26"/>
        </w:numPr>
      </w:pPr>
      <w:r>
        <w:t>Vorm:</w:t>
      </w:r>
    </w:p>
    <w:p w14:paraId="1ABEC01D" w14:textId="77777777" w:rsidR="00184881" w:rsidRDefault="00000000">
      <w:pPr>
        <w:pStyle w:val="Plattetekst1"/>
        <w:numPr>
          <w:ilvl w:val="1"/>
          <w:numId w:val="26"/>
        </w:numPr>
      </w:pPr>
      <w:r>
        <w:t>Vulling: lijn 45° met een stroke-dasharray van 16.5, 3.5 (patroon)</w:t>
      </w:r>
    </w:p>
    <w:p w14:paraId="22DCE351" w14:textId="77777777" w:rsidR="00184881" w:rsidRDefault="00000000">
      <w:pPr>
        <w:pStyle w:val="Plattetekst1"/>
        <w:numPr>
          <w:ilvl w:val="1"/>
          <w:numId w:val="26"/>
        </w:numPr>
      </w:pPr>
      <w:r>
        <w:t>Lijn (omtrek van het vlak) doorgetrokken lijn (vanaf zoomniveau 14)</w:t>
      </w:r>
    </w:p>
    <w:p w14:paraId="0F09588B" w14:textId="77777777" w:rsidR="00184881" w:rsidRDefault="00000000">
      <w:pPr>
        <w:pStyle w:val="Plattetekst1"/>
        <w:numPr>
          <w:ilvl w:val="1"/>
          <w:numId w:val="26"/>
        </w:numPr>
      </w:pPr>
      <w:r>
        <w:t>Puntsymbool:</w:t>
      </w:r>
    </w:p>
    <w:p w14:paraId="74969639" w14:textId="77777777" w:rsidR="00184881" w:rsidRDefault="00000000">
      <w:pPr>
        <w:pStyle w:val="Plattetekst1"/>
        <w:numPr>
          <w:ilvl w:val="2"/>
          <w:numId w:val="26"/>
        </w:numPr>
      </w:pPr>
      <w:r>
        <w:t>witte i in zwarte ruit voor generieke extradetailinfo</w:t>
      </w:r>
    </w:p>
    <w:p w14:paraId="500DFEB8" w14:textId="77777777" w:rsidR="00184881" w:rsidRDefault="00000000">
      <w:pPr>
        <w:pStyle w:val="Plattetekst1"/>
        <w:numPr>
          <w:ilvl w:val="2"/>
          <w:numId w:val="26"/>
        </w:numPr>
      </w:pPr>
      <w:r>
        <w:t>wit boogje in zware ruit voor gestuurde boring</w:t>
      </w:r>
    </w:p>
    <w:p w14:paraId="43F1B5FB" w14:textId="77777777" w:rsidR="00184881" w:rsidRDefault="00000000">
      <w:pPr>
        <w:pStyle w:val="Plattetekst1"/>
        <w:numPr>
          <w:ilvl w:val="0"/>
          <w:numId w:val="26"/>
        </w:numPr>
      </w:pPr>
      <w:r>
        <w:t>Grootte:</w:t>
      </w:r>
    </w:p>
    <w:p w14:paraId="2ADF2F8F" w14:textId="77777777" w:rsidR="00184881" w:rsidRDefault="00000000">
      <w:pPr>
        <w:pStyle w:val="Plattetekst1"/>
        <w:numPr>
          <w:ilvl w:val="1"/>
          <w:numId w:val="26"/>
        </w:numPr>
      </w:pPr>
      <w:r>
        <w:t>Vulling: 3,5 px brede lijn op een sjabloon van 20px bij 20px (patroon)</w:t>
      </w:r>
    </w:p>
    <w:p w14:paraId="4F303E77" w14:textId="77777777" w:rsidR="00184881" w:rsidRDefault="00000000">
      <w:pPr>
        <w:pStyle w:val="Plattetekst1"/>
        <w:numPr>
          <w:ilvl w:val="1"/>
          <w:numId w:val="26"/>
        </w:numPr>
      </w:pPr>
      <w:r>
        <w:t>Lijn (omtrek van het vlak): 1 px breed (vanaf zoomniveau 14)</w:t>
      </w:r>
    </w:p>
    <w:p w14:paraId="08D939F2" w14:textId="77777777" w:rsidR="00184881" w:rsidRDefault="00000000">
      <w:pPr>
        <w:pStyle w:val="Plattetekst1"/>
        <w:numPr>
          <w:ilvl w:val="1"/>
          <w:numId w:val="26"/>
        </w:numPr>
      </w:pPr>
      <w:r>
        <w:t>Puntsymbool: 11 px op schaalniveau 14</w:t>
      </w:r>
    </w:p>
    <w:p w14:paraId="10909CCF" w14:textId="77777777" w:rsidR="00184881" w:rsidRDefault="00000000">
      <w:pPr>
        <w:pStyle w:val="Plattetekst1"/>
        <w:numPr>
          <w:ilvl w:val="1"/>
          <w:numId w:val="26"/>
        </w:numPr>
      </w:pPr>
      <w:r>
        <w:t>Puntsymbool: 25 px op schaalniveau 15 – 16</w:t>
      </w:r>
    </w:p>
    <w:p w14:paraId="16DC64E7" w14:textId="77777777" w:rsidR="00184881" w:rsidRDefault="00000000">
      <w:pPr>
        <w:pStyle w:val="Plattetekst1"/>
        <w:numPr>
          <w:ilvl w:val="0"/>
          <w:numId w:val="26"/>
        </w:numPr>
      </w:pPr>
      <w:r>
        <w:t>Transparantie:</w:t>
      </w:r>
    </w:p>
    <w:p w14:paraId="2017B222" w14:textId="77777777" w:rsidR="00184881" w:rsidRDefault="00000000">
      <w:pPr>
        <w:pStyle w:val="Plattetekst1"/>
        <w:numPr>
          <w:ilvl w:val="1"/>
          <w:numId w:val="26"/>
        </w:numPr>
      </w:pPr>
      <w:r>
        <w:t>Achtergrond: 90 %</w:t>
      </w:r>
    </w:p>
    <w:p w14:paraId="48198F61" w14:textId="77777777" w:rsidR="00184881" w:rsidRDefault="00000000">
      <w:pPr>
        <w:pStyle w:val="Plattetekst1"/>
        <w:numPr>
          <w:ilvl w:val="1"/>
          <w:numId w:val="26"/>
        </w:numPr>
      </w:pPr>
      <w:r>
        <w:t>Vulling: 0% (patroon)</w:t>
      </w:r>
    </w:p>
    <w:p w14:paraId="179E4B97" w14:textId="77777777" w:rsidR="00184881" w:rsidRDefault="00000000">
      <w:pPr>
        <w:pStyle w:val="Plattetekst1"/>
        <w:numPr>
          <w:ilvl w:val="1"/>
          <w:numId w:val="26"/>
        </w:numPr>
      </w:pPr>
      <w:r>
        <w:t>Lijn: 0%</w:t>
      </w:r>
    </w:p>
    <w:p w14:paraId="2EC6A10B" w14:textId="77777777" w:rsidR="00184881" w:rsidRDefault="00000000">
      <w:pPr>
        <w:pStyle w:val="Plattetekst1"/>
        <w:numPr>
          <w:ilvl w:val="1"/>
          <w:numId w:val="26"/>
        </w:numPr>
      </w:pPr>
      <w:r>
        <w:t>Puntsymbool: 0%</w:t>
      </w:r>
    </w:p>
    <w:p w14:paraId="151CFDE3" w14:textId="77777777" w:rsidR="00184881" w:rsidRDefault="00000000" w:rsidP="002003B8">
      <w:pPr>
        <w:pStyle w:val="Kop3"/>
      </w:pPr>
      <w:r>
        <w:t>Visualisatie generieke extradetailinfo: vlak</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FD3BE9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444AD9B"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9C4D95E" w14:textId="77777777" w:rsidR="00184881" w:rsidRDefault="00184881">
            <w:pPr>
              <w:pStyle w:val="TableContents"/>
              <w:jc w:val="center"/>
            </w:pPr>
          </w:p>
        </w:tc>
      </w:tr>
      <w:tr w:rsidR="00184881" w14:paraId="6768FB4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9449A92" w14:textId="77777777" w:rsidR="00184881"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EAD7E3" w14:textId="77777777" w:rsidR="00184881" w:rsidRDefault="00000000">
            <w:pPr>
              <w:pStyle w:val="TableContents"/>
            </w:pPr>
            <w:r>
              <w:rPr>
                <w:noProof/>
              </w:rPr>
              <w:drawing>
                <wp:anchor distT="0" distB="0" distL="0" distR="0" simplePos="0" relativeHeight="251787264" behindDoc="0" locked="0" layoutInCell="1" allowOverlap="1" wp14:anchorId="7DCA3306" wp14:editId="5114594D">
                  <wp:simplePos x="0" y="0"/>
                  <wp:positionH relativeFrom="column">
                    <wp:align>center</wp:align>
                  </wp:positionH>
                  <wp:positionV relativeFrom="paragraph">
                    <wp:posOffset>635</wp:posOffset>
                  </wp:positionV>
                  <wp:extent cx="4546600" cy="895350"/>
                  <wp:effectExtent l="0" t="0" r="0" b="0"/>
                  <wp:wrapSquare wrapText="largest"/>
                  <wp:docPr id="115"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0"/>
                          <pic:cNvPicPr>
                            <a:picLocks noChangeAspect="1" noChangeArrowheads="1"/>
                          </pic:cNvPicPr>
                        </pic:nvPicPr>
                        <pic:blipFill>
                          <a:blip r:embed="rId102"/>
                          <a:stretch>
                            <a:fillRect/>
                          </a:stretch>
                        </pic:blipFill>
                        <pic:spPr bwMode="auto">
                          <a:xfrm>
                            <a:off x="0" y="0"/>
                            <a:ext cx="4546600" cy="895350"/>
                          </a:xfrm>
                          <a:prstGeom prst="rect">
                            <a:avLst/>
                          </a:prstGeom>
                        </pic:spPr>
                      </pic:pic>
                    </a:graphicData>
                  </a:graphic>
                </wp:anchor>
              </w:drawing>
            </w:r>
          </w:p>
        </w:tc>
      </w:tr>
      <w:tr w:rsidR="00184881" w14:paraId="57092F6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17BB3A5"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A7A246" w14:textId="77777777" w:rsidR="00184881" w:rsidRDefault="00000000">
            <w:pPr>
              <w:pStyle w:val="TableContents"/>
            </w:pPr>
            <w:r>
              <w:rPr>
                <w:noProof/>
              </w:rPr>
              <w:drawing>
                <wp:anchor distT="0" distB="0" distL="0" distR="0" simplePos="0" relativeHeight="251781120" behindDoc="0" locked="0" layoutInCell="1" allowOverlap="1" wp14:anchorId="14B2BD03" wp14:editId="2809CDFE">
                  <wp:simplePos x="0" y="0"/>
                  <wp:positionH relativeFrom="column">
                    <wp:align>center</wp:align>
                  </wp:positionH>
                  <wp:positionV relativeFrom="paragraph">
                    <wp:posOffset>635</wp:posOffset>
                  </wp:positionV>
                  <wp:extent cx="4546600" cy="895350"/>
                  <wp:effectExtent l="0" t="0" r="0" b="0"/>
                  <wp:wrapSquare wrapText="largest"/>
                  <wp:docPr id="116"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pic:cNvPicPr>
                            <a:picLocks noChangeAspect="1" noChangeArrowheads="1"/>
                          </pic:cNvPicPr>
                        </pic:nvPicPr>
                        <pic:blipFill>
                          <a:blip r:embed="rId103"/>
                          <a:stretch>
                            <a:fillRect/>
                          </a:stretch>
                        </pic:blipFill>
                        <pic:spPr bwMode="auto">
                          <a:xfrm>
                            <a:off x="0" y="0"/>
                            <a:ext cx="4546600" cy="895350"/>
                          </a:xfrm>
                          <a:prstGeom prst="rect">
                            <a:avLst/>
                          </a:prstGeom>
                        </pic:spPr>
                      </pic:pic>
                    </a:graphicData>
                  </a:graphic>
                </wp:anchor>
              </w:drawing>
            </w:r>
          </w:p>
        </w:tc>
      </w:tr>
      <w:tr w:rsidR="00184881" w14:paraId="3D4444E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66C18F9"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06D5C8" w14:textId="77777777" w:rsidR="00184881" w:rsidRDefault="00000000">
            <w:pPr>
              <w:pStyle w:val="TableContents"/>
            </w:pPr>
            <w:r>
              <w:rPr>
                <w:noProof/>
              </w:rPr>
              <w:drawing>
                <wp:anchor distT="0" distB="0" distL="0" distR="0" simplePos="0" relativeHeight="251784192" behindDoc="0" locked="0" layoutInCell="1" allowOverlap="1" wp14:anchorId="1B306211" wp14:editId="2A2EE305">
                  <wp:simplePos x="0" y="0"/>
                  <wp:positionH relativeFrom="column">
                    <wp:align>center</wp:align>
                  </wp:positionH>
                  <wp:positionV relativeFrom="paragraph">
                    <wp:posOffset>635</wp:posOffset>
                  </wp:positionV>
                  <wp:extent cx="4546600" cy="894080"/>
                  <wp:effectExtent l="0" t="0" r="0" b="0"/>
                  <wp:wrapSquare wrapText="largest"/>
                  <wp:docPr id="117"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9"/>
                          <pic:cNvPicPr>
                            <a:picLocks noChangeAspect="1" noChangeArrowheads="1"/>
                          </pic:cNvPicPr>
                        </pic:nvPicPr>
                        <pic:blipFill>
                          <a:blip r:embed="rId104"/>
                          <a:stretch>
                            <a:fillRect/>
                          </a:stretch>
                        </pic:blipFill>
                        <pic:spPr bwMode="auto">
                          <a:xfrm>
                            <a:off x="0" y="0"/>
                            <a:ext cx="4546600" cy="894080"/>
                          </a:xfrm>
                          <a:prstGeom prst="rect">
                            <a:avLst/>
                          </a:prstGeom>
                        </pic:spPr>
                      </pic:pic>
                    </a:graphicData>
                  </a:graphic>
                </wp:anchor>
              </w:drawing>
            </w:r>
          </w:p>
        </w:tc>
      </w:tr>
    </w:tbl>
    <w:p w14:paraId="7F1342CD" w14:textId="77777777" w:rsidR="00184881" w:rsidRDefault="00000000" w:rsidP="002003B8">
      <w:pPr>
        <w:pStyle w:val="Kop3"/>
      </w:pPr>
      <w:r>
        <w:t>Visualisatie gestuurde boring: vlak</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2EE07FDC"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0F6B53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3932433" w14:textId="77777777" w:rsidR="00184881" w:rsidRDefault="00184881">
            <w:pPr>
              <w:pStyle w:val="TableContents"/>
              <w:jc w:val="center"/>
            </w:pPr>
          </w:p>
        </w:tc>
      </w:tr>
      <w:tr w:rsidR="00184881" w14:paraId="0FC2258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595F1C3" w14:textId="77777777" w:rsidR="00184881" w:rsidRDefault="00000000">
            <w:pPr>
              <w:pStyle w:val="TableContents"/>
            </w:pPr>
            <w:r>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68B3B0" w14:textId="77777777" w:rsidR="00184881" w:rsidRDefault="00000000">
            <w:pPr>
              <w:pStyle w:val="TableContents"/>
            </w:pPr>
            <w:r>
              <w:rPr>
                <w:noProof/>
              </w:rPr>
              <w:drawing>
                <wp:anchor distT="0" distB="0" distL="0" distR="0" simplePos="0" relativeHeight="251860992" behindDoc="0" locked="0" layoutInCell="1" allowOverlap="1" wp14:anchorId="63C7FD2C" wp14:editId="0A487055">
                  <wp:simplePos x="0" y="0"/>
                  <wp:positionH relativeFrom="column">
                    <wp:align>center</wp:align>
                  </wp:positionH>
                  <wp:positionV relativeFrom="paragraph">
                    <wp:posOffset>635</wp:posOffset>
                  </wp:positionV>
                  <wp:extent cx="4546600" cy="895350"/>
                  <wp:effectExtent l="0" t="0" r="0" b="0"/>
                  <wp:wrapSquare wrapText="largest"/>
                  <wp:docPr id="118" name="Image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34"/>
                          <pic:cNvPicPr>
                            <a:picLocks noChangeAspect="1" noChangeArrowheads="1"/>
                          </pic:cNvPicPr>
                        </pic:nvPicPr>
                        <pic:blipFill>
                          <a:blip r:embed="rId105"/>
                          <a:stretch>
                            <a:fillRect/>
                          </a:stretch>
                        </pic:blipFill>
                        <pic:spPr bwMode="auto">
                          <a:xfrm>
                            <a:off x="0" y="0"/>
                            <a:ext cx="4546600" cy="895350"/>
                          </a:xfrm>
                          <a:prstGeom prst="rect">
                            <a:avLst/>
                          </a:prstGeom>
                        </pic:spPr>
                      </pic:pic>
                    </a:graphicData>
                  </a:graphic>
                </wp:anchor>
              </w:drawing>
            </w:r>
          </w:p>
        </w:tc>
      </w:tr>
      <w:tr w:rsidR="00184881" w14:paraId="6F16EDA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625930B" w14:textId="77777777" w:rsidR="00184881"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86C3EC" w14:textId="77777777" w:rsidR="00184881" w:rsidRDefault="00000000">
            <w:pPr>
              <w:pStyle w:val="TableContents"/>
            </w:pPr>
            <w:r>
              <w:rPr>
                <w:noProof/>
              </w:rPr>
              <w:drawing>
                <wp:anchor distT="0" distB="0" distL="0" distR="0" simplePos="0" relativeHeight="251864064" behindDoc="0" locked="0" layoutInCell="1" allowOverlap="1" wp14:anchorId="180A1D36" wp14:editId="570F5A29">
                  <wp:simplePos x="0" y="0"/>
                  <wp:positionH relativeFrom="column">
                    <wp:align>center</wp:align>
                  </wp:positionH>
                  <wp:positionV relativeFrom="paragraph">
                    <wp:posOffset>635</wp:posOffset>
                  </wp:positionV>
                  <wp:extent cx="4546600" cy="895350"/>
                  <wp:effectExtent l="0" t="0" r="0" b="0"/>
                  <wp:wrapSquare wrapText="largest"/>
                  <wp:docPr id="119" name="Image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32"/>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rsidR="00184881" w14:paraId="4451B354"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5DA907D9" w14:textId="77777777" w:rsidR="00184881"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9EEF5E" w14:textId="77777777" w:rsidR="00184881" w:rsidRDefault="00000000">
            <w:pPr>
              <w:pStyle w:val="TableContents"/>
            </w:pPr>
            <w:r>
              <w:rPr>
                <w:noProof/>
              </w:rPr>
              <w:drawing>
                <wp:anchor distT="0" distB="0" distL="0" distR="0" simplePos="0" relativeHeight="251867136" behindDoc="0" locked="0" layoutInCell="1" allowOverlap="1" wp14:anchorId="0302C3EB" wp14:editId="1C22CCDD">
                  <wp:simplePos x="0" y="0"/>
                  <wp:positionH relativeFrom="column">
                    <wp:align>center</wp:align>
                  </wp:positionH>
                  <wp:positionV relativeFrom="paragraph">
                    <wp:posOffset>635</wp:posOffset>
                  </wp:positionV>
                  <wp:extent cx="4546600" cy="895350"/>
                  <wp:effectExtent l="0" t="0" r="0" b="0"/>
                  <wp:wrapSquare wrapText="largest"/>
                  <wp:docPr id="120" name="Image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3"/>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bl>
    <w:p w14:paraId="0D59709D" w14:textId="77777777" w:rsidR="00184881" w:rsidRDefault="00000000" w:rsidP="002003B8">
      <w:pPr>
        <w:pStyle w:val="Kop1"/>
      </w:pPr>
      <w:bookmarkStart w:id="223" w:name="_Toc42596130"/>
      <w:bookmarkStart w:id="224" w:name="_Toc51750223"/>
      <w:bookmarkStart w:id="225" w:name="_Toc178598377"/>
      <w:r>
        <w:lastRenderedPageBreak/>
        <w:t>Leidingelementen</w:t>
      </w:r>
      <w:bookmarkEnd w:id="223"/>
      <w:bookmarkEnd w:id="224"/>
      <w:bookmarkEnd w:id="225"/>
    </w:p>
    <w:p w14:paraId="3B41FB5F" w14:textId="77777777" w:rsidR="00184881" w:rsidRDefault="00000000" w:rsidP="002003B8">
      <w:pPr>
        <w:pStyle w:val="Kop2"/>
      </w:pPr>
      <w:bookmarkStart w:id="226" w:name="_Toc51750224"/>
      <w:bookmarkStart w:id="227" w:name="_Toc42596131"/>
      <w:bookmarkStart w:id="228" w:name="_Toc178598378"/>
      <w:r>
        <w:t>Inleiding</w:t>
      </w:r>
      <w:bookmarkEnd w:id="226"/>
      <w:bookmarkEnd w:id="227"/>
      <w:bookmarkEnd w:id="228"/>
    </w:p>
    <w:p w14:paraId="6D553829" w14:textId="77777777" w:rsidR="00184881"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79587620" w14:textId="77777777" w:rsidR="00184881" w:rsidRDefault="00000000">
      <w:pPr>
        <w:pStyle w:val="Plattetekst1"/>
      </w:pPr>
      <w: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5FF84C1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1B8A5EE" w14:textId="77777777" w:rsidR="00184881" w:rsidRDefault="00000000">
            <w:pPr>
              <w:pStyle w:val="Plattetekst1"/>
            </w:pPr>
            <w:r>
              <w:t>De visualisatie voor leidingelementen is vastgelegd in de volgende SLD-bestanden:</w:t>
            </w:r>
          </w:p>
          <w:p w14:paraId="33C2827D" w14:textId="77777777" w:rsidR="00184881" w:rsidRDefault="00000000">
            <w:pPr>
              <w:pStyle w:val="Plattetekst1"/>
              <w:numPr>
                <w:ilvl w:val="0"/>
                <w:numId w:val="18"/>
              </w:numPr>
            </w:pPr>
            <w:r>
              <w:t>sld-leidingelement.xml</w:t>
            </w:r>
          </w:p>
          <w:p w14:paraId="4814C5E2" w14:textId="77777777" w:rsidR="00184881" w:rsidRDefault="00000000">
            <w:pPr>
              <w:pStyle w:val="Plattetekst1"/>
              <w:numPr>
                <w:ilvl w:val="0"/>
                <w:numId w:val="18"/>
              </w:numPr>
            </w:pPr>
            <w:r>
              <w:t>sld-leidingelementmetextrageometrie.xml</w:t>
            </w:r>
          </w:p>
        </w:tc>
      </w:tr>
    </w:tbl>
    <w:p w14:paraId="538BD1CA" w14:textId="77777777" w:rsidR="00184881" w:rsidRDefault="00000000" w:rsidP="002003B8">
      <w:pPr>
        <w:pStyle w:val="Kop2"/>
      </w:pPr>
      <w:bookmarkStart w:id="229" w:name="_Toc51750225"/>
      <w:bookmarkStart w:id="230" w:name="_Toc42596132"/>
      <w:bookmarkStart w:id="231" w:name="_Toc178598379"/>
      <w:r>
        <w:t>Leidingelementen</w:t>
      </w:r>
      <w:bookmarkEnd w:id="229"/>
      <w:bookmarkEnd w:id="230"/>
      <w:bookmarkEnd w:id="231"/>
    </w:p>
    <w:p w14:paraId="35FC1E81" w14:textId="77777777" w:rsidR="00184881" w:rsidRDefault="00000000" w:rsidP="002003B8">
      <w:pPr>
        <w:pStyle w:val="Kop3"/>
      </w:pPr>
      <w:bookmarkStart w:id="232" w:name="__RefHeading___Toc4580_4117045737"/>
      <w:bookmarkEnd w:id="232"/>
      <w:r>
        <w:t>Regel</w:t>
      </w:r>
    </w:p>
    <w:p w14:paraId="242B18D3" w14:textId="77777777" w:rsidR="00184881" w:rsidRDefault="00000000">
      <w:pPr>
        <w:pStyle w:val="Plattetekst1"/>
      </w:pPr>
      <w:r>
        <w:t>Het objecttype Leidingelement omvat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14:paraId="246427F4" w14:textId="77777777" w:rsidR="00184881" w:rsidRDefault="00000000">
      <w:pPr>
        <w:pStyle w:val="Plattetekst1"/>
        <w:numPr>
          <w:ilvl w:val="0"/>
          <w:numId w:val="26"/>
        </w:numPr>
      </w:pPr>
      <w:r>
        <w:t>Kleur: het puntsymbool krijgt de kleur overeenkomstig het “thema” van het nutsvoorzieningennet waarin het gebruikt wordt.</w:t>
      </w:r>
    </w:p>
    <w:p w14:paraId="315D7231" w14:textId="77777777" w:rsidR="00184881" w:rsidRDefault="00000000">
      <w:pPr>
        <w:pStyle w:val="Plattetekst1"/>
        <w:numPr>
          <w:ilvl w:val="0"/>
          <w:numId w:val="26"/>
        </w:numPr>
      </w:pPr>
      <w:r>
        <w:t>Vorm:</w:t>
      </w:r>
    </w:p>
    <w:p w14:paraId="68F27E44" w14:textId="77777777" w:rsidR="00184881" w:rsidRDefault="00000000">
      <w:pPr>
        <w:pStyle w:val="Plattetekst1"/>
        <w:numPr>
          <w:ilvl w:val="1"/>
          <w:numId w:val="26"/>
        </w:numPr>
      </w:pPr>
      <w:r>
        <w:t>Puntsymbool:</w:t>
      </w:r>
    </w:p>
    <w:p w14:paraId="39E2E6F2" w14:textId="77777777" w:rsidR="00184881" w:rsidRDefault="00000000">
      <w:pPr>
        <w:pStyle w:val="Plattetekst1"/>
        <w:numPr>
          <w:ilvl w:val="2"/>
          <w:numId w:val="26"/>
        </w:numPr>
      </w:pPr>
      <w:r>
        <w:t>Cirkel op schaalniveau 14</w:t>
      </w:r>
    </w:p>
    <w:p w14:paraId="50C2AF80" w14:textId="77777777" w:rsidR="00184881" w:rsidRDefault="00000000">
      <w:pPr>
        <w:pStyle w:val="Plattetekst1"/>
        <w:numPr>
          <w:ilvl w:val="2"/>
          <w:numId w:val="26"/>
        </w:numPr>
      </w:pPr>
      <w:r>
        <w:t>Puntsymbool op schaalniveau 15-16</w:t>
      </w:r>
    </w:p>
    <w:p w14:paraId="57D39651" w14:textId="77777777" w:rsidR="00184881" w:rsidRDefault="00000000">
      <w:pPr>
        <w:pStyle w:val="Plattetekst1"/>
        <w:numPr>
          <w:ilvl w:val="0"/>
          <w:numId w:val="26"/>
        </w:numPr>
      </w:pPr>
      <w:r>
        <w:t>Grootte:</w:t>
      </w:r>
    </w:p>
    <w:p w14:paraId="6B3A92F1" w14:textId="77777777" w:rsidR="00184881" w:rsidRDefault="00000000">
      <w:pPr>
        <w:pStyle w:val="Plattetekst1"/>
        <w:numPr>
          <w:ilvl w:val="1"/>
          <w:numId w:val="26"/>
        </w:numPr>
      </w:pPr>
      <w:r>
        <w:t>Puntsymbool:</w:t>
      </w:r>
    </w:p>
    <w:p w14:paraId="41240882" w14:textId="77777777" w:rsidR="00184881" w:rsidRDefault="00000000">
      <w:pPr>
        <w:pStyle w:val="Plattetekst1"/>
        <w:numPr>
          <w:ilvl w:val="2"/>
          <w:numId w:val="26"/>
        </w:numPr>
      </w:pPr>
      <w:r>
        <w:t>11 px op schaalniveau 14</w:t>
      </w:r>
    </w:p>
    <w:p w14:paraId="1E673EDE" w14:textId="77777777" w:rsidR="00184881" w:rsidRDefault="00000000">
      <w:pPr>
        <w:pStyle w:val="Plattetekst1"/>
        <w:numPr>
          <w:ilvl w:val="2"/>
          <w:numId w:val="26"/>
        </w:numPr>
      </w:pPr>
      <w:r>
        <w:lastRenderedPageBreak/>
        <w:t>25 px op schaalniveau 15 – 16</w:t>
      </w:r>
    </w:p>
    <w:p w14:paraId="79E383BE" w14:textId="77777777" w:rsidR="00184881" w:rsidRDefault="00000000">
      <w:pPr>
        <w:pStyle w:val="Plattetekst1"/>
        <w:numPr>
          <w:ilvl w:val="1"/>
          <w:numId w:val="26"/>
        </w:numPr>
      </w:pPr>
      <w:r>
        <w:t>Omtrek: 1px</w:t>
      </w:r>
    </w:p>
    <w:p w14:paraId="2841F999" w14:textId="77777777" w:rsidR="00184881" w:rsidRDefault="00000000">
      <w:pPr>
        <w:pStyle w:val="Plattetekst1"/>
        <w:numPr>
          <w:ilvl w:val="0"/>
          <w:numId w:val="26"/>
        </w:numPr>
      </w:pPr>
      <w:r>
        <w:t>Transparantie: 0 %</w:t>
      </w:r>
    </w:p>
    <w:p w14:paraId="061139E1" w14:textId="77777777" w:rsidR="00184881"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DE6114D" w14:textId="77777777" w:rsidR="00184881" w:rsidRDefault="00000000" w:rsidP="002003B8">
      <w:pPr>
        <w:pStyle w:val="Kop3"/>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184881" w14:paraId="05D97C54"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5E32A963" w14:textId="77777777" w:rsidR="00184881" w:rsidRDefault="0018488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89922D0" w14:textId="77777777" w:rsidR="00184881" w:rsidRDefault="00184881">
            <w:pPr>
              <w:pStyle w:val="TableContents"/>
              <w:jc w:val="center"/>
              <w:rPr>
                <w:rFonts w:eastAsia="Lucida Sans Unicode" w:cs="Tahoma"/>
                <w:b/>
                <w:bCs/>
                <w:iCs/>
                <w:color w:val="FFFFFF"/>
                <w:szCs w:val="20"/>
              </w:rPr>
            </w:pPr>
          </w:p>
        </w:tc>
      </w:tr>
      <w:tr w:rsidR="00184881" w14:paraId="34EA7EE1"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0383522D" w14:textId="77777777" w:rsidR="00184881"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4298A" w14:textId="77777777" w:rsidR="00184881" w:rsidRDefault="00000000">
            <w:pPr>
              <w:pStyle w:val="TableContents"/>
            </w:pPr>
            <w:r>
              <w:rPr>
                <w:noProof/>
              </w:rPr>
              <w:drawing>
                <wp:anchor distT="0" distB="0" distL="0" distR="0" simplePos="0" relativeHeight="251731968" behindDoc="0" locked="0" layoutInCell="1" allowOverlap="1" wp14:anchorId="7E1A007E" wp14:editId="4691DA2F">
                  <wp:simplePos x="0" y="0"/>
                  <wp:positionH relativeFrom="column">
                    <wp:align>center</wp:align>
                  </wp:positionH>
                  <wp:positionV relativeFrom="paragraph">
                    <wp:posOffset>635</wp:posOffset>
                  </wp:positionV>
                  <wp:extent cx="4545965" cy="142240"/>
                  <wp:effectExtent l="0" t="0" r="0" b="0"/>
                  <wp:wrapSquare wrapText="largest"/>
                  <wp:docPr id="121"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3"/>
                          <pic:cNvPicPr>
                            <a:picLocks noChangeAspect="1" noChangeArrowheads="1"/>
                          </pic:cNvPicPr>
                        </pic:nvPicPr>
                        <pic:blipFill>
                          <a:blip r:embed="rId108"/>
                          <a:stretch>
                            <a:fillRect/>
                          </a:stretch>
                        </pic:blipFill>
                        <pic:spPr bwMode="auto">
                          <a:xfrm>
                            <a:off x="0" y="0"/>
                            <a:ext cx="4545965" cy="142240"/>
                          </a:xfrm>
                          <a:prstGeom prst="rect">
                            <a:avLst/>
                          </a:prstGeom>
                        </pic:spPr>
                      </pic:pic>
                    </a:graphicData>
                  </a:graphic>
                </wp:anchor>
              </w:drawing>
            </w:r>
          </w:p>
        </w:tc>
      </w:tr>
      <w:tr w:rsidR="00184881" w14:paraId="330FC406"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23125F39" w14:textId="77777777" w:rsidR="00184881"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DBCD40" w14:textId="77777777" w:rsidR="00184881" w:rsidRDefault="00000000">
            <w:pPr>
              <w:pStyle w:val="TableContents"/>
            </w:pPr>
            <w:r>
              <w:rPr>
                <w:noProof/>
              </w:rPr>
              <w:drawing>
                <wp:anchor distT="0" distB="0" distL="0" distR="0" simplePos="0" relativeHeight="251735040" behindDoc="0" locked="0" layoutInCell="1" allowOverlap="1" wp14:anchorId="646C1304" wp14:editId="21226768">
                  <wp:simplePos x="0" y="0"/>
                  <wp:positionH relativeFrom="column">
                    <wp:align>center</wp:align>
                  </wp:positionH>
                  <wp:positionV relativeFrom="paragraph">
                    <wp:posOffset>635</wp:posOffset>
                  </wp:positionV>
                  <wp:extent cx="2142490" cy="7887970"/>
                  <wp:effectExtent l="0" t="0" r="0" b="0"/>
                  <wp:wrapSquare wrapText="largest"/>
                  <wp:docPr id="122"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91"/>
                          <pic:cNvPicPr>
                            <a:picLocks noChangeAspect="1" noChangeArrowheads="1"/>
                          </pic:cNvPicPr>
                        </pic:nvPicPr>
                        <pic:blipFill>
                          <a:blip r:embed="rId109"/>
                          <a:stretch>
                            <a:fillRect/>
                          </a:stretch>
                        </pic:blipFill>
                        <pic:spPr bwMode="auto">
                          <a:xfrm>
                            <a:off x="0" y="0"/>
                            <a:ext cx="2142490" cy="7887970"/>
                          </a:xfrm>
                          <a:prstGeom prst="rect">
                            <a:avLst/>
                          </a:prstGeom>
                        </pic:spPr>
                      </pic:pic>
                    </a:graphicData>
                  </a:graphic>
                </wp:anchor>
              </w:drawing>
            </w:r>
          </w:p>
          <w:p w14:paraId="155DC4ED" w14:textId="77777777" w:rsidR="00184881" w:rsidRDefault="00184881">
            <w:pPr>
              <w:pStyle w:val="TableContents"/>
            </w:pPr>
          </w:p>
          <w:p w14:paraId="4958862C" w14:textId="77777777" w:rsidR="00184881" w:rsidRDefault="00184881">
            <w:pPr>
              <w:pStyle w:val="TableContents"/>
            </w:pPr>
          </w:p>
          <w:p w14:paraId="64202A29" w14:textId="77777777" w:rsidR="00184881" w:rsidRDefault="00184881">
            <w:pPr>
              <w:pStyle w:val="TableContents"/>
            </w:pPr>
          </w:p>
          <w:p w14:paraId="40FE617A" w14:textId="77777777" w:rsidR="00184881" w:rsidRDefault="00184881">
            <w:pPr>
              <w:pStyle w:val="TableContents"/>
            </w:pPr>
          </w:p>
          <w:p w14:paraId="79EE6573" w14:textId="77777777" w:rsidR="00184881" w:rsidRDefault="00184881">
            <w:pPr>
              <w:pStyle w:val="TableContents"/>
            </w:pPr>
          </w:p>
          <w:p w14:paraId="49B6EEB4" w14:textId="77777777" w:rsidR="00184881" w:rsidRDefault="00184881">
            <w:pPr>
              <w:pStyle w:val="TableContents"/>
            </w:pPr>
          </w:p>
          <w:p w14:paraId="09F04809" w14:textId="77777777" w:rsidR="00184881" w:rsidRDefault="00184881">
            <w:pPr>
              <w:pStyle w:val="TableContents"/>
            </w:pPr>
          </w:p>
          <w:p w14:paraId="6208302C" w14:textId="77777777" w:rsidR="00184881" w:rsidRDefault="00184881">
            <w:pPr>
              <w:pStyle w:val="TableContents"/>
            </w:pPr>
          </w:p>
          <w:p w14:paraId="6F2CFCF2" w14:textId="77777777" w:rsidR="00184881" w:rsidRDefault="00184881">
            <w:pPr>
              <w:pStyle w:val="TableContents"/>
            </w:pPr>
          </w:p>
          <w:p w14:paraId="2BF0BE83" w14:textId="77777777" w:rsidR="00184881" w:rsidRDefault="00184881">
            <w:pPr>
              <w:pStyle w:val="TableContents"/>
            </w:pPr>
          </w:p>
          <w:p w14:paraId="4DC95EF6" w14:textId="77777777" w:rsidR="00184881" w:rsidRDefault="00184881">
            <w:pPr>
              <w:pStyle w:val="TableContents"/>
            </w:pPr>
          </w:p>
          <w:p w14:paraId="414CE61F" w14:textId="77777777" w:rsidR="00184881" w:rsidRDefault="00184881">
            <w:pPr>
              <w:pStyle w:val="TableContents"/>
            </w:pPr>
          </w:p>
          <w:p w14:paraId="3E251C89" w14:textId="77777777" w:rsidR="00184881" w:rsidRDefault="00184881">
            <w:pPr>
              <w:pStyle w:val="TableContents"/>
            </w:pPr>
          </w:p>
          <w:p w14:paraId="30C4957A" w14:textId="77777777" w:rsidR="00184881" w:rsidRDefault="00184881">
            <w:pPr>
              <w:pStyle w:val="TableContents"/>
            </w:pPr>
          </w:p>
          <w:p w14:paraId="00A73DC5" w14:textId="77777777" w:rsidR="00184881" w:rsidRDefault="00184881">
            <w:pPr>
              <w:pStyle w:val="TableContents"/>
            </w:pPr>
          </w:p>
          <w:p w14:paraId="2AF956E1" w14:textId="77777777" w:rsidR="00184881" w:rsidRDefault="00184881">
            <w:pPr>
              <w:pStyle w:val="TableContents"/>
            </w:pPr>
          </w:p>
          <w:p w14:paraId="3A86C4F0" w14:textId="77777777" w:rsidR="00184881" w:rsidRDefault="00184881">
            <w:pPr>
              <w:pStyle w:val="TableContents"/>
            </w:pPr>
          </w:p>
          <w:p w14:paraId="5F3E104D" w14:textId="77777777" w:rsidR="00184881" w:rsidRDefault="00184881">
            <w:pPr>
              <w:pStyle w:val="TableContents"/>
            </w:pPr>
          </w:p>
          <w:p w14:paraId="6B044BB6" w14:textId="77777777" w:rsidR="00184881" w:rsidRDefault="00184881">
            <w:pPr>
              <w:pStyle w:val="TableContents"/>
            </w:pPr>
          </w:p>
          <w:p w14:paraId="1ED97AFB" w14:textId="77777777" w:rsidR="00184881" w:rsidRDefault="00184881">
            <w:pPr>
              <w:pStyle w:val="TableContents"/>
            </w:pPr>
          </w:p>
          <w:p w14:paraId="184FBE63" w14:textId="77777777" w:rsidR="00184881" w:rsidRDefault="00184881">
            <w:pPr>
              <w:pStyle w:val="TableContents"/>
            </w:pPr>
          </w:p>
          <w:p w14:paraId="46478F37" w14:textId="77777777" w:rsidR="00184881" w:rsidRDefault="00184881">
            <w:pPr>
              <w:pStyle w:val="TableContents"/>
            </w:pPr>
          </w:p>
          <w:p w14:paraId="424E141C" w14:textId="77777777" w:rsidR="00184881" w:rsidRDefault="00184881">
            <w:pPr>
              <w:pStyle w:val="TableContents"/>
            </w:pPr>
          </w:p>
          <w:p w14:paraId="48665BED" w14:textId="77777777" w:rsidR="00184881" w:rsidRDefault="00184881">
            <w:pPr>
              <w:pStyle w:val="TableContents"/>
            </w:pPr>
          </w:p>
          <w:p w14:paraId="19E16034" w14:textId="77777777" w:rsidR="00184881" w:rsidRDefault="00184881">
            <w:pPr>
              <w:pStyle w:val="TableContents"/>
            </w:pPr>
          </w:p>
          <w:p w14:paraId="76345AD7" w14:textId="77777777" w:rsidR="00184881" w:rsidRDefault="00184881">
            <w:pPr>
              <w:pStyle w:val="TableContents"/>
            </w:pPr>
          </w:p>
          <w:p w14:paraId="518DF3E6" w14:textId="77777777" w:rsidR="00184881" w:rsidRDefault="00184881">
            <w:pPr>
              <w:pStyle w:val="TableContents"/>
            </w:pPr>
          </w:p>
          <w:p w14:paraId="4DD299E4" w14:textId="77777777" w:rsidR="00184881" w:rsidRDefault="00184881">
            <w:pPr>
              <w:pStyle w:val="TableContents"/>
            </w:pPr>
          </w:p>
          <w:p w14:paraId="2366A9C7" w14:textId="77777777" w:rsidR="00184881" w:rsidRDefault="00184881">
            <w:pPr>
              <w:pStyle w:val="TableContents"/>
            </w:pPr>
          </w:p>
          <w:p w14:paraId="348C0AFD" w14:textId="77777777" w:rsidR="00184881" w:rsidRDefault="00184881">
            <w:pPr>
              <w:pStyle w:val="TableContents"/>
            </w:pPr>
          </w:p>
          <w:p w14:paraId="7B8E61A0" w14:textId="77777777" w:rsidR="00184881" w:rsidRDefault="00184881">
            <w:pPr>
              <w:pStyle w:val="TableContents"/>
            </w:pPr>
          </w:p>
          <w:p w14:paraId="20442F89" w14:textId="77777777" w:rsidR="00184881" w:rsidRDefault="00184881">
            <w:pPr>
              <w:pStyle w:val="TableContents"/>
            </w:pPr>
          </w:p>
          <w:p w14:paraId="72E070B6" w14:textId="77777777" w:rsidR="00184881" w:rsidRDefault="00184881">
            <w:pPr>
              <w:pStyle w:val="TableContents"/>
            </w:pPr>
          </w:p>
          <w:p w14:paraId="2750DD12" w14:textId="77777777" w:rsidR="00184881" w:rsidRDefault="00184881">
            <w:pPr>
              <w:pStyle w:val="TableContents"/>
            </w:pPr>
          </w:p>
          <w:p w14:paraId="643DC531" w14:textId="77777777" w:rsidR="00184881" w:rsidRDefault="00184881">
            <w:pPr>
              <w:pStyle w:val="TableContents"/>
            </w:pPr>
          </w:p>
          <w:p w14:paraId="30C2D7D9" w14:textId="77777777" w:rsidR="00184881" w:rsidRDefault="00184881">
            <w:pPr>
              <w:pStyle w:val="TableContents"/>
            </w:pPr>
          </w:p>
          <w:p w14:paraId="3DDF5AA7" w14:textId="77777777" w:rsidR="00184881" w:rsidRDefault="00184881">
            <w:pPr>
              <w:pStyle w:val="TableContents"/>
            </w:pPr>
          </w:p>
          <w:p w14:paraId="3CA582B3" w14:textId="77777777" w:rsidR="00184881" w:rsidRDefault="00184881">
            <w:pPr>
              <w:pStyle w:val="TableContents"/>
            </w:pPr>
          </w:p>
          <w:p w14:paraId="3493D230" w14:textId="77777777" w:rsidR="00184881" w:rsidRDefault="00184881">
            <w:pPr>
              <w:pStyle w:val="TableContents"/>
            </w:pPr>
          </w:p>
          <w:p w14:paraId="25F34804" w14:textId="77777777" w:rsidR="00184881" w:rsidRDefault="00184881">
            <w:pPr>
              <w:pStyle w:val="TableContents"/>
            </w:pPr>
          </w:p>
          <w:p w14:paraId="011E8D5C" w14:textId="77777777" w:rsidR="00184881" w:rsidRDefault="00184881">
            <w:pPr>
              <w:pStyle w:val="TableContents"/>
            </w:pPr>
          </w:p>
          <w:p w14:paraId="0C21B5FA" w14:textId="77777777" w:rsidR="00184881" w:rsidRDefault="00184881">
            <w:pPr>
              <w:pStyle w:val="TableContents"/>
            </w:pPr>
          </w:p>
          <w:p w14:paraId="044EEA1A" w14:textId="77777777" w:rsidR="00184881" w:rsidRDefault="00184881">
            <w:pPr>
              <w:pStyle w:val="TableContents"/>
            </w:pPr>
          </w:p>
          <w:p w14:paraId="6277A1DA" w14:textId="77777777" w:rsidR="00184881" w:rsidRDefault="00184881">
            <w:pPr>
              <w:pStyle w:val="TableContents"/>
            </w:pPr>
          </w:p>
          <w:p w14:paraId="22890572" w14:textId="77777777" w:rsidR="00184881" w:rsidRDefault="00184881">
            <w:pPr>
              <w:pStyle w:val="TableContents"/>
            </w:pPr>
          </w:p>
          <w:p w14:paraId="7DA2AF17" w14:textId="77777777" w:rsidR="00184881" w:rsidRDefault="00184881">
            <w:pPr>
              <w:pStyle w:val="TableContents"/>
            </w:pPr>
          </w:p>
          <w:p w14:paraId="65240CE6" w14:textId="77777777" w:rsidR="00184881" w:rsidRDefault="00184881">
            <w:pPr>
              <w:pStyle w:val="TableContents"/>
            </w:pPr>
          </w:p>
        </w:tc>
      </w:tr>
    </w:tbl>
    <w:p w14:paraId="7EDFE64E" w14:textId="77777777" w:rsidR="00184881" w:rsidRDefault="00184881">
      <w:pPr>
        <w:pStyle w:val="Plattetekst"/>
      </w:pPr>
    </w:p>
    <w:p w14:paraId="6E932D27" w14:textId="77777777" w:rsidR="00184881"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184881" w14:paraId="1AC36FDA" w14:textId="77777777">
        <w:trPr>
          <w:tblHeader/>
        </w:trPr>
        <w:tc>
          <w:tcPr>
            <w:tcW w:w="2226" w:type="dxa"/>
            <w:tcBorders>
              <w:top w:val="single" w:sz="2" w:space="0" w:color="000001"/>
              <w:left w:val="single" w:sz="2" w:space="0" w:color="000001"/>
              <w:bottom w:val="single" w:sz="2" w:space="0" w:color="000001"/>
            </w:tcBorders>
            <w:shd w:val="clear" w:color="auto" w:fill="808080"/>
          </w:tcPr>
          <w:p w14:paraId="1F3823E3" w14:textId="77777777" w:rsidR="00184881" w:rsidRDefault="00000000">
            <w:pPr>
              <w:pStyle w:val="TableContents"/>
            </w:pPr>
            <w:r>
              <w:rPr>
                <w:rFonts w:eastAsia="Lucida Sans Unicode" w:cs="Tahoma"/>
                <w:b/>
                <w:bCs/>
                <w:iCs/>
                <w:color w:val="FFFFFF"/>
                <w:szCs w:val="20"/>
              </w:rPr>
              <w:t>Puntsymbool</w:t>
            </w:r>
          </w:p>
        </w:tc>
        <w:tc>
          <w:tcPr>
            <w:tcW w:w="4461" w:type="dxa"/>
            <w:tcBorders>
              <w:top w:val="single" w:sz="2" w:space="0" w:color="000001"/>
              <w:left w:val="single" w:sz="2" w:space="0" w:color="000001"/>
              <w:bottom w:val="single" w:sz="2" w:space="0" w:color="000001"/>
            </w:tcBorders>
            <w:shd w:val="clear" w:color="auto" w:fill="808080"/>
          </w:tcPr>
          <w:p w14:paraId="47C57289" w14:textId="77777777" w:rsidR="00184881"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7CC7DF03" w14:textId="77777777" w:rsidR="00184881" w:rsidRDefault="00000000">
            <w:pPr>
              <w:pStyle w:val="TableContents"/>
            </w:pPr>
            <w:r>
              <w:rPr>
                <w:rFonts w:eastAsia="Lucida Sans Unicode" w:cs="Tahoma"/>
                <w:b/>
                <w:bCs/>
                <w:iCs/>
                <w:color w:val="FFFFFF"/>
                <w:szCs w:val="20"/>
              </w:rPr>
              <w:t>Waarde</w:t>
            </w:r>
          </w:p>
        </w:tc>
      </w:tr>
      <w:tr w:rsidR="00184881" w14:paraId="5EA40565"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56A6B81D" w14:textId="77777777" w:rsidR="00184881" w:rsidRDefault="00000000">
            <w:pPr>
              <w:pStyle w:val="TableContents"/>
            </w:pPr>
            <w:r>
              <w:rPr>
                <w:b/>
                <w:bCs/>
              </w:rPr>
              <w:t>Aansluiting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4F21A09" w14:textId="77777777" w:rsidR="00184881" w:rsidRDefault="00000000">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DD9B84" w14:textId="77777777" w:rsidR="00184881" w:rsidRDefault="00000000">
            <w:pPr>
              <w:pStyle w:val="TableContents"/>
            </w:pPr>
            <w:r>
              <w:t>deliveryPoint</w:t>
            </w:r>
          </w:p>
        </w:tc>
      </w:tr>
      <w:tr w:rsidR="00184881" w14:paraId="7FB4EBE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6FE9DA"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16B3B31" w14:textId="77777777" w:rsidR="00184881" w:rsidRDefault="00000000">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AAF53" w14:textId="77777777" w:rsidR="00184881" w:rsidRDefault="00000000">
            <w:pPr>
              <w:pStyle w:val="TableContents"/>
            </w:pPr>
            <w:r>
              <w:t>deliveryPoint</w:t>
            </w:r>
          </w:p>
        </w:tc>
      </w:tr>
      <w:tr w:rsidR="00184881" w14:paraId="2BF4C063"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ACAD43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23BE69F" w14:textId="77777777" w:rsidR="00184881" w:rsidRDefault="00000000">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34C8" w14:textId="77777777" w:rsidR="00184881" w:rsidRDefault="00000000">
            <w:pPr>
              <w:pStyle w:val="TableContents"/>
            </w:pPr>
            <w:r>
              <w:t>connection</w:t>
            </w:r>
          </w:p>
        </w:tc>
      </w:tr>
      <w:tr w:rsidR="00184881" w14:paraId="5AD9721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78566BC"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3C33329"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28E5ED8" w14:textId="77777777" w:rsidR="00184881" w:rsidRDefault="00000000">
            <w:pPr>
              <w:pStyle w:val="TableContents"/>
            </w:pPr>
            <w:r>
              <w:t>waterDischargePoint</w:t>
            </w:r>
          </w:p>
        </w:tc>
      </w:tr>
      <w:tr w:rsidR="00184881" w14:paraId="73467FC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2FAAC4D"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5B0FEE8"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22FEA91" w14:textId="77777777" w:rsidR="00184881" w:rsidRDefault="00000000">
            <w:pPr>
              <w:pStyle w:val="TableContents"/>
            </w:pPr>
            <w:r>
              <w:t>waterExhaustPoint</w:t>
            </w:r>
          </w:p>
        </w:tc>
      </w:tr>
      <w:tr w:rsidR="00184881" w14:paraId="2BEEAD6C"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2A21ECF"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084D9B8"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A13EB0" w14:textId="77777777" w:rsidR="00184881" w:rsidRDefault="00000000">
            <w:pPr>
              <w:pStyle w:val="TableContents"/>
            </w:pPr>
            <w:r>
              <w:t>waterServicePoint</w:t>
            </w:r>
          </w:p>
        </w:tc>
      </w:tr>
      <w:tr w:rsidR="00184881" w14:paraId="39D9D3C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E7FC6A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6F4B3E9"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A6B0CE" w14:textId="77777777" w:rsidR="00184881" w:rsidRDefault="00000000">
            <w:pPr>
              <w:pStyle w:val="TableContents"/>
            </w:pPr>
            <w:r>
              <w:t>hogbouwkoppelpunt</w:t>
            </w:r>
          </w:p>
        </w:tc>
      </w:tr>
      <w:tr w:rsidR="00184881" w14:paraId="7BE6BC41"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49D9C4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824C94"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C0A780" w14:textId="77777777" w:rsidR="00184881" w:rsidRDefault="00000000">
            <w:pPr>
              <w:pStyle w:val="TableContents"/>
            </w:pPr>
            <w:r>
              <w:t>hoogbouwkoppelpunt</w:t>
            </w:r>
          </w:p>
        </w:tc>
      </w:tr>
      <w:tr w:rsidR="00184881" w14:paraId="5B3F408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DD0F2E3"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402D03F"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FBDC4C" w14:textId="77777777" w:rsidR="00184881" w:rsidRDefault="00000000">
            <w:pPr>
              <w:pStyle w:val="TableContents"/>
            </w:pPr>
            <w:r>
              <w:t>puntVanLevering</w:t>
            </w:r>
          </w:p>
        </w:tc>
      </w:tr>
      <w:tr w:rsidR="00184881" w14:paraId="3541D884"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9B4AB2"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8D455C"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AACB30" w14:textId="77777777" w:rsidR="00184881" w:rsidRDefault="00000000">
            <w:pPr>
              <w:pStyle w:val="TableContents"/>
            </w:pPr>
            <w:r>
              <w:t>puntVanLevering</w:t>
            </w:r>
          </w:p>
        </w:tc>
      </w:tr>
      <w:tr w:rsidR="00184881" w14:paraId="132CDBC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1BFEE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F0E60D8"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A62D83" w14:textId="77777777" w:rsidR="00184881" w:rsidRDefault="00000000">
            <w:pPr>
              <w:pStyle w:val="TableContents"/>
            </w:pPr>
            <w:r>
              <w:t>puntVanLevering</w:t>
            </w:r>
          </w:p>
        </w:tc>
      </w:tr>
      <w:tr w:rsidR="00184881" w14:paraId="6FB870A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F804F6"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7E31686"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E4059F" w14:textId="77777777" w:rsidR="00184881" w:rsidRDefault="00000000">
            <w:pPr>
              <w:pStyle w:val="TableContents"/>
            </w:pPr>
            <w:r>
              <w:t>puntVanLevering</w:t>
            </w:r>
          </w:p>
        </w:tc>
      </w:tr>
      <w:tr w:rsidR="00184881" w14:paraId="504725CA"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11C703AD" w14:textId="77777777" w:rsidR="00184881" w:rsidRDefault="00000000">
            <w:pPr>
              <w:pStyle w:val="TableContents"/>
            </w:pPr>
            <w:r>
              <w:rPr>
                <w:b/>
                <w:bCs/>
              </w:rPr>
              <w:t>Aarding</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AE4B621"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32BBEE4" w14:textId="77777777" w:rsidR="00184881" w:rsidRDefault="00000000">
            <w:pPr>
              <w:pStyle w:val="TableContents"/>
            </w:pPr>
            <w:r>
              <w:t>aarding</w:t>
            </w:r>
          </w:p>
        </w:tc>
      </w:tr>
      <w:tr w:rsidR="00184881" w14:paraId="51EF5CE1"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481A4F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CA2E88F"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C07257" w14:textId="77777777" w:rsidR="00184881" w:rsidRDefault="00000000">
            <w:pPr>
              <w:pStyle w:val="TableContents"/>
            </w:pPr>
            <w:r>
              <w:t>aarding</w:t>
            </w:r>
          </w:p>
        </w:tc>
      </w:tr>
      <w:tr w:rsidR="00184881" w14:paraId="3988B4C8"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66CB0571" w14:textId="77777777" w:rsidR="00184881" w:rsidRDefault="00000000">
            <w:pPr>
              <w:pStyle w:val="TableContents"/>
            </w:pPr>
            <w:r>
              <w:rPr>
                <w:b/>
                <w:bCs/>
              </w:rPr>
              <w:t>Afsluiter</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59CBADC" w14:textId="77777777" w:rsidR="00184881" w:rsidRDefault="00000000">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B95899" w14:textId="77777777" w:rsidR="00184881" w:rsidRDefault="00000000">
            <w:pPr>
              <w:pStyle w:val="TableContents"/>
            </w:pPr>
            <w:r>
              <w:t>cleanout</w:t>
            </w:r>
          </w:p>
        </w:tc>
      </w:tr>
      <w:tr w:rsidR="00184881" w14:paraId="3445937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C8C3645"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A0AD832"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D14DBEB" w14:textId="77777777" w:rsidR="00184881" w:rsidRDefault="00000000">
            <w:pPr>
              <w:pStyle w:val="TableContents"/>
            </w:pPr>
            <w:r>
              <w:t>checkValve</w:t>
            </w:r>
          </w:p>
        </w:tc>
      </w:tr>
      <w:tr w:rsidR="00184881" w14:paraId="1B95AFE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C375F46"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34EE3DD"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884A43" w14:textId="77777777" w:rsidR="00184881" w:rsidRDefault="00000000">
            <w:pPr>
              <w:pStyle w:val="TableContents"/>
            </w:pPr>
            <w:r>
              <w:t>controlValve</w:t>
            </w:r>
          </w:p>
        </w:tc>
      </w:tr>
      <w:tr w:rsidR="00184881" w14:paraId="647DBFA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88AEACB"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45E4376"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EFE48" w14:textId="77777777" w:rsidR="00184881" w:rsidRDefault="00000000">
            <w:pPr>
              <w:pStyle w:val="TableContents"/>
            </w:pPr>
            <w:r>
              <w:t>afsluiter</w:t>
            </w:r>
          </w:p>
        </w:tc>
      </w:tr>
      <w:tr w:rsidR="00184881" w14:paraId="5AAA9D6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72E9661"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14BD4DD"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320305" w14:textId="77777777" w:rsidR="00184881" w:rsidRDefault="00000000">
            <w:pPr>
              <w:pStyle w:val="TableContents"/>
            </w:pPr>
            <w:r>
              <w:t>afsluiter</w:t>
            </w:r>
          </w:p>
        </w:tc>
      </w:tr>
      <w:tr w:rsidR="00184881" w14:paraId="5449EA1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E652FF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AECFAE1"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616AC6" w14:textId="77777777" w:rsidR="00184881" w:rsidRDefault="00000000">
            <w:pPr>
              <w:pStyle w:val="TableContents"/>
            </w:pPr>
            <w:r>
              <w:t>afsluiter</w:t>
            </w:r>
          </w:p>
        </w:tc>
      </w:tr>
      <w:tr w:rsidR="00184881" w14:paraId="4C37C368"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32A69574" w14:textId="77777777" w:rsidR="00184881" w:rsidRDefault="00000000">
            <w:pPr>
              <w:pStyle w:val="TableContents"/>
            </w:pPr>
            <w:r>
              <w:rPr>
                <w:b/>
                <w:bCs/>
              </w:rPr>
              <w:t>Anode</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BC04AD9"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B043A27" w14:textId="77777777" w:rsidR="00184881" w:rsidRDefault="00000000">
            <w:pPr>
              <w:pStyle w:val="TableContents"/>
            </w:pPr>
            <w:r>
              <w:t>anode</w:t>
            </w:r>
          </w:p>
        </w:tc>
      </w:tr>
      <w:tr w:rsidR="00184881" w14:paraId="45F16761"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1250537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E9D9D52"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FA91E04" w14:textId="77777777" w:rsidR="00184881" w:rsidRDefault="00000000">
            <w:pPr>
              <w:pStyle w:val="TableContents"/>
            </w:pPr>
            <w:r>
              <w:t>kbInstallatie</w:t>
            </w:r>
          </w:p>
        </w:tc>
      </w:tr>
      <w:tr w:rsidR="00184881" w14:paraId="0D95DB82"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917CBA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0EDAB14"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8C8E214" w14:textId="77777777" w:rsidR="00184881" w:rsidRDefault="00000000">
            <w:pPr>
              <w:pStyle w:val="TableContents"/>
            </w:pPr>
            <w:r>
              <w:t>anode</w:t>
            </w:r>
          </w:p>
        </w:tc>
      </w:tr>
      <w:tr w:rsidR="00184881" w14:paraId="562292AE"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4912B8AF" w14:textId="77777777" w:rsidR="00184881" w:rsidRDefault="00000000">
            <w:pPr>
              <w:pStyle w:val="TableContents"/>
            </w:pPr>
            <w:r>
              <w:rPr>
                <w:b/>
                <w:bCs/>
              </w:rPr>
              <w:t>Blaasgat</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E43DCBA"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77AC87" w14:textId="77777777" w:rsidR="00184881" w:rsidRDefault="00000000">
            <w:pPr>
              <w:pStyle w:val="TableContents"/>
            </w:pPr>
            <w:r>
              <w:t>blaasgat</w:t>
            </w:r>
          </w:p>
        </w:tc>
      </w:tr>
      <w:tr w:rsidR="00184881" w14:paraId="372BB610"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0761FCAC" w14:textId="77777777" w:rsidR="00184881" w:rsidRDefault="00000000">
            <w:pPr>
              <w:pStyle w:val="TableContents"/>
            </w:pPr>
            <w:r>
              <w:rPr>
                <w:b/>
                <w:bCs/>
              </w:rPr>
              <w:t>Brandkraan</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552715B2"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77824E1" w14:textId="77777777" w:rsidR="00184881" w:rsidRDefault="00000000">
            <w:pPr>
              <w:pStyle w:val="TableContents"/>
            </w:pPr>
            <w:r>
              <w:t>fireHydrant</w:t>
            </w:r>
          </w:p>
        </w:tc>
      </w:tr>
      <w:tr w:rsidR="00184881" w14:paraId="494E1DB4"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22F453FD" w14:textId="77777777" w:rsidR="00184881" w:rsidRDefault="00000000">
            <w:pPr>
              <w:pStyle w:val="TableContents"/>
            </w:pPr>
            <w:r>
              <w:rPr>
                <w:b/>
                <w:bCs/>
              </w:rPr>
              <w:t>Bron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246D207"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40419" w14:textId="77777777" w:rsidR="00184881" w:rsidRDefault="00000000">
            <w:pPr>
              <w:pStyle w:val="TableContents"/>
            </w:pPr>
            <w:r>
              <w:t>well</w:t>
            </w:r>
          </w:p>
        </w:tc>
      </w:tr>
      <w:tr w:rsidR="00184881" w14:paraId="607C420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4D66E7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15795AE"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1609A1" w14:textId="77777777" w:rsidR="00184881" w:rsidRDefault="00000000">
            <w:pPr>
              <w:pStyle w:val="TableContents"/>
            </w:pPr>
            <w:r>
              <w:t>bron</w:t>
            </w:r>
          </w:p>
        </w:tc>
      </w:tr>
      <w:tr w:rsidR="00184881" w14:paraId="465D178F"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19FDC689" w14:textId="77777777" w:rsidR="00184881" w:rsidRDefault="00000000">
            <w:pPr>
              <w:pStyle w:val="TableContents"/>
            </w:pPr>
            <w:r>
              <w:rPr>
                <w:b/>
                <w:bCs/>
              </w:rPr>
              <w:t>Compensator</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7B62DE4"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0B5F8A" w14:textId="77777777" w:rsidR="00184881" w:rsidRDefault="00000000">
            <w:pPr>
              <w:pStyle w:val="TableContents"/>
            </w:pPr>
            <w:r>
              <w:t>compensator</w:t>
            </w:r>
          </w:p>
        </w:tc>
      </w:tr>
      <w:tr w:rsidR="00184881" w14:paraId="0EE4A8D9"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7C5DAE66" w14:textId="77777777" w:rsidR="00184881" w:rsidRDefault="00000000">
            <w:pPr>
              <w:pStyle w:val="TableContents"/>
            </w:pPr>
            <w:r>
              <w:rPr>
                <w:b/>
                <w:bCs/>
              </w:rPr>
              <w:t>Geulmof</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0F87D03"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E09C9A" w14:textId="77777777" w:rsidR="00184881" w:rsidRDefault="00000000">
            <w:pPr>
              <w:pStyle w:val="TableContents"/>
            </w:pPr>
            <w:r>
              <w:t>geulmof</w:t>
            </w:r>
          </w:p>
        </w:tc>
      </w:tr>
      <w:tr w:rsidR="00184881" w14:paraId="6CC493B4"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752E4BB2" w14:textId="77777777" w:rsidR="00184881" w:rsidRDefault="00000000">
            <w:pPr>
              <w:pStyle w:val="TableContents"/>
            </w:pPr>
            <w:r>
              <w:rPr>
                <w:b/>
                <w:bCs/>
              </w:rPr>
              <w:t>Infiltratievoorziening</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0C1AD4B8"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C5F3D6E" w14:textId="77777777" w:rsidR="00184881" w:rsidRDefault="00000000">
            <w:pPr>
              <w:pStyle w:val="TableContents"/>
            </w:pPr>
            <w:r>
              <w:t>infiltratievoorziening</w:t>
            </w:r>
          </w:p>
        </w:tc>
      </w:tr>
      <w:tr w:rsidR="00184881" w14:paraId="220E114F"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4C634C36" w14:textId="77777777" w:rsidR="00184881" w:rsidRDefault="00000000">
            <w:pPr>
              <w:pStyle w:val="TableContents"/>
            </w:pPr>
            <w:r>
              <w:rPr>
                <w:b/>
                <w:bCs/>
              </w:rPr>
              <w:t>kb-Meetpunt</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86F9C25"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C5F9D5" w14:textId="77777777" w:rsidR="00184881" w:rsidRDefault="00000000">
            <w:pPr>
              <w:pStyle w:val="TableContents"/>
            </w:pPr>
            <w:r>
              <w:t>kbMeetpunt</w:t>
            </w:r>
          </w:p>
        </w:tc>
      </w:tr>
      <w:tr w:rsidR="00184881" w14:paraId="275306F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0BACEA1"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995C28A"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550FFC" w14:textId="77777777" w:rsidR="00184881" w:rsidRDefault="00000000">
            <w:pPr>
              <w:pStyle w:val="TableContents"/>
            </w:pPr>
            <w:r>
              <w:t>kbMeetpunt</w:t>
            </w:r>
          </w:p>
        </w:tc>
      </w:tr>
      <w:tr w:rsidR="00184881" w14:paraId="6972842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73E47EF"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B5A6361"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A36BFD" w14:textId="77777777" w:rsidR="00184881" w:rsidRDefault="00000000">
            <w:pPr>
              <w:pStyle w:val="TableContents"/>
            </w:pPr>
            <w:r>
              <w:t>lekdetectiemeetpunt</w:t>
            </w:r>
          </w:p>
        </w:tc>
      </w:tr>
      <w:tr w:rsidR="00184881" w14:paraId="7E0F2EE5"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6945A62F" w14:textId="77777777" w:rsidR="00184881" w:rsidRDefault="00000000">
            <w:pPr>
              <w:pStyle w:val="TableContents"/>
            </w:pPr>
            <w:r>
              <w:rPr>
                <w:b/>
                <w:bCs/>
              </w:rPr>
              <w:t>Lasnok</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005523C"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730969F" w14:textId="77777777" w:rsidR="00184881" w:rsidRDefault="00000000">
            <w:pPr>
              <w:pStyle w:val="TableContents"/>
            </w:pPr>
            <w:r>
              <w:t>lasnok</w:t>
            </w:r>
          </w:p>
        </w:tc>
      </w:tr>
      <w:tr w:rsidR="00184881" w14:paraId="55B3B571"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2786FEEE" w14:textId="77777777" w:rsidR="00184881" w:rsidRDefault="00000000">
            <w:pPr>
              <w:pStyle w:val="TableContents"/>
            </w:pPr>
            <w:r>
              <w:rPr>
                <w:b/>
                <w:bCs/>
              </w:rPr>
              <w:t>Markering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0EEAE22" w14:textId="77777777" w:rsidR="00184881" w:rsidRDefault="00000000">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9AEE45" w14:textId="77777777" w:rsidR="00184881" w:rsidRDefault="00000000">
            <w:pPr>
              <w:pStyle w:val="TableContents"/>
            </w:pPr>
            <w:r>
              <w:t>marker</w:t>
            </w:r>
          </w:p>
        </w:tc>
      </w:tr>
      <w:tr w:rsidR="00184881" w14:paraId="6FA60EB6"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6A449653" w14:textId="77777777" w:rsidR="00184881" w:rsidRDefault="00000000">
            <w:pPr>
              <w:pStyle w:val="TableContents"/>
            </w:pPr>
            <w:r>
              <w:rPr>
                <w:b/>
                <w:bCs/>
              </w:rPr>
              <w:t>Mof</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6447EC08"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636CEBE" w14:textId="77777777" w:rsidR="00184881" w:rsidRDefault="00000000">
            <w:pPr>
              <w:pStyle w:val="TableContents"/>
            </w:pPr>
            <w:r>
              <w:t>mof</w:t>
            </w:r>
          </w:p>
        </w:tc>
      </w:tr>
      <w:tr w:rsidR="00184881" w14:paraId="488D643C"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508F4517"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35A6FA1"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793905" w14:textId="77777777" w:rsidR="00184881" w:rsidRDefault="00000000">
            <w:pPr>
              <w:pStyle w:val="TableContents"/>
            </w:pPr>
            <w:r>
              <w:t>mof</w:t>
            </w:r>
          </w:p>
        </w:tc>
      </w:tr>
      <w:tr w:rsidR="00184881" w14:paraId="144C4800"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734B2F74"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668774B"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B53F5B" w14:textId="77777777" w:rsidR="00184881" w:rsidRDefault="00000000">
            <w:pPr>
              <w:pStyle w:val="TableContents"/>
            </w:pPr>
            <w:r>
              <w:t>mof</w:t>
            </w:r>
          </w:p>
        </w:tc>
      </w:tr>
      <w:tr w:rsidR="00184881" w14:paraId="2A97C4C3"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4D72D57B" w14:textId="77777777" w:rsidR="00184881" w:rsidRDefault="00000000">
            <w:pPr>
              <w:pStyle w:val="TableContents"/>
            </w:pPr>
            <w:r>
              <w:rPr>
                <w:b/>
                <w:bCs/>
              </w:rPr>
              <w:t>Ontluchting</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974B357"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10DA6A" w14:textId="77777777" w:rsidR="00184881" w:rsidRDefault="00000000">
            <w:pPr>
              <w:pStyle w:val="TableContents"/>
            </w:pPr>
            <w:r>
              <w:t>ontluchting</w:t>
            </w:r>
          </w:p>
        </w:tc>
      </w:tr>
      <w:tr w:rsidR="00184881" w14:paraId="7830CAA3"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B6445C8"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0D5D46F"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438ACD" w14:textId="77777777" w:rsidR="00184881" w:rsidRDefault="00000000">
            <w:pPr>
              <w:pStyle w:val="TableContents"/>
            </w:pPr>
            <w:r>
              <w:t>ontluchting</w:t>
            </w:r>
          </w:p>
        </w:tc>
      </w:tr>
      <w:tr w:rsidR="00184881" w14:paraId="41DE7EF9"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02DACC33" w14:textId="77777777" w:rsidR="00184881" w:rsidRDefault="00000000">
            <w:pPr>
              <w:pStyle w:val="TableContents"/>
            </w:pPr>
            <w:r>
              <w:rPr>
                <w:b/>
                <w:bCs/>
              </w:rPr>
              <w:t>Ontspanningselement</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ED8731B"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C49D96" w14:textId="77777777" w:rsidR="00184881" w:rsidRDefault="00000000">
            <w:pPr>
              <w:pStyle w:val="TableContents"/>
            </w:pPr>
            <w:r>
              <w:t>ontspanningselement</w:t>
            </w:r>
          </w:p>
        </w:tc>
      </w:tr>
      <w:tr w:rsidR="00184881" w14:paraId="4BA570D9"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0FB9FD7D" w14:textId="77777777" w:rsidR="00184881" w:rsidRDefault="00000000">
            <w:pPr>
              <w:pStyle w:val="TableContents"/>
            </w:pPr>
            <w:r>
              <w:rPr>
                <w:b/>
                <w:bCs/>
              </w:rPr>
              <w:t>Overgangsstuk</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D3E4E84"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57214E" w14:textId="77777777" w:rsidR="00184881" w:rsidRDefault="00000000">
            <w:pPr>
              <w:pStyle w:val="TableContents"/>
            </w:pPr>
            <w:r>
              <w:t>overgangsstuk</w:t>
            </w:r>
          </w:p>
        </w:tc>
      </w:tr>
      <w:tr w:rsidR="00184881" w14:paraId="78C0117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E70190"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33A4CA"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5AB0E" w14:textId="77777777" w:rsidR="00184881" w:rsidRDefault="00000000">
            <w:pPr>
              <w:pStyle w:val="TableContents"/>
            </w:pPr>
            <w:r>
              <w:t>verloopstuk</w:t>
            </w:r>
          </w:p>
        </w:tc>
      </w:tr>
      <w:tr w:rsidR="00184881" w14:paraId="40B71FD8"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B6B438B"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0B1D9C"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BDC17" w14:textId="77777777" w:rsidR="00184881" w:rsidRDefault="00000000">
            <w:pPr>
              <w:pStyle w:val="TableContents"/>
            </w:pPr>
            <w:r>
              <w:t>diameterovergang</w:t>
            </w:r>
          </w:p>
        </w:tc>
      </w:tr>
      <w:tr w:rsidR="00184881" w14:paraId="1293E29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C4D71DE"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21627AA"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FC92AE" w14:textId="77777777" w:rsidR="00184881" w:rsidRDefault="00000000">
            <w:pPr>
              <w:pStyle w:val="TableContents"/>
            </w:pPr>
            <w:r>
              <w:t>materiaalovergang</w:t>
            </w:r>
          </w:p>
        </w:tc>
      </w:tr>
      <w:tr w:rsidR="00184881" w14:paraId="62218F93"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4E68C2B3" w14:textId="77777777" w:rsidR="00184881" w:rsidRDefault="00000000">
            <w:pPr>
              <w:pStyle w:val="TableContents"/>
            </w:pPr>
            <w:r>
              <w:rPr>
                <w:b/>
                <w:bCs/>
              </w:rPr>
              <w:t>Overlengte</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40232EF"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368AF81" w14:textId="77777777" w:rsidR="00184881" w:rsidRDefault="00000000">
            <w:pPr>
              <w:pStyle w:val="TableContents"/>
            </w:pPr>
            <w:r>
              <w:t>overlengte</w:t>
            </w:r>
          </w:p>
        </w:tc>
      </w:tr>
      <w:tr w:rsidR="00184881" w14:paraId="71000CCA"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3C8DDE95" w14:textId="77777777" w:rsidR="00184881" w:rsidRDefault="00000000">
            <w:pPr>
              <w:pStyle w:val="TableContents"/>
            </w:pPr>
            <w:r>
              <w:rPr>
                <w:b/>
                <w:bCs/>
              </w:rPr>
              <w:t>Pomp</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A0CE5A" w14:textId="77777777" w:rsidR="00184881" w:rsidRDefault="00000000">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190C78" w14:textId="77777777" w:rsidR="00184881" w:rsidRDefault="00000000">
            <w:pPr>
              <w:pStyle w:val="TableContents"/>
            </w:pPr>
            <w:r>
              <w:t>pump</w:t>
            </w:r>
          </w:p>
        </w:tc>
      </w:tr>
      <w:tr w:rsidR="00184881" w14:paraId="07CB59C6"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9F7A03D"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BCB0B92"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7977C" w14:textId="77777777" w:rsidR="00184881" w:rsidRDefault="00000000">
            <w:pPr>
              <w:pStyle w:val="TableContents"/>
            </w:pPr>
            <w:r>
              <w:t>gemaal</w:t>
            </w:r>
          </w:p>
        </w:tc>
      </w:tr>
      <w:tr w:rsidR="00184881" w14:paraId="3B185040"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F3FBFB9" w14:textId="77777777" w:rsidR="00184881" w:rsidRDefault="00184881">
            <w:pPr>
              <w:pStyle w:val="TableContents"/>
              <w:rPr>
                <w:b/>
                <w:bCs/>
              </w:rPr>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BAAD7EC"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2A7006" w14:textId="77777777" w:rsidR="00184881" w:rsidRDefault="00000000">
            <w:pPr>
              <w:pStyle w:val="TableContents"/>
            </w:pPr>
            <w:r>
              <w:t>pomp</w:t>
            </w:r>
          </w:p>
        </w:tc>
      </w:tr>
      <w:tr w:rsidR="00184881" w14:paraId="35151154" w14:textId="77777777">
        <w:tc>
          <w:tcPr>
            <w:tcW w:w="2226" w:type="dxa"/>
            <w:vMerge w:val="restart"/>
            <w:tcBorders>
              <w:top w:val="single" w:sz="2" w:space="0" w:color="000001"/>
              <w:left w:val="single" w:sz="2" w:space="0" w:color="000001"/>
              <w:bottom w:val="single" w:sz="2" w:space="0" w:color="000001"/>
            </w:tcBorders>
            <w:shd w:val="clear" w:color="auto" w:fill="auto"/>
            <w:tcMar>
              <w:left w:w="-2" w:type="dxa"/>
            </w:tcMar>
          </w:tcPr>
          <w:p w14:paraId="2ECB7853" w14:textId="77777777" w:rsidR="00184881" w:rsidRDefault="00000000">
            <w:pPr>
              <w:pStyle w:val="TableContents"/>
            </w:pPr>
            <w:r>
              <w:rPr>
                <w:b/>
                <w:bCs/>
              </w:rPr>
              <w:t>Put</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ED3D028"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57DBA" w14:textId="77777777" w:rsidR="00184881" w:rsidRDefault="00000000">
            <w:pPr>
              <w:pStyle w:val="TableContents"/>
            </w:pPr>
            <w:r>
              <w:t>kolk</w:t>
            </w:r>
          </w:p>
        </w:tc>
      </w:tr>
      <w:tr w:rsidR="00184881" w14:paraId="69CDD54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0446854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074C73F"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0C816C" w14:textId="77777777" w:rsidR="00184881" w:rsidRDefault="00000000">
            <w:pPr>
              <w:pStyle w:val="TableContents"/>
            </w:pPr>
            <w:r>
              <w:t>overstort</w:t>
            </w:r>
          </w:p>
        </w:tc>
      </w:tr>
      <w:tr w:rsidR="00184881" w14:paraId="2022568F"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187C558C"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74EA9148"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5D4648D" w14:textId="77777777" w:rsidR="00184881" w:rsidRDefault="00000000">
            <w:pPr>
              <w:pStyle w:val="TableContents"/>
            </w:pPr>
            <w:r>
              <w:t>reservoir</w:t>
            </w:r>
          </w:p>
        </w:tc>
      </w:tr>
      <w:tr w:rsidR="00184881" w14:paraId="2AFA6BA9"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05F5D8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594CD81"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89C9B30" w14:textId="77777777" w:rsidR="00184881" w:rsidRDefault="00000000">
            <w:pPr>
              <w:pStyle w:val="TableContents"/>
            </w:pPr>
            <w:r>
              <w:t>uitlaatconstructie</w:t>
            </w:r>
          </w:p>
        </w:tc>
      </w:tr>
      <w:tr w:rsidR="00184881" w14:paraId="0A7A117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401098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6D7B021"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B8C8FEB" w14:textId="77777777" w:rsidR="00184881" w:rsidRDefault="00000000">
            <w:pPr>
              <w:pStyle w:val="TableContents"/>
            </w:pPr>
            <w:r>
              <w:t>inspectieput</w:t>
            </w:r>
          </w:p>
        </w:tc>
      </w:tr>
      <w:tr w:rsidR="00184881" w14:paraId="0C986119"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07FD266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15B6EFEC"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61EF48C" w14:textId="77777777" w:rsidR="00184881" w:rsidRDefault="00000000">
            <w:pPr>
              <w:pStyle w:val="TableContents"/>
            </w:pPr>
            <w:r>
              <w:t>handhole</w:t>
            </w:r>
          </w:p>
        </w:tc>
      </w:tr>
      <w:tr w:rsidR="00184881" w14:paraId="5155DC9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4CD1C57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6902CDC"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415BF3B" w14:textId="77777777" w:rsidR="00184881" w:rsidRDefault="00000000">
            <w:pPr>
              <w:pStyle w:val="TableContents"/>
            </w:pPr>
            <w:r>
              <w:t>put</w:t>
            </w:r>
          </w:p>
        </w:tc>
      </w:tr>
      <w:tr w:rsidR="00184881" w14:paraId="28B1F2AF"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65FCD33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F3ED113"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7E78A51" w14:textId="77777777" w:rsidR="00184881" w:rsidRDefault="00000000">
            <w:pPr>
              <w:pStyle w:val="TableContents"/>
            </w:pPr>
            <w:r>
              <w:t>junction</w:t>
            </w:r>
          </w:p>
        </w:tc>
      </w:tr>
      <w:tr w:rsidR="00184881" w14:paraId="06FFA0AA" w14:textId="77777777">
        <w:tc>
          <w:tcPr>
            <w:tcW w:w="2226" w:type="dxa"/>
            <w:vMerge/>
            <w:tcBorders>
              <w:top w:val="single" w:sz="2" w:space="0" w:color="000001"/>
              <w:left w:val="single" w:sz="2" w:space="0" w:color="000001"/>
              <w:bottom w:val="single" w:sz="2" w:space="0" w:color="000001"/>
            </w:tcBorders>
            <w:shd w:val="clear" w:color="auto" w:fill="auto"/>
            <w:tcMar>
              <w:left w:w="-2" w:type="dxa"/>
            </w:tcMar>
          </w:tcPr>
          <w:p w14:paraId="4DB7F25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auto"/>
            <w:tcMar>
              <w:left w:w="-2" w:type="dxa"/>
            </w:tcMar>
          </w:tcPr>
          <w:p w14:paraId="24D83052"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4C28F49" w14:textId="77777777" w:rsidR="00184881" w:rsidRDefault="00000000">
            <w:pPr>
              <w:pStyle w:val="TableContents"/>
            </w:pPr>
            <w:r>
              <w:t>put</w:t>
            </w:r>
          </w:p>
        </w:tc>
      </w:tr>
      <w:tr w:rsidR="00184881" w14:paraId="4B2BB47B"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17C355A1" w14:textId="77777777" w:rsidR="00184881" w:rsidRDefault="00000000">
            <w:pPr>
              <w:pStyle w:val="TableContents"/>
            </w:pPr>
            <w:r>
              <w:rPr>
                <w:b/>
                <w:bCs/>
              </w:rPr>
              <w:t>Sifon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BB8B9FC"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C3D0BD" w14:textId="77777777" w:rsidR="00184881" w:rsidRDefault="00000000">
            <w:pPr>
              <w:pStyle w:val="TableContents"/>
            </w:pPr>
            <w:r>
              <w:t>sifon</w:t>
            </w:r>
          </w:p>
        </w:tc>
      </w:tr>
      <w:tr w:rsidR="00184881" w14:paraId="22A6AEB8"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66B7BA02" w14:textId="77777777" w:rsidR="00184881" w:rsidRDefault="00000000">
            <w:pPr>
              <w:pStyle w:val="TableContents"/>
            </w:pPr>
            <w:r>
              <w:rPr>
                <w:b/>
                <w:bCs/>
              </w:rPr>
              <w:t>Stootbeschermer</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3167CB13" w14:textId="77777777" w:rsidR="00184881" w:rsidRDefault="00000000">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E66467" w14:textId="77777777" w:rsidR="00184881" w:rsidRDefault="00000000">
            <w:pPr>
              <w:pStyle w:val="TableContents"/>
            </w:pPr>
            <w:r>
              <w:t>thrustProtection</w:t>
            </w:r>
          </w:p>
        </w:tc>
      </w:tr>
      <w:tr w:rsidR="00184881" w14:paraId="754A044C" w14:textId="77777777">
        <w:tc>
          <w:tcPr>
            <w:tcW w:w="2226" w:type="dxa"/>
            <w:tcBorders>
              <w:top w:val="single" w:sz="2" w:space="0" w:color="000001"/>
              <w:left w:val="single" w:sz="2" w:space="0" w:color="000001"/>
              <w:bottom w:val="single" w:sz="2" w:space="0" w:color="000001"/>
            </w:tcBorders>
            <w:shd w:val="clear" w:color="auto" w:fill="EEEEEE"/>
            <w:tcMar>
              <w:left w:w="-2" w:type="dxa"/>
            </w:tcMar>
          </w:tcPr>
          <w:p w14:paraId="6F898083" w14:textId="77777777" w:rsidR="00184881" w:rsidRDefault="00000000">
            <w:pPr>
              <w:pStyle w:val="TableContents"/>
            </w:pPr>
            <w:r>
              <w:rPr>
                <w:b/>
                <w:bCs/>
              </w:rPr>
              <w:t>Straatlantaarn</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9142039" w14:textId="77777777" w:rsidR="00184881" w:rsidRDefault="00000000">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4DD48" w14:textId="77777777" w:rsidR="00184881" w:rsidRDefault="00000000">
            <w:pPr>
              <w:pStyle w:val="TableContents"/>
            </w:pPr>
            <w:r>
              <w:t>streetLight</w:t>
            </w:r>
          </w:p>
        </w:tc>
      </w:tr>
      <w:tr w:rsidR="00184881" w14:paraId="23157188" w14:textId="77777777">
        <w:tc>
          <w:tcPr>
            <w:tcW w:w="2226" w:type="dxa"/>
            <w:tcBorders>
              <w:top w:val="single" w:sz="2" w:space="0" w:color="000001"/>
              <w:left w:val="single" w:sz="2" w:space="0" w:color="000001"/>
              <w:bottom w:val="single" w:sz="2" w:space="0" w:color="000001"/>
            </w:tcBorders>
            <w:shd w:val="clear" w:color="auto" w:fill="auto"/>
            <w:tcMar>
              <w:left w:w="-2" w:type="dxa"/>
            </w:tcMar>
          </w:tcPr>
          <w:p w14:paraId="3393BC17" w14:textId="77777777" w:rsidR="00184881" w:rsidRDefault="00000000">
            <w:pPr>
              <w:pStyle w:val="TableContents"/>
            </w:pPr>
            <w:r>
              <w:rPr>
                <w:b/>
                <w:bCs/>
              </w:rPr>
              <w:t>T-stuk</w:t>
            </w:r>
          </w:p>
        </w:tc>
        <w:tc>
          <w:tcPr>
            <w:tcW w:w="4461" w:type="dxa"/>
            <w:tcBorders>
              <w:top w:val="single" w:sz="2" w:space="0" w:color="000001"/>
              <w:left w:val="single" w:sz="2" w:space="0" w:color="000001"/>
              <w:bottom w:val="single" w:sz="2" w:space="0" w:color="000001"/>
            </w:tcBorders>
            <w:shd w:val="clear" w:color="auto" w:fill="auto"/>
            <w:tcMar>
              <w:left w:w="-2" w:type="dxa"/>
            </w:tcMar>
          </w:tcPr>
          <w:p w14:paraId="45A38829"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B6383" w14:textId="77777777" w:rsidR="00184881" w:rsidRDefault="00000000">
            <w:pPr>
              <w:pStyle w:val="TableContents"/>
            </w:pPr>
            <w:r>
              <w:t>tstuk</w:t>
            </w:r>
          </w:p>
        </w:tc>
      </w:tr>
      <w:tr w:rsidR="00184881" w14:paraId="6B16E412" w14:textId="77777777">
        <w:tc>
          <w:tcPr>
            <w:tcW w:w="2226" w:type="dxa"/>
            <w:vMerge w:val="restart"/>
            <w:tcBorders>
              <w:top w:val="single" w:sz="2" w:space="0" w:color="000001"/>
              <w:left w:val="single" w:sz="2" w:space="0" w:color="000001"/>
              <w:bottom w:val="single" w:sz="2" w:space="0" w:color="000001"/>
            </w:tcBorders>
            <w:shd w:val="clear" w:color="auto" w:fill="EEEEEE"/>
            <w:tcMar>
              <w:left w:w="-2" w:type="dxa"/>
            </w:tcMar>
          </w:tcPr>
          <w:p w14:paraId="08B13930" w14:textId="77777777" w:rsidR="00184881" w:rsidRDefault="00000000">
            <w:pPr>
              <w:pStyle w:val="TableContents"/>
            </w:pPr>
            <w:r>
              <w:rPr>
                <w:b/>
                <w:bCs/>
              </w:rPr>
              <w:t>Overig of onbekend</w:t>
            </w: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1EBA48E" w14:textId="77777777" w:rsidR="00184881" w:rsidRDefault="00000000">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14A551" w14:textId="77777777" w:rsidR="00184881" w:rsidRDefault="00000000">
            <w:pPr>
              <w:pStyle w:val="TableContents"/>
            </w:pPr>
            <w:r>
              <w:t>connectionBox</w:t>
            </w:r>
          </w:p>
        </w:tc>
      </w:tr>
      <w:tr w:rsidR="00184881" w14:paraId="698499C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83889F6"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C119348" w14:textId="77777777" w:rsidR="00184881" w:rsidRDefault="00000000">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4C2718" w14:textId="77777777" w:rsidR="00184881" w:rsidRDefault="00000000">
            <w:pPr>
              <w:pStyle w:val="TableContents"/>
            </w:pPr>
            <w:r>
              <w:t>generator</w:t>
            </w:r>
          </w:p>
        </w:tc>
      </w:tr>
      <w:tr w:rsidR="00184881" w14:paraId="36F368F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F0D8F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637269E" w14:textId="77777777" w:rsidR="00184881" w:rsidRDefault="00000000">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D15D41" w14:textId="77777777" w:rsidR="00184881" w:rsidRDefault="00000000">
            <w:pPr>
              <w:pStyle w:val="TableContents"/>
            </w:pPr>
            <w:r>
              <w:t>mainStation</w:t>
            </w:r>
          </w:p>
        </w:tc>
      </w:tr>
      <w:tr w:rsidR="00184881" w14:paraId="0840F1BF"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0FC52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0AF35B" w14:textId="77777777" w:rsidR="00184881" w:rsidRDefault="00000000">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26DEDF" w14:textId="77777777" w:rsidR="00184881" w:rsidRDefault="00000000">
            <w:pPr>
              <w:pStyle w:val="TableContents"/>
            </w:pPr>
            <w:r>
              <w:t>netStation</w:t>
            </w:r>
          </w:p>
        </w:tc>
      </w:tr>
      <w:tr w:rsidR="00184881" w14:paraId="15DF26A0"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E86F2F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A23F1FA" w14:textId="77777777" w:rsidR="00184881" w:rsidRDefault="00000000">
            <w:pPr>
              <w:pStyle w:val="TableContents"/>
            </w:pPr>
            <w:r>
              <w:t>ElectricityAppurtenanceTypeValue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06F484" w14:textId="77777777" w:rsidR="00184881" w:rsidRDefault="00000000">
            <w:pPr>
              <w:pStyle w:val="TableContents"/>
            </w:pPr>
            <w:r>
              <w:t>subStation</w:t>
            </w:r>
          </w:p>
        </w:tc>
      </w:tr>
      <w:tr w:rsidR="00184881" w14:paraId="3232FCE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CD9843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FB225BF"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5EDC36" w14:textId="77777777" w:rsidR="00184881" w:rsidRDefault="00000000">
            <w:pPr>
              <w:pStyle w:val="TableContents"/>
            </w:pPr>
            <w:r>
              <w:t>adrespunt</w:t>
            </w:r>
          </w:p>
        </w:tc>
      </w:tr>
      <w:tr w:rsidR="00184881" w14:paraId="53F68532"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91DECD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C1488D1"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18C0B" w14:textId="77777777" w:rsidR="00184881" w:rsidRDefault="00000000">
            <w:pPr>
              <w:pStyle w:val="TableContents"/>
            </w:pPr>
            <w:r>
              <w:t>afdekplaten</w:t>
            </w:r>
          </w:p>
        </w:tc>
      </w:tr>
      <w:tr w:rsidR="00184881" w14:paraId="0F45164D"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60AB1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E90D96B"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F19099" w14:textId="77777777" w:rsidR="00184881" w:rsidRDefault="00000000">
            <w:pPr>
              <w:pStyle w:val="TableContents"/>
            </w:pPr>
            <w:r>
              <w:t>hoogteligging</w:t>
            </w:r>
          </w:p>
        </w:tc>
      </w:tr>
      <w:tr w:rsidR="00184881" w14:paraId="443C4369" w14:textId="77777777">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8753DD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D2784F"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5E5DAB" w14:textId="77777777" w:rsidR="00184881" w:rsidRDefault="00000000">
            <w:pPr>
              <w:pStyle w:val="TableContents"/>
            </w:pPr>
            <w:r>
              <w:t>kbContact</w:t>
            </w:r>
          </w:p>
        </w:tc>
      </w:tr>
      <w:tr w:rsidR="00184881" w14:paraId="25FCFFC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6F2E84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C5395E"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69BA0" w14:textId="77777777" w:rsidR="00184881" w:rsidRDefault="00000000">
            <w:pPr>
              <w:pStyle w:val="TableContents"/>
            </w:pPr>
            <w:r>
              <w:t>kbEindpunt</w:t>
            </w:r>
          </w:p>
        </w:tc>
      </w:tr>
      <w:tr w:rsidR="00184881" w14:paraId="5426B3CB"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5EC2C2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067F333" w14:textId="77777777" w:rsidR="00184881" w:rsidRDefault="00000000">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E9A333" w14:textId="77777777" w:rsidR="00184881" w:rsidRDefault="00000000">
            <w:pPr>
              <w:pStyle w:val="TableContents"/>
            </w:pPr>
            <w:r>
              <w:t>gasStation</w:t>
            </w:r>
          </w:p>
        </w:tc>
      </w:tr>
      <w:tr w:rsidR="00184881" w14:paraId="7FB1AE9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CC59EC"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9A29126" w14:textId="77777777" w:rsidR="00184881" w:rsidRDefault="00000000">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A70D30" w14:textId="77777777" w:rsidR="00184881" w:rsidRDefault="00000000">
            <w:pPr>
              <w:pStyle w:val="TableContents"/>
            </w:pPr>
            <w:r>
              <w:t>oilGasChemicalsNode</w:t>
            </w:r>
          </w:p>
        </w:tc>
      </w:tr>
      <w:tr w:rsidR="00184881" w14:paraId="2D8165EA"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E84EE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CCB894B" w14:textId="77777777" w:rsidR="00184881" w:rsidRDefault="00000000">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5EDE43" w14:textId="77777777" w:rsidR="00184881" w:rsidRDefault="00000000">
            <w:pPr>
              <w:pStyle w:val="TableContents"/>
            </w:pPr>
            <w:r>
              <w:t>productionRegion</w:t>
            </w:r>
          </w:p>
        </w:tc>
      </w:tr>
      <w:tr w:rsidR="00184881" w14:paraId="0A5771AA"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82F96F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4BFCDE9" w14:textId="77777777" w:rsidR="00184881" w:rsidRDefault="00000000">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4B3C5C" w14:textId="77777777" w:rsidR="00184881" w:rsidRDefault="00000000">
            <w:pPr>
              <w:pStyle w:val="TableContents"/>
            </w:pPr>
            <w:r>
              <w:t>pumpingStation</w:t>
            </w:r>
          </w:p>
        </w:tc>
      </w:tr>
      <w:tr w:rsidR="00184881" w14:paraId="65750534"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7B02AD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C699BFC" w14:textId="77777777" w:rsidR="00184881" w:rsidRDefault="00000000">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A91C666" w14:textId="77777777" w:rsidR="00184881" w:rsidRDefault="00000000">
            <w:pPr>
              <w:pStyle w:val="TableContents"/>
            </w:pPr>
            <w:r>
              <w:t>storage</w:t>
            </w:r>
          </w:p>
        </w:tc>
      </w:tr>
      <w:tr w:rsidR="00184881" w14:paraId="0BCFFF1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55870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2A5ABB" w14:textId="77777777" w:rsidR="00184881" w:rsidRDefault="00000000">
            <w:pPr>
              <w:pStyle w:val="TableContents"/>
            </w:pPr>
            <w:r>
              <w:t>OilGasChemicalsAppurtenanceTypeValue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E79870" w14:textId="77777777" w:rsidR="00184881" w:rsidRDefault="00000000">
            <w:pPr>
              <w:pStyle w:val="TableContents"/>
            </w:pPr>
            <w:r>
              <w:t>terminal</w:t>
            </w:r>
          </w:p>
        </w:tc>
      </w:tr>
      <w:tr w:rsidR="00184881" w14:paraId="4838E443"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579FFA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528662"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A4514" w14:textId="77777777" w:rsidR="00184881" w:rsidRDefault="00000000">
            <w:pPr>
              <w:pStyle w:val="TableContents"/>
            </w:pPr>
            <w:r>
              <w:t>adrespunt</w:t>
            </w:r>
          </w:p>
        </w:tc>
      </w:tr>
      <w:tr w:rsidR="00184881" w14:paraId="50DAACF5"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999A991"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70B079A"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2F764F" w14:textId="77777777" w:rsidR="00184881" w:rsidRDefault="00000000">
            <w:pPr>
              <w:pStyle w:val="TableContents"/>
            </w:pPr>
            <w:r>
              <w:t>afdekplaten</w:t>
            </w:r>
          </w:p>
        </w:tc>
      </w:tr>
      <w:tr w:rsidR="00184881" w14:paraId="1EBE136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02A215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B4F28B5"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6D97082" w14:textId="77777777" w:rsidR="00184881" w:rsidRDefault="00000000">
            <w:pPr>
              <w:pStyle w:val="TableContents"/>
            </w:pPr>
            <w:r>
              <w:t>aftakzadel</w:t>
            </w:r>
          </w:p>
        </w:tc>
      </w:tr>
      <w:tr w:rsidR="00184881" w14:paraId="6220F80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FA362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5FC1557"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CB73A9" w14:textId="77777777" w:rsidR="00184881" w:rsidRDefault="00000000">
            <w:pPr>
              <w:pStyle w:val="TableContents"/>
            </w:pPr>
            <w:r>
              <w:t>algemeenGasTransportOnderdeel</w:t>
            </w:r>
          </w:p>
        </w:tc>
      </w:tr>
      <w:tr w:rsidR="00184881" w14:paraId="170ABF8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5D90CE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2CFB469"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548DB1D" w14:textId="77777777" w:rsidR="00184881" w:rsidRDefault="00000000">
            <w:pPr>
              <w:pStyle w:val="TableContents"/>
            </w:pPr>
            <w:r>
              <w:t>bocht</w:t>
            </w:r>
          </w:p>
        </w:tc>
      </w:tr>
      <w:tr w:rsidR="00184881" w14:paraId="7A34C5D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26174C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C9E9FC"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222D68" w14:textId="77777777" w:rsidR="00184881" w:rsidRDefault="00000000">
            <w:pPr>
              <w:pStyle w:val="TableContents"/>
            </w:pPr>
            <w:r>
              <w:t>bodem</w:t>
            </w:r>
          </w:p>
        </w:tc>
      </w:tr>
      <w:tr w:rsidR="00184881" w14:paraId="668B5AB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96F23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AD726D6"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AF9A713" w14:textId="77777777" w:rsidR="00184881" w:rsidRDefault="00000000">
            <w:pPr>
              <w:pStyle w:val="TableContents"/>
            </w:pPr>
            <w:r>
              <w:t>buis</w:t>
            </w:r>
          </w:p>
        </w:tc>
      </w:tr>
      <w:tr w:rsidR="00184881" w14:paraId="4871A20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B2518D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37E16E"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FCFF833" w14:textId="77777777" w:rsidR="00184881" w:rsidRDefault="00000000">
            <w:pPr>
              <w:pStyle w:val="TableContents"/>
            </w:pPr>
            <w:r>
              <w:t>eindkap</w:t>
            </w:r>
          </w:p>
        </w:tc>
      </w:tr>
      <w:tr w:rsidR="00184881" w14:paraId="4D532101"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62D1A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C11899F"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D97B11" w14:textId="77777777" w:rsidR="00184881" w:rsidRDefault="00000000">
            <w:pPr>
              <w:pStyle w:val="TableContents"/>
            </w:pPr>
            <w:r>
              <w:t>expansiestuk</w:t>
            </w:r>
          </w:p>
        </w:tc>
      </w:tr>
      <w:tr w:rsidR="00184881" w14:paraId="55A3AE0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925F77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0922F86" w14:textId="77777777" w:rsidR="00184881" w:rsidRDefault="00000000">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335E51F" w14:textId="77777777" w:rsidR="00184881" w:rsidRDefault="00000000">
            <w:pPr>
              <w:pStyle w:val="TableContents"/>
            </w:pPr>
            <w:r>
              <w:t>gasstopper</w:t>
            </w:r>
          </w:p>
        </w:tc>
      </w:tr>
      <w:tr w:rsidR="00184881" w14:paraId="2D79FB98"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3572AB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20F6E59"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09366E" w14:textId="77777777" w:rsidR="00184881" w:rsidRDefault="00000000">
            <w:pPr>
              <w:pStyle w:val="TableContents"/>
            </w:pPr>
            <w:r>
              <w:t>hoogteligging</w:t>
            </w:r>
          </w:p>
        </w:tc>
      </w:tr>
      <w:tr w:rsidR="00184881" w14:paraId="1B735270"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BB5C3B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7215676"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FEBBB1" w14:textId="77777777" w:rsidR="00184881" w:rsidRDefault="00000000">
            <w:pPr>
              <w:pStyle w:val="TableContents"/>
            </w:pPr>
            <w:r>
              <w:t>isolatieKoppeling</w:t>
            </w:r>
          </w:p>
        </w:tc>
      </w:tr>
      <w:tr w:rsidR="00184881" w14:paraId="68746B52"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22E641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8C17754"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0BB039" w14:textId="77777777" w:rsidR="00184881" w:rsidRDefault="00000000">
            <w:pPr>
              <w:pStyle w:val="TableContents"/>
            </w:pPr>
            <w:r>
              <w:t>isolatiestuk</w:t>
            </w:r>
          </w:p>
        </w:tc>
      </w:tr>
      <w:tr w:rsidR="00184881" w14:paraId="0F1DB973"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546294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AAE96D"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9E9DD" w14:textId="77777777" w:rsidR="00184881" w:rsidRDefault="00000000">
            <w:pPr>
              <w:pStyle w:val="TableContents"/>
            </w:pPr>
            <w:r>
              <w:t>meetpunt</w:t>
            </w:r>
          </w:p>
        </w:tc>
      </w:tr>
      <w:tr w:rsidR="00184881" w14:paraId="5F378E4E" w14:textId="77777777">
        <w:trPr>
          <w:trHeight w:val="38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260356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FEDE5AB"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90B9E0" w14:textId="77777777" w:rsidR="00184881" w:rsidRDefault="00000000">
            <w:pPr>
              <w:pStyle w:val="TableContents"/>
            </w:pPr>
            <w:r>
              <w:t>raaginrichting</w:t>
            </w:r>
          </w:p>
        </w:tc>
      </w:tr>
      <w:tr w:rsidR="00184881" w14:paraId="5870EB26"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15B2E8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2161730"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84745D" w14:textId="77777777" w:rsidR="00184881" w:rsidRDefault="00000000">
            <w:pPr>
              <w:pStyle w:val="TableContents"/>
            </w:pPr>
            <w:r>
              <w:t>vloeistofvanger</w:t>
            </w:r>
          </w:p>
        </w:tc>
      </w:tr>
      <w:tr w:rsidR="00184881" w14:paraId="6D65EB25"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EFA091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93A991B" w14:textId="77777777" w:rsidR="00184881" w:rsidRDefault="00000000">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108909" w14:textId="77777777" w:rsidR="00184881" w:rsidRDefault="00000000">
            <w:pPr>
              <w:pStyle w:val="TableContents"/>
            </w:pPr>
            <w:r>
              <w:t>barrel</w:t>
            </w:r>
          </w:p>
        </w:tc>
      </w:tr>
      <w:tr w:rsidR="00184881" w14:paraId="1C7EE07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9FAD23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65F77DA" w14:textId="77777777" w:rsidR="00184881" w:rsidRDefault="00000000">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5A104" w14:textId="77777777" w:rsidR="00184881" w:rsidRDefault="00000000">
            <w:pPr>
              <w:pStyle w:val="TableContents"/>
            </w:pPr>
            <w:r>
              <w:t>catchBasin</w:t>
            </w:r>
          </w:p>
        </w:tc>
      </w:tr>
      <w:tr w:rsidR="00184881" w14:paraId="36F3261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76BA3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7D24FD5" w14:textId="77777777" w:rsidR="00184881" w:rsidRDefault="00000000">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4D6A47" w14:textId="77777777" w:rsidR="00184881" w:rsidRDefault="00000000">
            <w:pPr>
              <w:pStyle w:val="TableContents"/>
            </w:pPr>
            <w:r>
              <w:t>dischargeStructure</w:t>
            </w:r>
          </w:p>
        </w:tc>
      </w:tr>
      <w:tr w:rsidR="00184881" w14:paraId="7F20C43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908592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0520EFB" w14:textId="77777777" w:rsidR="00184881" w:rsidRDefault="00000000">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581C9" w14:textId="77777777" w:rsidR="00184881" w:rsidRDefault="00000000">
            <w:pPr>
              <w:pStyle w:val="TableContents"/>
            </w:pPr>
            <w:r>
              <w:t>specificStructure</w:t>
            </w:r>
          </w:p>
        </w:tc>
      </w:tr>
      <w:tr w:rsidR="00184881" w14:paraId="424F217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715A8F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500AE62" w14:textId="77777777" w:rsidR="00184881" w:rsidRDefault="00000000">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2E891F" w14:textId="77777777" w:rsidR="00184881" w:rsidRDefault="00000000">
            <w:pPr>
              <w:pStyle w:val="TableContents"/>
            </w:pPr>
            <w:r>
              <w:t>tideGate</w:t>
            </w:r>
          </w:p>
        </w:tc>
      </w:tr>
      <w:tr w:rsidR="00184881" w14:paraId="316F915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0C466D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AB1DCD" w14:textId="77777777" w:rsidR="00184881" w:rsidRDefault="00000000">
            <w:pPr>
              <w:pStyle w:val="TableContents"/>
            </w:pPr>
            <w:r>
              <w:t>SewerAppurtenanceTypeValue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A32280" w14:textId="77777777" w:rsidR="00184881" w:rsidRDefault="00000000">
            <w:pPr>
              <w:pStyle w:val="TableContents"/>
            </w:pPr>
            <w:r>
              <w:t>watertankOrChamber</w:t>
            </w:r>
          </w:p>
        </w:tc>
      </w:tr>
      <w:tr w:rsidR="00184881" w14:paraId="2DBCB57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026C45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A471760"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586237" w14:textId="77777777" w:rsidR="00184881" w:rsidRDefault="00000000">
            <w:pPr>
              <w:pStyle w:val="TableContents"/>
            </w:pPr>
            <w:r>
              <w:t>afdekplaten</w:t>
            </w:r>
          </w:p>
        </w:tc>
      </w:tr>
      <w:tr w:rsidR="00184881" w14:paraId="7AF6324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B8B70A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F6C7966"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7A1EA3" w14:textId="77777777" w:rsidR="00184881" w:rsidRDefault="00000000">
            <w:pPr>
              <w:pStyle w:val="TableContents"/>
            </w:pPr>
            <w:r>
              <w:t>kunstwerk</w:t>
            </w:r>
          </w:p>
        </w:tc>
      </w:tr>
      <w:tr w:rsidR="00184881" w14:paraId="582A9CF5"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1F47AB4"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B143737"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96FB11" w14:textId="77777777" w:rsidR="00184881" w:rsidRDefault="00000000">
            <w:pPr>
              <w:pStyle w:val="TableContents"/>
            </w:pPr>
            <w:r>
              <w:t>afdekplaten</w:t>
            </w:r>
          </w:p>
        </w:tc>
      </w:tr>
      <w:tr w:rsidR="00184881" w14:paraId="7E289FF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5D43E6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A6B596C"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527A3F" w14:textId="77777777" w:rsidR="00184881" w:rsidRDefault="00000000">
            <w:pPr>
              <w:pStyle w:val="TableContents"/>
            </w:pPr>
            <w:r>
              <w:t>antenna</w:t>
            </w:r>
          </w:p>
        </w:tc>
      </w:tr>
      <w:tr w:rsidR="00184881" w14:paraId="66188F40"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78CF7AE"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606B649"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8BF3E5" w14:textId="77777777" w:rsidR="00184881" w:rsidRDefault="00000000">
            <w:pPr>
              <w:pStyle w:val="TableContents"/>
            </w:pPr>
            <w:r>
              <w:t>doorvoerramen</w:t>
            </w:r>
          </w:p>
        </w:tc>
      </w:tr>
      <w:tr w:rsidR="00184881" w14:paraId="717F0956"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73C7C3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6762E62"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DE4EBA" w14:textId="77777777" w:rsidR="00184881" w:rsidRDefault="00000000">
            <w:pPr>
              <w:pStyle w:val="TableContents"/>
            </w:pPr>
            <w:r>
              <w:t>GTWP</w:t>
            </w:r>
          </w:p>
        </w:tc>
      </w:tr>
      <w:tr w:rsidR="00184881" w14:paraId="3745676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1962B4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907AA3F"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1B1018" w14:textId="77777777" w:rsidR="00184881" w:rsidRDefault="00000000">
            <w:pPr>
              <w:pStyle w:val="TableContents"/>
            </w:pPr>
            <w:r>
              <w:t>kabelverdeler</w:t>
            </w:r>
          </w:p>
        </w:tc>
      </w:tr>
      <w:tr w:rsidR="00184881" w14:paraId="5C27F7DC"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9D79F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05DE45C"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0E643A" w14:textId="77777777" w:rsidR="00184881" w:rsidRDefault="00000000">
            <w:pPr>
              <w:pStyle w:val="TableContents"/>
            </w:pPr>
            <w:r>
              <w:t>stijgleiding</w:t>
            </w:r>
          </w:p>
        </w:tc>
      </w:tr>
      <w:tr w:rsidR="00184881" w14:paraId="30692FD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45C9741"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F235467"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69F1AC" w14:textId="77777777" w:rsidR="00184881" w:rsidRDefault="00000000">
            <w:pPr>
              <w:pStyle w:val="TableContents"/>
            </w:pPr>
            <w:r>
              <w:t>termination</w:t>
            </w:r>
          </w:p>
        </w:tc>
      </w:tr>
      <w:tr w:rsidR="00184881" w14:paraId="74AB4F01"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E5E566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4267A54"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2F9D1E" w14:textId="77777777" w:rsidR="00184881" w:rsidRDefault="00000000">
            <w:pPr>
              <w:pStyle w:val="TableContents"/>
            </w:pPr>
            <w:r>
              <w:t>afdekplaten</w:t>
            </w:r>
          </w:p>
        </w:tc>
      </w:tr>
      <w:tr w:rsidR="00184881" w14:paraId="29A2B29F"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02C1A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3CC6A9A"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2279AD" w14:textId="77777777" w:rsidR="00184881" w:rsidRDefault="00000000">
            <w:pPr>
              <w:pStyle w:val="TableContents"/>
            </w:pPr>
            <w:r>
              <w:t>gestuurdeBoring</w:t>
            </w:r>
          </w:p>
        </w:tc>
      </w:tr>
      <w:tr w:rsidR="00184881" w14:paraId="43AD8DBD"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1AB504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432CD4C"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FA7D81" w14:textId="77777777" w:rsidR="00184881" w:rsidRDefault="00000000">
            <w:pPr>
              <w:pStyle w:val="TableContents"/>
            </w:pPr>
            <w:r>
              <w:t>inEnUittredepuntBoringen</w:t>
            </w:r>
          </w:p>
        </w:tc>
      </w:tr>
      <w:tr w:rsidR="00184881" w14:paraId="7806B09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4235743"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AD789BF"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CC2727" w14:textId="77777777" w:rsidR="00184881" w:rsidRDefault="00000000">
            <w:pPr>
              <w:pStyle w:val="TableContents"/>
            </w:pPr>
            <w:r>
              <w:t>mantelbuis</w:t>
            </w:r>
          </w:p>
        </w:tc>
      </w:tr>
      <w:tr w:rsidR="00184881" w14:paraId="45CE1368"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3B0D4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1C5445C"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DC3445" w14:textId="77777777" w:rsidR="00184881" w:rsidRDefault="00000000">
            <w:pPr>
              <w:pStyle w:val="TableContents"/>
            </w:pPr>
            <w:r>
              <w:t>overdrachtsstation</w:t>
            </w:r>
          </w:p>
        </w:tc>
      </w:tr>
      <w:tr w:rsidR="00184881" w14:paraId="546BE4B9"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DCB5C8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A9F937"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CAA014" w14:textId="77777777" w:rsidR="00184881" w:rsidRDefault="00000000">
            <w:pPr>
              <w:pStyle w:val="TableContents"/>
            </w:pPr>
            <w:r>
              <w:t>pompstation</w:t>
            </w:r>
          </w:p>
        </w:tc>
      </w:tr>
      <w:tr w:rsidR="00184881" w14:paraId="2BAFB660"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A3275A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CD88FD1"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11F9F9" w14:textId="77777777" w:rsidR="00184881" w:rsidRDefault="00000000">
            <w:pPr>
              <w:pStyle w:val="TableContents"/>
            </w:pPr>
            <w:r>
              <w:t>zinker</w:t>
            </w:r>
          </w:p>
        </w:tc>
      </w:tr>
      <w:tr w:rsidR="00184881" w14:paraId="201C5D9A"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EF4508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DC201BD"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C9A06E" w14:textId="77777777" w:rsidR="00184881" w:rsidRDefault="00000000">
            <w:pPr>
              <w:pStyle w:val="TableContents"/>
            </w:pPr>
            <w:r>
              <w:t>lateralPoint</w:t>
            </w:r>
          </w:p>
        </w:tc>
      </w:tr>
      <w:tr w:rsidR="00184881" w14:paraId="462BF99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B3F94E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140C925"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717F43" w14:textId="77777777" w:rsidR="00184881" w:rsidRDefault="00000000">
            <w:pPr>
              <w:pStyle w:val="TableContents"/>
            </w:pPr>
            <w:r>
              <w:t>meter</w:t>
            </w:r>
          </w:p>
        </w:tc>
      </w:tr>
      <w:tr w:rsidR="00184881" w14:paraId="3E316777"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013F8C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3C47C8"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9A9ACC" w14:textId="77777777" w:rsidR="00184881" w:rsidRDefault="00000000">
            <w:pPr>
              <w:pStyle w:val="TableContents"/>
            </w:pPr>
            <w:r>
              <w:t>pressureController</w:t>
            </w:r>
          </w:p>
        </w:tc>
      </w:tr>
      <w:tr w:rsidR="00184881" w14:paraId="0D199EF3"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85B148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92F3FC8"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AEB31A" w14:textId="77777777" w:rsidR="00184881" w:rsidRDefault="00000000">
            <w:pPr>
              <w:pStyle w:val="TableContents"/>
            </w:pPr>
            <w:r>
              <w:t>pumpStation</w:t>
            </w:r>
          </w:p>
        </w:tc>
      </w:tr>
      <w:tr w:rsidR="00184881" w14:paraId="5EECE292"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AF3941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D84F897"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41A893" w14:textId="77777777" w:rsidR="00184881" w:rsidRDefault="00000000">
            <w:pPr>
              <w:pStyle w:val="TableContents"/>
            </w:pPr>
            <w:r>
              <w:t>samplingStation</w:t>
            </w:r>
          </w:p>
        </w:tc>
      </w:tr>
      <w:tr w:rsidR="00184881" w14:paraId="3A6BCC7A"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0BCECB5"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AD1A449"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9857C4" w14:textId="77777777" w:rsidR="00184881" w:rsidRDefault="00000000">
            <w:pPr>
              <w:pStyle w:val="TableContents"/>
            </w:pPr>
            <w:r>
              <w:t>storageFacility</w:t>
            </w:r>
          </w:p>
        </w:tc>
      </w:tr>
      <w:tr w:rsidR="00184881" w14:paraId="2617E069"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49028B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977618E" w14:textId="77777777" w:rsidR="00184881" w:rsidRDefault="00000000">
            <w:pPr>
              <w:pStyle w:val="TableContents"/>
            </w:pPr>
            <w:r>
              <w:t>WaterAppurtenanceTypeValue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E65356" w14:textId="77777777" w:rsidR="00184881" w:rsidRDefault="00000000">
            <w:pPr>
              <w:pStyle w:val="TableContents"/>
            </w:pPr>
            <w:r>
              <w:t>treatmentPlant</w:t>
            </w:r>
          </w:p>
        </w:tc>
      </w:tr>
      <w:tr w:rsidR="00184881" w14:paraId="16F0BDC4"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D08F1A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5B2ADDB8"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8BE14" w14:textId="77777777" w:rsidR="00184881" w:rsidRDefault="00000000">
            <w:pPr>
              <w:pStyle w:val="TableContents"/>
            </w:pPr>
            <w:r>
              <w:t>afdekplaten</w:t>
            </w:r>
          </w:p>
        </w:tc>
      </w:tr>
      <w:tr w:rsidR="00184881" w14:paraId="3807F19D"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CACBA0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96996BA"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C844E5" w14:textId="77777777" w:rsidR="00184881" w:rsidRDefault="00000000">
            <w:pPr>
              <w:pStyle w:val="TableContents"/>
            </w:pPr>
            <w:r>
              <w:t>blindflens</w:t>
            </w:r>
          </w:p>
        </w:tc>
      </w:tr>
      <w:tr w:rsidR="00184881" w14:paraId="1A4E3FBE"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3CCE782"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6DA270B"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8890A" w14:textId="77777777" w:rsidR="00184881" w:rsidRDefault="00000000">
            <w:pPr>
              <w:pStyle w:val="TableContents"/>
            </w:pPr>
            <w:r>
              <w:t>eindpunt</w:t>
            </w:r>
          </w:p>
        </w:tc>
      </w:tr>
      <w:tr w:rsidR="00184881" w14:paraId="6E3FB684"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6F0204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5135635"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1DEDFE2" w14:textId="77777777" w:rsidR="00184881" w:rsidRDefault="00000000">
            <w:pPr>
              <w:pStyle w:val="TableContents"/>
            </w:pPr>
            <w:r>
              <w:t>productiegebied</w:t>
            </w:r>
          </w:p>
        </w:tc>
      </w:tr>
      <w:tr w:rsidR="00184881" w14:paraId="1C67AB93" w14:textId="77777777">
        <w:trPr>
          <w:trHeight w:val="435"/>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1D49E8D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776D9A0"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878E36" w14:textId="77777777" w:rsidR="00184881" w:rsidRDefault="00000000">
            <w:pPr>
              <w:pStyle w:val="TableContents"/>
            </w:pPr>
            <w:r>
              <w:t>onbekend</w:t>
            </w:r>
          </w:p>
        </w:tc>
      </w:tr>
      <w:tr w:rsidR="00184881" w14:paraId="144F7814"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502DE6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0BFDA80A"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244A9F" w14:textId="77777777" w:rsidR="00184881" w:rsidRDefault="00000000">
            <w:pPr>
              <w:pStyle w:val="TableContents"/>
            </w:pPr>
            <w:r>
              <w:t>onbekend</w:t>
            </w:r>
          </w:p>
        </w:tc>
      </w:tr>
      <w:tr w:rsidR="00184881" w14:paraId="4707578F"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7BE413A"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8D91D1E" w14:textId="77777777" w:rsidR="00184881" w:rsidRDefault="00000000">
            <w:pPr>
              <w:pStyle w:val="TableContents"/>
            </w:pPr>
            <w:r>
              <w:t>OverigAppurtenanceTypeIMKLValue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EF9F0" w14:textId="77777777" w:rsidR="00184881" w:rsidRDefault="00000000">
            <w:pPr>
              <w:pStyle w:val="TableContents"/>
            </w:pPr>
            <w:r>
              <w:t>onbekend</w:t>
            </w:r>
          </w:p>
        </w:tc>
      </w:tr>
      <w:tr w:rsidR="00184881" w14:paraId="092277F7"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FB6EE06"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7D65DA8"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D3CB13" w14:textId="77777777" w:rsidR="00184881" w:rsidRDefault="00000000">
            <w:pPr>
              <w:pStyle w:val="TableContents"/>
            </w:pPr>
            <w:r>
              <w:t>onbekend</w:t>
            </w:r>
          </w:p>
        </w:tc>
      </w:tr>
      <w:tr w:rsidR="00184881" w14:paraId="7E1C7070"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0A60ECF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436F75FB"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60DE525" w14:textId="77777777" w:rsidR="00184881" w:rsidRDefault="00000000">
            <w:pPr>
              <w:pStyle w:val="TableContents"/>
            </w:pPr>
            <w:r>
              <w:t>onbekend</w:t>
            </w:r>
          </w:p>
        </w:tc>
      </w:tr>
      <w:tr w:rsidR="00184881" w14:paraId="1E1F8808"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24127B24"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40AD0B1"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5147B" w14:textId="77777777" w:rsidR="00184881" w:rsidRDefault="00000000">
            <w:pPr>
              <w:pStyle w:val="TableContents"/>
            </w:pPr>
            <w:r>
              <w:t>onbekend</w:t>
            </w:r>
          </w:p>
        </w:tc>
      </w:tr>
      <w:tr w:rsidR="00184881" w14:paraId="3FAD77F5"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B24A1D"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4D1FEA5"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22DE0D" w14:textId="77777777" w:rsidR="00184881" w:rsidRDefault="00000000">
            <w:pPr>
              <w:pStyle w:val="TableContents"/>
            </w:pPr>
            <w:r>
              <w:t>onbekend</w:t>
            </w:r>
          </w:p>
        </w:tc>
      </w:tr>
      <w:tr w:rsidR="00184881" w14:paraId="5D4638B2"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7CDFC6AB"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2FD59811" w14:textId="77777777" w:rsidR="00184881" w:rsidRDefault="00000000">
            <w:pPr>
              <w:pStyle w:val="TableContents"/>
            </w:pPr>
            <w:r>
              <w:t>ElectricityAppurtenanceTypeIMKLValue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78717" w14:textId="77777777" w:rsidR="00184881" w:rsidRDefault="00000000">
            <w:pPr>
              <w:pStyle w:val="TableContents"/>
            </w:pPr>
            <w:r>
              <w:t>overig</w:t>
            </w:r>
          </w:p>
        </w:tc>
      </w:tr>
      <w:tr w:rsidR="00184881" w14:paraId="39603556"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9F9FF78"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6CA93A2" w14:textId="77777777" w:rsidR="00184881" w:rsidRDefault="00000000">
            <w:pPr>
              <w:pStyle w:val="TableContents"/>
            </w:pPr>
            <w:r>
              <w:t>OilGasChemicalsAppurtenanceTypeIMKLValue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8E7D0E" w14:textId="77777777" w:rsidR="00184881" w:rsidRDefault="00000000">
            <w:pPr>
              <w:pStyle w:val="TableContents"/>
            </w:pPr>
            <w:r>
              <w:t>overig</w:t>
            </w:r>
          </w:p>
        </w:tc>
      </w:tr>
      <w:tr w:rsidR="00184881" w14:paraId="138A7328"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AEB075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6586AD43" w14:textId="77777777" w:rsidR="00184881" w:rsidRDefault="00000000">
            <w:pPr>
              <w:pStyle w:val="TableContents"/>
            </w:pPr>
            <w:r>
              <w:t>OverigAppurtenanceTypeIMKLValue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B1D6CD" w14:textId="77777777" w:rsidR="00184881" w:rsidRDefault="00000000">
            <w:pPr>
              <w:pStyle w:val="TableContents"/>
            </w:pPr>
            <w:r>
              <w:t>overig</w:t>
            </w:r>
          </w:p>
        </w:tc>
      </w:tr>
      <w:tr w:rsidR="00184881" w14:paraId="76B74297"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41708299"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144F02D9" w14:textId="77777777" w:rsidR="00184881" w:rsidRDefault="00000000">
            <w:pPr>
              <w:pStyle w:val="TableContents"/>
            </w:pPr>
            <w:r>
              <w:t>SewerAppurtenanceTypeIMKLValue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2CFB73" w14:textId="77777777" w:rsidR="00184881" w:rsidRDefault="00000000">
            <w:pPr>
              <w:pStyle w:val="TableContents"/>
            </w:pPr>
            <w:r>
              <w:t>overig</w:t>
            </w:r>
          </w:p>
        </w:tc>
      </w:tr>
      <w:tr w:rsidR="00184881" w14:paraId="36A17890"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F82968F"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7FD6E7F4" w14:textId="77777777" w:rsidR="00184881" w:rsidRDefault="00000000">
            <w:pPr>
              <w:pStyle w:val="TableContents"/>
            </w:pPr>
            <w:r>
              <w:t>TelecommunicationsAppurtenanceTypeIMKLValue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28D6D27" w14:textId="77777777" w:rsidR="00184881" w:rsidRDefault="00000000">
            <w:pPr>
              <w:pStyle w:val="TableContents"/>
            </w:pPr>
            <w:r>
              <w:t>overig</w:t>
            </w:r>
          </w:p>
        </w:tc>
      </w:tr>
      <w:tr w:rsidR="00184881" w14:paraId="71C1E99F"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6B9B0ED7"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69548D7" w14:textId="77777777" w:rsidR="00184881" w:rsidRDefault="00000000">
            <w:pPr>
              <w:pStyle w:val="TableContents"/>
            </w:pPr>
            <w:r>
              <w:t>ThermalAppurtenanceTypeIMKLValue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1827F7" w14:textId="77777777" w:rsidR="00184881" w:rsidRDefault="00000000">
            <w:pPr>
              <w:pStyle w:val="TableContents"/>
            </w:pPr>
            <w:r>
              <w:t>overig</w:t>
            </w:r>
          </w:p>
        </w:tc>
      </w:tr>
      <w:tr w:rsidR="00184881" w14:paraId="593B0263" w14:textId="77777777">
        <w:trPr>
          <w:trHeight w:val="470"/>
        </w:trPr>
        <w:tc>
          <w:tcPr>
            <w:tcW w:w="2226" w:type="dxa"/>
            <w:vMerge/>
            <w:tcBorders>
              <w:top w:val="single" w:sz="2" w:space="0" w:color="000001"/>
              <w:left w:val="single" w:sz="2" w:space="0" w:color="000001"/>
              <w:bottom w:val="single" w:sz="2" w:space="0" w:color="000001"/>
            </w:tcBorders>
            <w:shd w:val="clear" w:color="auto" w:fill="EEEEEE"/>
            <w:tcMar>
              <w:left w:w="-2" w:type="dxa"/>
            </w:tcMar>
          </w:tcPr>
          <w:p w14:paraId="372C7020" w14:textId="77777777" w:rsidR="00184881" w:rsidRDefault="00184881">
            <w:pPr>
              <w:pStyle w:val="TableContents"/>
            </w:pPr>
          </w:p>
        </w:tc>
        <w:tc>
          <w:tcPr>
            <w:tcW w:w="4461" w:type="dxa"/>
            <w:tcBorders>
              <w:top w:val="single" w:sz="2" w:space="0" w:color="000001"/>
              <w:left w:val="single" w:sz="2" w:space="0" w:color="000001"/>
              <w:bottom w:val="single" w:sz="2" w:space="0" w:color="000001"/>
            </w:tcBorders>
            <w:shd w:val="clear" w:color="auto" w:fill="EEEEEE"/>
            <w:tcMar>
              <w:left w:w="-2" w:type="dxa"/>
            </w:tcMar>
          </w:tcPr>
          <w:p w14:paraId="3ED63CBD" w14:textId="77777777" w:rsidR="00184881" w:rsidRDefault="00000000">
            <w:pPr>
              <w:pStyle w:val="TableContents"/>
            </w:pPr>
            <w:r>
              <w:t>WaterAppurtenanceTypeIMKLValue</w:t>
            </w:r>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E4F295" w14:textId="77777777" w:rsidR="00184881" w:rsidRDefault="00000000">
            <w:pPr>
              <w:pStyle w:val="TableContents"/>
            </w:pPr>
            <w:r>
              <w:t>overig</w:t>
            </w:r>
          </w:p>
        </w:tc>
      </w:tr>
    </w:tbl>
    <w:p w14:paraId="47D77C03" w14:textId="77777777" w:rsidR="00184881" w:rsidRDefault="00184881">
      <w:pPr>
        <w:pStyle w:val="Plattetekst"/>
      </w:pPr>
    </w:p>
    <w:p w14:paraId="30BD5615" w14:textId="77777777" w:rsidR="00184881" w:rsidRDefault="00000000" w:rsidP="002003B8">
      <w:pPr>
        <w:pStyle w:val="Kop2"/>
      </w:pPr>
      <w:bookmarkStart w:id="234" w:name="_Toc51750226"/>
      <w:bookmarkStart w:id="235" w:name="_Toc42596133"/>
      <w:bookmarkStart w:id="236" w:name="_Toc178598380"/>
      <w:r>
        <w:lastRenderedPageBreak/>
        <w:t>ExtraGeometrie: leidingelementen</w:t>
      </w:r>
      <w:bookmarkEnd w:id="234"/>
      <w:bookmarkEnd w:id="235"/>
      <w:bookmarkEnd w:id="236"/>
    </w:p>
    <w:p w14:paraId="6A9C390B" w14:textId="77777777" w:rsidR="00184881" w:rsidRDefault="00000000" w:rsidP="002003B8">
      <w:pPr>
        <w:pStyle w:val="Kop3"/>
      </w:pPr>
      <w:bookmarkStart w:id="237" w:name="__RefHeading___Toc4584_4117045737"/>
      <w:bookmarkEnd w:id="237"/>
      <w:r>
        <w:t>Regel</w:t>
      </w:r>
    </w:p>
    <w:p w14:paraId="06455DE6" w14:textId="77777777" w:rsidR="00184881" w:rsidRDefault="00000000">
      <w:pPr>
        <w:pStyle w:val="Plattetekst1"/>
      </w:pPr>
      <w:r>
        <w:t>Het objecttype ExtraGeometrie omvat extra geometrie bij de standaard leidingelementen. Indien het object een vlakgeometrie heeft, wordt zij gevisualiseerd als lijnsymbool met de volgende (combinatie van) eigenschappen:</w:t>
      </w:r>
    </w:p>
    <w:p w14:paraId="2E30008B" w14:textId="77777777" w:rsidR="00184881" w:rsidRDefault="00000000">
      <w:pPr>
        <w:pStyle w:val="Plattetekst1"/>
        <w:numPr>
          <w:ilvl w:val="0"/>
          <w:numId w:val="12"/>
        </w:numPr>
      </w:pPr>
      <w:r>
        <w:t>Kleur:</w:t>
      </w:r>
    </w:p>
    <w:p w14:paraId="0291B2FC" w14:textId="77777777" w:rsidR="00184881" w:rsidRDefault="00000000">
      <w:pPr>
        <w:pStyle w:val="Plattetekst1"/>
        <w:numPr>
          <w:ilvl w:val="1"/>
          <w:numId w:val="12"/>
        </w:numPr>
      </w:pPr>
      <w:r>
        <w:t>Lijn (omtrek van het vlaksymbool): overeenkomstig het “thema” van het nutsvoorzieningennet waarin het gebruikt wordt.</w:t>
      </w:r>
    </w:p>
    <w:p w14:paraId="2A8C22E6" w14:textId="77777777" w:rsidR="00184881" w:rsidRDefault="00000000">
      <w:pPr>
        <w:pStyle w:val="Plattetekst1"/>
        <w:numPr>
          <w:ilvl w:val="0"/>
          <w:numId w:val="12"/>
        </w:numPr>
      </w:pPr>
      <w:r>
        <w:t>Vorm:</w:t>
      </w:r>
    </w:p>
    <w:p w14:paraId="5D23919F" w14:textId="77777777" w:rsidR="00184881" w:rsidRDefault="00000000">
      <w:pPr>
        <w:pStyle w:val="Plattetekst1"/>
        <w:numPr>
          <w:ilvl w:val="1"/>
          <w:numId w:val="12"/>
        </w:numPr>
      </w:pPr>
      <w:r>
        <w:t>Lijn (omtrek van het vlaksymbool)</w:t>
      </w:r>
    </w:p>
    <w:p w14:paraId="389656DB" w14:textId="77777777" w:rsidR="00184881" w:rsidRDefault="00000000">
      <w:pPr>
        <w:pStyle w:val="Plattetekst1"/>
        <w:numPr>
          <w:ilvl w:val="2"/>
          <w:numId w:val="12"/>
        </w:numPr>
      </w:pPr>
      <w:r>
        <w:t>Geprojecteerd: 4px doorgetrokken, 16px onderbroken</w:t>
      </w:r>
    </w:p>
    <w:p w14:paraId="7A8EDE15" w14:textId="77777777" w:rsidR="00184881" w:rsidRDefault="00000000">
      <w:pPr>
        <w:pStyle w:val="Plattetekst1"/>
        <w:numPr>
          <w:ilvl w:val="2"/>
          <w:numId w:val="12"/>
        </w:numPr>
      </w:pPr>
      <w:r>
        <w:t>In gebruik: doorgetrokken lijn</w:t>
      </w:r>
    </w:p>
    <w:p w14:paraId="55EAB341" w14:textId="77777777" w:rsidR="00184881" w:rsidRDefault="00000000">
      <w:pPr>
        <w:pStyle w:val="Plattetekst1"/>
        <w:numPr>
          <w:ilvl w:val="2"/>
          <w:numId w:val="12"/>
        </w:numPr>
      </w:pPr>
      <w:r>
        <w:t>Buiten gebruik: 40px doorgetrokken, 12px onderbroken, 8px doorgetrokken, 12px onderbroken</w:t>
      </w:r>
    </w:p>
    <w:p w14:paraId="27EBA68C" w14:textId="77777777" w:rsidR="00184881" w:rsidRDefault="00000000">
      <w:pPr>
        <w:pStyle w:val="Plattetekst1"/>
        <w:numPr>
          <w:ilvl w:val="0"/>
          <w:numId w:val="12"/>
        </w:numPr>
      </w:pPr>
      <w:r>
        <w:t>Grootte (lijndikte):</w:t>
      </w:r>
    </w:p>
    <w:p w14:paraId="16610BD9" w14:textId="77777777" w:rsidR="00184881" w:rsidRDefault="00000000">
      <w:pPr>
        <w:pStyle w:val="Plattetekst1"/>
        <w:numPr>
          <w:ilvl w:val="1"/>
          <w:numId w:val="12"/>
        </w:numPr>
      </w:pPr>
      <w:r>
        <w:t>1 px voor Schaalniveau 14 – 16</w:t>
      </w:r>
    </w:p>
    <w:p w14:paraId="24104625" w14:textId="77777777" w:rsidR="00184881" w:rsidRDefault="00000000">
      <w:pPr>
        <w:pStyle w:val="Plattetekst1"/>
        <w:numPr>
          <w:ilvl w:val="0"/>
          <w:numId w:val="12"/>
        </w:numPr>
      </w:pPr>
      <w:r>
        <w:t>Transparantie: 0%</w:t>
      </w:r>
    </w:p>
    <w:p w14:paraId="1F5FC9C4" w14:textId="77777777" w:rsidR="00184881" w:rsidRDefault="00000000">
      <w:pPr>
        <w:pStyle w:val="Plattetekst1"/>
      </w:pPr>
      <w:r>
        <w:rPr>
          <w:rFonts w:ascii="apple-system;BlinkMacSystemFont" w:hAnsi="apple-system;BlinkMacSystemFont"/>
          <w:color w:val="1F2328"/>
          <w:sz w:val="21"/>
        </w:rPr>
        <w:t>In sommige gevallen is het object waar de het ExtraGeometrie-object bij hoort, niet  meegeleverd. Dan wordt de omtrek van het vlaksymbool getekend alsof deze de status ‘in gebruik’ heeft, ook al is deze informatie niet beschikbaar.</w:t>
      </w:r>
    </w:p>
    <w:p w14:paraId="38CC3341" w14:textId="77777777" w:rsidR="00184881" w:rsidRDefault="00000000" w:rsidP="002003B8">
      <w:pPr>
        <w:pStyle w:val="Kop3"/>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9"/>
        <w:gridCol w:w="2479"/>
      </w:tblGrid>
      <w:tr w:rsidR="00184881" w14:paraId="2CF5D6A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CD7104B" w14:textId="77777777" w:rsidR="00184881" w:rsidRDefault="00184881">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198D242" w14:textId="77777777" w:rsidR="00184881" w:rsidRDefault="00000000">
            <w:pPr>
              <w:pStyle w:val="TableContents"/>
              <w:jc w:val="cente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tcBorders>
            <w:shd w:val="clear" w:color="auto" w:fill="808080"/>
          </w:tcPr>
          <w:p w14:paraId="4EC6EC9E" w14:textId="77777777" w:rsidR="00184881" w:rsidRDefault="00000000">
            <w:pPr>
              <w:pStyle w:val="TableContents"/>
              <w:jc w:val="cente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tcBorders>
            <w:shd w:val="clear" w:color="auto" w:fill="808080"/>
          </w:tcPr>
          <w:p w14:paraId="40703D8B" w14:textId="77777777" w:rsidR="00184881" w:rsidRDefault="00000000">
            <w:pPr>
              <w:pStyle w:val="TableContents"/>
              <w:jc w:val="center"/>
            </w:pPr>
            <w:r>
              <w:rPr>
                <w:rFonts w:eastAsia="Lucida Sans Unicode" w:cs="Tahoma"/>
                <w:b/>
                <w:bCs/>
                <w:iCs/>
                <w:color w:val="FFFFFF"/>
                <w:szCs w:val="20"/>
              </w:rPr>
              <w:t>Buiten gebruik</w:t>
            </w:r>
          </w:p>
        </w:tc>
      </w:tr>
      <w:tr w:rsidR="00184881" w14:paraId="2D68CE75"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E38F113" w14:textId="77777777" w:rsidR="00184881"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856462" w14:textId="77777777" w:rsidR="00184881" w:rsidRDefault="00000000">
            <w:pPr>
              <w:pStyle w:val="TableContents"/>
            </w:pPr>
            <w:r>
              <w:rPr>
                <w:noProof/>
              </w:rPr>
              <w:drawing>
                <wp:anchor distT="0" distB="0" distL="0" distR="0" simplePos="0" relativeHeight="251728896" behindDoc="0" locked="0" layoutInCell="1" allowOverlap="1" wp14:anchorId="3FE5CA49" wp14:editId="6D8E33A0">
                  <wp:simplePos x="0" y="0"/>
                  <wp:positionH relativeFrom="column">
                    <wp:align>center</wp:align>
                  </wp:positionH>
                  <wp:positionV relativeFrom="paragraph">
                    <wp:posOffset>635</wp:posOffset>
                  </wp:positionV>
                  <wp:extent cx="4545965" cy="894715"/>
                  <wp:effectExtent l="0" t="0" r="0" b="0"/>
                  <wp:wrapSquare wrapText="largest"/>
                  <wp:docPr id="123"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2"/>
                          <pic:cNvPicPr>
                            <a:picLocks noChangeAspect="1" noChangeArrowheads="1"/>
                          </pic:cNvPicPr>
                        </pic:nvPicPr>
                        <pic:blipFill>
                          <a:blip r:embed="rId110"/>
                          <a:stretch>
                            <a:fillRect/>
                          </a:stretch>
                        </pic:blipFill>
                        <pic:spPr bwMode="auto">
                          <a:xfrm>
                            <a:off x="0" y="0"/>
                            <a:ext cx="4545965" cy="894715"/>
                          </a:xfrm>
                          <a:prstGeom prst="rect">
                            <a:avLst/>
                          </a:prstGeom>
                        </pic:spPr>
                      </pic:pic>
                    </a:graphicData>
                  </a:graphic>
                </wp:anchor>
              </w:drawing>
            </w:r>
          </w:p>
        </w:tc>
      </w:tr>
    </w:tbl>
    <w:p w14:paraId="28C52397" w14:textId="654D12DE" w:rsidR="00184881" w:rsidRPr="002003B8" w:rsidRDefault="00184881" w:rsidP="002003B8"/>
    <w:p w14:paraId="2DF31D77" w14:textId="77777777" w:rsidR="00184881" w:rsidRDefault="00000000" w:rsidP="002003B8">
      <w:pPr>
        <w:pStyle w:val="Kop1"/>
      </w:pPr>
      <w:bookmarkStart w:id="238" w:name="_Toc51750227"/>
      <w:bookmarkStart w:id="239" w:name="_Toc42596134"/>
      <w:bookmarkStart w:id="240" w:name="_Toc178598381"/>
      <w:r>
        <w:lastRenderedPageBreak/>
        <w:t>Gebiedsinformatielevering</w:t>
      </w:r>
      <w:bookmarkEnd w:id="238"/>
      <w:bookmarkEnd w:id="239"/>
      <w:bookmarkEnd w:id="240"/>
    </w:p>
    <w:p w14:paraId="62BE2E41" w14:textId="77777777" w:rsidR="00184881" w:rsidRDefault="00000000" w:rsidP="002003B8">
      <w:pPr>
        <w:pStyle w:val="Kop2"/>
      </w:pPr>
      <w:bookmarkStart w:id="241" w:name="_Toc51750228"/>
      <w:bookmarkStart w:id="242" w:name="_Toc42596135"/>
      <w:bookmarkStart w:id="243" w:name="_Toc178598382"/>
      <w:r>
        <w:t>Inleiding</w:t>
      </w:r>
      <w:bookmarkEnd w:id="241"/>
      <w:bookmarkEnd w:id="242"/>
      <w:bookmarkEnd w:id="243"/>
    </w:p>
    <w:p w14:paraId="35014D27" w14:textId="77777777" w:rsidR="00184881"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DF9AD55" w14:textId="77777777" w:rsidR="00184881" w:rsidRDefault="00000000">
      <w:pPr>
        <w:pStyle w:val="Plattetekst1"/>
      </w:pPr>
      <w:r>
        <w:t>Containerelementen omvatten de volgende objecttypen:</w:t>
      </w:r>
    </w:p>
    <w:p w14:paraId="3E7B5964" w14:textId="77777777" w:rsidR="00184881" w:rsidRDefault="00000000">
      <w:pPr>
        <w:pStyle w:val="Plattetekst1"/>
        <w:numPr>
          <w:ilvl w:val="0"/>
          <w:numId w:val="6"/>
        </w:numPr>
      </w:pPr>
      <w:r>
        <w:t>Graafpolygoon</w:t>
      </w:r>
    </w:p>
    <w:p w14:paraId="1D211E0F" w14:textId="77777777" w:rsidR="00184881" w:rsidRDefault="00000000">
      <w:pPr>
        <w:pStyle w:val="Plattetekst1"/>
        <w:numPr>
          <w:ilvl w:val="0"/>
          <w:numId w:val="6"/>
        </w:numPr>
      </w:pPr>
      <w:r>
        <w:t>Informatiepolygoon</w:t>
      </w:r>
    </w:p>
    <w:p w14:paraId="1A8AD8ED" w14:textId="77777777" w:rsidR="00184881" w:rsidRDefault="00000000">
      <w:pPr>
        <w:pStyle w:val="Plattetekst1"/>
        <w:numPr>
          <w:ilvl w:val="0"/>
          <w:numId w:val="6"/>
        </w:numPr>
      </w:pPr>
      <w:r>
        <w:t>Oriëntatiepolygoon</w:t>
      </w:r>
    </w:p>
    <w:p w14:paraId="5BB0CDC5" w14:textId="77777777" w:rsidR="00184881" w:rsidRDefault="0018488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22C3C78B"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8D2D7F5" w14:textId="77777777" w:rsidR="00184881" w:rsidRDefault="00000000">
            <w:pPr>
              <w:pStyle w:val="Plattetekst1"/>
            </w:pPr>
            <w:r>
              <w:t>De visualisatie van de Gebiedsinformatielevering is vastgelegd in de volgende SLD-bestanden:</w:t>
            </w:r>
          </w:p>
          <w:p w14:paraId="3BB3A03B" w14:textId="77777777" w:rsidR="00184881" w:rsidRDefault="00000000">
            <w:pPr>
              <w:pStyle w:val="Plattetekst1"/>
              <w:numPr>
                <w:ilvl w:val="0"/>
                <w:numId w:val="19"/>
              </w:numPr>
            </w:pPr>
            <w:r>
              <w:t>sld-graafpolygoon.xml</w:t>
            </w:r>
          </w:p>
          <w:p w14:paraId="7516C32F" w14:textId="77777777" w:rsidR="00184881" w:rsidRDefault="00000000">
            <w:pPr>
              <w:pStyle w:val="Plattetekst1"/>
              <w:numPr>
                <w:ilvl w:val="0"/>
                <w:numId w:val="19"/>
              </w:numPr>
            </w:pPr>
            <w:r>
              <w:t>sld-informatiepolygoon.xml</w:t>
            </w:r>
          </w:p>
          <w:p w14:paraId="054AD46B" w14:textId="77777777" w:rsidR="00184881" w:rsidRDefault="00000000">
            <w:pPr>
              <w:pStyle w:val="Plattetekst1"/>
              <w:numPr>
                <w:ilvl w:val="0"/>
                <w:numId w:val="19"/>
              </w:numPr>
            </w:pPr>
            <w:r>
              <w:t>sld-orientatiepolygoon.xml</w:t>
            </w:r>
          </w:p>
        </w:tc>
      </w:tr>
    </w:tbl>
    <w:p w14:paraId="4BCADB97" w14:textId="77777777" w:rsidR="00184881" w:rsidRDefault="00000000" w:rsidP="002003B8">
      <w:pPr>
        <w:pStyle w:val="Kop2"/>
      </w:pPr>
      <w:bookmarkStart w:id="244" w:name="_Toc42596136"/>
      <w:bookmarkStart w:id="245" w:name="_Toc51750229"/>
      <w:bookmarkStart w:id="246" w:name="_Toc178598383"/>
      <w:r>
        <w:t>Graafpolygoon</w:t>
      </w:r>
      <w:bookmarkEnd w:id="244"/>
      <w:bookmarkEnd w:id="245"/>
      <w:bookmarkEnd w:id="246"/>
    </w:p>
    <w:p w14:paraId="4056FD42" w14:textId="77777777" w:rsidR="00184881" w:rsidRDefault="00000000" w:rsidP="002003B8">
      <w:pPr>
        <w:pStyle w:val="Kop3"/>
      </w:pPr>
      <w:bookmarkStart w:id="247" w:name="__RefHeading___Toc4588_4117045737"/>
      <w:bookmarkEnd w:id="247"/>
      <w:r>
        <w:t>Regel</w:t>
      </w:r>
    </w:p>
    <w:p w14:paraId="643E98CD" w14:textId="77777777" w:rsidR="00184881"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5078E9C8" w14:textId="77777777" w:rsidR="00184881" w:rsidRDefault="00000000">
      <w:pPr>
        <w:pStyle w:val="Plattetekst1"/>
        <w:numPr>
          <w:ilvl w:val="0"/>
          <w:numId w:val="12"/>
        </w:numPr>
      </w:pPr>
      <w:r>
        <w:t>Kleur:</w:t>
      </w:r>
    </w:p>
    <w:p w14:paraId="49AD7A6B" w14:textId="77777777" w:rsidR="00184881" w:rsidRDefault="00000000">
      <w:pPr>
        <w:pStyle w:val="Plattetekst1"/>
        <w:numPr>
          <w:ilvl w:val="1"/>
          <w:numId w:val="12"/>
        </w:numPr>
      </w:pPr>
      <w:r>
        <w:t>Lijn (omtrek van het vlaksymbool): #ff00ff</w:t>
      </w:r>
    </w:p>
    <w:p w14:paraId="1F3E2FC4" w14:textId="77777777" w:rsidR="00184881" w:rsidRDefault="00000000">
      <w:pPr>
        <w:pStyle w:val="Plattetekst1"/>
        <w:numPr>
          <w:ilvl w:val="0"/>
          <w:numId w:val="12"/>
        </w:numPr>
      </w:pPr>
      <w:r>
        <w:t>Vorm:</w:t>
      </w:r>
    </w:p>
    <w:p w14:paraId="2FBB4453" w14:textId="77777777" w:rsidR="00184881" w:rsidRDefault="00000000">
      <w:pPr>
        <w:pStyle w:val="Plattetekst1"/>
        <w:numPr>
          <w:ilvl w:val="1"/>
          <w:numId w:val="12"/>
        </w:numPr>
      </w:pPr>
      <w:r>
        <w:t>Lijn (omtrek van het vlaksymbool):</w:t>
      </w:r>
    </w:p>
    <w:p w14:paraId="3E3900FD" w14:textId="77777777" w:rsidR="00184881" w:rsidRDefault="00000000">
      <w:pPr>
        <w:pStyle w:val="Plattetekst1"/>
        <w:numPr>
          <w:ilvl w:val="2"/>
          <w:numId w:val="12"/>
        </w:numPr>
      </w:pPr>
      <w:r>
        <w:t>30px doorgetrokken, 6px onderbroken</w:t>
      </w:r>
    </w:p>
    <w:p w14:paraId="2BE7C5C6" w14:textId="77777777" w:rsidR="00184881" w:rsidRDefault="00000000">
      <w:pPr>
        <w:pStyle w:val="Plattetekst1"/>
        <w:numPr>
          <w:ilvl w:val="0"/>
          <w:numId w:val="12"/>
        </w:numPr>
      </w:pPr>
      <w:r>
        <w:t>Grootte (lijndikte):</w:t>
      </w:r>
    </w:p>
    <w:p w14:paraId="759B0AED" w14:textId="77777777" w:rsidR="00184881" w:rsidRDefault="00000000">
      <w:pPr>
        <w:pStyle w:val="Plattetekst1"/>
        <w:numPr>
          <w:ilvl w:val="1"/>
          <w:numId w:val="12"/>
        </w:numPr>
      </w:pPr>
      <w:r>
        <w:t>4 px</w:t>
      </w:r>
    </w:p>
    <w:p w14:paraId="57FF29AC" w14:textId="77777777" w:rsidR="00184881" w:rsidRDefault="00000000">
      <w:pPr>
        <w:pStyle w:val="Plattetekst1"/>
        <w:numPr>
          <w:ilvl w:val="0"/>
          <w:numId w:val="12"/>
        </w:numPr>
      </w:pPr>
      <w:r>
        <w:rPr>
          <w:rFonts w:eastAsia="Times New Roman"/>
          <w:szCs w:val="20"/>
        </w:rPr>
        <w:lastRenderedPageBreak/>
        <w:t>Transparantie van de lijn: 0%</w:t>
      </w:r>
    </w:p>
    <w:p w14:paraId="72EE83D2" w14:textId="77777777" w:rsidR="00184881" w:rsidRDefault="00000000" w:rsidP="002003B8">
      <w:pPr>
        <w:pStyle w:val="Kop2"/>
      </w:pPr>
      <w:bookmarkStart w:id="248" w:name="_Toc51750230"/>
      <w:bookmarkStart w:id="249" w:name="_Toc42596137"/>
      <w:bookmarkStart w:id="250" w:name="_Toc178598384"/>
      <w:r>
        <w:t>Informatiepolygoon</w:t>
      </w:r>
      <w:bookmarkEnd w:id="248"/>
      <w:bookmarkEnd w:id="249"/>
      <w:bookmarkEnd w:id="250"/>
    </w:p>
    <w:p w14:paraId="43441569" w14:textId="77777777" w:rsidR="00184881" w:rsidRDefault="00000000" w:rsidP="002003B8">
      <w:pPr>
        <w:pStyle w:val="Kop3"/>
      </w:pPr>
      <w:bookmarkStart w:id="251" w:name="__RefHeading___Toc4592_4117045737"/>
      <w:bookmarkEnd w:id="251"/>
      <w:r>
        <w:t>Regel</w:t>
      </w:r>
    </w:p>
    <w:p w14:paraId="25F63C61" w14:textId="77777777" w:rsidR="00184881" w:rsidRDefault="00000000">
      <w:pPr>
        <w:pStyle w:val="Plattetekst1"/>
      </w:pPr>
      <w:r>
        <w:t>Het objecttype Informatiepolygoon omvat de geometrie van het gebied (een polygoon) waarover informatie gevraagd wordt, niet zijnde het graafgebied. De informatiepolygoon wordt gevisualiseerd op basis van de geometrieVoorVisualisatie als vlaksymbool met de volgende (combinatie van) eigenschappen:</w:t>
      </w:r>
    </w:p>
    <w:p w14:paraId="727729E8" w14:textId="77777777" w:rsidR="00184881" w:rsidRDefault="00000000">
      <w:pPr>
        <w:pStyle w:val="Plattetekst1"/>
        <w:numPr>
          <w:ilvl w:val="0"/>
          <w:numId w:val="20"/>
        </w:numPr>
      </w:pPr>
      <w:r>
        <w:t>Kleur: #ff00ff</w:t>
      </w:r>
    </w:p>
    <w:p w14:paraId="608F8CDC" w14:textId="77777777" w:rsidR="00184881" w:rsidRDefault="00000000">
      <w:pPr>
        <w:pStyle w:val="Plattetekst1"/>
        <w:numPr>
          <w:ilvl w:val="0"/>
          <w:numId w:val="20"/>
        </w:numPr>
      </w:pPr>
      <w:r>
        <w:rPr>
          <w:rFonts w:eastAsia="Times New Roman"/>
          <w:szCs w:val="20"/>
        </w:rPr>
        <w:t>Transparantie: 65%</w:t>
      </w:r>
    </w:p>
    <w:p w14:paraId="7E1BBD31" w14:textId="77777777" w:rsidR="00184881" w:rsidRDefault="00000000" w:rsidP="002003B8">
      <w:pPr>
        <w:pStyle w:val="Kop2"/>
      </w:pPr>
      <w:bookmarkStart w:id="252" w:name="_Toc51750231"/>
      <w:bookmarkStart w:id="253" w:name="_Toc42596138"/>
      <w:bookmarkStart w:id="254" w:name="_Toc178598385"/>
      <w:r>
        <w:t>Oriëntatiepolygoon</w:t>
      </w:r>
      <w:bookmarkEnd w:id="252"/>
      <w:bookmarkEnd w:id="253"/>
      <w:bookmarkEnd w:id="254"/>
    </w:p>
    <w:p w14:paraId="093608E0" w14:textId="77777777" w:rsidR="00184881" w:rsidRDefault="00000000" w:rsidP="002003B8">
      <w:pPr>
        <w:pStyle w:val="Kop3"/>
      </w:pPr>
      <w:bookmarkStart w:id="255" w:name="__RefHeading___Toc4596_4117045737"/>
      <w:bookmarkEnd w:id="255"/>
      <w:r>
        <w:t>Regel</w:t>
      </w:r>
    </w:p>
    <w:p w14:paraId="78FF2774" w14:textId="77777777" w:rsidR="00184881" w:rsidRDefault="00000000">
      <w:pPr>
        <w:pStyle w:val="Plattetekst1"/>
      </w:pPr>
      <w: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14:paraId="6F99822D" w14:textId="77777777" w:rsidR="00184881" w:rsidRDefault="00000000">
      <w:pPr>
        <w:pStyle w:val="Plattetekst1"/>
        <w:numPr>
          <w:ilvl w:val="0"/>
          <w:numId w:val="21"/>
        </w:numPr>
      </w:pPr>
      <w:r>
        <w:t>Kleur:</w:t>
      </w:r>
    </w:p>
    <w:p w14:paraId="6F23EE0F" w14:textId="77777777" w:rsidR="00184881" w:rsidRDefault="00000000">
      <w:pPr>
        <w:pStyle w:val="Plattetekst1"/>
        <w:numPr>
          <w:ilvl w:val="1"/>
          <w:numId w:val="21"/>
        </w:numPr>
      </w:pPr>
      <w:r>
        <w:t>Lijn (omtrek van het vlaksymbool): #ff00ff</w:t>
      </w:r>
    </w:p>
    <w:p w14:paraId="50709D13" w14:textId="77777777" w:rsidR="00184881" w:rsidRDefault="00000000">
      <w:pPr>
        <w:pStyle w:val="Plattetekst1"/>
        <w:numPr>
          <w:ilvl w:val="0"/>
          <w:numId w:val="21"/>
        </w:numPr>
      </w:pPr>
      <w:r>
        <w:t>Vorm:</w:t>
      </w:r>
    </w:p>
    <w:p w14:paraId="0B46C3D6" w14:textId="77777777" w:rsidR="00184881" w:rsidRDefault="00000000">
      <w:pPr>
        <w:pStyle w:val="Plattetekst1"/>
        <w:numPr>
          <w:ilvl w:val="1"/>
          <w:numId w:val="21"/>
        </w:numPr>
      </w:pPr>
      <w:r>
        <w:t>Lijn (omtrek van het vlaksymbool):</w:t>
      </w:r>
    </w:p>
    <w:p w14:paraId="34D3ABBB" w14:textId="77777777" w:rsidR="00184881" w:rsidRDefault="00000000">
      <w:pPr>
        <w:pStyle w:val="Plattetekst1"/>
        <w:numPr>
          <w:ilvl w:val="2"/>
          <w:numId w:val="21"/>
        </w:numPr>
      </w:pPr>
      <w:r>
        <w:t>30px doorgetrokken, 6px onderbroken</w:t>
      </w:r>
    </w:p>
    <w:p w14:paraId="376FE73F" w14:textId="77777777" w:rsidR="00184881" w:rsidRDefault="00000000">
      <w:pPr>
        <w:pStyle w:val="Plattetekst1"/>
        <w:numPr>
          <w:ilvl w:val="0"/>
          <w:numId w:val="21"/>
        </w:numPr>
      </w:pPr>
      <w:r>
        <w:t>Grootte (lijndikte): 4 px</w:t>
      </w:r>
    </w:p>
    <w:p w14:paraId="5B072C35" w14:textId="77777777" w:rsidR="00184881" w:rsidRDefault="00000000">
      <w:pPr>
        <w:pStyle w:val="Plattetekst1"/>
        <w:numPr>
          <w:ilvl w:val="1"/>
          <w:numId w:val="21"/>
        </w:numPr>
      </w:pPr>
      <w:r>
        <w:t>Transparantie van de lijn: 0%</w:t>
      </w:r>
    </w:p>
    <w:p w14:paraId="3D37E2AB" w14:textId="58D9BE11" w:rsidR="00184881" w:rsidRPr="002003B8" w:rsidRDefault="00184881" w:rsidP="002003B8"/>
    <w:p w14:paraId="23FF85CD" w14:textId="77777777" w:rsidR="00184881" w:rsidRDefault="00000000" w:rsidP="002003B8">
      <w:pPr>
        <w:pStyle w:val="Kop1"/>
      </w:pPr>
      <w:bookmarkStart w:id="256" w:name="_Toc51750232"/>
      <w:bookmarkStart w:id="257" w:name="_Toc42596139"/>
      <w:bookmarkStart w:id="258" w:name="_Toc178598386"/>
      <w:r>
        <w:lastRenderedPageBreak/>
        <w:t>Kaartbeschrifting</w:t>
      </w:r>
      <w:bookmarkEnd w:id="256"/>
      <w:bookmarkEnd w:id="257"/>
      <w:bookmarkEnd w:id="258"/>
    </w:p>
    <w:p w14:paraId="1CBCCE7C" w14:textId="77777777" w:rsidR="00184881" w:rsidRDefault="00000000" w:rsidP="002003B8">
      <w:pPr>
        <w:pStyle w:val="Kop2"/>
      </w:pPr>
      <w:bookmarkStart w:id="259" w:name="_Toc51750233"/>
      <w:bookmarkStart w:id="260" w:name="_Toc42596140"/>
      <w:bookmarkStart w:id="261" w:name="_Toc178598387"/>
      <w:r>
        <w:t>Inleiding</w:t>
      </w:r>
      <w:bookmarkEnd w:id="259"/>
      <w:bookmarkEnd w:id="260"/>
      <w:bookmarkEnd w:id="261"/>
    </w:p>
    <w:p w14:paraId="124A29B1" w14:textId="77777777" w:rsidR="00184881" w:rsidRDefault="00000000">
      <w:pPr>
        <w:pStyle w:val="Plattetekst1"/>
      </w:pPr>
      <w: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184881" w14:paraId="06FDEE2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422E1915" w14:textId="77777777" w:rsidR="00184881" w:rsidRDefault="00000000">
            <w:pPr>
              <w:pStyle w:val="Plattetekst1"/>
            </w:pPr>
            <w:r>
              <w:t>De visualisatie van kaartbeschrifting is vastgelegd in de volgende SLD-bestanden:</w:t>
            </w:r>
          </w:p>
          <w:p w14:paraId="7D8513CA" w14:textId="77777777" w:rsidR="00184881" w:rsidRDefault="00000000">
            <w:pPr>
              <w:pStyle w:val="Plattetekst1"/>
              <w:numPr>
                <w:ilvl w:val="0"/>
                <w:numId w:val="22"/>
              </w:numPr>
            </w:pPr>
            <w:r>
              <w:t>sld-dieptenap.xml</w:t>
            </w:r>
          </w:p>
          <w:p w14:paraId="7555326D" w14:textId="77777777" w:rsidR="00184881" w:rsidRDefault="00000000">
            <w:pPr>
              <w:pStyle w:val="Plattetekst1"/>
              <w:numPr>
                <w:ilvl w:val="0"/>
                <w:numId w:val="22"/>
              </w:numPr>
            </w:pPr>
            <w:r>
              <w:t>sld-dieptetovmaaiveld.xml</w:t>
            </w:r>
          </w:p>
          <w:p w14:paraId="607C7E26" w14:textId="77777777" w:rsidR="00184881" w:rsidRDefault="00000000">
            <w:pPr>
              <w:pStyle w:val="Plattetekst1"/>
              <w:numPr>
                <w:ilvl w:val="0"/>
                <w:numId w:val="22"/>
              </w:numPr>
            </w:pPr>
            <w:r>
              <w:t>sld-maatvoering-lijn.xml</w:t>
            </w:r>
          </w:p>
          <w:p w14:paraId="23007011" w14:textId="77777777" w:rsidR="00184881" w:rsidRDefault="00000000">
            <w:pPr>
              <w:pStyle w:val="Plattetekst1"/>
              <w:numPr>
                <w:ilvl w:val="0"/>
                <w:numId w:val="22"/>
              </w:numPr>
            </w:pPr>
            <w:r>
              <w:t>sld-maatvoering-punt.xml</w:t>
            </w:r>
          </w:p>
          <w:p w14:paraId="62D8041B" w14:textId="77777777" w:rsidR="00184881" w:rsidRDefault="00000000">
            <w:pPr>
              <w:pStyle w:val="Plattetekst1"/>
              <w:numPr>
                <w:ilvl w:val="0"/>
                <w:numId w:val="22"/>
              </w:numPr>
            </w:pPr>
            <w:r>
              <w:t>sld-annotatie-lijn.xml</w:t>
            </w:r>
          </w:p>
          <w:p w14:paraId="14226809" w14:textId="77777777" w:rsidR="00184881" w:rsidRDefault="00000000">
            <w:pPr>
              <w:pStyle w:val="Plattetekst1"/>
              <w:numPr>
                <w:ilvl w:val="0"/>
                <w:numId w:val="22"/>
              </w:numPr>
            </w:pPr>
            <w:r>
              <w:t>sld-annotatie-punt.xml</w:t>
            </w:r>
          </w:p>
        </w:tc>
      </w:tr>
    </w:tbl>
    <w:p w14:paraId="56A5E937" w14:textId="77777777" w:rsidR="00184881" w:rsidRDefault="00000000" w:rsidP="002003B8">
      <w:pPr>
        <w:pStyle w:val="Kop2"/>
      </w:pPr>
      <w:bookmarkStart w:id="262" w:name="_Toc42596141"/>
      <w:bookmarkStart w:id="263" w:name="_Toc51750234"/>
      <w:bookmarkStart w:id="264" w:name="_Toc178598388"/>
      <w:r>
        <w:t>DiepteNAP</w:t>
      </w:r>
      <w:bookmarkEnd w:id="262"/>
      <w:bookmarkEnd w:id="263"/>
      <w:bookmarkEnd w:id="264"/>
    </w:p>
    <w:p w14:paraId="35F0D2C6" w14:textId="77777777" w:rsidR="00184881" w:rsidRDefault="00000000" w:rsidP="002003B8">
      <w:pPr>
        <w:pStyle w:val="Kop3"/>
      </w:pPr>
      <w:bookmarkStart w:id="265" w:name="__RefHeading___Toc4600_4117045737"/>
      <w:bookmarkEnd w:id="265"/>
      <w:r>
        <w:t>Regel</w:t>
      </w:r>
    </w:p>
    <w:p w14:paraId="72D2D011" w14:textId="77777777" w:rsidR="00184881" w:rsidRDefault="00000000">
      <w:pPr>
        <w:pStyle w:val="Plattetekst1"/>
      </w:pPr>
      <w: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C8509B9" w14:textId="77777777" w:rsidR="00184881" w:rsidRDefault="00000000">
      <w:pPr>
        <w:pStyle w:val="Plattetekst1"/>
        <w:numPr>
          <w:ilvl w:val="0"/>
          <w:numId w:val="26"/>
        </w:numPr>
      </w:pPr>
      <w:r>
        <w:t>Kleur: #000000</w:t>
      </w:r>
    </w:p>
    <w:p w14:paraId="36D2C743" w14:textId="77777777" w:rsidR="00184881" w:rsidRDefault="00000000">
      <w:pPr>
        <w:pStyle w:val="Plattetekst1"/>
        <w:numPr>
          <w:ilvl w:val="0"/>
          <w:numId w:val="26"/>
        </w:numPr>
      </w:pPr>
      <w:r>
        <w:t>Vorm:</w:t>
      </w:r>
    </w:p>
    <w:p w14:paraId="4F333300" w14:textId="77777777" w:rsidR="00184881" w:rsidRDefault="00000000">
      <w:pPr>
        <w:pStyle w:val="Plattetekst1"/>
        <w:numPr>
          <w:ilvl w:val="1"/>
          <w:numId w:val="26"/>
        </w:numPr>
      </w:pPr>
      <w:r>
        <w:t>Puntsymbool: dieptenap.svg</w:t>
      </w:r>
    </w:p>
    <w:p w14:paraId="7A3862C9" w14:textId="77777777" w:rsidR="00184881" w:rsidRDefault="00000000">
      <w:pPr>
        <w:pStyle w:val="Plattetekst1"/>
        <w:numPr>
          <w:ilvl w:val="0"/>
          <w:numId w:val="26"/>
        </w:numPr>
      </w:pPr>
      <w:r>
        <w:t>Grootte:</w:t>
      </w:r>
    </w:p>
    <w:p w14:paraId="6032A66A" w14:textId="77777777" w:rsidR="00184881" w:rsidRDefault="00000000">
      <w:pPr>
        <w:pStyle w:val="Plattetekst1"/>
        <w:numPr>
          <w:ilvl w:val="1"/>
          <w:numId w:val="26"/>
        </w:numPr>
      </w:pPr>
      <w:r>
        <w:t>44 px</w:t>
      </w:r>
    </w:p>
    <w:p w14:paraId="122711D8" w14:textId="77777777" w:rsidR="00184881" w:rsidRDefault="00000000">
      <w:pPr>
        <w:pStyle w:val="Plattetekst1"/>
        <w:numPr>
          <w:ilvl w:val="0"/>
          <w:numId w:val="26"/>
        </w:numPr>
      </w:pPr>
      <w:r>
        <w:t>Transparantie: 0 %</w:t>
      </w:r>
    </w:p>
    <w:p w14:paraId="7FE43D11" w14:textId="77777777" w:rsidR="00184881" w:rsidRDefault="00000000">
      <w:r>
        <w:t>D</w:t>
      </w:r>
      <w:bookmarkStart w:id="266" w:name="__DdeLink__4920_149121555611"/>
      <w:r>
        <w:t>e tekst wordt rechts ten opzichte van het puntobject geplaatst.</w:t>
      </w:r>
      <w:bookmarkEnd w:id="266"/>
      <w:r>
        <w:t xml:space="preserve"> Zij wordt gevisualiseerd als </w:t>
      </w:r>
      <w:r>
        <w:lastRenderedPageBreak/>
        <w:t>kaartbeschrifting met de volgende (combinatie van) eigenschappen:</w:t>
      </w:r>
    </w:p>
    <w:p w14:paraId="7207BED1" w14:textId="77777777" w:rsidR="00184881" w:rsidRDefault="00000000">
      <w:pPr>
        <w:pStyle w:val="Plattetekst1"/>
        <w:numPr>
          <w:ilvl w:val="0"/>
          <w:numId w:val="26"/>
        </w:numPr>
      </w:pPr>
      <w:r>
        <w:t>Kleur: #000000</w:t>
      </w:r>
    </w:p>
    <w:p w14:paraId="2E304BB1" w14:textId="77777777" w:rsidR="00184881" w:rsidRDefault="00000000">
      <w:pPr>
        <w:pStyle w:val="Plattetekst1"/>
        <w:numPr>
          <w:ilvl w:val="0"/>
          <w:numId w:val="26"/>
        </w:numPr>
      </w:pPr>
      <w:r>
        <w:t>Vorm: Liberation Sans lettertype</w:t>
      </w:r>
    </w:p>
    <w:p w14:paraId="0DD49135" w14:textId="77777777" w:rsidR="00184881" w:rsidRDefault="00000000">
      <w:pPr>
        <w:pStyle w:val="Plattetekst1"/>
        <w:numPr>
          <w:ilvl w:val="0"/>
          <w:numId w:val="26"/>
        </w:numPr>
      </w:pPr>
      <w:r>
        <w:t>Tekst: dieptePeil</w:t>
      </w:r>
    </w:p>
    <w:p w14:paraId="2ED351CE" w14:textId="77777777" w:rsidR="00184881" w:rsidRDefault="00000000">
      <w:pPr>
        <w:pStyle w:val="Plattetekst1"/>
        <w:numPr>
          <w:ilvl w:val="0"/>
          <w:numId w:val="26"/>
        </w:numPr>
      </w:pPr>
      <w:r>
        <w:t>Grootte: 13 px (fontgrootte)</w:t>
      </w:r>
    </w:p>
    <w:p w14:paraId="7BF62479" w14:textId="77777777" w:rsidR="00184881" w:rsidRDefault="00000000">
      <w:pPr>
        <w:pStyle w:val="Plattetekst1"/>
        <w:numPr>
          <w:ilvl w:val="0"/>
          <w:numId w:val="26"/>
        </w:numPr>
      </w:pPr>
      <w:r>
        <w:t>Transparantie: 0 %</w:t>
      </w:r>
    </w:p>
    <w:p w14:paraId="2CE23197" w14:textId="77777777" w:rsidR="00184881" w:rsidRDefault="00000000" w:rsidP="002003B8">
      <w:pPr>
        <w:pStyle w:val="Kop3"/>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141109F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C953C9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442DC7B" w14:textId="77777777" w:rsidR="00184881" w:rsidRDefault="00184881">
            <w:pPr>
              <w:pStyle w:val="TableContents"/>
              <w:jc w:val="center"/>
            </w:pPr>
          </w:p>
        </w:tc>
      </w:tr>
      <w:tr w:rsidR="00184881" w14:paraId="1D67207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CB813CE"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DCC630" w14:textId="77777777" w:rsidR="00184881" w:rsidRDefault="00000000">
            <w:pPr>
              <w:pStyle w:val="TableContents"/>
            </w:pPr>
            <w:r>
              <w:rPr>
                <w:noProof/>
              </w:rPr>
              <w:drawing>
                <wp:anchor distT="0" distB="0" distL="0" distR="0" simplePos="0" relativeHeight="251698176" behindDoc="0" locked="0" layoutInCell="1" allowOverlap="1" wp14:anchorId="035F6A8E" wp14:editId="7E876C93">
                  <wp:simplePos x="0" y="0"/>
                  <wp:positionH relativeFrom="column">
                    <wp:align>center</wp:align>
                  </wp:positionH>
                  <wp:positionV relativeFrom="paragraph">
                    <wp:posOffset>635</wp:posOffset>
                  </wp:positionV>
                  <wp:extent cx="345440" cy="447040"/>
                  <wp:effectExtent l="0" t="0" r="0" b="0"/>
                  <wp:wrapSquare wrapText="largest"/>
                  <wp:docPr id="124"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4"/>
                          <pic:cNvPicPr>
                            <a:picLocks noChangeAspect="1" noChangeArrowheads="1"/>
                          </pic:cNvPicPr>
                        </pic:nvPicPr>
                        <pic:blipFill>
                          <a:blip r:embed="rId111"/>
                          <a:stretch>
                            <a:fillRect/>
                          </a:stretch>
                        </pic:blipFill>
                        <pic:spPr bwMode="auto">
                          <a:xfrm>
                            <a:off x="0" y="0"/>
                            <a:ext cx="345440" cy="447040"/>
                          </a:xfrm>
                          <a:prstGeom prst="rect">
                            <a:avLst/>
                          </a:prstGeom>
                        </pic:spPr>
                      </pic:pic>
                    </a:graphicData>
                  </a:graphic>
                </wp:anchor>
              </w:drawing>
            </w:r>
          </w:p>
          <w:p w14:paraId="6CABFF1E" w14:textId="77777777" w:rsidR="00184881" w:rsidRDefault="00184881">
            <w:pPr>
              <w:pStyle w:val="TableContents"/>
            </w:pPr>
          </w:p>
        </w:tc>
      </w:tr>
    </w:tbl>
    <w:p w14:paraId="1854D40A" w14:textId="77777777" w:rsidR="00184881" w:rsidRDefault="00000000" w:rsidP="002003B8">
      <w:pPr>
        <w:pStyle w:val="Kop2"/>
      </w:pPr>
      <w:bookmarkStart w:id="267" w:name="_Toc51750235"/>
      <w:bookmarkStart w:id="268" w:name="_Toc42596142"/>
      <w:bookmarkStart w:id="269" w:name="_Toc178598389"/>
      <w:r>
        <w:t>DiepteTovMaaiveld</w:t>
      </w:r>
      <w:bookmarkEnd w:id="267"/>
      <w:bookmarkEnd w:id="268"/>
      <w:bookmarkEnd w:id="269"/>
    </w:p>
    <w:p w14:paraId="09574B91" w14:textId="77777777" w:rsidR="00184881" w:rsidRDefault="00000000" w:rsidP="002003B8">
      <w:pPr>
        <w:pStyle w:val="Kop3"/>
      </w:pPr>
      <w:bookmarkStart w:id="270" w:name="__RefHeading___Toc4604_4117045737"/>
      <w:bookmarkEnd w:id="270"/>
      <w:r>
        <w:t>Regel</w:t>
      </w:r>
    </w:p>
    <w:p w14:paraId="74FABB89" w14:textId="77777777" w:rsidR="00184881" w:rsidRDefault="00000000">
      <w:pPr>
        <w:pStyle w:val="Plattetekst1"/>
      </w:pPr>
      <w:r>
        <w:t xml:space="preserve">Het objecttype DiepteTovMaaiveld dient om de afstand weer te geven in absolute waarde van het maaiveld tot de bovenkant van kabel of leiding, leidingcontainer, leidingelement of containerleidingelement. Indien de rotatiehoek </w:t>
      </w:r>
      <w:bookmarkStart w:id="271" w:name="__DdeLink__4990_2297207045"/>
      <w:r>
        <w:t>d.m.v. de eigenschap “rotatiehoekSymbool”</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51F96A02" w14:textId="77777777" w:rsidR="00184881" w:rsidRDefault="00000000">
      <w:pPr>
        <w:pStyle w:val="Plattetekst1"/>
        <w:numPr>
          <w:ilvl w:val="0"/>
          <w:numId w:val="16"/>
        </w:numPr>
      </w:pPr>
      <w:r>
        <w:t>Kleur: #000000</w:t>
      </w:r>
    </w:p>
    <w:p w14:paraId="6864B6A6" w14:textId="77777777" w:rsidR="00184881" w:rsidRDefault="00000000">
      <w:pPr>
        <w:pStyle w:val="Plattetekst1"/>
        <w:numPr>
          <w:ilvl w:val="0"/>
          <w:numId w:val="16"/>
        </w:numPr>
      </w:pPr>
      <w:r>
        <w:t>Vorm:</w:t>
      </w:r>
    </w:p>
    <w:p w14:paraId="7ABFFC08" w14:textId="77777777" w:rsidR="00184881" w:rsidRDefault="00000000">
      <w:pPr>
        <w:pStyle w:val="Plattetekst1"/>
        <w:numPr>
          <w:ilvl w:val="1"/>
          <w:numId w:val="16"/>
        </w:numPr>
      </w:pPr>
      <w:r>
        <w:t>Puntsymbool: dieptetovmaaiveld.svg</w:t>
      </w:r>
    </w:p>
    <w:p w14:paraId="3234B72B" w14:textId="77777777" w:rsidR="00184881" w:rsidRDefault="00000000">
      <w:pPr>
        <w:pStyle w:val="Plattetekst1"/>
        <w:numPr>
          <w:ilvl w:val="0"/>
          <w:numId w:val="16"/>
        </w:numPr>
      </w:pPr>
      <w:r>
        <w:t>Grootte:</w:t>
      </w:r>
    </w:p>
    <w:p w14:paraId="2B63B4A1" w14:textId="77777777" w:rsidR="00184881" w:rsidRDefault="00000000">
      <w:pPr>
        <w:pStyle w:val="Plattetekst1"/>
        <w:numPr>
          <w:ilvl w:val="1"/>
          <w:numId w:val="16"/>
        </w:numPr>
      </w:pPr>
      <w:r>
        <w:t>44px</w:t>
      </w:r>
    </w:p>
    <w:p w14:paraId="2B154D52" w14:textId="77777777" w:rsidR="00184881" w:rsidRDefault="00000000">
      <w:pPr>
        <w:pStyle w:val="Plattetekst1"/>
        <w:numPr>
          <w:ilvl w:val="0"/>
          <w:numId w:val="16"/>
        </w:numPr>
      </w:pPr>
      <w:r>
        <w:t>Transparantie: 0 %</w:t>
      </w:r>
    </w:p>
    <w:p w14:paraId="6B440B8B" w14:textId="77777777" w:rsidR="00184881" w:rsidRDefault="00000000">
      <w:r>
        <w:t>D</w:t>
      </w:r>
      <w:bookmarkStart w:id="272" w:name="__DdeLink__4920_14912155561"/>
      <w:r>
        <w:t>e tekst wordt rechts ten opzichte van het puntobject geplaatst.</w:t>
      </w:r>
      <w:bookmarkEnd w:id="272"/>
      <w:r>
        <w:t xml:space="preserve"> Zij wordt gevisualiseerd als kaartbeschrifting met de volgende (combinatie van) eigenschappen:</w:t>
      </w:r>
    </w:p>
    <w:p w14:paraId="2C7BBBA6" w14:textId="77777777" w:rsidR="00184881" w:rsidRDefault="00000000">
      <w:pPr>
        <w:pStyle w:val="Plattetekst1"/>
        <w:numPr>
          <w:ilvl w:val="0"/>
          <w:numId w:val="26"/>
        </w:numPr>
      </w:pPr>
      <w:r>
        <w:t>Kleur: #000000</w:t>
      </w:r>
    </w:p>
    <w:p w14:paraId="21DA955D" w14:textId="77777777" w:rsidR="00184881" w:rsidRDefault="00000000">
      <w:pPr>
        <w:pStyle w:val="Plattetekst1"/>
        <w:numPr>
          <w:ilvl w:val="0"/>
          <w:numId w:val="26"/>
        </w:numPr>
      </w:pPr>
      <w:r>
        <w:t>Vorm: Liberation Sans lettertype</w:t>
      </w:r>
    </w:p>
    <w:p w14:paraId="59A0E441" w14:textId="77777777" w:rsidR="00184881" w:rsidRDefault="00000000">
      <w:pPr>
        <w:pStyle w:val="Plattetekst1"/>
        <w:numPr>
          <w:ilvl w:val="0"/>
          <w:numId w:val="26"/>
        </w:numPr>
      </w:pPr>
      <w:r>
        <w:t>Tekst: dieptePeil</w:t>
      </w:r>
    </w:p>
    <w:p w14:paraId="0C6178CB" w14:textId="77777777" w:rsidR="00184881" w:rsidRDefault="00000000">
      <w:pPr>
        <w:pStyle w:val="Plattetekst1"/>
        <w:numPr>
          <w:ilvl w:val="0"/>
          <w:numId w:val="26"/>
        </w:numPr>
      </w:pPr>
      <w:r>
        <w:t>Grootte: 13 px (fontgrootte)</w:t>
      </w:r>
    </w:p>
    <w:p w14:paraId="1263BBCC" w14:textId="77777777" w:rsidR="00184881" w:rsidRDefault="00000000">
      <w:pPr>
        <w:pStyle w:val="Plattetekst1"/>
        <w:numPr>
          <w:ilvl w:val="0"/>
          <w:numId w:val="26"/>
        </w:numPr>
      </w:pPr>
      <w:r>
        <w:t>Transparantie: 0 %</w:t>
      </w:r>
    </w:p>
    <w:p w14:paraId="17282F7E" w14:textId="77777777" w:rsidR="00184881" w:rsidRDefault="00000000" w:rsidP="002003B8">
      <w:pPr>
        <w:pStyle w:val="Kop3"/>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326824D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B2B8F4"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26E7416" w14:textId="77777777" w:rsidR="00184881" w:rsidRDefault="00184881">
            <w:pPr>
              <w:pStyle w:val="TableContents"/>
              <w:jc w:val="center"/>
            </w:pPr>
          </w:p>
        </w:tc>
      </w:tr>
      <w:tr w:rsidR="00184881" w14:paraId="0FEDB05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05941F0"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B437020" w14:textId="77777777" w:rsidR="00184881" w:rsidRDefault="00000000">
            <w:pPr>
              <w:pStyle w:val="TableContents"/>
            </w:pPr>
            <w:r>
              <w:rPr>
                <w:noProof/>
              </w:rPr>
              <w:drawing>
                <wp:anchor distT="0" distB="0" distL="0" distR="0" simplePos="0" relativeHeight="251701248" behindDoc="0" locked="0" layoutInCell="1" allowOverlap="1" wp14:anchorId="2C5D3CF0" wp14:editId="0FF78EA5">
                  <wp:simplePos x="0" y="0"/>
                  <wp:positionH relativeFrom="column">
                    <wp:align>center</wp:align>
                  </wp:positionH>
                  <wp:positionV relativeFrom="paragraph">
                    <wp:posOffset>635</wp:posOffset>
                  </wp:positionV>
                  <wp:extent cx="345440" cy="447040"/>
                  <wp:effectExtent l="0" t="0" r="0" b="0"/>
                  <wp:wrapSquare wrapText="largest"/>
                  <wp:docPr id="125"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95"/>
                          <pic:cNvPicPr>
                            <a:picLocks noChangeAspect="1" noChangeArrowheads="1"/>
                          </pic:cNvPicPr>
                        </pic:nvPicPr>
                        <pic:blipFill>
                          <a:blip r:embed="rId112"/>
                          <a:stretch>
                            <a:fillRect/>
                          </a:stretch>
                        </pic:blipFill>
                        <pic:spPr bwMode="auto">
                          <a:xfrm>
                            <a:off x="0" y="0"/>
                            <a:ext cx="345440" cy="447040"/>
                          </a:xfrm>
                          <a:prstGeom prst="rect">
                            <a:avLst/>
                          </a:prstGeom>
                        </pic:spPr>
                      </pic:pic>
                    </a:graphicData>
                  </a:graphic>
                </wp:anchor>
              </w:drawing>
            </w:r>
          </w:p>
          <w:p w14:paraId="45315098" w14:textId="77777777" w:rsidR="00184881" w:rsidRDefault="00184881">
            <w:pPr>
              <w:pStyle w:val="TableContents"/>
            </w:pPr>
          </w:p>
        </w:tc>
      </w:tr>
    </w:tbl>
    <w:p w14:paraId="2C919F6A" w14:textId="77777777" w:rsidR="00184881" w:rsidRDefault="00000000" w:rsidP="002003B8">
      <w:pPr>
        <w:pStyle w:val="Kop2"/>
      </w:pPr>
      <w:bookmarkStart w:id="273" w:name="_Toc51750236"/>
      <w:bookmarkStart w:id="274" w:name="_Toc42596143"/>
      <w:bookmarkStart w:id="275" w:name="_Toc178598390"/>
      <w:r>
        <w:t>Maatvoeringslijn en maatvoeringshulplijn</w:t>
      </w:r>
      <w:bookmarkEnd w:id="273"/>
      <w:bookmarkEnd w:id="274"/>
      <w:bookmarkEnd w:id="275"/>
    </w:p>
    <w:p w14:paraId="699D81BE" w14:textId="77777777" w:rsidR="00184881" w:rsidRDefault="00000000" w:rsidP="002003B8">
      <w:pPr>
        <w:pStyle w:val="Kop3"/>
      </w:pPr>
      <w:bookmarkStart w:id="276" w:name="__RefHeading___Toc4608_4117045737"/>
      <w:bookmarkEnd w:id="276"/>
      <w:r>
        <w:t>Regel</w:t>
      </w:r>
    </w:p>
    <w:p w14:paraId="5A8746DD" w14:textId="77777777" w:rsidR="00184881" w:rsidRDefault="00000000">
      <w:pPr>
        <w:pStyle w:val="Plattetekst1"/>
      </w:pPr>
      <w:r>
        <w:t>Indien het objecttype Maatvoering voor het attribuut “maatvoeringsType” de waarde “maatvoeringslijn” of “maatvoeringshulplijn” heeft, wordt een lijn geplaatst. Zij worden gevisualiseerd als lijnsymbool met de volgende (combinatie van) eigenschappen:</w:t>
      </w:r>
    </w:p>
    <w:p w14:paraId="12B67B42" w14:textId="77777777" w:rsidR="00184881" w:rsidRDefault="00000000">
      <w:pPr>
        <w:pStyle w:val="Plattetekst1"/>
        <w:numPr>
          <w:ilvl w:val="0"/>
          <w:numId w:val="23"/>
        </w:numPr>
      </w:pPr>
      <w:r>
        <w:t>Kleur: #000000</w:t>
      </w:r>
    </w:p>
    <w:p w14:paraId="7DA346D3" w14:textId="77777777" w:rsidR="00184881" w:rsidRDefault="00000000">
      <w:pPr>
        <w:pStyle w:val="Plattetekst1"/>
        <w:numPr>
          <w:ilvl w:val="0"/>
          <w:numId w:val="23"/>
        </w:numPr>
      </w:pPr>
      <w:r>
        <w:t>Grootte: 1 px</w:t>
      </w:r>
    </w:p>
    <w:p w14:paraId="7BE1012A" w14:textId="77777777" w:rsidR="00184881" w:rsidRDefault="00000000">
      <w:pPr>
        <w:pStyle w:val="Plattetekst1"/>
        <w:numPr>
          <w:ilvl w:val="0"/>
          <w:numId w:val="23"/>
        </w:numPr>
      </w:pPr>
      <w:r>
        <w:t>Transparantie: 0 %</w:t>
      </w:r>
    </w:p>
    <w:p w14:paraId="01F6937C" w14:textId="77777777" w:rsidR="00184881" w:rsidRDefault="00000000" w:rsidP="002003B8">
      <w:pPr>
        <w:pStyle w:val="Kop3"/>
      </w:pPr>
      <w:bookmarkStart w:id="277" w:name="__RefHeading___Toc4608_41170457372"/>
      <w:bookmarkEnd w:id="277"/>
      <w:r>
        <w:t>Visualisatie</w:t>
      </w:r>
    </w:p>
    <w:p w14:paraId="6B84ACD3" w14:textId="77777777" w:rsidR="00184881" w:rsidRDefault="0018488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19116A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BE6FE02"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7AB7E19" w14:textId="77777777" w:rsidR="00184881" w:rsidRDefault="00184881">
            <w:pPr>
              <w:pStyle w:val="TableContents"/>
              <w:jc w:val="center"/>
            </w:pPr>
          </w:p>
        </w:tc>
      </w:tr>
      <w:tr w:rsidR="00184881" w14:paraId="1D9B246D"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C1FA223"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BF1E0" w14:textId="77777777" w:rsidR="00184881" w:rsidRDefault="00000000">
            <w:pPr>
              <w:pStyle w:val="TableContents"/>
            </w:pPr>
            <w:r>
              <w:rPr>
                <w:noProof/>
              </w:rPr>
              <w:drawing>
                <wp:anchor distT="0" distB="0" distL="0" distR="0" simplePos="0" relativeHeight="251759616" behindDoc="0" locked="0" layoutInCell="1" allowOverlap="1" wp14:anchorId="2728000C" wp14:editId="4496975D">
                  <wp:simplePos x="0" y="0"/>
                  <wp:positionH relativeFrom="column">
                    <wp:align>center</wp:align>
                  </wp:positionH>
                  <wp:positionV relativeFrom="paragraph">
                    <wp:posOffset>635</wp:posOffset>
                  </wp:positionV>
                  <wp:extent cx="4546600" cy="140335"/>
                  <wp:effectExtent l="0" t="0" r="0" b="0"/>
                  <wp:wrapSquare wrapText="largest"/>
                  <wp:docPr id="126"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86"/>
                          <pic:cNvPicPr>
                            <a:picLocks noChangeAspect="1" noChangeArrowheads="1"/>
                          </pic:cNvPicPr>
                        </pic:nvPicPr>
                        <pic:blipFill>
                          <a:blip r:embed="rId113"/>
                          <a:stretch>
                            <a:fillRect/>
                          </a:stretch>
                        </pic:blipFill>
                        <pic:spPr bwMode="auto">
                          <a:xfrm>
                            <a:off x="0" y="0"/>
                            <a:ext cx="4546600" cy="140335"/>
                          </a:xfrm>
                          <a:prstGeom prst="rect">
                            <a:avLst/>
                          </a:prstGeom>
                        </pic:spPr>
                      </pic:pic>
                    </a:graphicData>
                  </a:graphic>
                </wp:anchor>
              </w:drawing>
            </w:r>
          </w:p>
        </w:tc>
      </w:tr>
    </w:tbl>
    <w:p w14:paraId="63D11B6C" w14:textId="77777777" w:rsidR="00184881" w:rsidRDefault="00000000" w:rsidP="002003B8">
      <w:pPr>
        <w:pStyle w:val="Kop2"/>
      </w:pPr>
      <w:bookmarkStart w:id="278" w:name="_Toc51750237"/>
      <w:bookmarkStart w:id="279" w:name="_Toc42596144"/>
      <w:bookmarkStart w:id="280" w:name="_Toc178598391"/>
      <w:r>
        <w:t>Maatvoeringspijl</w:t>
      </w:r>
      <w:bookmarkEnd w:id="278"/>
      <w:bookmarkEnd w:id="279"/>
      <w:bookmarkEnd w:id="280"/>
    </w:p>
    <w:p w14:paraId="6815F66B" w14:textId="77777777" w:rsidR="00184881" w:rsidRDefault="00000000" w:rsidP="002003B8">
      <w:pPr>
        <w:pStyle w:val="Kop3"/>
      </w:pPr>
      <w:r>
        <w:t>Regel</w:t>
      </w:r>
    </w:p>
    <w:p w14:paraId="2D9B4E33" w14:textId="77777777" w:rsidR="00184881" w:rsidRDefault="00000000">
      <w:pPr>
        <w:pStyle w:val="Plattetekst1"/>
      </w:pPr>
      <w:r>
        <w:t>Indien het objecttype Maatvoering voor het attribuut “maatvoeringsType” de waarde “maatvoeringspijl” heeft, wordt een lijn mét pijlpunten aan weerzijden geplaatst. Zij wordt gevisualiseerd als lijnsymbool met de volgende (combinatie van) eigenschappen:</w:t>
      </w:r>
    </w:p>
    <w:p w14:paraId="3A13C083" w14:textId="77777777" w:rsidR="00184881" w:rsidRDefault="00000000">
      <w:pPr>
        <w:pStyle w:val="Plattetekst1"/>
        <w:numPr>
          <w:ilvl w:val="0"/>
          <w:numId w:val="26"/>
        </w:numPr>
      </w:pPr>
      <w:r>
        <w:t>Kleur: #000000</w:t>
      </w:r>
    </w:p>
    <w:p w14:paraId="22CD2E18" w14:textId="77777777" w:rsidR="00184881" w:rsidRDefault="00000000">
      <w:pPr>
        <w:pStyle w:val="Plattetekst1"/>
        <w:numPr>
          <w:ilvl w:val="0"/>
          <w:numId w:val="26"/>
        </w:numPr>
      </w:pPr>
      <w:r>
        <w:t>Vorm:</w:t>
      </w:r>
    </w:p>
    <w:p w14:paraId="346E13A7" w14:textId="77777777" w:rsidR="00184881" w:rsidRDefault="00000000">
      <w:pPr>
        <w:pStyle w:val="Plattetekst1"/>
        <w:numPr>
          <w:ilvl w:val="1"/>
          <w:numId w:val="26"/>
        </w:numPr>
      </w:pPr>
      <w:r>
        <w:t>Puntsymbool: shape://carrow</w:t>
      </w:r>
    </w:p>
    <w:p w14:paraId="7DF4CBB3" w14:textId="77777777" w:rsidR="00184881" w:rsidRDefault="00000000">
      <w:pPr>
        <w:pStyle w:val="Plattetekst1"/>
        <w:numPr>
          <w:ilvl w:val="0"/>
          <w:numId w:val="26"/>
        </w:numPr>
      </w:pPr>
      <w:r>
        <w:t>Grootte:</w:t>
      </w:r>
    </w:p>
    <w:p w14:paraId="333790A8" w14:textId="77777777" w:rsidR="00184881" w:rsidRDefault="00000000">
      <w:pPr>
        <w:pStyle w:val="Plattetekst1"/>
        <w:numPr>
          <w:ilvl w:val="1"/>
          <w:numId w:val="26"/>
        </w:numPr>
      </w:pPr>
      <w:r>
        <w:t>Lijndikte: 1 px</w:t>
      </w:r>
    </w:p>
    <w:p w14:paraId="75B555F8" w14:textId="77777777" w:rsidR="00184881" w:rsidRDefault="00000000">
      <w:pPr>
        <w:pStyle w:val="Plattetekst1"/>
        <w:numPr>
          <w:ilvl w:val="1"/>
          <w:numId w:val="26"/>
        </w:numPr>
      </w:pPr>
      <w:r>
        <w:t>Symboolgrootte: 10 (gelijkbenige driehoek 5 px breed en 4 pixels hoog op een raster van 5px bij 5px)</w:t>
      </w:r>
    </w:p>
    <w:p w14:paraId="48AFFC3C" w14:textId="77777777" w:rsidR="00184881" w:rsidRDefault="00000000">
      <w:pPr>
        <w:pStyle w:val="Plattetekst1"/>
        <w:numPr>
          <w:ilvl w:val="0"/>
          <w:numId w:val="26"/>
        </w:numPr>
      </w:pPr>
      <w:r>
        <w:t>Transparantie: 0 %</w:t>
      </w:r>
    </w:p>
    <w:p w14:paraId="226C6E6D" w14:textId="77777777" w:rsidR="00184881" w:rsidRDefault="00000000" w:rsidP="002003B8">
      <w:pPr>
        <w:pStyle w:val="Kop3"/>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4E68A2F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D52344"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FB6AF1B" w14:textId="77777777" w:rsidR="00184881" w:rsidRDefault="00184881">
            <w:pPr>
              <w:pStyle w:val="TableContents"/>
              <w:jc w:val="center"/>
            </w:pPr>
          </w:p>
        </w:tc>
      </w:tr>
      <w:tr w:rsidR="00184881" w14:paraId="7CB84967"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4160E9"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2F8970" w14:textId="77777777" w:rsidR="00184881" w:rsidRDefault="00000000">
            <w:pPr>
              <w:pStyle w:val="TableContents"/>
            </w:pPr>
            <w:r>
              <w:rPr>
                <w:noProof/>
              </w:rPr>
              <w:drawing>
                <wp:anchor distT="0" distB="0" distL="0" distR="0" simplePos="0" relativeHeight="251741184" behindDoc="0" locked="0" layoutInCell="1" allowOverlap="1" wp14:anchorId="60399DCE" wp14:editId="1D67CB91">
                  <wp:simplePos x="0" y="0"/>
                  <wp:positionH relativeFrom="column">
                    <wp:align>center</wp:align>
                  </wp:positionH>
                  <wp:positionV relativeFrom="paragraph">
                    <wp:posOffset>635</wp:posOffset>
                  </wp:positionV>
                  <wp:extent cx="4546600" cy="142875"/>
                  <wp:effectExtent l="0" t="0" r="0" b="0"/>
                  <wp:wrapSquare wrapText="largest"/>
                  <wp:docPr id="127"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96"/>
                          <pic:cNvPicPr>
                            <a:picLocks noChangeAspect="1" noChangeArrowheads="1"/>
                          </pic:cNvPicPr>
                        </pic:nvPicPr>
                        <pic:blipFill>
                          <a:blip r:embed="rId114"/>
                          <a:stretch>
                            <a:fillRect/>
                          </a:stretch>
                        </pic:blipFill>
                        <pic:spPr bwMode="auto">
                          <a:xfrm>
                            <a:off x="0" y="0"/>
                            <a:ext cx="4546600" cy="142875"/>
                          </a:xfrm>
                          <a:prstGeom prst="rect">
                            <a:avLst/>
                          </a:prstGeom>
                        </pic:spPr>
                      </pic:pic>
                    </a:graphicData>
                  </a:graphic>
                </wp:anchor>
              </w:drawing>
            </w:r>
          </w:p>
        </w:tc>
      </w:tr>
    </w:tbl>
    <w:p w14:paraId="44E4EBB4" w14:textId="77777777" w:rsidR="00184881" w:rsidRDefault="00184881">
      <w:pPr>
        <w:pStyle w:val="Plattetekst"/>
        <w:rPr>
          <w:b/>
          <w:bCs/>
        </w:rPr>
      </w:pPr>
    </w:p>
    <w:p w14:paraId="1D3338D3" w14:textId="77777777" w:rsidR="00184881" w:rsidRDefault="00000000">
      <w:pPr>
        <w:pStyle w:val="Plattetekst"/>
      </w:pPr>
      <w:r>
        <w:rPr>
          <w:noProof/>
        </w:rPr>
        <w:drawing>
          <wp:anchor distT="0" distB="0" distL="0" distR="0" simplePos="0" relativeHeight="251762688" behindDoc="0" locked="0" layoutInCell="1" allowOverlap="1" wp14:anchorId="31F94A73" wp14:editId="43A9F046">
            <wp:simplePos x="0" y="0"/>
            <wp:positionH relativeFrom="column">
              <wp:align>left</wp:align>
            </wp:positionH>
            <wp:positionV relativeFrom="paragraph">
              <wp:posOffset>635</wp:posOffset>
            </wp:positionV>
            <wp:extent cx="502285" cy="502285"/>
            <wp:effectExtent l="0" t="0" r="0" b="0"/>
            <wp:wrapTopAndBottom/>
            <wp:docPr id="128"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4"/>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5117C7B9" w14:textId="77777777" w:rsidR="00184881" w:rsidRDefault="00000000" w:rsidP="002003B8">
      <w:pPr>
        <w:pStyle w:val="Kop2"/>
      </w:pPr>
      <w:bookmarkStart w:id="281" w:name="_Toc42596145"/>
      <w:bookmarkStart w:id="282" w:name="_Toc51750238"/>
      <w:bookmarkStart w:id="283" w:name="_Toc178598392"/>
      <w:r>
        <w:t>Maatvoeringspijlpunt</w:t>
      </w:r>
      <w:bookmarkEnd w:id="281"/>
      <w:bookmarkEnd w:id="282"/>
      <w:bookmarkEnd w:id="283"/>
    </w:p>
    <w:p w14:paraId="1855F294" w14:textId="77777777" w:rsidR="00184881" w:rsidRDefault="00000000" w:rsidP="002003B8">
      <w:pPr>
        <w:pStyle w:val="Kop3"/>
      </w:pPr>
      <w:bookmarkStart w:id="284" w:name="__RefHeading___Toc4616_4117045737"/>
      <w:bookmarkEnd w:id="284"/>
      <w:r>
        <w:t>Regel</w:t>
      </w:r>
    </w:p>
    <w:p w14:paraId="3447E099" w14:textId="77777777" w:rsidR="00184881" w:rsidRDefault="00000000">
      <w:pPr>
        <w:pStyle w:val="Plattetekst1"/>
      </w:pPr>
      <w: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14:paraId="44801656" w14:textId="77777777" w:rsidR="00184881" w:rsidRDefault="00000000">
      <w:pPr>
        <w:pStyle w:val="Plattetekst1"/>
        <w:numPr>
          <w:ilvl w:val="0"/>
          <w:numId w:val="26"/>
        </w:numPr>
      </w:pPr>
      <w:r>
        <w:t>Kleur: #000000</w:t>
      </w:r>
    </w:p>
    <w:p w14:paraId="00E5C966" w14:textId="77777777" w:rsidR="00184881" w:rsidRDefault="00000000">
      <w:pPr>
        <w:pStyle w:val="Plattetekst1"/>
        <w:numPr>
          <w:ilvl w:val="0"/>
          <w:numId w:val="26"/>
        </w:numPr>
      </w:pPr>
      <w:r>
        <w:t>Vorm:</w:t>
      </w:r>
    </w:p>
    <w:p w14:paraId="0A6BED9A" w14:textId="77777777" w:rsidR="00184881" w:rsidRDefault="00000000">
      <w:pPr>
        <w:pStyle w:val="Plattetekst1"/>
        <w:numPr>
          <w:ilvl w:val="1"/>
          <w:numId w:val="26"/>
        </w:numPr>
      </w:pPr>
      <w:r>
        <w:t>Puntsymbool: shape://carrow</w:t>
      </w:r>
    </w:p>
    <w:p w14:paraId="6986F27A" w14:textId="77777777" w:rsidR="00184881" w:rsidRDefault="00000000">
      <w:pPr>
        <w:pStyle w:val="Plattetekst1"/>
        <w:numPr>
          <w:ilvl w:val="0"/>
          <w:numId w:val="26"/>
        </w:numPr>
      </w:pPr>
      <w:r>
        <w:t>Grootte:</w:t>
      </w:r>
    </w:p>
    <w:p w14:paraId="79112D3D" w14:textId="77777777" w:rsidR="00184881" w:rsidRDefault="00000000">
      <w:pPr>
        <w:pStyle w:val="Plattetekst1"/>
        <w:numPr>
          <w:ilvl w:val="1"/>
          <w:numId w:val="26"/>
        </w:numPr>
      </w:pPr>
      <w:r>
        <w:t>Symboolgrootte: 10 (gelijkbenige driehoek 5 px breed en 4 pixels hoog op een raster van 5px bij 5px)</w:t>
      </w:r>
    </w:p>
    <w:p w14:paraId="23016982" w14:textId="77777777" w:rsidR="00184881" w:rsidRDefault="00000000">
      <w:pPr>
        <w:pStyle w:val="Plattetekst1"/>
        <w:numPr>
          <w:ilvl w:val="0"/>
          <w:numId w:val="26"/>
        </w:numPr>
      </w:pPr>
      <w:r>
        <w:t>Transparantie: 0 %</w:t>
      </w:r>
    </w:p>
    <w:p w14:paraId="08396CE2" w14:textId="77777777" w:rsidR="00184881" w:rsidRDefault="00000000" w:rsidP="002003B8">
      <w:pPr>
        <w:pStyle w:val="Kop3"/>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A35C24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E12C69D"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15A2477" w14:textId="77777777" w:rsidR="00184881" w:rsidRDefault="00184881">
            <w:pPr>
              <w:pStyle w:val="TableContents"/>
              <w:jc w:val="center"/>
            </w:pPr>
          </w:p>
        </w:tc>
      </w:tr>
      <w:tr w:rsidR="00184881" w14:paraId="052EA8BA"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B69BCA2"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2767336" w14:textId="77777777" w:rsidR="00184881" w:rsidRDefault="00000000">
            <w:pPr>
              <w:pStyle w:val="TableContents"/>
            </w:pPr>
            <w:r>
              <w:rPr>
                <w:noProof/>
              </w:rPr>
              <w:drawing>
                <wp:anchor distT="0" distB="0" distL="0" distR="0" simplePos="0" relativeHeight="251753472" behindDoc="0" locked="0" layoutInCell="1" allowOverlap="1" wp14:anchorId="697386BE" wp14:editId="100514A6">
                  <wp:simplePos x="0" y="0"/>
                  <wp:positionH relativeFrom="column">
                    <wp:align>center</wp:align>
                  </wp:positionH>
                  <wp:positionV relativeFrom="paragraph">
                    <wp:posOffset>635</wp:posOffset>
                  </wp:positionV>
                  <wp:extent cx="4546600" cy="142875"/>
                  <wp:effectExtent l="0" t="0" r="0" b="0"/>
                  <wp:wrapSquare wrapText="largest"/>
                  <wp:docPr id="129"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97"/>
                          <pic:cNvPicPr>
                            <a:picLocks noChangeAspect="1" noChangeArrowheads="1"/>
                          </pic:cNvPicPr>
                        </pic:nvPicPr>
                        <pic:blipFill>
                          <a:blip r:embed="rId116"/>
                          <a:stretch>
                            <a:fillRect/>
                          </a:stretch>
                        </pic:blipFill>
                        <pic:spPr bwMode="auto">
                          <a:xfrm>
                            <a:off x="0" y="0"/>
                            <a:ext cx="4546600" cy="142875"/>
                          </a:xfrm>
                          <a:prstGeom prst="rect">
                            <a:avLst/>
                          </a:prstGeom>
                        </pic:spPr>
                      </pic:pic>
                    </a:graphicData>
                  </a:graphic>
                </wp:anchor>
              </w:drawing>
            </w:r>
          </w:p>
        </w:tc>
      </w:tr>
    </w:tbl>
    <w:p w14:paraId="6A0B8D55" w14:textId="77777777" w:rsidR="00184881" w:rsidRDefault="00184881">
      <w:pPr>
        <w:pStyle w:val="Plattetekst"/>
      </w:pPr>
    </w:p>
    <w:p w14:paraId="5839E4B2" w14:textId="77777777" w:rsidR="00184881" w:rsidRDefault="00000000">
      <w:pPr>
        <w:pStyle w:val="Plattetekst"/>
      </w:pPr>
      <w:r>
        <w:rPr>
          <w:noProof/>
        </w:rPr>
        <w:drawing>
          <wp:anchor distT="0" distB="0" distL="0" distR="0" simplePos="0" relativeHeight="251765760" behindDoc="0" locked="0" layoutInCell="1" allowOverlap="1" wp14:anchorId="2DF5CDD1" wp14:editId="49E59687">
            <wp:simplePos x="0" y="0"/>
            <wp:positionH relativeFrom="column">
              <wp:posOffset>0</wp:posOffset>
            </wp:positionH>
            <wp:positionV relativeFrom="paragraph">
              <wp:posOffset>635</wp:posOffset>
            </wp:positionV>
            <wp:extent cx="502285" cy="502285"/>
            <wp:effectExtent l="0" t="0" r="0" b="0"/>
            <wp:wrapTopAndBottom/>
            <wp:docPr id="130"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6"/>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4007734E" w14:textId="77777777" w:rsidR="00184881" w:rsidRDefault="00000000" w:rsidP="002003B8">
      <w:pPr>
        <w:pStyle w:val="Kop2"/>
      </w:pPr>
      <w:bookmarkStart w:id="285" w:name="_Toc51750239"/>
      <w:bookmarkStart w:id="286" w:name="_Toc42596146"/>
      <w:bookmarkStart w:id="287" w:name="_Toc178598393"/>
      <w:r>
        <w:lastRenderedPageBreak/>
        <w:t>Maatvoeringslabel</w:t>
      </w:r>
      <w:bookmarkEnd w:id="285"/>
      <w:bookmarkEnd w:id="286"/>
      <w:bookmarkEnd w:id="287"/>
    </w:p>
    <w:p w14:paraId="78DF4DBA" w14:textId="77777777" w:rsidR="00184881" w:rsidRDefault="00000000" w:rsidP="002003B8">
      <w:pPr>
        <w:pStyle w:val="Kop3"/>
      </w:pPr>
      <w:bookmarkStart w:id="288" w:name="__RefHeading___Toc4620_4117045737"/>
      <w:bookmarkEnd w:id="288"/>
      <w:r>
        <w:t>Regel</w:t>
      </w:r>
    </w:p>
    <w:p w14:paraId="29B5C2F8" w14:textId="77777777" w:rsidR="00184881" w:rsidRDefault="00000000">
      <w:pPr>
        <w:pStyle w:val="Plattetekst1"/>
      </w:pPr>
      <w: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Door middel van aangrijpingHorizontaal en aangrijpingVerticaal wordt de tekst ten opzichte van het puntobject geplaatst.</w:t>
      </w:r>
      <w:bookmarkEnd w:id="289"/>
      <w:r>
        <w:t xml:space="preserve"> Zij worden gevisualiseerd als kaartbeschrifting met de volgende (combinatie van) eigenschappen:</w:t>
      </w:r>
    </w:p>
    <w:p w14:paraId="3D057B3C" w14:textId="77777777" w:rsidR="00184881" w:rsidRDefault="00000000">
      <w:pPr>
        <w:pStyle w:val="Plattetekst1"/>
        <w:numPr>
          <w:ilvl w:val="0"/>
          <w:numId w:val="26"/>
        </w:numPr>
      </w:pPr>
      <w:r>
        <w:t>Kleur: #000000</w:t>
      </w:r>
    </w:p>
    <w:p w14:paraId="16559028" w14:textId="77777777" w:rsidR="00184881" w:rsidRDefault="00000000">
      <w:pPr>
        <w:pStyle w:val="Plattetekst1"/>
        <w:numPr>
          <w:ilvl w:val="0"/>
          <w:numId w:val="26"/>
        </w:numPr>
      </w:pPr>
      <w:r>
        <w:t>Vorm: Liberation Sans lettertype</w:t>
      </w:r>
    </w:p>
    <w:p w14:paraId="6B87FC76" w14:textId="77777777" w:rsidR="00184881" w:rsidRDefault="00000000">
      <w:pPr>
        <w:pStyle w:val="Plattetekst1"/>
        <w:numPr>
          <w:ilvl w:val="0"/>
          <w:numId w:val="26"/>
        </w:numPr>
      </w:pPr>
      <w:r>
        <w:t>Tekst: label</w:t>
      </w:r>
    </w:p>
    <w:p w14:paraId="5AED21F8" w14:textId="77777777" w:rsidR="00184881" w:rsidRDefault="00000000">
      <w:pPr>
        <w:pStyle w:val="Plattetekst1"/>
        <w:numPr>
          <w:ilvl w:val="0"/>
          <w:numId w:val="26"/>
        </w:numPr>
      </w:pPr>
      <w:r>
        <w:t>Grootte: 13 px (fontgrootte)</w:t>
      </w:r>
    </w:p>
    <w:p w14:paraId="563CFE89" w14:textId="77777777" w:rsidR="00184881" w:rsidRDefault="00000000">
      <w:pPr>
        <w:pStyle w:val="Plattetekst1"/>
        <w:numPr>
          <w:ilvl w:val="0"/>
          <w:numId w:val="26"/>
        </w:numPr>
      </w:pPr>
      <w:r>
        <w:t>Transparantie: 0 %</w:t>
      </w:r>
    </w:p>
    <w:p w14:paraId="7CFDA6A2" w14:textId="77777777" w:rsidR="00184881" w:rsidRDefault="00000000" w:rsidP="002003B8">
      <w:pPr>
        <w:pStyle w:val="Kop3"/>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3CCA2EE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EE7F07"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D8BF1DB" w14:textId="77777777" w:rsidR="00184881" w:rsidRDefault="00184881">
            <w:pPr>
              <w:pStyle w:val="TableContents"/>
              <w:jc w:val="center"/>
            </w:pPr>
          </w:p>
        </w:tc>
      </w:tr>
      <w:tr w:rsidR="00184881" w14:paraId="23663BD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3756327"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699AD9" w14:textId="77777777" w:rsidR="00184881" w:rsidRDefault="00000000">
            <w:pPr>
              <w:pStyle w:val="TableContents"/>
            </w:pPr>
            <w:r>
              <w:rPr>
                <w:noProof/>
              </w:rPr>
              <w:drawing>
                <wp:anchor distT="0" distB="0" distL="0" distR="0" simplePos="0" relativeHeight="251664384" behindDoc="0" locked="0" layoutInCell="1" allowOverlap="1" wp14:anchorId="07CC9D73" wp14:editId="4FC1078A">
                  <wp:simplePos x="0" y="0"/>
                  <wp:positionH relativeFrom="column">
                    <wp:align>center</wp:align>
                  </wp:positionH>
                  <wp:positionV relativeFrom="paragraph">
                    <wp:posOffset>635</wp:posOffset>
                  </wp:positionV>
                  <wp:extent cx="4546600" cy="212090"/>
                  <wp:effectExtent l="0" t="0" r="0" b="0"/>
                  <wp:wrapSquare wrapText="largest"/>
                  <wp:docPr id="131"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98"/>
                          <pic:cNvPicPr>
                            <a:picLocks noChangeAspect="1" noChangeArrowheads="1"/>
                          </pic:cNvPicPr>
                        </pic:nvPicPr>
                        <pic:blipFill>
                          <a:blip r:embed="rId117"/>
                          <a:stretch>
                            <a:fillRect/>
                          </a:stretch>
                        </pic:blipFill>
                        <pic:spPr bwMode="auto">
                          <a:xfrm>
                            <a:off x="0" y="0"/>
                            <a:ext cx="4546600" cy="212090"/>
                          </a:xfrm>
                          <a:prstGeom prst="rect">
                            <a:avLst/>
                          </a:prstGeom>
                        </pic:spPr>
                      </pic:pic>
                    </a:graphicData>
                  </a:graphic>
                </wp:anchor>
              </w:drawing>
            </w:r>
          </w:p>
        </w:tc>
      </w:tr>
    </w:tbl>
    <w:p w14:paraId="24128C1C" w14:textId="77777777" w:rsidR="00184881" w:rsidRDefault="00000000" w:rsidP="002003B8">
      <w:pPr>
        <w:pStyle w:val="Kop2"/>
      </w:pPr>
      <w:bookmarkStart w:id="290" w:name="_Toc51750240"/>
      <w:bookmarkStart w:id="291" w:name="_Toc42596147"/>
      <w:bookmarkStart w:id="292" w:name="_Toc178598394"/>
      <w:r>
        <w:t>Annotatielijn</w:t>
      </w:r>
      <w:bookmarkEnd w:id="290"/>
      <w:bookmarkEnd w:id="291"/>
      <w:bookmarkEnd w:id="292"/>
    </w:p>
    <w:p w14:paraId="7695E250" w14:textId="77777777" w:rsidR="00184881" w:rsidRDefault="00000000" w:rsidP="002003B8">
      <w:pPr>
        <w:pStyle w:val="Kop3"/>
      </w:pPr>
      <w:bookmarkStart w:id="293" w:name="__RefHeading___Toc4624_4117045737"/>
      <w:bookmarkEnd w:id="293"/>
      <w:r>
        <w:t>Regel</w:t>
      </w:r>
    </w:p>
    <w:p w14:paraId="6F181697" w14:textId="77777777" w:rsidR="00184881" w:rsidRDefault="00000000">
      <w:pPr>
        <w:pStyle w:val="Plattetekst1"/>
      </w:pPr>
      <w:r>
        <w:t>Indien het objecttype Annotatie voor het attribuut “annotatieType” de waarde “annotatielijn” heeft, wordt een lijn geplaatst. Zij worden gevisualiseerd als lijnsymbool met de volgende (combinatie van) eigenschappen:</w:t>
      </w:r>
    </w:p>
    <w:p w14:paraId="0A277EB1" w14:textId="77777777" w:rsidR="00184881" w:rsidRDefault="00000000">
      <w:pPr>
        <w:pStyle w:val="Plattetekst1"/>
        <w:numPr>
          <w:ilvl w:val="0"/>
          <w:numId w:val="26"/>
        </w:numPr>
      </w:pPr>
      <w:r>
        <w:t>Kleur: #000000</w:t>
      </w:r>
    </w:p>
    <w:p w14:paraId="28340C11" w14:textId="77777777" w:rsidR="00184881" w:rsidRDefault="00000000">
      <w:pPr>
        <w:pStyle w:val="Plattetekst1"/>
        <w:numPr>
          <w:ilvl w:val="0"/>
          <w:numId w:val="26"/>
        </w:numPr>
      </w:pPr>
      <w:r>
        <w:t>Grootte: 1px</w:t>
      </w:r>
    </w:p>
    <w:p w14:paraId="6FBFB1C1" w14:textId="77777777" w:rsidR="00184881" w:rsidRDefault="00000000">
      <w:pPr>
        <w:pStyle w:val="Plattetekst1"/>
        <w:numPr>
          <w:ilvl w:val="0"/>
          <w:numId w:val="26"/>
        </w:numPr>
      </w:pPr>
      <w:r>
        <w:t>Transparantie: 0 %</w:t>
      </w:r>
    </w:p>
    <w:p w14:paraId="28132131" w14:textId="77777777" w:rsidR="00184881" w:rsidRDefault="00000000" w:rsidP="002003B8">
      <w:pPr>
        <w:pStyle w:val="Kop3"/>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75612AC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0ED13D2"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21E098D" w14:textId="77777777" w:rsidR="00184881" w:rsidRDefault="00184881">
            <w:pPr>
              <w:pStyle w:val="TableContents"/>
              <w:jc w:val="center"/>
            </w:pPr>
          </w:p>
        </w:tc>
      </w:tr>
      <w:tr w:rsidR="00184881" w14:paraId="1EE0F07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B327B7"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3076CAD" w14:textId="77777777" w:rsidR="00184881" w:rsidRDefault="00000000">
            <w:pPr>
              <w:pStyle w:val="TableContents"/>
            </w:pPr>
            <w:r>
              <w:rPr>
                <w:noProof/>
              </w:rPr>
              <w:drawing>
                <wp:anchor distT="0" distB="0" distL="0" distR="0" simplePos="0" relativeHeight="251744256" behindDoc="0" locked="0" layoutInCell="1" allowOverlap="1" wp14:anchorId="3B4B0CE7" wp14:editId="493AD69B">
                  <wp:simplePos x="0" y="0"/>
                  <wp:positionH relativeFrom="column">
                    <wp:align>center</wp:align>
                  </wp:positionH>
                  <wp:positionV relativeFrom="paragraph">
                    <wp:posOffset>635</wp:posOffset>
                  </wp:positionV>
                  <wp:extent cx="4546600" cy="140335"/>
                  <wp:effectExtent l="0" t="0" r="0" b="0"/>
                  <wp:wrapSquare wrapText="largest"/>
                  <wp:docPr id="132"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99"/>
                          <pic:cNvPicPr>
                            <a:picLocks noChangeAspect="1" noChangeArrowheads="1"/>
                          </pic:cNvPicPr>
                        </pic:nvPicPr>
                        <pic:blipFill>
                          <a:blip r:embed="rId113"/>
                          <a:stretch>
                            <a:fillRect/>
                          </a:stretch>
                        </pic:blipFill>
                        <pic:spPr bwMode="auto">
                          <a:xfrm>
                            <a:off x="0" y="0"/>
                            <a:ext cx="4546600" cy="140335"/>
                          </a:xfrm>
                          <a:prstGeom prst="rect">
                            <a:avLst/>
                          </a:prstGeom>
                        </pic:spPr>
                      </pic:pic>
                    </a:graphicData>
                  </a:graphic>
                </wp:anchor>
              </w:drawing>
            </w:r>
          </w:p>
        </w:tc>
      </w:tr>
    </w:tbl>
    <w:p w14:paraId="36766B09" w14:textId="77777777" w:rsidR="00184881" w:rsidRDefault="00000000" w:rsidP="002003B8">
      <w:pPr>
        <w:pStyle w:val="Kop2"/>
      </w:pPr>
      <w:bookmarkStart w:id="294" w:name="_Toc51750241"/>
      <w:bookmarkStart w:id="295" w:name="_Toc42596148"/>
      <w:bookmarkStart w:id="296" w:name="_Toc178598395"/>
      <w:r>
        <w:lastRenderedPageBreak/>
        <w:t>Annotatiepijl</w:t>
      </w:r>
      <w:bookmarkEnd w:id="294"/>
      <w:bookmarkEnd w:id="295"/>
      <w:bookmarkEnd w:id="296"/>
    </w:p>
    <w:p w14:paraId="77F515A1" w14:textId="77777777" w:rsidR="00184881" w:rsidRDefault="00000000" w:rsidP="002003B8">
      <w:pPr>
        <w:pStyle w:val="Kop3"/>
      </w:pPr>
      <w:bookmarkStart w:id="297" w:name="__RefHeading___Toc4630_4117045737"/>
      <w:bookmarkEnd w:id="297"/>
      <w:r>
        <w:t>Regel</w:t>
      </w:r>
    </w:p>
    <w:p w14:paraId="104BA7C5" w14:textId="77777777" w:rsidR="00184881" w:rsidRDefault="00000000">
      <w:pPr>
        <w:pStyle w:val="Plattetekst1"/>
      </w:pPr>
      <w: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14:paraId="416FE1CB" w14:textId="77777777" w:rsidR="00184881" w:rsidRDefault="00000000">
      <w:pPr>
        <w:pStyle w:val="Plattetekst1"/>
        <w:numPr>
          <w:ilvl w:val="0"/>
          <w:numId w:val="26"/>
        </w:numPr>
      </w:pPr>
      <w:r>
        <w:t>Kleur: #000000</w:t>
      </w:r>
    </w:p>
    <w:p w14:paraId="7C360F8B" w14:textId="77777777" w:rsidR="00184881" w:rsidRDefault="00000000">
      <w:pPr>
        <w:pStyle w:val="Plattetekst1"/>
        <w:numPr>
          <w:ilvl w:val="0"/>
          <w:numId w:val="26"/>
        </w:numPr>
      </w:pPr>
      <w:r>
        <w:t>Vorm:</w:t>
      </w:r>
    </w:p>
    <w:p w14:paraId="40FF4FCA" w14:textId="77777777" w:rsidR="00184881" w:rsidRDefault="00000000">
      <w:pPr>
        <w:pStyle w:val="Plattetekst1"/>
        <w:numPr>
          <w:ilvl w:val="1"/>
          <w:numId w:val="26"/>
        </w:numPr>
      </w:pPr>
      <w:r>
        <w:t>Puntsymbool: shape://carrow</w:t>
      </w:r>
    </w:p>
    <w:p w14:paraId="1DA4E1CF" w14:textId="77777777" w:rsidR="00184881" w:rsidRDefault="00000000">
      <w:pPr>
        <w:pStyle w:val="Plattetekst1"/>
        <w:numPr>
          <w:ilvl w:val="0"/>
          <w:numId w:val="26"/>
        </w:numPr>
      </w:pPr>
      <w:r>
        <w:t>Grootte:</w:t>
      </w:r>
    </w:p>
    <w:p w14:paraId="59778B7A" w14:textId="77777777" w:rsidR="00184881" w:rsidRDefault="00000000">
      <w:pPr>
        <w:pStyle w:val="Plattetekst1"/>
        <w:numPr>
          <w:ilvl w:val="1"/>
          <w:numId w:val="26"/>
        </w:numPr>
      </w:pPr>
      <w:r>
        <w:t>Lijndikte: 1 px</w:t>
      </w:r>
    </w:p>
    <w:p w14:paraId="5A2EB9E2" w14:textId="77777777" w:rsidR="00184881" w:rsidRDefault="00000000">
      <w:pPr>
        <w:pStyle w:val="Plattetekst1"/>
        <w:numPr>
          <w:ilvl w:val="1"/>
          <w:numId w:val="26"/>
        </w:numPr>
      </w:pPr>
      <w:r>
        <w:t>Symboolgrootte: 10 (gelijkbenige driehoek 5 px breed en 4 pixels hoog op een raster van 5px bij 5px)</w:t>
      </w:r>
    </w:p>
    <w:p w14:paraId="4D9E08E3" w14:textId="77777777" w:rsidR="00184881" w:rsidRDefault="00000000">
      <w:pPr>
        <w:pStyle w:val="Plattetekst1"/>
        <w:numPr>
          <w:ilvl w:val="0"/>
          <w:numId w:val="26"/>
        </w:numPr>
      </w:pPr>
      <w:r>
        <w:t>Transparantie: 0 %</w:t>
      </w:r>
    </w:p>
    <w:p w14:paraId="42C7DAFC" w14:textId="77777777" w:rsidR="00184881" w:rsidRDefault="00000000" w:rsidP="002003B8">
      <w:pPr>
        <w:pStyle w:val="Kop3"/>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5F91831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0828CC51"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032FFF1" w14:textId="77777777" w:rsidR="00184881" w:rsidRDefault="00184881">
            <w:pPr>
              <w:pStyle w:val="TableContents"/>
              <w:jc w:val="center"/>
            </w:pPr>
          </w:p>
        </w:tc>
      </w:tr>
      <w:tr w:rsidR="00184881" w14:paraId="6359F0A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C5EC838" w14:textId="77777777" w:rsidR="00184881" w:rsidRDefault="00000000">
            <w:pPr>
              <w:pStyle w:val="Plattetekst1"/>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33F566" w14:textId="77777777" w:rsidR="00184881" w:rsidRDefault="00000000">
            <w:pPr>
              <w:pStyle w:val="TableContents"/>
            </w:pPr>
            <w:r>
              <w:rPr>
                <w:noProof/>
              </w:rPr>
              <w:drawing>
                <wp:anchor distT="0" distB="0" distL="0" distR="0" simplePos="0" relativeHeight="251750400" behindDoc="0" locked="0" layoutInCell="1" allowOverlap="1" wp14:anchorId="7147C63B" wp14:editId="698CC20A">
                  <wp:simplePos x="0" y="0"/>
                  <wp:positionH relativeFrom="column">
                    <wp:align>center</wp:align>
                  </wp:positionH>
                  <wp:positionV relativeFrom="paragraph">
                    <wp:posOffset>635</wp:posOffset>
                  </wp:positionV>
                  <wp:extent cx="4546600" cy="142875"/>
                  <wp:effectExtent l="0" t="0" r="0" b="0"/>
                  <wp:wrapSquare wrapText="largest"/>
                  <wp:docPr id="133"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03"/>
                          <pic:cNvPicPr>
                            <a:picLocks noChangeAspect="1" noChangeArrowheads="1"/>
                          </pic:cNvPicPr>
                        </pic:nvPicPr>
                        <pic:blipFill>
                          <a:blip r:embed="rId118"/>
                          <a:stretch>
                            <a:fillRect/>
                          </a:stretch>
                        </pic:blipFill>
                        <pic:spPr bwMode="auto">
                          <a:xfrm>
                            <a:off x="0" y="0"/>
                            <a:ext cx="4546600" cy="142875"/>
                          </a:xfrm>
                          <a:prstGeom prst="rect">
                            <a:avLst/>
                          </a:prstGeom>
                        </pic:spPr>
                      </pic:pic>
                    </a:graphicData>
                  </a:graphic>
                </wp:anchor>
              </w:drawing>
            </w:r>
          </w:p>
        </w:tc>
      </w:tr>
      <w:tr w:rsidR="00184881" w14:paraId="34D38C6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C71B253" w14:textId="77777777" w:rsidR="00184881" w:rsidRDefault="00000000">
            <w:pPr>
              <w:pStyle w:val="Plattetekst1"/>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2DF77" w14:textId="77777777" w:rsidR="00184881" w:rsidRDefault="00000000">
            <w:pPr>
              <w:pStyle w:val="TableContents"/>
            </w:pPr>
            <w:r>
              <w:rPr>
                <w:noProof/>
              </w:rPr>
              <w:drawing>
                <wp:anchor distT="0" distB="0" distL="0" distR="0" simplePos="0" relativeHeight="251747328" behindDoc="0" locked="0" layoutInCell="1" allowOverlap="1" wp14:anchorId="57FCD62B" wp14:editId="19B115FA">
                  <wp:simplePos x="0" y="0"/>
                  <wp:positionH relativeFrom="column">
                    <wp:align>center</wp:align>
                  </wp:positionH>
                  <wp:positionV relativeFrom="paragraph">
                    <wp:posOffset>635</wp:posOffset>
                  </wp:positionV>
                  <wp:extent cx="4546600" cy="142875"/>
                  <wp:effectExtent l="0" t="0" r="0" b="0"/>
                  <wp:wrapSquare wrapText="largest"/>
                  <wp:docPr id="134"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02"/>
                          <pic:cNvPicPr>
                            <a:picLocks noChangeAspect="1" noChangeArrowheads="1"/>
                          </pic:cNvPicPr>
                        </pic:nvPicPr>
                        <pic:blipFill>
                          <a:blip r:embed="rId114"/>
                          <a:stretch>
                            <a:fillRect/>
                          </a:stretch>
                        </pic:blipFill>
                        <pic:spPr bwMode="auto">
                          <a:xfrm>
                            <a:off x="0" y="0"/>
                            <a:ext cx="4546600" cy="142875"/>
                          </a:xfrm>
                          <a:prstGeom prst="rect">
                            <a:avLst/>
                          </a:prstGeom>
                        </pic:spPr>
                      </pic:pic>
                    </a:graphicData>
                  </a:graphic>
                </wp:anchor>
              </w:drawing>
            </w:r>
          </w:p>
        </w:tc>
      </w:tr>
    </w:tbl>
    <w:p w14:paraId="32BD4F44" w14:textId="77777777" w:rsidR="00184881" w:rsidRDefault="00000000">
      <w:pPr>
        <w:pStyle w:val="Plattetekst"/>
      </w:pPr>
      <w:r>
        <w:rPr>
          <w:noProof/>
        </w:rPr>
        <w:drawing>
          <wp:anchor distT="0" distB="0" distL="0" distR="0" simplePos="0" relativeHeight="251768832" behindDoc="0" locked="0" layoutInCell="1" allowOverlap="1" wp14:anchorId="39A4CFF1" wp14:editId="02CA2C44">
            <wp:simplePos x="0" y="0"/>
            <wp:positionH relativeFrom="column">
              <wp:posOffset>0</wp:posOffset>
            </wp:positionH>
            <wp:positionV relativeFrom="paragraph">
              <wp:posOffset>226060</wp:posOffset>
            </wp:positionV>
            <wp:extent cx="502285" cy="502285"/>
            <wp:effectExtent l="0" t="0" r="0" b="0"/>
            <wp:wrapTopAndBottom/>
            <wp:docPr id="135"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07"/>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p>
    <w:p w14:paraId="2396A382" w14:textId="77777777" w:rsidR="00184881" w:rsidRDefault="00000000">
      <w:pPr>
        <w:pStyle w:val="Plattetekst"/>
      </w:pPr>
      <w:r>
        <w:rPr>
          <w:b/>
          <w:bCs/>
        </w:rPr>
        <w:t>Afbeelding</w:t>
      </w:r>
      <w:r>
        <w:t>: tien maal vergrote weergave van de pijlpunt</w:t>
      </w:r>
    </w:p>
    <w:p w14:paraId="650B6C1B" w14:textId="77777777" w:rsidR="00184881" w:rsidRDefault="00000000" w:rsidP="002003B8">
      <w:pPr>
        <w:pStyle w:val="Kop2"/>
      </w:pPr>
      <w:bookmarkStart w:id="298" w:name="_Toc51750242"/>
      <w:bookmarkStart w:id="299" w:name="_Toc42596149"/>
      <w:bookmarkStart w:id="300" w:name="_Toc178598396"/>
      <w:r>
        <w:t>Annotatiepijlpunt</w:t>
      </w:r>
      <w:bookmarkEnd w:id="298"/>
      <w:bookmarkEnd w:id="299"/>
      <w:bookmarkEnd w:id="300"/>
    </w:p>
    <w:p w14:paraId="023F4102" w14:textId="77777777" w:rsidR="00184881" w:rsidRDefault="00000000" w:rsidP="002003B8">
      <w:pPr>
        <w:pStyle w:val="Kop3"/>
      </w:pPr>
      <w:bookmarkStart w:id="301" w:name="__RefHeading___Toc4634_4117045737"/>
      <w:bookmarkEnd w:id="301"/>
      <w:r>
        <w:t>Regel</w:t>
      </w:r>
    </w:p>
    <w:p w14:paraId="4FADA8D1" w14:textId="77777777" w:rsidR="00184881" w:rsidRDefault="00000000">
      <w:pPr>
        <w:pStyle w:val="Plattetekst1"/>
      </w:pPr>
      <w:r>
        <w:t xml:space="preserve">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4323185" w14:textId="77777777" w:rsidR="00184881" w:rsidRDefault="00000000">
      <w:pPr>
        <w:pStyle w:val="Plattetekst1"/>
        <w:numPr>
          <w:ilvl w:val="0"/>
          <w:numId w:val="26"/>
        </w:numPr>
      </w:pPr>
      <w:r>
        <w:t>Kleur: #000000</w:t>
      </w:r>
    </w:p>
    <w:p w14:paraId="24A292C2" w14:textId="77777777" w:rsidR="00184881" w:rsidRDefault="00000000">
      <w:pPr>
        <w:pStyle w:val="Plattetekst1"/>
        <w:numPr>
          <w:ilvl w:val="0"/>
          <w:numId w:val="26"/>
        </w:numPr>
      </w:pPr>
      <w:r>
        <w:t>Vorm: shape://carrow</w:t>
      </w:r>
    </w:p>
    <w:p w14:paraId="0BE4F558" w14:textId="77777777" w:rsidR="00184881" w:rsidRDefault="00000000">
      <w:pPr>
        <w:pStyle w:val="Plattetekst1"/>
        <w:numPr>
          <w:ilvl w:val="0"/>
          <w:numId w:val="26"/>
        </w:numPr>
      </w:pPr>
      <w:r>
        <w:t>Grootte:</w:t>
      </w:r>
    </w:p>
    <w:p w14:paraId="69A4F4C7" w14:textId="77777777" w:rsidR="00184881" w:rsidRDefault="00000000">
      <w:pPr>
        <w:pStyle w:val="Plattetekst1"/>
        <w:numPr>
          <w:ilvl w:val="1"/>
          <w:numId w:val="26"/>
        </w:numPr>
      </w:pPr>
      <w:r>
        <w:t>Symboolgrootte: 10 (gelijkbenige driehoek 5 px breed en 4 pixels hoog op een raster van 5px bij 5px)</w:t>
      </w:r>
    </w:p>
    <w:p w14:paraId="784F5EE4" w14:textId="77777777" w:rsidR="00184881" w:rsidRDefault="00000000">
      <w:pPr>
        <w:pStyle w:val="Plattetekst1"/>
        <w:numPr>
          <w:ilvl w:val="0"/>
          <w:numId w:val="26"/>
        </w:numPr>
      </w:pPr>
      <w:r>
        <w:t>Transparantie: 0 %</w:t>
      </w:r>
    </w:p>
    <w:p w14:paraId="17F8408D" w14:textId="77777777" w:rsidR="00184881" w:rsidRDefault="00000000" w:rsidP="002003B8">
      <w:pPr>
        <w:pStyle w:val="Kop3"/>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F9E8E0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D10E1B"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416F414" w14:textId="77777777" w:rsidR="00184881" w:rsidRDefault="00184881">
            <w:pPr>
              <w:pStyle w:val="TableContents"/>
              <w:jc w:val="center"/>
            </w:pPr>
          </w:p>
        </w:tc>
      </w:tr>
      <w:tr w:rsidR="00184881" w14:paraId="40A292F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BBE941"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F0315D" w14:textId="77777777" w:rsidR="00184881" w:rsidRDefault="00000000">
            <w:pPr>
              <w:pStyle w:val="TableContents"/>
            </w:pPr>
            <w:r>
              <w:rPr>
                <w:noProof/>
              </w:rPr>
              <w:drawing>
                <wp:anchor distT="0" distB="0" distL="0" distR="0" simplePos="0" relativeHeight="251756544" behindDoc="0" locked="0" layoutInCell="1" allowOverlap="1" wp14:anchorId="2110ECC5" wp14:editId="215800A9">
                  <wp:simplePos x="0" y="0"/>
                  <wp:positionH relativeFrom="column">
                    <wp:align>center</wp:align>
                  </wp:positionH>
                  <wp:positionV relativeFrom="paragraph">
                    <wp:posOffset>635</wp:posOffset>
                  </wp:positionV>
                  <wp:extent cx="4546600" cy="142875"/>
                  <wp:effectExtent l="0" t="0" r="0" b="0"/>
                  <wp:wrapSquare wrapText="largest"/>
                  <wp:docPr id="136"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00"/>
                          <pic:cNvPicPr>
                            <a:picLocks noChangeAspect="1" noChangeArrowheads="1"/>
                          </pic:cNvPicPr>
                        </pic:nvPicPr>
                        <pic:blipFill>
                          <a:blip r:embed="rId116"/>
                          <a:stretch>
                            <a:fillRect/>
                          </a:stretch>
                        </pic:blipFill>
                        <pic:spPr bwMode="auto">
                          <a:xfrm>
                            <a:off x="0" y="0"/>
                            <a:ext cx="4546600" cy="142875"/>
                          </a:xfrm>
                          <a:prstGeom prst="rect">
                            <a:avLst/>
                          </a:prstGeom>
                        </pic:spPr>
                      </pic:pic>
                    </a:graphicData>
                  </a:graphic>
                </wp:anchor>
              </w:drawing>
            </w:r>
          </w:p>
        </w:tc>
      </w:tr>
    </w:tbl>
    <w:p w14:paraId="37EC7022" w14:textId="77777777" w:rsidR="00184881" w:rsidRDefault="00000000">
      <w:pPr>
        <w:pStyle w:val="Plattetekst"/>
      </w:pPr>
      <w:r>
        <w:rPr>
          <w:noProof/>
        </w:rPr>
        <w:drawing>
          <wp:anchor distT="0" distB="0" distL="0" distR="0" simplePos="0" relativeHeight="251771904" behindDoc="0" locked="0" layoutInCell="1" allowOverlap="1" wp14:anchorId="481E1BA0" wp14:editId="4616A6DC">
            <wp:simplePos x="0" y="0"/>
            <wp:positionH relativeFrom="column">
              <wp:posOffset>0</wp:posOffset>
            </wp:positionH>
            <wp:positionV relativeFrom="paragraph">
              <wp:posOffset>226060</wp:posOffset>
            </wp:positionV>
            <wp:extent cx="502285" cy="502285"/>
            <wp:effectExtent l="0" t="0" r="0" b="0"/>
            <wp:wrapTopAndBottom/>
            <wp:docPr id="137"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08"/>
                    <pic:cNvPicPr>
                      <a:picLocks noChangeAspect="1" noChangeArrowheads="1"/>
                    </pic:cNvPicPr>
                  </pic:nvPicPr>
                  <pic:blipFill>
                    <a:blip r:embed="rId115"/>
                    <a:stretch>
                      <a:fillRect/>
                    </a:stretch>
                  </pic:blipFill>
                  <pic:spPr bwMode="auto">
                    <a:xfrm>
                      <a:off x="0" y="0"/>
                      <a:ext cx="502285" cy="502285"/>
                    </a:xfrm>
                    <a:prstGeom prst="rect">
                      <a:avLst/>
                    </a:prstGeom>
                  </pic:spPr>
                </pic:pic>
              </a:graphicData>
            </a:graphic>
          </wp:anchor>
        </w:drawing>
      </w:r>
    </w:p>
    <w:p w14:paraId="0496ABDC" w14:textId="77777777" w:rsidR="00184881" w:rsidRDefault="00000000">
      <w:pPr>
        <w:pStyle w:val="Plattetekst"/>
      </w:pPr>
      <w:r>
        <w:rPr>
          <w:b/>
          <w:bCs/>
        </w:rPr>
        <w:t>Afbeelding</w:t>
      </w:r>
      <w:r>
        <w:t>: tien maal vergrote weergave van de pijlpunt</w:t>
      </w:r>
    </w:p>
    <w:p w14:paraId="234BD2CB" w14:textId="77777777" w:rsidR="00184881" w:rsidRDefault="00000000" w:rsidP="002003B8">
      <w:pPr>
        <w:pStyle w:val="Kop2"/>
      </w:pPr>
      <w:bookmarkStart w:id="302" w:name="_Toc51750243"/>
      <w:bookmarkStart w:id="303" w:name="_Toc42596150"/>
      <w:bookmarkStart w:id="304" w:name="_Toc178598397"/>
      <w:r>
        <w:t>Annotatielabel</w:t>
      </w:r>
      <w:bookmarkEnd w:id="302"/>
      <w:bookmarkEnd w:id="303"/>
      <w:bookmarkEnd w:id="304"/>
    </w:p>
    <w:p w14:paraId="2EE26E3E" w14:textId="77777777" w:rsidR="00184881" w:rsidRDefault="00000000" w:rsidP="002003B8">
      <w:pPr>
        <w:pStyle w:val="Kop3"/>
      </w:pPr>
      <w:bookmarkStart w:id="305" w:name="__RefHeading___Toc4638_4117045737"/>
      <w:bookmarkEnd w:id="305"/>
      <w:r>
        <w:t>Regel</w:t>
      </w:r>
    </w:p>
    <w:p w14:paraId="3FAC18B7" w14:textId="77777777" w:rsidR="00184881" w:rsidRDefault="00000000">
      <w:pPr>
        <w:pStyle w:val="Plattetekst1"/>
      </w:pPr>
      <w: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14:paraId="483CF64D" w14:textId="77777777" w:rsidR="00184881" w:rsidRDefault="00000000">
      <w:pPr>
        <w:pStyle w:val="Plattetekst1"/>
        <w:numPr>
          <w:ilvl w:val="0"/>
          <w:numId w:val="24"/>
        </w:numPr>
      </w:pPr>
      <w:r>
        <w:t>Kleur: #000000</w:t>
      </w:r>
    </w:p>
    <w:p w14:paraId="65C1CF4C" w14:textId="77777777" w:rsidR="00184881" w:rsidRDefault="00000000">
      <w:pPr>
        <w:pStyle w:val="Plattetekst1"/>
        <w:numPr>
          <w:ilvl w:val="0"/>
          <w:numId w:val="24"/>
        </w:numPr>
      </w:pPr>
      <w:r>
        <w:t>Vorm: Liberation Sans lettertype</w:t>
      </w:r>
    </w:p>
    <w:p w14:paraId="573A82F4" w14:textId="77777777" w:rsidR="00184881" w:rsidRDefault="00000000">
      <w:pPr>
        <w:pStyle w:val="Plattetekst1"/>
        <w:numPr>
          <w:ilvl w:val="0"/>
          <w:numId w:val="24"/>
        </w:numPr>
      </w:pPr>
      <w:r>
        <w:t>Tekst: label</w:t>
      </w:r>
    </w:p>
    <w:p w14:paraId="7ABEBD81" w14:textId="77777777" w:rsidR="00184881" w:rsidRDefault="00000000">
      <w:pPr>
        <w:pStyle w:val="Plattetekst1"/>
        <w:numPr>
          <w:ilvl w:val="0"/>
          <w:numId w:val="24"/>
        </w:numPr>
      </w:pPr>
      <w:r>
        <w:t>Grootte: 13 px (fontgrootte)</w:t>
      </w:r>
    </w:p>
    <w:p w14:paraId="0278E92A" w14:textId="77777777" w:rsidR="00184881" w:rsidRDefault="00000000">
      <w:pPr>
        <w:pStyle w:val="Plattetekst1"/>
        <w:numPr>
          <w:ilvl w:val="0"/>
          <w:numId w:val="24"/>
        </w:numPr>
      </w:pPr>
      <w:r>
        <w:t>Transparantie: 0 %</w:t>
      </w:r>
    </w:p>
    <w:p w14:paraId="7395A7ED" w14:textId="77777777" w:rsidR="00184881" w:rsidRDefault="00000000" w:rsidP="002003B8">
      <w:pPr>
        <w:pStyle w:val="Kop3"/>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184881" w14:paraId="001F31CC"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F582DBA" w14:textId="77777777" w:rsidR="00184881" w:rsidRDefault="0018488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4DF2871" w14:textId="77777777" w:rsidR="00184881" w:rsidRDefault="00184881">
            <w:pPr>
              <w:pStyle w:val="TableContents"/>
              <w:jc w:val="center"/>
            </w:pPr>
          </w:p>
        </w:tc>
      </w:tr>
      <w:tr w:rsidR="00184881" w14:paraId="5131FA4A"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7C6222C" w14:textId="77777777" w:rsidR="00184881"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19BB45" w14:textId="77777777" w:rsidR="00184881" w:rsidRDefault="00000000">
            <w:pPr>
              <w:pStyle w:val="TableContents"/>
            </w:pPr>
            <w:r>
              <w:rPr>
                <w:noProof/>
              </w:rPr>
              <w:drawing>
                <wp:anchor distT="0" distB="0" distL="0" distR="0" simplePos="0" relativeHeight="251661312" behindDoc="0" locked="0" layoutInCell="1" allowOverlap="1" wp14:anchorId="6E0C28AD" wp14:editId="63815E1F">
                  <wp:simplePos x="0" y="0"/>
                  <wp:positionH relativeFrom="column">
                    <wp:align>center</wp:align>
                  </wp:positionH>
                  <wp:positionV relativeFrom="paragraph">
                    <wp:posOffset>635</wp:posOffset>
                  </wp:positionV>
                  <wp:extent cx="4546600" cy="212090"/>
                  <wp:effectExtent l="0" t="0" r="0" b="0"/>
                  <wp:wrapSquare wrapText="largest"/>
                  <wp:docPr id="138"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01"/>
                          <pic:cNvPicPr>
                            <a:picLocks noChangeAspect="1" noChangeArrowheads="1"/>
                          </pic:cNvPicPr>
                        </pic:nvPicPr>
                        <pic:blipFill>
                          <a:blip r:embed="rId117"/>
                          <a:stretch>
                            <a:fillRect/>
                          </a:stretch>
                        </pic:blipFill>
                        <pic:spPr bwMode="auto">
                          <a:xfrm>
                            <a:off x="0" y="0"/>
                            <a:ext cx="4546600" cy="212090"/>
                          </a:xfrm>
                          <a:prstGeom prst="rect">
                            <a:avLst/>
                          </a:prstGeom>
                        </pic:spPr>
                      </pic:pic>
                    </a:graphicData>
                  </a:graphic>
                </wp:anchor>
              </w:drawing>
            </w:r>
          </w:p>
        </w:tc>
      </w:tr>
    </w:tbl>
    <w:p w14:paraId="7A0870EC" w14:textId="77777777" w:rsidR="002003B8" w:rsidRDefault="002003B8" w:rsidP="002003B8">
      <w:bookmarkStart w:id="307" w:name="_Toc51750244"/>
      <w:bookmarkStart w:id="308" w:name="_Toc42596151"/>
      <w:bookmarkStart w:id="309" w:name="_Toc178598398"/>
    </w:p>
    <w:p w14:paraId="055BD9E1" w14:textId="1104A3B1" w:rsidR="00184881" w:rsidRDefault="00000000" w:rsidP="002003B8">
      <w:pPr>
        <w:pStyle w:val="Kop1"/>
      </w:pPr>
      <w:r w:rsidRPr="002003B8">
        <w:lastRenderedPageBreak/>
        <w:t>Kaartsamenstelling</w:t>
      </w:r>
      <w:bookmarkEnd w:id="307"/>
      <w:bookmarkEnd w:id="308"/>
      <w:bookmarkEnd w:id="309"/>
    </w:p>
    <w:p w14:paraId="2FC23CEB" w14:textId="77777777" w:rsidR="00184881" w:rsidRDefault="00000000" w:rsidP="002003B8">
      <w:pPr>
        <w:pStyle w:val="Kop2"/>
      </w:pPr>
      <w:bookmarkStart w:id="310" w:name="_Toc51750245"/>
      <w:bookmarkStart w:id="311" w:name="_Toc42596152"/>
      <w:bookmarkStart w:id="312" w:name="_Toc178598399"/>
      <w:r>
        <w:t>Inleiding</w:t>
      </w:r>
      <w:bookmarkEnd w:id="310"/>
      <w:bookmarkEnd w:id="311"/>
      <w:bookmarkEnd w:id="312"/>
    </w:p>
    <w:p w14:paraId="49A7D558" w14:textId="77777777" w:rsidR="00184881"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49"/>
        <w:gridCol w:w="7671"/>
      </w:tblGrid>
      <w:tr w:rsidR="00184881" w14:paraId="6C7BD85D" w14:textId="77777777">
        <w:trPr>
          <w:cantSplit/>
          <w:tblHeader/>
        </w:trPr>
        <w:tc>
          <w:tcPr>
            <w:tcW w:w="1949" w:type="dxa"/>
            <w:tcBorders>
              <w:top w:val="single" w:sz="2" w:space="0" w:color="000001"/>
              <w:left w:val="single" w:sz="2" w:space="0" w:color="000001"/>
              <w:bottom w:val="single" w:sz="2" w:space="0" w:color="000001"/>
            </w:tcBorders>
            <w:shd w:val="clear" w:color="auto" w:fill="808080"/>
            <w:vAlign w:val="center"/>
          </w:tcPr>
          <w:p w14:paraId="46B05FDE" w14:textId="77777777" w:rsidR="00184881" w:rsidRDefault="00000000">
            <w:pPr>
              <w:pStyle w:val="TableHeading0"/>
              <w:spacing w:after="120"/>
            </w:pPr>
            <w:r>
              <w:rPr>
                <w:rFonts w:eastAsia="Lucida Sans Unicode" w:cs="Tahoma"/>
                <w:b w:val="0"/>
                <w:bCs w:val="0"/>
                <w:szCs w:val="20"/>
              </w:rPr>
              <w:t>Tekenvolgorde</w:t>
            </w:r>
          </w:p>
        </w:tc>
        <w:tc>
          <w:tcPr>
            <w:tcW w:w="7670"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75AABC0" w14:textId="77777777" w:rsidR="00184881" w:rsidRDefault="00000000">
            <w:pPr>
              <w:pStyle w:val="TableHeading0"/>
              <w:spacing w:after="120"/>
            </w:pPr>
            <w:r>
              <w:rPr>
                <w:rFonts w:eastAsia="Lucida Sans Unicode" w:cs="Tahoma"/>
                <w:b w:val="0"/>
                <w:bCs w:val="0"/>
                <w:szCs w:val="20"/>
              </w:rPr>
              <w:t>Objecttype</w:t>
            </w:r>
          </w:p>
        </w:tc>
      </w:tr>
      <w:tr w:rsidR="00184881" w14:paraId="28C7FC10"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66284C1D" w14:textId="77777777" w:rsidR="00184881" w:rsidRDefault="00000000">
            <w:pPr>
              <w:pStyle w:val="TableContents"/>
              <w:spacing w:after="120"/>
              <w:jc w:val="center"/>
            </w:pPr>
            <w:r>
              <w:rPr>
                <w:rFonts w:eastAsia="Lucida Sans Unicode" w:cs="Tahoma"/>
                <w:szCs w:val="20"/>
              </w:rPr>
              <w:t>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2FCD6C4" w14:textId="77777777" w:rsidR="00184881" w:rsidRDefault="00000000">
            <w:pPr>
              <w:pStyle w:val="PreformattedText"/>
              <w:spacing w:after="120"/>
            </w:pPr>
            <w:r>
              <w:t>EigenTopografie</w:t>
            </w:r>
          </w:p>
        </w:tc>
      </w:tr>
      <w:tr w:rsidR="00184881" w14:paraId="5A1FA46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B1DCA01" w14:textId="77777777" w:rsidR="00184881" w:rsidRDefault="00000000">
            <w:pPr>
              <w:pStyle w:val="TableContents"/>
              <w:spacing w:after="120"/>
              <w:jc w:val="center"/>
            </w:pPr>
            <w:r>
              <w:t>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0DB5A2F" w14:textId="77777777" w:rsidR="00184881" w:rsidRDefault="00000000">
            <w:pPr>
              <w:pStyle w:val="PreformattedText"/>
              <w:spacing w:after="120"/>
            </w:pPr>
            <w:r>
              <w:t>ExtraDetailInfo (Lijn- en vlaksymbolen)</w:t>
            </w:r>
          </w:p>
        </w:tc>
      </w:tr>
      <w:tr w:rsidR="00184881" w14:paraId="733862AA"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AF2C968" w14:textId="77777777" w:rsidR="00184881" w:rsidRDefault="00000000">
            <w:pPr>
              <w:pStyle w:val="TableContents"/>
              <w:spacing w:after="120"/>
              <w:jc w:val="center"/>
            </w:pPr>
            <w:r>
              <w:t>3</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F2540EC" w14:textId="77777777" w:rsidR="00184881" w:rsidRDefault="00000000">
            <w:pPr>
              <w:pStyle w:val="PreformattedText"/>
              <w:spacing w:after="120"/>
            </w:pPr>
            <w:r>
              <w:t>AanduidingEisVoorzorgsmaatregel</w:t>
            </w:r>
          </w:p>
        </w:tc>
      </w:tr>
      <w:tr w:rsidR="00184881" w14:paraId="0DB2E0C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552E1828" w14:textId="77777777" w:rsidR="00184881" w:rsidRDefault="00000000">
            <w:pPr>
              <w:pStyle w:val="TableContents"/>
              <w:spacing w:after="120"/>
              <w:jc w:val="center"/>
            </w:pPr>
            <w:r>
              <w:rPr>
                <w:rFonts w:eastAsia="Lucida Sans Unicode" w:cs="Tahoma"/>
                <w:szCs w:val="20"/>
              </w:rPr>
              <w:t>4</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4618EDF" w14:textId="77777777" w:rsidR="00184881" w:rsidRDefault="00000000">
            <w:pPr>
              <w:pStyle w:val="PreformattedText"/>
              <w:spacing w:after="120"/>
            </w:pPr>
            <w:r>
              <w:t>Kabelbed</w:t>
            </w:r>
          </w:p>
        </w:tc>
      </w:tr>
      <w:tr w:rsidR="00184881" w14:paraId="73E091E0"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265C4A7" w14:textId="77777777" w:rsidR="00184881" w:rsidRDefault="00000000">
            <w:pPr>
              <w:pStyle w:val="TableContents"/>
              <w:spacing w:after="120"/>
              <w:jc w:val="center"/>
            </w:pPr>
            <w:r>
              <w:t>5</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5360167" w14:textId="77777777" w:rsidR="00184881" w:rsidRDefault="00000000">
            <w:pPr>
              <w:pStyle w:val="PreformattedText"/>
              <w:spacing w:after="120"/>
            </w:pPr>
            <w:r>
              <w:t>Duct</w:t>
            </w:r>
          </w:p>
        </w:tc>
      </w:tr>
      <w:tr w:rsidR="00184881" w14:paraId="3ACA937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94926D4" w14:textId="77777777" w:rsidR="00184881" w:rsidRDefault="00000000">
            <w:pPr>
              <w:pStyle w:val="TableContents"/>
              <w:spacing w:after="120"/>
              <w:jc w:val="center"/>
            </w:pPr>
            <w:r>
              <w:t>6</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56634E95" w14:textId="77777777" w:rsidR="00184881" w:rsidRDefault="00000000">
            <w:pPr>
              <w:pStyle w:val="PreformattedText"/>
              <w:spacing w:after="120"/>
            </w:pPr>
            <w:r>
              <w:t>Mantelbuis</w:t>
            </w:r>
          </w:p>
        </w:tc>
      </w:tr>
      <w:tr w:rsidR="00184881" w14:paraId="4358696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8889800" w14:textId="77777777" w:rsidR="00184881" w:rsidRDefault="00000000">
            <w:pPr>
              <w:pStyle w:val="TableContents"/>
              <w:spacing w:after="120"/>
              <w:jc w:val="center"/>
            </w:pPr>
            <w:r>
              <w:rPr>
                <w:rFonts w:eastAsia="Lucida Sans Unicode" w:cs="Tahoma"/>
                <w:szCs w:val="20"/>
              </w:rPr>
              <w:t>7</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B3BE1F5" w14:textId="77777777" w:rsidR="00184881" w:rsidRDefault="00000000">
            <w:pPr>
              <w:pStyle w:val="PreformattedText"/>
              <w:spacing w:after="120"/>
            </w:pPr>
            <w:r>
              <w:t>Kabels en Leidingen</w:t>
            </w:r>
          </w:p>
        </w:tc>
      </w:tr>
      <w:tr w:rsidR="00184881" w14:paraId="18B93555"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1D0F9A0" w14:textId="77777777" w:rsidR="00184881" w:rsidRDefault="00000000">
            <w:pPr>
              <w:pStyle w:val="TableContents"/>
              <w:spacing w:after="120"/>
              <w:jc w:val="center"/>
            </w:pPr>
            <w:r>
              <w:t>8</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9053B1A" w14:textId="77777777" w:rsidR="00184881" w:rsidRDefault="00000000">
            <w:pPr>
              <w:pStyle w:val="PreformattedText"/>
              <w:spacing w:after="120"/>
            </w:pPr>
            <w:r>
              <w:t>ExtraGeometrie-objecten die niet gerefereerd worden vanuit een ander object</w:t>
            </w:r>
          </w:p>
        </w:tc>
      </w:tr>
      <w:tr w:rsidR="00184881" w14:paraId="46249E1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43FAC0A" w14:textId="77777777" w:rsidR="00184881" w:rsidRDefault="00000000">
            <w:pPr>
              <w:pStyle w:val="TableContents"/>
              <w:spacing w:after="120"/>
              <w:jc w:val="center"/>
            </w:pPr>
            <w:r>
              <w:t>9</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9B7AAE9" w14:textId="77777777" w:rsidR="00184881" w:rsidRDefault="00000000">
            <w:pPr>
              <w:pStyle w:val="PreformattedText"/>
              <w:spacing w:after="120"/>
            </w:pPr>
            <w:r>
              <w:t>Mangat</w:t>
            </w:r>
          </w:p>
        </w:tc>
      </w:tr>
      <w:tr w:rsidR="00184881" w14:paraId="750F6BE4"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5D18BFC" w14:textId="77777777" w:rsidR="00184881" w:rsidRDefault="00000000">
            <w:pPr>
              <w:pStyle w:val="TableContents"/>
              <w:spacing w:after="120"/>
              <w:jc w:val="center"/>
            </w:pPr>
            <w:r>
              <w:t>10</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52F3FBCB" w14:textId="77777777" w:rsidR="00184881" w:rsidRDefault="00000000">
            <w:pPr>
              <w:pStyle w:val="PreformattedText"/>
              <w:spacing w:after="120"/>
            </w:pPr>
            <w:r>
              <w:t>Kast</w:t>
            </w:r>
          </w:p>
        </w:tc>
      </w:tr>
      <w:tr w:rsidR="00184881" w14:paraId="53A31AD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6BAAFF2A" w14:textId="77777777" w:rsidR="00184881" w:rsidRDefault="00000000">
            <w:pPr>
              <w:pStyle w:val="TableContents"/>
              <w:spacing w:after="120"/>
              <w:jc w:val="center"/>
            </w:pPr>
            <w:r>
              <w:t>11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A0BD97C" w14:textId="77777777" w:rsidR="00184881" w:rsidRDefault="00000000">
            <w:pPr>
              <w:pStyle w:val="PreformattedText"/>
              <w:spacing w:after="120"/>
            </w:pPr>
            <w:r>
              <w:t>Technisch gebouw</w:t>
            </w:r>
          </w:p>
        </w:tc>
      </w:tr>
      <w:tr w:rsidR="00184881" w14:paraId="0E2437EC"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348F402" w14:textId="77777777" w:rsidR="00184881" w:rsidRDefault="00000000">
            <w:pPr>
              <w:pStyle w:val="TableContents"/>
              <w:spacing w:after="120"/>
              <w:jc w:val="center"/>
            </w:pPr>
            <w:r>
              <w:t>12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0C5C506" w14:textId="77777777" w:rsidR="00184881" w:rsidRDefault="00000000">
            <w:pPr>
              <w:pStyle w:val="PreformattedText"/>
              <w:spacing w:after="120"/>
            </w:pPr>
            <w:r>
              <w:t>Toren</w:t>
            </w:r>
          </w:p>
        </w:tc>
      </w:tr>
      <w:tr w:rsidR="00184881" w14:paraId="2E70C4C6"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E8209D1" w14:textId="77777777" w:rsidR="00184881" w:rsidRDefault="00000000">
            <w:pPr>
              <w:pStyle w:val="TableContents"/>
              <w:spacing w:after="120"/>
              <w:jc w:val="center"/>
            </w:pPr>
            <w:r>
              <w:t>13</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DBF496D" w14:textId="77777777" w:rsidR="00184881" w:rsidRDefault="00000000">
            <w:pPr>
              <w:pStyle w:val="PreformattedText"/>
              <w:spacing w:after="120"/>
            </w:pPr>
            <w:r>
              <w:t>Mast</w:t>
            </w:r>
          </w:p>
        </w:tc>
      </w:tr>
      <w:tr w:rsidR="00184881" w14:paraId="00EAF7E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3739A23E" w14:textId="77777777" w:rsidR="00184881" w:rsidRDefault="00000000">
            <w:pPr>
              <w:pStyle w:val="TableContents"/>
              <w:spacing w:after="120"/>
              <w:jc w:val="center"/>
            </w:pPr>
            <w:r>
              <w:rPr>
                <w:rFonts w:eastAsia="Lucida Sans Unicode" w:cs="Tahoma"/>
                <w:szCs w:val="20"/>
              </w:rPr>
              <w:t>14</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911F4D9" w14:textId="77777777" w:rsidR="00184881" w:rsidRDefault="00000000">
            <w:pPr>
              <w:pStyle w:val="PreformattedText"/>
              <w:spacing w:after="120"/>
            </w:pPr>
            <w:r>
              <w:t>Annotatie</w:t>
            </w:r>
          </w:p>
        </w:tc>
      </w:tr>
      <w:tr w:rsidR="00184881" w14:paraId="5DB19739"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513464C7" w14:textId="77777777" w:rsidR="00184881" w:rsidRDefault="00000000">
            <w:pPr>
              <w:pStyle w:val="TableContents"/>
              <w:spacing w:after="120"/>
              <w:jc w:val="center"/>
            </w:pPr>
            <w:r>
              <w:rPr>
                <w:rFonts w:eastAsia="Lucida Sans Unicode" w:cs="Tahoma"/>
                <w:szCs w:val="20"/>
              </w:rPr>
              <w:t>15</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20B11AA" w14:textId="77777777" w:rsidR="00184881" w:rsidRDefault="00000000">
            <w:pPr>
              <w:pStyle w:val="PreformattedText"/>
              <w:spacing w:after="120"/>
            </w:pPr>
            <w:r>
              <w:t>Maatvoering</w:t>
            </w:r>
          </w:p>
        </w:tc>
      </w:tr>
      <w:tr w:rsidR="00184881" w14:paraId="653DE3D3"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1035834" w14:textId="77777777" w:rsidR="00184881" w:rsidRDefault="00000000">
            <w:pPr>
              <w:pStyle w:val="TableContents"/>
              <w:spacing w:after="120"/>
              <w:jc w:val="center"/>
            </w:pPr>
            <w:r>
              <w:t>16</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85B64FB" w14:textId="77777777" w:rsidR="00184881" w:rsidRDefault="00000000">
            <w:pPr>
              <w:pStyle w:val="PreformattedText"/>
              <w:spacing w:after="120"/>
            </w:pPr>
            <w:r>
              <w:t>DiepteNAP</w:t>
            </w:r>
          </w:p>
        </w:tc>
      </w:tr>
      <w:tr w:rsidR="00184881" w14:paraId="4EF848FF"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259F796" w14:textId="77777777" w:rsidR="00184881" w:rsidRDefault="00000000">
            <w:pPr>
              <w:pStyle w:val="TableContents"/>
              <w:spacing w:after="120"/>
              <w:jc w:val="center"/>
            </w:pPr>
            <w:r>
              <w:t>17</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207BF87B" w14:textId="77777777" w:rsidR="00184881" w:rsidRDefault="00000000">
            <w:pPr>
              <w:pStyle w:val="PreformattedText"/>
              <w:spacing w:after="120"/>
            </w:pPr>
            <w:r>
              <w:t>DiepteTovMaaiveld</w:t>
            </w:r>
          </w:p>
        </w:tc>
      </w:tr>
      <w:tr w:rsidR="00184881" w14:paraId="37476E8D"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6152EF6" w14:textId="77777777" w:rsidR="00184881" w:rsidRDefault="00000000">
            <w:pPr>
              <w:pStyle w:val="TableContents"/>
              <w:spacing w:after="120"/>
              <w:jc w:val="center"/>
            </w:pPr>
            <w:r>
              <w:t>18</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5B7626B" w14:textId="77777777" w:rsidR="00184881" w:rsidRDefault="00000000">
            <w:pPr>
              <w:pStyle w:val="PreformattedText"/>
              <w:spacing w:after="120"/>
            </w:pPr>
            <w:bookmarkStart w:id="313" w:name="__DdeLink__5228_136982254"/>
            <w:r>
              <w:t>ExtraDetailInfo</w:t>
            </w:r>
            <w:bookmarkEnd w:id="313"/>
            <w:r>
              <w:t xml:space="preserve"> (Puntsymbolen)</w:t>
            </w:r>
          </w:p>
        </w:tc>
      </w:tr>
      <w:tr w:rsidR="00184881" w14:paraId="26ABA4D5"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4A68DC3B" w14:textId="77777777" w:rsidR="00184881" w:rsidRDefault="00000000">
            <w:pPr>
              <w:pStyle w:val="TableContents"/>
              <w:spacing w:after="120"/>
              <w:jc w:val="center"/>
            </w:pPr>
            <w:r>
              <w:t>19</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33D5A870" w14:textId="77777777" w:rsidR="00184881" w:rsidRDefault="00000000">
            <w:pPr>
              <w:pStyle w:val="PreformattedText"/>
              <w:spacing w:after="120"/>
            </w:pPr>
            <w:r>
              <w:t>Leidingelementen</w:t>
            </w:r>
          </w:p>
        </w:tc>
      </w:tr>
      <w:tr w:rsidR="00184881" w14:paraId="1B5E38D4"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21DF588C" w14:textId="77777777" w:rsidR="00184881" w:rsidRDefault="00000000">
            <w:pPr>
              <w:pStyle w:val="TableContents"/>
              <w:spacing w:after="120"/>
              <w:jc w:val="center"/>
            </w:pPr>
            <w:r>
              <w:t>20</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1054AC2F" w14:textId="77777777" w:rsidR="00184881" w:rsidRDefault="00000000">
            <w:pPr>
              <w:pStyle w:val="PreformattedText"/>
              <w:spacing w:after="120"/>
            </w:pPr>
            <w:r>
              <w:t>Informatiepolygoon</w:t>
            </w:r>
          </w:p>
        </w:tc>
      </w:tr>
      <w:tr w:rsidR="00184881" w14:paraId="0F1E53B2"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08B6E7DF" w14:textId="77777777" w:rsidR="00184881" w:rsidRDefault="00000000">
            <w:pPr>
              <w:pStyle w:val="TableContents"/>
              <w:spacing w:after="120"/>
              <w:jc w:val="center"/>
            </w:pPr>
            <w:r>
              <w:lastRenderedPageBreak/>
              <w:t>21</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6BEA1B18" w14:textId="77777777" w:rsidR="00184881" w:rsidRDefault="00000000">
            <w:pPr>
              <w:pStyle w:val="PreformattedText"/>
              <w:spacing w:after="120"/>
            </w:pPr>
            <w:r>
              <w:t>Graafpolygoon</w:t>
            </w:r>
          </w:p>
        </w:tc>
      </w:tr>
      <w:tr w:rsidR="00184881" w14:paraId="0E43765B" w14:textId="77777777">
        <w:trPr>
          <w:cantSplit/>
        </w:trPr>
        <w:tc>
          <w:tcPr>
            <w:tcW w:w="1949" w:type="dxa"/>
            <w:tcBorders>
              <w:top w:val="single" w:sz="2" w:space="0" w:color="000001"/>
              <w:left w:val="single" w:sz="2" w:space="0" w:color="000001"/>
              <w:bottom w:val="single" w:sz="2" w:space="0" w:color="000001"/>
            </w:tcBorders>
            <w:shd w:val="clear" w:color="auto" w:fill="FFFFFF"/>
          </w:tcPr>
          <w:p w14:paraId="197D7D67" w14:textId="77777777" w:rsidR="00184881" w:rsidRDefault="00000000">
            <w:pPr>
              <w:pStyle w:val="TableContents"/>
              <w:spacing w:after="120"/>
              <w:jc w:val="center"/>
            </w:pPr>
            <w:r>
              <w:t>22</w:t>
            </w:r>
          </w:p>
        </w:tc>
        <w:tc>
          <w:tcPr>
            <w:tcW w:w="7670" w:type="dxa"/>
            <w:tcBorders>
              <w:top w:val="single" w:sz="2" w:space="0" w:color="000001"/>
              <w:left w:val="single" w:sz="2" w:space="0" w:color="000001"/>
              <w:bottom w:val="single" w:sz="2" w:space="0" w:color="000001"/>
              <w:right w:val="single" w:sz="2" w:space="0" w:color="000001"/>
            </w:tcBorders>
            <w:shd w:val="clear" w:color="auto" w:fill="FFFFFF"/>
          </w:tcPr>
          <w:p w14:paraId="7E40928F" w14:textId="77777777" w:rsidR="00184881" w:rsidRDefault="00000000">
            <w:pPr>
              <w:pStyle w:val="PreformattedText"/>
              <w:spacing w:after="120"/>
            </w:pPr>
            <w:r>
              <w:t>Oriëntatiepolygoon</w:t>
            </w:r>
          </w:p>
        </w:tc>
      </w:tr>
    </w:tbl>
    <w:p w14:paraId="4D204505" w14:textId="77777777" w:rsidR="00184881" w:rsidRDefault="00000000">
      <w:r>
        <w:t>De objecten met de laagste waarde in de kolom “Tekenvolgorde” worden als eerste getekend. De objecten met de hoogte waarde in de kolom “Tekenvolgorde” worden als laatste getekend.</w:t>
      </w:r>
    </w:p>
    <w:p w14:paraId="6A04A0FD" w14:textId="77777777" w:rsidR="00184881" w:rsidRDefault="00000000">
      <w:r>
        <w:t>ExtraDetailinfo wordt op niveau 2 (lijn- en vlaksymbolen) en 17 (puntsymbolen) getekend.</w:t>
      </w:r>
    </w:p>
    <w:p w14:paraId="4EA0F163" w14:textId="77777777" w:rsidR="00184881" w:rsidRDefault="00000000" w:rsidP="002003B8">
      <w:pPr>
        <w:pStyle w:val="Kop2"/>
      </w:pPr>
      <w:bookmarkStart w:id="314" w:name="_Toc51750246"/>
      <w:bookmarkStart w:id="315" w:name="_Toc42596153"/>
      <w:bookmarkStart w:id="316" w:name="_Toc178598400"/>
      <w:r>
        <w:t>Objecten met extra geometrie</w:t>
      </w:r>
      <w:bookmarkEnd w:id="314"/>
      <w:bookmarkEnd w:id="315"/>
      <w:bookmarkEnd w:id="316"/>
    </w:p>
    <w:p w14:paraId="0F5936E3" w14:textId="77777777" w:rsidR="00184881"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6C9B66B9" w14:textId="345D6FD6" w:rsidR="00184881" w:rsidRDefault="00000000">
      <w:pPr>
        <w:pStyle w:val="Plattetekst1"/>
      </w:pPr>
      <w:r>
        <w:rPr>
          <w:b/>
          <w:bCs/>
        </w:rPr>
        <w:t>NB</w:t>
      </w:r>
      <w:r>
        <w:t>: ExtraGeometrie-objecten die niet gerefereerd worden vanuit een ander object, kunnen geen volgorde krijgen die daaraan gerelateerd is en komen daarom in tekenlaag 8.</w:t>
      </w:r>
    </w:p>
    <w:p w14:paraId="20C0B342" w14:textId="77777777" w:rsidR="00184881" w:rsidRPr="0089107D" w:rsidRDefault="00000000" w:rsidP="002003B8">
      <w:pPr>
        <w:pStyle w:val="Kop1"/>
      </w:pPr>
      <w:bookmarkStart w:id="317" w:name="_Toc51750247"/>
      <w:bookmarkStart w:id="318" w:name="_Toc42596154"/>
      <w:bookmarkStart w:id="319" w:name="_Toc178598401"/>
      <w:r>
        <w:lastRenderedPageBreak/>
        <w:t>Verklarende woordenlijst</w:t>
      </w:r>
      <w:bookmarkEnd w:id="317"/>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49"/>
        <w:gridCol w:w="7270"/>
      </w:tblGrid>
      <w:tr w:rsidR="00184881" w14:paraId="42A2B5E3" w14:textId="77777777">
        <w:trPr>
          <w:tblHeader/>
        </w:trPr>
        <w:tc>
          <w:tcPr>
            <w:tcW w:w="2349" w:type="dxa"/>
            <w:tcBorders>
              <w:top w:val="single" w:sz="2" w:space="0" w:color="000001"/>
              <w:left w:val="single" w:sz="2" w:space="0" w:color="000001"/>
              <w:bottom w:val="single" w:sz="2" w:space="0" w:color="000001"/>
            </w:tcBorders>
            <w:shd w:val="clear" w:color="auto" w:fill="808080"/>
          </w:tcPr>
          <w:p w14:paraId="1BA99BC2" w14:textId="77777777" w:rsidR="00184881" w:rsidRDefault="00000000">
            <w:pPr>
              <w:pStyle w:val="TableHeading0"/>
              <w:spacing w:after="120"/>
            </w:pPr>
            <w:r>
              <w:rPr>
                <w:rFonts w:eastAsia="Lucida Sans Unicode" w:cs="Tahoma"/>
                <w:szCs w:val="20"/>
              </w:rPr>
              <w:t>Term</w:t>
            </w:r>
          </w:p>
        </w:tc>
        <w:tc>
          <w:tcPr>
            <w:tcW w:w="7269" w:type="dxa"/>
            <w:tcBorders>
              <w:top w:val="single" w:sz="2" w:space="0" w:color="000001"/>
              <w:left w:val="single" w:sz="2" w:space="0" w:color="000001"/>
              <w:bottom w:val="single" w:sz="2" w:space="0" w:color="000001"/>
              <w:right w:val="single" w:sz="2" w:space="0" w:color="000001"/>
            </w:tcBorders>
            <w:shd w:val="clear" w:color="auto" w:fill="808080"/>
          </w:tcPr>
          <w:p w14:paraId="54C91E78" w14:textId="77777777" w:rsidR="00184881" w:rsidRDefault="00000000">
            <w:pPr>
              <w:pStyle w:val="TableHeading0"/>
              <w:spacing w:after="120"/>
            </w:pPr>
            <w:r>
              <w:rPr>
                <w:rFonts w:eastAsia="Lucida Sans Unicode" w:cs="Tahoma"/>
                <w:szCs w:val="20"/>
              </w:rPr>
              <w:t>Uitleg</w:t>
            </w:r>
          </w:p>
        </w:tc>
      </w:tr>
      <w:tr w:rsidR="00184881" w14:paraId="02376DD8" w14:textId="77777777">
        <w:tc>
          <w:tcPr>
            <w:tcW w:w="2349" w:type="dxa"/>
            <w:tcBorders>
              <w:top w:val="single" w:sz="2" w:space="0" w:color="000001"/>
              <w:left w:val="single" w:sz="2" w:space="0" w:color="000001"/>
              <w:bottom w:val="single" w:sz="2" w:space="0" w:color="000001"/>
            </w:tcBorders>
            <w:shd w:val="clear" w:color="auto" w:fill="FFFFFF"/>
          </w:tcPr>
          <w:p w14:paraId="7728AC90" w14:textId="77777777" w:rsidR="00184881" w:rsidRDefault="00000000">
            <w:pPr>
              <w:jc w:val="center"/>
            </w:pPr>
            <w:r>
              <w:rPr>
                <w:rFonts w:eastAsia="Tahoma" w:cs="Tahoma"/>
              </w:rPr>
              <w:t>IMKL</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6E710E1D" w14:textId="77777777" w:rsidR="00184881" w:rsidRDefault="00000000">
            <w:r>
              <w:rPr>
                <w:rFonts w:eastAsia="Tahoma" w:cs="Tahoma"/>
              </w:rPr>
              <w:t>Het Informatiemodel Kabels en Leidingen is opgezet om objectgericht ... uit te kunnen wisselen tussen partijen via de landelijke GML-standaard.</w:t>
            </w:r>
          </w:p>
        </w:tc>
      </w:tr>
      <w:tr w:rsidR="00184881" w14:paraId="183FCBC1" w14:textId="77777777">
        <w:tc>
          <w:tcPr>
            <w:tcW w:w="2349" w:type="dxa"/>
            <w:tcBorders>
              <w:top w:val="single" w:sz="2" w:space="0" w:color="000001"/>
              <w:left w:val="single" w:sz="2" w:space="0" w:color="000001"/>
              <w:bottom w:val="single" w:sz="2" w:space="0" w:color="000001"/>
            </w:tcBorders>
            <w:shd w:val="clear" w:color="auto" w:fill="FFFFFF"/>
          </w:tcPr>
          <w:p w14:paraId="237D9BF6" w14:textId="77777777" w:rsidR="00184881" w:rsidRDefault="00000000">
            <w:pPr>
              <w:jc w:val="center"/>
            </w:pPr>
            <w:r>
              <w:rPr>
                <w:rFonts w:eastAsia="Tahoma" w:cs="Tahoma"/>
              </w:rPr>
              <w:t>KML</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24D4F175" w14:textId="77777777" w:rsidR="00184881" w:rsidRDefault="00000000">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rsidR="00184881" w14:paraId="0958D802" w14:textId="77777777">
        <w:tc>
          <w:tcPr>
            <w:tcW w:w="2349" w:type="dxa"/>
            <w:tcBorders>
              <w:top w:val="single" w:sz="2" w:space="0" w:color="000001"/>
              <w:left w:val="single" w:sz="2" w:space="0" w:color="000001"/>
              <w:bottom w:val="single" w:sz="2" w:space="0" w:color="000001"/>
            </w:tcBorders>
            <w:shd w:val="clear" w:color="auto" w:fill="FFFFFF"/>
          </w:tcPr>
          <w:p w14:paraId="62787212" w14:textId="77777777" w:rsidR="00184881" w:rsidRDefault="00000000">
            <w:pPr>
              <w:jc w:val="center"/>
            </w:pPr>
            <w:r>
              <w:rPr>
                <w:rFonts w:eastAsia="Tahoma" w:cs="Tahoma"/>
              </w:rPr>
              <w:t>OGC</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41BCF6E7" w14:textId="77777777" w:rsidR="00184881" w:rsidRDefault="00000000">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rsidR="00184881" w14:paraId="15C05E7A" w14:textId="77777777">
        <w:tc>
          <w:tcPr>
            <w:tcW w:w="2349" w:type="dxa"/>
            <w:tcBorders>
              <w:top w:val="single" w:sz="2" w:space="0" w:color="000001"/>
              <w:left w:val="single" w:sz="2" w:space="0" w:color="000001"/>
              <w:bottom w:val="single" w:sz="2" w:space="0" w:color="000001"/>
            </w:tcBorders>
            <w:shd w:val="clear" w:color="auto" w:fill="FFFFFF"/>
          </w:tcPr>
          <w:p w14:paraId="30638145" w14:textId="77777777" w:rsidR="00184881" w:rsidRDefault="00000000">
            <w:pPr>
              <w:pStyle w:val="TableContents"/>
              <w:spacing w:after="120"/>
              <w:jc w:val="center"/>
            </w:pPr>
            <w:r>
              <w:rPr>
                <w:rFonts w:eastAsia="Lucida Sans Unicode" w:cs="Tahoma"/>
                <w:szCs w:val="20"/>
              </w:rPr>
              <w:t>SLD</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746304E9" w14:textId="77777777" w:rsidR="00184881" w:rsidRDefault="00000000">
            <w:pPr>
              <w:pStyle w:val="TableContents"/>
              <w:spacing w:after="120"/>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rsidR="00184881" w14:paraId="31F2E09B" w14:textId="77777777">
        <w:tc>
          <w:tcPr>
            <w:tcW w:w="2349" w:type="dxa"/>
            <w:tcBorders>
              <w:top w:val="single" w:sz="2" w:space="0" w:color="000001"/>
              <w:left w:val="single" w:sz="2" w:space="0" w:color="000001"/>
              <w:bottom w:val="single" w:sz="2" w:space="0" w:color="000001"/>
            </w:tcBorders>
            <w:shd w:val="clear" w:color="auto" w:fill="FFFFFF"/>
          </w:tcPr>
          <w:p w14:paraId="0FF51D4E" w14:textId="77777777" w:rsidR="00184881" w:rsidRDefault="00000000">
            <w:pPr>
              <w:pStyle w:val="TableContents"/>
              <w:spacing w:after="120"/>
              <w:jc w:val="center"/>
            </w:pPr>
            <w:r>
              <w:rPr>
                <w:rFonts w:eastAsia="Lucida Sans Unicode" w:cs="Tahoma"/>
                <w:szCs w:val="20"/>
              </w:rPr>
              <w:t>SVG</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4971E88A" w14:textId="77777777" w:rsidR="00184881" w:rsidRDefault="00000000">
            <w:pPr>
              <w:pStyle w:val="TableContents"/>
              <w:spacing w:after="120"/>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rsidR="00184881" w14:paraId="74CE607A" w14:textId="77777777">
        <w:tc>
          <w:tcPr>
            <w:tcW w:w="2349" w:type="dxa"/>
            <w:tcBorders>
              <w:top w:val="single" w:sz="2" w:space="0" w:color="000001"/>
              <w:left w:val="single" w:sz="2" w:space="0" w:color="000001"/>
              <w:bottom w:val="single" w:sz="2" w:space="0" w:color="000001"/>
            </w:tcBorders>
            <w:shd w:val="clear" w:color="auto" w:fill="FFFFFF"/>
          </w:tcPr>
          <w:p w14:paraId="4D9F786B" w14:textId="77777777" w:rsidR="00184881" w:rsidRDefault="00000000">
            <w:pPr>
              <w:pStyle w:val="TableContents"/>
              <w:spacing w:after="120"/>
              <w:jc w:val="center"/>
            </w:pPr>
            <w:r>
              <w:rPr>
                <w:rFonts w:eastAsia="Lucida Sans Unicode" w:cs="Tahoma"/>
                <w:szCs w:val="20"/>
              </w:rPr>
              <w:t>WMS</w:t>
            </w:r>
          </w:p>
        </w:tc>
        <w:tc>
          <w:tcPr>
            <w:tcW w:w="7269" w:type="dxa"/>
            <w:tcBorders>
              <w:top w:val="single" w:sz="2" w:space="0" w:color="000001"/>
              <w:left w:val="single" w:sz="2" w:space="0" w:color="000001"/>
              <w:bottom w:val="single" w:sz="2" w:space="0" w:color="000001"/>
              <w:right w:val="single" w:sz="2" w:space="0" w:color="000001"/>
            </w:tcBorders>
            <w:shd w:val="clear" w:color="auto" w:fill="FFFFFF"/>
          </w:tcPr>
          <w:p w14:paraId="79DB801A" w14:textId="77777777" w:rsidR="00184881"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2C580C0D" w14:textId="7F984087" w:rsidR="00184881" w:rsidRPr="002003B8" w:rsidRDefault="00184881" w:rsidP="002003B8"/>
    <w:p w14:paraId="48D31F92" w14:textId="77777777" w:rsidR="00184881" w:rsidRDefault="00000000" w:rsidP="002003B8">
      <w:pPr>
        <w:pStyle w:val="Kop1"/>
      </w:pPr>
      <w:bookmarkStart w:id="320" w:name="_Toc51750248"/>
      <w:bookmarkStart w:id="321" w:name="_Toc42596155"/>
      <w:bookmarkStart w:id="322" w:name="_Toc178598402"/>
      <w:r>
        <w:lastRenderedPageBreak/>
        <w:t>Documentatie</w:t>
      </w:r>
      <w:bookmarkEnd w:id="320"/>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184881" w14:paraId="48A567FB" w14:textId="77777777">
        <w:trPr>
          <w:tblHeader/>
        </w:trPr>
        <w:tc>
          <w:tcPr>
            <w:tcW w:w="8215" w:type="dxa"/>
            <w:tcBorders>
              <w:top w:val="single" w:sz="2" w:space="0" w:color="000001"/>
              <w:left w:val="single" w:sz="2" w:space="0" w:color="000001"/>
              <w:bottom w:val="single" w:sz="2" w:space="0" w:color="000001"/>
            </w:tcBorders>
            <w:shd w:val="clear" w:color="auto" w:fill="808080"/>
          </w:tcPr>
          <w:p w14:paraId="666EFD80" w14:textId="77777777" w:rsidR="00184881" w:rsidRDefault="00000000">
            <w:pPr>
              <w:pStyle w:val="TableHeading0"/>
              <w:numPr>
                <w:ilvl w:val="0"/>
                <w:numId w:val="4"/>
              </w:numPr>
              <w:spacing w:after="120"/>
            </w:pPr>
            <w:r>
              <w:rPr>
                <w:rFonts w:eastAsia="Lucida Sans Unicode" w:cs="Tahoma"/>
                <w:szCs w:val="20"/>
              </w:rPr>
              <w:t>Document</w:t>
            </w:r>
          </w:p>
        </w:tc>
        <w:tc>
          <w:tcPr>
            <w:tcW w:w="940" w:type="dxa"/>
            <w:tcBorders>
              <w:top w:val="single" w:sz="2" w:space="0" w:color="000001"/>
              <w:left w:val="single" w:sz="2" w:space="0" w:color="000001"/>
              <w:bottom w:val="single" w:sz="2" w:space="0" w:color="000001"/>
            </w:tcBorders>
            <w:shd w:val="clear" w:color="auto" w:fill="808080"/>
          </w:tcPr>
          <w:p w14:paraId="4B00130E" w14:textId="77777777" w:rsidR="00184881" w:rsidRDefault="00000000">
            <w:pPr>
              <w:pStyle w:val="TableHeading0"/>
              <w:numPr>
                <w:ilvl w:val="0"/>
                <w:numId w:val="4"/>
              </w:numPr>
              <w:spacing w:after="120"/>
            </w:pPr>
            <w:r>
              <w:rPr>
                <w:rFonts w:eastAsia="Lucida Sans Unicode" w:cs="Tahoma"/>
                <w:szCs w:val="20"/>
              </w:rPr>
              <w:t>Auteur</w:t>
            </w:r>
          </w:p>
        </w:tc>
        <w:tc>
          <w:tcPr>
            <w:tcW w:w="596" w:type="dxa"/>
            <w:tcBorders>
              <w:top w:val="single" w:sz="2" w:space="0" w:color="000001"/>
              <w:left w:val="single" w:sz="2" w:space="0" w:color="000001"/>
              <w:bottom w:val="single" w:sz="2" w:space="0" w:color="000001"/>
              <w:right w:val="single" w:sz="2" w:space="0" w:color="000001"/>
            </w:tcBorders>
            <w:shd w:val="clear" w:color="auto" w:fill="808080"/>
          </w:tcPr>
          <w:p w14:paraId="5CE7EE14" w14:textId="77777777" w:rsidR="00184881" w:rsidRDefault="00000000">
            <w:pPr>
              <w:pStyle w:val="TableHeading0"/>
              <w:numPr>
                <w:ilvl w:val="0"/>
                <w:numId w:val="4"/>
              </w:numPr>
              <w:spacing w:after="120"/>
            </w:pPr>
            <w:r>
              <w:rPr>
                <w:rFonts w:eastAsia="Lucida Sans Unicode" w:cs="Tahoma"/>
                <w:szCs w:val="20"/>
              </w:rPr>
              <w:t>Versie</w:t>
            </w:r>
          </w:p>
        </w:tc>
      </w:tr>
      <w:tr w:rsidR="00184881" w14:paraId="0876C9F1" w14:textId="77777777">
        <w:tc>
          <w:tcPr>
            <w:tcW w:w="8215" w:type="dxa"/>
            <w:tcBorders>
              <w:top w:val="single" w:sz="2" w:space="0" w:color="000001"/>
              <w:left w:val="single" w:sz="2" w:space="0" w:color="000001"/>
              <w:bottom w:val="single" w:sz="2" w:space="0" w:color="000001"/>
            </w:tcBorders>
            <w:shd w:val="clear" w:color="auto" w:fill="FFFFFF"/>
          </w:tcPr>
          <w:p w14:paraId="0C92E58C" w14:textId="77777777" w:rsidR="00184881"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7A7CEBC5" w14:textId="77777777" w:rsidR="00184881" w:rsidRDefault="00184881">
            <w:pPr>
              <w:pStyle w:val="TableContents"/>
              <w:numPr>
                <w:ilvl w:val="0"/>
                <w:numId w:val="4"/>
              </w:numPr>
              <w:spacing w:after="120"/>
            </w:pPr>
            <w:hyperlink r:id="rId119">
              <w:r>
                <w:rPr>
                  <w:rStyle w:val="InternetLink"/>
                  <w:lang w:val="en-US"/>
                </w:rPr>
                <w:t>http://portal.opengeospatial.org/files/?artifact_id=12637</w:t>
              </w:r>
            </w:hyperlink>
          </w:p>
        </w:tc>
        <w:tc>
          <w:tcPr>
            <w:tcW w:w="940" w:type="dxa"/>
            <w:tcBorders>
              <w:top w:val="single" w:sz="2" w:space="0" w:color="000001"/>
              <w:left w:val="single" w:sz="2" w:space="0" w:color="000001"/>
              <w:bottom w:val="single" w:sz="2" w:space="0" w:color="000001"/>
            </w:tcBorders>
            <w:shd w:val="clear" w:color="auto" w:fill="FFFFFF"/>
          </w:tcPr>
          <w:p w14:paraId="256DE273" w14:textId="77777777" w:rsidR="00184881" w:rsidRDefault="00000000">
            <w:pPr>
              <w:pStyle w:val="TableContents"/>
              <w:numPr>
                <w:ilvl w:val="0"/>
                <w:numId w:val="4"/>
              </w:numPr>
              <w:spacing w:after="120"/>
            </w:pPr>
            <w:r>
              <w:rPr>
                <w:rFonts w:eastAsia="Lucida Sans Unicode" w:cs="Tahoma"/>
                <w:szCs w:val="20"/>
              </w:rPr>
              <w:t>Open Geospatial Consortium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03950F40" w14:textId="77777777" w:rsidR="00184881" w:rsidRDefault="00000000">
            <w:pPr>
              <w:pStyle w:val="TableContents"/>
              <w:numPr>
                <w:ilvl w:val="0"/>
                <w:numId w:val="4"/>
              </w:numPr>
              <w:spacing w:after="120"/>
              <w:jc w:val="center"/>
            </w:pPr>
            <w:r>
              <w:rPr>
                <w:rFonts w:eastAsia="Lucida Sans Unicode" w:cs="Tahoma"/>
                <w:szCs w:val="20"/>
              </w:rPr>
              <w:t>1.1</w:t>
            </w:r>
          </w:p>
        </w:tc>
      </w:tr>
      <w:tr w:rsidR="00184881" w14:paraId="2E26CC1A" w14:textId="77777777">
        <w:tc>
          <w:tcPr>
            <w:tcW w:w="8215" w:type="dxa"/>
            <w:tcBorders>
              <w:top w:val="single" w:sz="2" w:space="0" w:color="000001"/>
              <w:left w:val="single" w:sz="2" w:space="0" w:color="000001"/>
              <w:bottom w:val="single" w:sz="2" w:space="0" w:color="000001"/>
            </w:tcBorders>
            <w:shd w:val="clear" w:color="auto" w:fill="FFFFFF"/>
          </w:tcPr>
          <w:p w14:paraId="502DE529" w14:textId="77777777" w:rsidR="00184881" w:rsidRDefault="00000000">
            <w:pPr>
              <w:pStyle w:val="TableContents"/>
              <w:numPr>
                <w:ilvl w:val="0"/>
                <w:numId w:val="4"/>
              </w:numPr>
              <w:spacing w:after="120"/>
            </w:pPr>
            <w:r>
              <w:rPr>
                <w:rFonts w:eastAsia="Lucida Sans Unicode" w:cs="Tahoma"/>
                <w:szCs w:val="20"/>
              </w:rPr>
              <w:t>Handreiking Visualisatie</w:t>
            </w:r>
          </w:p>
          <w:p w14:paraId="0BBD4218" w14:textId="77777777" w:rsidR="00184881" w:rsidRDefault="00184881">
            <w:pPr>
              <w:pStyle w:val="TableContents"/>
              <w:numPr>
                <w:ilvl w:val="0"/>
                <w:numId w:val="4"/>
              </w:numPr>
              <w:spacing w:after="120"/>
            </w:pPr>
            <w:hyperlink r:id="rId120">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940" w:type="dxa"/>
            <w:tcBorders>
              <w:top w:val="single" w:sz="2" w:space="0" w:color="000001"/>
              <w:left w:val="single" w:sz="2" w:space="0" w:color="000001"/>
              <w:bottom w:val="single" w:sz="2" w:space="0" w:color="000001"/>
            </w:tcBorders>
            <w:shd w:val="clear" w:color="auto" w:fill="FFFFFF"/>
          </w:tcPr>
          <w:p w14:paraId="769D5148" w14:textId="77777777" w:rsidR="00184881" w:rsidRDefault="00000000">
            <w:pPr>
              <w:pStyle w:val="TableContents"/>
              <w:numPr>
                <w:ilvl w:val="0"/>
                <w:numId w:val="4"/>
              </w:numPr>
              <w:spacing w:after="120"/>
            </w:pPr>
            <w:r>
              <w:rPr>
                <w:rFonts w:eastAsia="Lucida Sans Unicode" w:cs="Tahoma"/>
                <w:szCs w:val="20"/>
              </w:rPr>
              <w:t>Geonovum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0C442AB3" w14:textId="77777777" w:rsidR="00184881" w:rsidRDefault="00000000">
            <w:pPr>
              <w:pStyle w:val="TableContents"/>
              <w:numPr>
                <w:ilvl w:val="0"/>
                <w:numId w:val="4"/>
              </w:numPr>
              <w:spacing w:after="120"/>
              <w:jc w:val="center"/>
            </w:pPr>
            <w:r>
              <w:rPr>
                <w:rFonts w:eastAsia="Lucida Sans Unicode" w:cs="Tahoma"/>
                <w:szCs w:val="20"/>
              </w:rPr>
              <w:t>1.0.1</w:t>
            </w:r>
          </w:p>
        </w:tc>
      </w:tr>
      <w:tr w:rsidR="00184881" w14:paraId="3B715421" w14:textId="77777777">
        <w:tc>
          <w:tcPr>
            <w:tcW w:w="8215" w:type="dxa"/>
            <w:tcBorders>
              <w:top w:val="single" w:sz="2" w:space="0" w:color="000001"/>
              <w:left w:val="single" w:sz="2" w:space="0" w:color="000001"/>
              <w:bottom w:val="single" w:sz="2" w:space="0" w:color="000001"/>
            </w:tcBorders>
            <w:shd w:val="clear" w:color="auto" w:fill="FFFFFF"/>
          </w:tcPr>
          <w:p w14:paraId="2170C854" w14:textId="77777777" w:rsidR="00184881" w:rsidRDefault="00000000">
            <w:pPr>
              <w:pStyle w:val="TableContents"/>
              <w:numPr>
                <w:ilvl w:val="0"/>
                <w:numId w:val="4"/>
              </w:numPr>
              <w:spacing w:after="120"/>
            </w:pPr>
            <w:r>
              <w:t>Nederlandse Richtlijn Tiling</w:t>
            </w:r>
          </w:p>
          <w:p w14:paraId="7EC211E8" w14:textId="77777777" w:rsidR="00184881" w:rsidRDefault="00184881">
            <w:pPr>
              <w:pStyle w:val="TableContents"/>
              <w:numPr>
                <w:ilvl w:val="0"/>
                <w:numId w:val="4"/>
              </w:numPr>
              <w:spacing w:after="120"/>
            </w:pPr>
            <w:hyperlink r:id="rId121">
              <w:r>
                <w:rPr>
                  <w:rStyle w:val="InternetLink"/>
                </w:rPr>
                <w:t>http://www.geonovum.nl/sites/default/files/nederlandse_richtlijn_tiling_-_versie_1.1.pdf</w:t>
              </w:r>
            </w:hyperlink>
          </w:p>
          <w:p w14:paraId="7635F7D9" w14:textId="77777777" w:rsidR="00184881" w:rsidRDefault="00184881">
            <w:pPr>
              <w:pStyle w:val="TableContents"/>
              <w:numPr>
                <w:ilvl w:val="0"/>
                <w:numId w:val="4"/>
              </w:numPr>
              <w:spacing w:after="120"/>
            </w:pPr>
          </w:p>
        </w:tc>
        <w:tc>
          <w:tcPr>
            <w:tcW w:w="940" w:type="dxa"/>
            <w:tcBorders>
              <w:top w:val="single" w:sz="2" w:space="0" w:color="000001"/>
              <w:left w:val="single" w:sz="2" w:space="0" w:color="000001"/>
              <w:bottom w:val="single" w:sz="2" w:space="0" w:color="000001"/>
            </w:tcBorders>
            <w:shd w:val="clear" w:color="auto" w:fill="FFFFFF"/>
          </w:tcPr>
          <w:p w14:paraId="0F7248BB" w14:textId="77777777" w:rsidR="00184881" w:rsidRDefault="00000000">
            <w:pPr>
              <w:pStyle w:val="TableContents"/>
              <w:numPr>
                <w:ilvl w:val="3"/>
                <w:numId w:val="4"/>
              </w:numPr>
              <w:spacing w:after="120"/>
            </w:pPr>
            <w:r>
              <w:t>Geonovum</w:t>
            </w:r>
          </w:p>
        </w:tc>
        <w:tc>
          <w:tcPr>
            <w:tcW w:w="596" w:type="dxa"/>
            <w:tcBorders>
              <w:top w:val="single" w:sz="2" w:space="0" w:color="000001"/>
              <w:left w:val="single" w:sz="2" w:space="0" w:color="000001"/>
              <w:bottom w:val="single" w:sz="2" w:space="0" w:color="000001"/>
              <w:right w:val="single" w:sz="2" w:space="0" w:color="000001"/>
            </w:tcBorders>
            <w:shd w:val="clear" w:color="auto" w:fill="FFFFFF"/>
          </w:tcPr>
          <w:p w14:paraId="2E5CDC04" w14:textId="77777777" w:rsidR="00184881" w:rsidRDefault="00000000">
            <w:pPr>
              <w:pStyle w:val="TableContents"/>
              <w:numPr>
                <w:ilvl w:val="0"/>
                <w:numId w:val="4"/>
              </w:numPr>
              <w:spacing w:after="120"/>
              <w:jc w:val="center"/>
            </w:pPr>
            <w:r>
              <w:t>1.1</w:t>
            </w:r>
          </w:p>
        </w:tc>
      </w:tr>
    </w:tbl>
    <w:p w14:paraId="05B54531" w14:textId="77777777" w:rsidR="00184881" w:rsidRDefault="00184881">
      <w:pPr>
        <w:pStyle w:val="Heading"/>
        <w:numPr>
          <w:ilvl w:val="0"/>
          <w:numId w:val="4"/>
        </w:numPr>
      </w:pPr>
    </w:p>
    <w:p w14:paraId="162C1C0E" w14:textId="77777777" w:rsidR="00184881" w:rsidRDefault="00000000" w:rsidP="002003B8">
      <w:pPr>
        <w:pStyle w:val="Kop1"/>
      </w:pPr>
      <w:bookmarkStart w:id="323" w:name="_Toc178598403"/>
      <w:r>
        <w:lastRenderedPageBreak/>
        <w:t>Changelog</w:t>
      </w:r>
      <w:bookmarkEnd w:id="323"/>
    </w:p>
    <w:tbl>
      <w:tblPr>
        <w:tblW w:w="9854" w:type="dxa"/>
        <w:tblLook w:val="04A0" w:firstRow="1" w:lastRow="0" w:firstColumn="1" w:lastColumn="0" w:noHBand="0" w:noVBand="1"/>
      </w:tblPr>
      <w:tblGrid>
        <w:gridCol w:w="4515"/>
        <w:gridCol w:w="3762"/>
        <w:gridCol w:w="1577"/>
      </w:tblGrid>
      <w:tr w:rsidR="00184881" w14:paraId="3A356F8F" w14:textId="77777777">
        <w:trPr>
          <w:trHeight w:val="264"/>
        </w:trPr>
        <w:tc>
          <w:tcPr>
            <w:tcW w:w="4515" w:type="dxa"/>
            <w:shd w:val="clear" w:color="auto" w:fill="auto"/>
          </w:tcPr>
          <w:p w14:paraId="353D01DB" w14:textId="77777777" w:rsidR="00184881" w:rsidRDefault="00000000">
            <w:pPr>
              <w:pStyle w:val="Plattetekst1"/>
              <w:rPr>
                <w:b/>
                <w:bCs/>
              </w:rPr>
            </w:pPr>
            <w:r>
              <w:rPr>
                <w:b/>
                <w:bCs/>
              </w:rPr>
              <w:t>Onderdeel</w:t>
            </w:r>
          </w:p>
        </w:tc>
        <w:tc>
          <w:tcPr>
            <w:tcW w:w="3762" w:type="dxa"/>
            <w:shd w:val="clear" w:color="auto" w:fill="auto"/>
          </w:tcPr>
          <w:p w14:paraId="007CEDF4" w14:textId="77777777" w:rsidR="00184881" w:rsidRDefault="00000000">
            <w:pPr>
              <w:pStyle w:val="Plattetekst1"/>
              <w:rPr>
                <w:b/>
                <w:bCs/>
              </w:rPr>
            </w:pPr>
            <w:r>
              <w:rPr>
                <w:b/>
                <w:bCs/>
              </w:rPr>
              <w:t>Wijziging</w:t>
            </w:r>
          </w:p>
        </w:tc>
        <w:tc>
          <w:tcPr>
            <w:tcW w:w="1577" w:type="dxa"/>
            <w:shd w:val="clear" w:color="auto" w:fill="auto"/>
          </w:tcPr>
          <w:p w14:paraId="53C15061" w14:textId="77777777" w:rsidR="00184881" w:rsidRDefault="00000000">
            <w:pPr>
              <w:pStyle w:val="Plattetekst1"/>
              <w:rPr>
                <w:b/>
                <w:bCs/>
              </w:rPr>
            </w:pPr>
            <w:r>
              <w:rPr>
                <w:b/>
                <w:bCs/>
              </w:rPr>
              <w:t>Issue</w:t>
            </w:r>
          </w:p>
        </w:tc>
      </w:tr>
      <w:tr w:rsidR="00184881" w14:paraId="34D8B2B6" w14:textId="77777777">
        <w:trPr>
          <w:trHeight w:val="264"/>
        </w:trPr>
        <w:tc>
          <w:tcPr>
            <w:tcW w:w="4515" w:type="dxa"/>
            <w:shd w:val="clear" w:color="auto" w:fill="auto"/>
          </w:tcPr>
          <w:p w14:paraId="2F05897B" w14:textId="77777777" w:rsidR="00184881" w:rsidRDefault="00000000">
            <w:pPr>
              <w:pStyle w:val="Plattetekst1"/>
            </w:pPr>
            <w:r>
              <w:t xml:space="preserve">sld-kabelleiding.xml </w:t>
            </w:r>
          </w:p>
        </w:tc>
        <w:tc>
          <w:tcPr>
            <w:tcW w:w="3762" w:type="dxa"/>
            <w:shd w:val="clear" w:color="auto" w:fill="auto"/>
          </w:tcPr>
          <w:p w14:paraId="027806EF" w14:textId="77777777" w:rsidR="00184881" w:rsidRDefault="00000000">
            <w:pPr>
              <w:pStyle w:val="Plattetekst1"/>
            </w:pPr>
            <w:r>
              <w:t>Huidige status voor fictief ingetekende leiding toevoegen</w:t>
            </w:r>
          </w:p>
        </w:tc>
        <w:tc>
          <w:tcPr>
            <w:tcW w:w="1577" w:type="dxa"/>
            <w:shd w:val="clear" w:color="auto" w:fill="auto"/>
          </w:tcPr>
          <w:p w14:paraId="51AEAABB" w14:textId="77777777" w:rsidR="00184881" w:rsidRDefault="00000000">
            <w:pPr>
              <w:pStyle w:val="Plattetekst1"/>
            </w:pPr>
            <w:r>
              <w:t>354</w:t>
            </w:r>
          </w:p>
        </w:tc>
      </w:tr>
      <w:tr w:rsidR="00184881" w14:paraId="688F1ABA" w14:textId="77777777">
        <w:trPr>
          <w:trHeight w:val="264"/>
        </w:trPr>
        <w:tc>
          <w:tcPr>
            <w:tcW w:w="4515" w:type="dxa"/>
            <w:shd w:val="clear" w:color="auto" w:fill="auto"/>
          </w:tcPr>
          <w:p w14:paraId="784CB460" w14:textId="77777777" w:rsidR="00184881" w:rsidRDefault="00000000">
            <w:pPr>
              <w:pStyle w:val="Plattetekst1"/>
            </w:pPr>
            <w:r>
              <w:t xml:space="preserve">sld-mantelbuis.xml </w:t>
            </w:r>
          </w:p>
        </w:tc>
        <w:tc>
          <w:tcPr>
            <w:tcW w:w="3762" w:type="dxa"/>
            <w:shd w:val="clear" w:color="auto" w:fill="auto"/>
          </w:tcPr>
          <w:p w14:paraId="31B0B2EC" w14:textId="77777777" w:rsidR="00184881" w:rsidRDefault="00000000">
            <w:pPr>
              <w:pStyle w:val="Plattetekst1"/>
            </w:pPr>
            <w:r>
              <w:t>Toevoegen visualisatie eigenaarschap</w:t>
            </w:r>
          </w:p>
        </w:tc>
        <w:tc>
          <w:tcPr>
            <w:tcW w:w="1577" w:type="dxa"/>
            <w:shd w:val="clear" w:color="auto" w:fill="auto"/>
          </w:tcPr>
          <w:p w14:paraId="62CCDEE0" w14:textId="77777777" w:rsidR="00184881" w:rsidRDefault="00000000">
            <w:pPr>
              <w:pStyle w:val="Plattetekst1"/>
            </w:pPr>
            <w:r>
              <w:t>324</w:t>
            </w:r>
          </w:p>
        </w:tc>
      </w:tr>
      <w:tr w:rsidR="00184881" w14:paraId="41395576" w14:textId="77777777">
        <w:trPr>
          <w:trHeight w:val="528"/>
        </w:trPr>
        <w:tc>
          <w:tcPr>
            <w:tcW w:w="4515" w:type="dxa"/>
            <w:shd w:val="clear" w:color="auto" w:fill="auto"/>
          </w:tcPr>
          <w:p w14:paraId="55014C3A" w14:textId="77777777" w:rsidR="00184881" w:rsidRDefault="00000000">
            <w:pPr>
              <w:pStyle w:val="Plattetekst1"/>
            </w:pPr>
            <w:r>
              <w:t xml:space="preserve">sld-ductkabelbedmetextrageometrie.xml </w:t>
            </w:r>
          </w:p>
        </w:tc>
        <w:tc>
          <w:tcPr>
            <w:tcW w:w="3762" w:type="dxa"/>
            <w:shd w:val="clear" w:color="auto" w:fill="auto"/>
          </w:tcPr>
          <w:p w14:paraId="2DD6342C"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0D9C536E" w14:textId="77777777" w:rsidR="00184881" w:rsidRDefault="00000000">
            <w:pPr>
              <w:pStyle w:val="Plattetekst1"/>
            </w:pPr>
            <w:r>
              <w:t>267</w:t>
            </w:r>
          </w:p>
        </w:tc>
      </w:tr>
      <w:tr w:rsidR="00184881" w14:paraId="21C0006A" w14:textId="77777777">
        <w:trPr>
          <w:trHeight w:val="528"/>
        </w:trPr>
        <w:tc>
          <w:tcPr>
            <w:tcW w:w="4515" w:type="dxa"/>
            <w:shd w:val="clear" w:color="auto" w:fill="auto"/>
          </w:tcPr>
          <w:p w14:paraId="4F907A0A" w14:textId="77777777" w:rsidR="00184881" w:rsidRDefault="00000000">
            <w:pPr>
              <w:pStyle w:val="Plattetekst1"/>
            </w:pPr>
            <w:r>
              <w:t>sld-kabelleidingmetextrageometrie.xml</w:t>
            </w:r>
          </w:p>
        </w:tc>
        <w:tc>
          <w:tcPr>
            <w:tcW w:w="3762" w:type="dxa"/>
            <w:shd w:val="clear" w:color="auto" w:fill="auto"/>
          </w:tcPr>
          <w:p w14:paraId="74A6BA3B"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3B435927" w14:textId="77777777" w:rsidR="00184881" w:rsidRDefault="00000000">
            <w:pPr>
              <w:pStyle w:val="Plattetekst1"/>
            </w:pPr>
            <w:r>
              <w:t>267</w:t>
            </w:r>
          </w:p>
        </w:tc>
      </w:tr>
      <w:tr w:rsidR="00184881" w14:paraId="3AE1CCDC" w14:textId="77777777">
        <w:trPr>
          <w:trHeight w:val="528"/>
        </w:trPr>
        <w:tc>
          <w:tcPr>
            <w:tcW w:w="4515" w:type="dxa"/>
            <w:shd w:val="clear" w:color="auto" w:fill="auto"/>
          </w:tcPr>
          <w:p w14:paraId="5DDCB4C7" w14:textId="77777777" w:rsidR="00184881" w:rsidRDefault="00000000">
            <w:pPr>
              <w:pStyle w:val="Plattetekst1"/>
            </w:pPr>
            <w:r>
              <w:t xml:space="preserve">sld-kastmetextrageometrie.xml </w:t>
            </w:r>
          </w:p>
        </w:tc>
        <w:tc>
          <w:tcPr>
            <w:tcW w:w="3762" w:type="dxa"/>
            <w:shd w:val="clear" w:color="auto" w:fill="auto"/>
          </w:tcPr>
          <w:p w14:paraId="77102110"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40D15CCC" w14:textId="77777777" w:rsidR="00184881" w:rsidRDefault="00000000">
            <w:pPr>
              <w:pStyle w:val="Plattetekst1"/>
            </w:pPr>
            <w:r>
              <w:t>267</w:t>
            </w:r>
          </w:p>
        </w:tc>
      </w:tr>
      <w:tr w:rsidR="00184881" w14:paraId="7B7BDE78" w14:textId="77777777">
        <w:trPr>
          <w:trHeight w:val="528"/>
        </w:trPr>
        <w:tc>
          <w:tcPr>
            <w:tcW w:w="4515" w:type="dxa"/>
            <w:shd w:val="clear" w:color="auto" w:fill="auto"/>
          </w:tcPr>
          <w:p w14:paraId="037CEA18" w14:textId="77777777" w:rsidR="00184881" w:rsidRDefault="00000000">
            <w:pPr>
              <w:pStyle w:val="Plattetekst1"/>
            </w:pPr>
            <w:r>
              <w:t>sld-leidingelementmetextrageometrie.xml</w:t>
            </w:r>
          </w:p>
        </w:tc>
        <w:tc>
          <w:tcPr>
            <w:tcW w:w="3762" w:type="dxa"/>
            <w:shd w:val="clear" w:color="auto" w:fill="auto"/>
          </w:tcPr>
          <w:p w14:paraId="6A2D49D9"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6676ED56" w14:textId="77777777" w:rsidR="00184881" w:rsidRDefault="00000000">
            <w:pPr>
              <w:pStyle w:val="Plattetekst1"/>
            </w:pPr>
            <w:r>
              <w:t>267</w:t>
            </w:r>
          </w:p>
        </w:tc>
      </w:tr>
      <w:tr w:rsidR="00184881" w14:paraId="4B9B95F3" w14:textId="77777777">
        <w:trPr>
          <w:trHeight w:val="528"/>
        </w:trPr>
        <w:tc>
          <w:tcPr>
            <w:tcW w:w="4515" w:type="dxa"/>
            <w:shd w:val="clear" w:color="auto" w:fill="auto"/>
          </w:tcPr>
          <w:p w14:paraId="5A12A6D1" w14:textId="77777777" w:rsidR="00184881" w:rsidRDefault="00000000">
            <w:pPr>
              <w:pStyle w:val="Plattetekst1"/>
            </w:pPr>
            <w:r>
              <w:t xml:space="preserve">sld-mangatmetextrageometrie.xml </w:t>
            </w:r>
          </w:p>
        </w:tc>
        <w:tc>
          <w:tcPr>
            <w:tcW w:w="3762" w:type="dxa"/>
            <w:shd w:val="clear" w:color="auto" w:fill="auto"/>
          </w:tcPr>
          <w:p w14:paraId="18967845"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5F90A876" w14:textId="77777777" w:rsidR="00184881" w:rsidRDefault="00000000">
            <w:pPr>
              <w:pStyle w:val="Plattetekst1"/>
            </w:pPr>
            <w:r>
              <w:t>267</w:t>
            </w:r>
          </w:p>
        </w:tc>
      </w:tr>
      <w:tr w:rsidR="00184881" w14:paraId="2AA9294C" w14:textId="77777777">
        <w:trPr>
          <w:trHeight w:val="528"/>
        </w:trPr>
        <w:tc>
          <w:tcPr>
            <w:tcW w:w="4515" w:type="dxa"/>
            <w:shd w:val="clear" w:color="auto" w:fill="auto"/>
          </w:tcPr>
          <w:p w14:paraId="2AD47860" w14:textId="77777777" w:rsidR="00184881" w:rsidRDefault="00000000">
            <w:pPr>
              <w:pStyle w:val="Plattetekst1"/>
            </w:pPr>
            <w:r>
              <w:t>sld-mantelbuismetextrageometrie.xml</w:t>
            </w:r>
          </w:p>
        </w:tc>
        <w:tc>
          <w:tcPr>
            <w:tcW w:w="3762" w:type="dxa"/>
            <w:shd w:val="clear" w:color="auto" w:fill="auto"/>
          </w:tcPr>
          <w:p w14:paraId="341AC056"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01516555" w14:textId="77777777" w:rsidR="00184881" w:rsidRDefault="00000000">
            <w:pPr>
              <w:pStyle w:val="Plattetekst1"/>
            </w:pPr>
            <w:r>
              <w:t>267</w:t>
            </w:r>
          </w:p>
        </w:tc>
      </w:tr>
      <w:tr w:rsidR="00184881" w14:paraId="3F874242" w14:textId="77777777">
        <w:trPr>
          <w:trHeight w:val="528"/>
        </w:trPr>
        <w:tc>
          <w:tcPr>
            <w:tcW w:w="4515" w:type="dxa"/>
            <w:shd w:val="clear" w:color="auto" w:fill="auto"/>
          </w:tcPr>
          <w:p w14:paraId="36A22406" w14:textId="77777777" w:rsidR="00184881" w:rsidRDefault="00000000">
            <w:pPr>
              <w:pStyle w:val="Plattetekst1"/>
            </w:pPr>
            <w:r>
              <w:t xml:space="preserve">sld-mastmetextrageometrie.xml </w:t>
            </w:r>
          </w:p>
        </w:tc>
        <w:tc>
          <w:tcPr>
            <w:tcW w:w="3762" w:type="dxa"/>
            <w:shd w:val="clear" w:color="auto" w:fill="auto"/>
          </w:tcPr>
          <w:p w14:paraId="054CD03D"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6EDD6C0E" w14:textId="77777777" w:rsidR="00184881" w:rsidRDefault="00000000">
            <w:pPr>
              <w:pStyle w:val="Plattetekst1"/>
            </w:pPr>
            <w:r>
              <w:t>267</w:t>
            </w:r>
          </w:p>
        </w:tc>
      </w:tr>
      <w:tr w:rsidR="00184881" w14:paraId="1F185698" w14:textId="77777777">
        <w:trPr>
          <w:trHeight w:val="528"/>
        </w:trPr>
        <w:tc>
          <w:tcPr>
            <w:tcW w:w="4515" w:type="dxa"/>
            <w:shd w:val="clear" w:color="auto" w:fill="auto"/>
          </w:tcPr>
          <w:p w14:paraId="4305AA7A" w14:textId="77777777" w:rsidR="00184881" w:rsidRDefault="00000000">
            <w:pPr>
              <w:pStyle w:val="Plattetekst1"/>
            </w:pPr>
            <w:r>
              <w:t xml:space="preserve">sld-technischgebouwmetextrageometrie.xml </w:t>
            </w:r>
          </w:p>
        </w:tc>
        <w:tc>
          <w:tcPr>
            <w:tcW w:w="3762" w:type="dxa"/>
            <w:shd w:val="clear" w:color="auto" w:fill="auto"/>
          </w:tcPr>
          <w:p w14:paraId="4B69F59E"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3B008C6F" w14:textId="77777777" w:rsidR="00184881" w:rsidRDefault="00000000">
            <w:pPr>
              <w:pStyle w:val="Plattetekst1"/>
            </w:pPr>
            <w:r>
              <w:t>267</w:t>
            </w:r>
          </w:p>
        </w:tc>
      </w:tr>
      <w:tr w:rsidR="00184881" w14:paraId="4DBB843D" w14:textId="77777777">
        <w:trPr>
          <w:trHeight w:val="528"/>
        </w:trPr>
        <w:tc>
          <w:tcPr>
            <w:tcW w:w="4515" w:type="dxa"/>
            <w:shd w:val="clear" w:color="auto" w:fill="auto"/>
          </w:tcPr>
          <w:p w14:paraId="03BEB7A6" w14:textId="77777777" w:rsidR="00184881" w:rsidRDefault="00000000">
            <w:pPr>
              <w:pStyle w:val="Plattetekst1"/>
            </w:pPr>
            <w:r>
              <w:t xml:space="preserve">sld-torenmetextrageometrie.xml </w:t>
            </w:r>
          </w:p>
        </w:tc>
        <w:tc>
          <w:tcPr>
            <w:tcW w:w="3762" w:type="dxa"/>
            <w:shd w:val="clear" w:color="auto" w:fill="auto"/>
          </w:tcPr>
          <w:p w14:paraId="46981825"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53E33029" w14:textId="77777777" w:rsidR="00184881" w:rsidRDefault="00000000">
            <w:pPr>
              <w:pStyle w:val="Plattetekst1"/>
            </w:pPr>
            <w:r>
              <w:t>267</w:t>
            </w:r>
          </w:p>
        </w:tc>
      </w:tr>
      <w:tr w:rsidR="00184881" w14:paraId="43B8CD16" w14:textId="77777777">
        <w:trPr>
          <w:trHeight w:val="528"/>
        </w:trPr>
        <w:tc>
          <w:tcPr>
            <w:tcW w:w="4515" w:type="dxa"/>
            <w:shd w:val="clear" w:color="auto" w:fill="auto"/>
          </w:tcPr>
          <w:p w14:paraId="2DCCEEDB" w14:textId="77777777" w:rsidR="00184881" w:rsidRDefault="00000000">
            <w:pPr>
              <w:pStyle w:val="Plattetekst1"/>
            </w:pPr>
            <w:r>
              <w:t>PMKL-Versie-respec-Handreiking-visualisatie_3.0rc.docx</w:t>
            </w:r>
          </w:p>
        </w:tc>
        <w:tc>
          <w:tcPr>
            <w:tcW w:w="3762" w:type="dxa"/>
            <w:shd w:val="clear" w:color="auto" w:fill="auto"/>
          </w:tcPr>
          <w:p w14:paraId="29F4011B" w14:textId="77777777" w:rsidR="00184881" w:rsidRDefault="00000000">
            <w:pPr>
              <w:pStyle w:val="Plattetekst1"/>
            </w:pPr>
            <w:r>
              <w:t>Toevoegen visualisatie eigenaarschap</w:t>
            </w:r>
          </w:p>
        </w:tc>
        <w:tc>
          <w:tcPr>
            <w:tcW w:w="1577" w:type="dxa"/>
            <w:shd w:val="clear" w:color="auto" w:fill="auto"/>
          </w:tcPr>
          <w:p w14:paraId="10DB2F78" w14:textId="77777777" w:rsidR="00184881" w:rsidRDefault="00000000">
            <w:pPr>
              <w:pStyle w:val="Plattetekst1"/>
            </w:pPr>
            <w:r>
              <w:t>324</w:t>
            </w:r>
          </w:p>
        </w:tc>
      </w:tr>
      <w:tr w:rsidR="00184881" w14:paraId="09DBA8A4" w14:textId="77777777">
        <w:trPr>
          <w:trHeight w:val="528"/>
        </w:trPr>
        <w:tc>
          <w:tcPr>
            <w:tcW w:w="4515" w:type="dxa"/>
            <w:shd w:val="clear" w:color="auto" w:fill="auto"/>
          </w:tcPr>
          <w:p w14:paraId="23A08B34" w14:textId="77777777" w:rsidR="00184881" w:rsidRDefault="00000000">
            <w:pPr>
              <w:pStyle w:val="Plattetekst1"/>
            </w:pPr>
            <w:r>
              <w:lastRenderedPageBreak/>
              <w:t>PMKL-Versie-respec-Handreiking-visualisatie_3.0rc.docx</w:t>
            </w:r>
          </w:p>
        </w:tc>
        <w:tc>
          <w:tcPr>
            <w:tcW w:w="3762" w:type="dxa"/>
            <w:shd w:val="clear" w:color="auto" w:fill="auto"/>
          </w:tcPr>
          <w:p w14:paraId="610904EF" w14:textId="77777777" w:rsidR="00184881" w:rsidRDefault="00000000">
            <w:pPr>
              <w:pStyle w:val="Plattetekst1"/>
            </w:pPr>
            <w:r>
              <w:t>Visualisatie van ExtraGeometrie objecten waarbij het gerelateerde object buiten het graafgebied zit</w:t>
            </w:r>
          </w:p>
        </w:tc>
        <w:tc>
          <w:tcPr>
            <w:tcW w:w="1577" w:type="dxa"/>
            <w:shd w:val="clear" w:color="auto" w:fill="auto"/>
          </w:tcPr>
          <w:p w14:paraId="320F23C2" w14:textId="77777777" w:rsidR="00184881" w:rsidRDefault="00000000">
            <w:pPr>
              <w:pStyle w:val="Plattetekst1"/>
            </w:pPr>
            <w:r>
              <w:t>267</w:t>
            </w:r>
          </w:p>
        </w:tc>
      </w:tr>
      <w:tr w:rsidR="00184881" w14:paraId="0C95F607" w14:textId="77777777">
        <w:trPr>
          <w:trHeight w:val="528"/>
        </w:trPr>
        <w:tc>
          <w:tcPr>
            <w:tcW w:w="4515" w:type="dxa"/>
            <w:shd w:val="clear" w:color="auto" w:fill="auto"/>
          </w:tcPr>
          <w:p w14:paraId="4AE142EA" w14:textId="77777777" w:rsidR="00184881" w:rsidRDefault="00000000">
            <w:pPr>
              <w:pStyle w:val="Plattetekst1"/>
            </w:pPr>
            <w:r>
              <w:t>PMKL-Versie-respec-Handreiking-visualisatie_3.0rc.docx</w:t>
            </w:r>
          </w:p>
        </w:tc>
        <w:tc>
          <w:tcPr>
            <w:tcW w:w="3762" w:type="dxa"/>
            <w:shd w:val="clear" w:color="auto" w:fill="auto"/>
          </w:tcPr>
          <w:p w14:paraId="3ED0F2B5" w14:textId="77777777" w:rsidR="00184881" w:rsidRDefault="00000000">
            <w:pPr>
              <w:pStyle w:val="Plattetekst1"/>
            </w:pPr>
            <w:r>
              <w:t>Huidige status voor fictief ingetekende leiding toevoegen</w:t>
            </w:r>
          </w:p>
        </w:tc>
        <w:tc>
          <w:tcPr>
            <w:tcW w:w="1577" w:type="dxa"/>
            <w:shd w:val="clear" w:color="auto" w:fill="auto"/>
          </w:tcPr>
          <w:p w14:paraId="70FBF293" w14:textId="77777777" w:rsidR="00184881" w:rsidRDefault="00000000">
            <w:pPr>
              <w:pStyle w:val="Plattetekst1"/>
            </w:pPr>
            <w:r>
              <w:t>354</w:t>
            </w:r>
          </w:p>
        </w:tc>
      </w:tr>
    </w:tbl>
    <w:p w14:paraId="700C317F" w14:textId="77777777" w:rsidR="00184881" w:rsidRDefault="00184881">
      <w:pPr>
        <w:pStyle w:val="Plattetekst1"/>
      </w:pPr>
    </w:p>
    <w:p w14:paraId="1ED3D5DE" w14:textId="77777777" w:rsidR="00184881" w:rsidRDefault="00184881"/>
    <w:sectPr w:rsidR="00184881">
      <w:headerReference w:type="default" r:id="rId122"/>
      <w:footerReference w:type="default" r:id="rId123"/>
      <w:pgSz w:w="11906" w:h="16838"/>
      <w:pgMar w:top="1134" w:right="1134" w:bottom="2256" w:left="1134" w:header="0" w:footer="1134" w:gutter="0"/>
      <w:cols w:space="708"/>
      <w:formProt w:val="0"/>
      <w:docGrid w:linePitch="360" w:charSpace="42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A3A0C" w14:textId="77777777" w:rsidR="003021EF" w:rsidRDefault="003021EF">
      <w:r>
        <w:separator/>
      </w:r>
    </w:p>
  </w:endnote>
  <w:endnote w:type="continuationSeparator" w:id="0">
    <w:p w14:paraId="311A43DB" w14:textId="77777777" w:rsidR="003021EF" w:rsidRDefault="0030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184881" w14:paraId="60FAA3CF" w14:textId="77777777">
      <w:tc>
        <w:tcPr>
          <w:tcW w:w="9052" w:type="dxa"/>
          <w:shd w:val="clear" w:color="auto" w:fill="FFFFFF"/>
        </w:tcPr>
        <w:p w14:paraId="733F765F" w14:textId="0DFB69B7" w:rsidR="00184881" w:rsidRDefault="00000000">
          <w:pPr>
            <w:pStyle w:val="TableContents"/>
            <w:jc w:val="center"/>
          </w:pPr>
          <w:r>
            <w:t>Handreiking visualisatie – PMKL,  versie 3.0</w:t>
          </w:r>
        </w:p>
      </w:tc>
      <w:tc>
        <w:tcPr>
          <w:tcW w:w="556" w:type="dxa"/>
          <w:shd w:val="clear" w:color="auto" w:fill="FFFFFF"/>
        </w:tcPr>
        <w:p w14:paraId="64AD21E8" w14:textId="77777777" w:rsidR="00184881" w:rsidRDefault="00184881">
          <w:pPr>
            <w:jc w:val="right"/>
          </w:pPr>
        </w:p>
      </w:tc>
    </w:tr>
  </w:tbl>
  <w:p w14:paraId="0A6B36EF" w14:textId="77777777" w:rsidR="00184881" w:rsidRDefault="001848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8174626"/>
      <w:docPartObj>
        <w:docPartGallery w:val="Page Numbers (Bottom of Page)"/>
        <w:docPartUnique/>
      </w:docPartObj>
    </w:sdtPr>
    <w:sdtContent>
      <w:p w14:paraId="4FE24CFD" w14:textId="77777777" w:rsidR="00184881" w:rsidRDefault="00000000">
        <w:pPr>
          <w:pStyle w:val="Voettekst"/>
          <w:rPr>
            <w:sz w:val="16"/>
            <w:szCs w:val="16"/>
          </w:rPr>
        </w:pPr>
        <w:r>
          <w:fldChar w:fldCharType="begin"/>
        </w:r>
        <w:r>
          <w:instrText>PAGE</w:instrText>
        </w:r>
        <w:r>
          <w:fldChar w:fldCharType="separate"/>
        </w:r>
        <w:r>
          <w:t>47</w:t>
        </w:r>
        <w:r>
          <w:fldChar w:fldCharType="end"/>
        </w:r>
      </w:p>
    </w:sdtContent>
  </w:sdt>
  <w:p w14:paraId="37B05F73" w14:textId="77777777" w:rsidR="00184881" w:rsidRDefault="0018488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F274A" w14:textId="77777777" w:rsidR="003021EF" w:rsidRDefault="003021EF">
      <w:r>
        <w:separator/>
      </w:r>
    </w:p>
  </w:footnote>
  <w:footnote w:type="continuationSeparator" w:id="0">
    <w:p w14:paraId="45FC22E0" w14:textId="77777777" w:rsidR="003021EF" w:rsidRDefault="003021EF">
      <w:r>
        <w:continuationSeparator/>
      </w:r>
    </w:p>
  </w:footnote>
  <w:footnote w:id="1">
    <w:p w14:paraId="157BD98B" w14:textId="77777777" w:rsidR="00184881" w:rsidRDefault="00000000">
      <w:pPr>
        <w:pStyle w:val="Voetnoottekst1"/>
      </w:pPr>
      <w:r>
        <w:footnoteRef/>
      </w:r>
      <w:r>
        <w:tab/>
      </w:r>
      <w:r>
        <w:tab/>
      </w:r>
      <w:r>
        <w:tab/>
      </w:r>
      <w:r>
        <w:tab/>
      </w:r>
      <w:r>
        <w:tab/>
      </w:r>
      <w:r>
        <w:tab/>
      </w:r>
      <w:r>
        <w:tab/>
      </w:r>
      <w:r>
        <w:tab/>
      </w:r>
      <w:r>
        <w:tab/>
      </w:r>
      <w:r>
        <w:tab/>
      </w:r>
      <w:r>
        <w:tab/>
      </w:r>
      <w:r>
        <w:tab/>
      </w:r>
      <w:r>
        <w:tab/>
      </w:r>
      <w:r>
        <w:tab/>
      </w:r>
      <w:r>
        <w:tab/>
      </w:r>
      <w:r>
        <w:tab/>
      </w:r>
      <w:r>
        <w:tab/>
      </w:r>
      <w:r>
        <w:tab/>
      </w:r>
      <w:r>
        <w:tab/>
      </w:r>
      <w:r>
        <w:tab/>
      </w:r>
      <w: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79294" w14:textId="77777777" w:rsidR="00184881" w:rsidRDefault="00184881"/>
  <w:p w14:paraId="131F0B77" w14:textId="77777777" w:rsidR="00184881" w:rsidRDefault="00184881"/>
  <w:p w14:paraId="29078396" w14:textId="77777777" w:rsidR="00184881" w:rsidRDefault="00184881"/>
  <w:p w14:paraId="204FE38A" w14:textId="77777777" w:rsidR="00184881" w:rsidRDefault="00184881"/>
  <w:p w14:paraId="33D8FB00" w14:textId="77777777" w:rsidR="00184881" w:rsidRDefault="00184881"/>
  <w:p w14:paraId="26220EFC" w14:textId="77777777" w:rsidR="00184881" w:rsidRDefault="00184881"/>
  <w:p w14:paraId="03A5A72D" w14:textId="77777777" w:rsidR="00184881" w:rsidRDefault="00184881"/>
  <w:p w14:paraId="050B23B9" w14:textId="77777777" w:rsidR="00184881" w:rsidRDefault="00184881"/>
  <w:p w14:paraId="1766106E" w14:textId="77777777" w:rsidR="00184881" w:rsidRDefault="001848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3D2BA" w14:textId="77777777" w:rsidR="00184881" w:rsidRDefault="00184881"/>
  <w:p w14:paraId="7D9802CE" w14:textId="77777777" w:rsidR="00184881" w:rsidRDefault="00184881"/>
  <w:p w14:paraId="4BB0A5DA" w14:textId="77777777" w:rsidR="00184881" w:rsidRDefault="00184881"/>
  <w:p w14:paraId="52D77057" w14:textId="77777777" w:rsidR="00184881" w:rsidRDefault="00184881"/>
  <w:p w14:paraId="2DFD92C6" w14:textId="77777777" w:rsidR="00184881" w:rsidRDefault="00184881"/>
  <w:p w14:paraId="73F46F3F" w14:textId="77777777" w:rsidR="00184881" w:rsidRDefault="00184881"/>
  <w:p w14:paraId="035CC25F" w14:textId="77777777" w:rsidR="00184881" w:rsidRDefault="00184881"/>
  <w:p w14:paraId="18995B01" w14:textId="77777777" w:rsidR="00184881" w:rsidRDefault="00184881"/>
  <w:p w14:paraId="4E44FA72" w14:textId="2B36EBF6" w:rsidR="00184881" w:rsidRDefault="00B8201F" w:rsidP="00B8201F">
    <w:pPr>
      <w:tabs>
        <w:tab w:val="left" w:pos="42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FABE8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51293A"/>
    <w:multiLevelType w:val="multilevel"/>
    <w:tmpl w:val="A31CF65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 w15:restartNumberingAfterBreak="0">
    <w:nsid w:val="14BB6B64"/>
    <w:multiLevelType w:val="multilevel"/>
    <w:tmpl w:val="47142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342763"/>
    <w:multiLevelType w:val="multilevel"/>
    <w:tmpl w:val="8084E6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A560357"/>
    <w:multiLevelType w:val="multilevel"/>
    <w:tmpl w:val="7F66E39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5" w15:restartNumberingAfterBreak="0">
    <w:nsid w:val="1D864F7E"/>
    <w:multiLevelType w:val="multilevel"/>
    <w:tmpl w:val="B45CA3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8638AA"/>
    <w:multiLevelType w:val="multilevel"/>
    <w:tmpl w:val="4782CE0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7" w15:restartNumberingAfterBreak="0">
    <w:nsid w:val="1ED46DBC"/>
    <w:multiLevelType w:val="multilevel"/>
    <w:tmpl w:val="401E09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F262E8E"/>
    <w:multiLevelType w:val="multilevel"/>
    <w:tmpl w:val="993616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3BF0618"/>
    <w:multiLevelType w:val="multilevel"/>
    <w:tmpl w:val="F7B8ED7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B7724E7"/>
    <w:multiLevelType w:val="multilevel"/>
    <w:tmpl w:val="B46067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FFD35BC"/>
    <w:multiLevelType w:val="multilevel"/>
    <w:tmpl w:val="58A2DB3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3009763F"/>
    <w:multiLevelType w:val="multilevel"/>
    <w:tmpl w:val="2AF420A2"/>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4D16297"/>
    <w:multiLevelType w:val="multilevel"/>
    <w:tmpl w:val="F0E047B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74B68E3"/>
    <w:multiLevelType w:val="multilevel"/>
    <w:tmpl w:val="24041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1D82CBB"/>
    <w:multiLevelType w:val="multilevel"/>
    <w:tmpl w:val="81CE2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4C15276"/>
    <w:multiLevelType w:val="multilevel"/>
    <w:tmpl w:val="914A6274"/>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55B7775"/>
    <w:multiLevelType w:val="multilevel"/>
    <w:tmpl w:val="7574654A"/>
    <w:name w:val="Koppenstructuur"/>
    <w:lvl w:ilvl="0">
      <w:start w:val="1"/>
      <w:numFmt w:val="decimal"/>
      <w:lvlRestart w:val="0"/>
      <w:pStyle w:val="Kop1"/>
      <w:lvlText w:val="%1"/>
      <w:lvlJc w:val="left"/>
      <w:pPr>
        <w:tabs>
          <w:tab w:val="num" w:pos="1134"/>
        </w:tabs>
        <w:ind w:left="1134" w:hanging="1134"/>
      </w:pPr>
    </w:lvl>
    <w:lvl w:ilvl="1">
      <w:start w:val="1"/>
      <w:numFmt w:val="decimal"/>
      <w:pStyle w:val="Kop2"/>
      <w:lvlText w:val="%1.%2"/>
      <w:lvlJc w:val="left"/>
      <w:pPr>
        <w:tabs>
          <w:tab w:val="num" w:pos="1134"/>
        </w:tabs>
        <w:ind w:left="1134" w:hanging="1134"/>
      </w:pPr>
    </w:lvl>
    <w:lvl w:ilvl="2">
      <w:start w:val="1"/>
      <w:numFmt w:val="decimal"/>
      <w:pStyle w:val="Kop3"/>
      <w:lvlText w:val="%1.%2.%3"/>
      <w:lvlJc w:val="left"/>
      <w:pPr>
        <w:tabs>
          <w:tab w:val="num" w:pos="1134"/>
        </w:tabs>
        <w:ind w:left="1134" w:hanging="1134"/>
      </w:pPr>
    </w:lvl>
    <w:lvl w:ilvl="3">
      <w:start w:val="1"/>
      <w:numFmt w:val="decimal"/>
      <w:pStyle w:val="Kop4"/>
      <w:lvlText w:val="%1.%2.%3.%4"/>
      <w:lvlJc w:val="left"/>
      <w:pPr>
        <w:tabs>
          <w:tab w:val="num" w:pos="1134"/>
        </w:tabs>
        <w:ind w:left="1134" w:hanging="1134"/>
      </w:pPr>
    </w:lvl>
    <w:lvl w:ilvl="4">
      <w:start w:val="1"/>
      <w:numFmt w:val="decimal"/>
      <w:pStyle w:val="Kop5"/>
      <w:lvlText w:val="%1.%2.%3.%4.%5"/>
      <w:lvlJc w:val="left"/>
      <w:pPr>
        <w:tabs>
          <w:tab w:val="num" w:pos="1134"/>
        </w:tabs>
        <w:ind w:left="1134" w:hanging="1134"/>
      </w:pPr>
    </w:lvl>
    <w:lvl w:ilvl="5">
      <w:start w:val="1"/>
      <w:numFmt w:val="decimal"/>
      <w:pStyle w:val="Kop6"/>
      <w:lvlText w:val="%1.%2.%3.%4.%5.%6"/>
      <w:lvlJc w:val="left"/>
      <w:pPr>
        <w:tabs>
          <w:tab w:val="num" w:pos="1134"/>
        </w:tabs>
        <w:ind w:left="1134" w:hanging="1134"/>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5B16572"/>
    <w:multiLevelType w:val="multilevel"/>
    <w:tmpl w:val="2A685B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4B165020"/>
    <w:multiLevelType w:val="multilevel"/>
    <w:tmpl w:val="52727A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DC71BDB"/>
    <w:multiLevelType w:val="multilevel"/>
    <w:tmpl w:val="8ACE849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1" w15:restartNumberingAfterBreak="0">
    <w:nsid w:val="4E0F49B3"/>
    <w:multiLevelType w:val="multilevel"/>
    <w:tmpl w:val="3AD08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0E93FB1"/>
    <w:multiLevelType w:val="multilevel"/>
    <w:tmpl w:val="382EA2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2013777"/>
    <w:multiLevelType w:val="multilevel"/>
    <w:tmpl w:val="FCF2588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55D75F71"/>
    <w:multiLevelType w:val="multilevel"/>
    <w:tmpl w:val="85E8800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5E522D4D"/>
    <w:multiLevelType w:val="multilevel"/>
    <w:tmpl w:val="3334CC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41884"/>
    <w:multiLevelType w:val="multilevel"/>
    <w:tmpl w:val="7C1CC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6BE32C5B"/>
    <w:multiLevelType w:val="multilevel"/>
    <w:tmpl w:val="BBB47A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16cid:durableId="688870933">
    <w:abstractNumId w:val="16"/>
  </w:num>
  <w:num w:numId="2" w16cid:durableId="182402472">
    <w:abstractNumId w:val="12"/>
  </w:num>
  <w:num w:numId="3" w16cid:durableId="1302729062">
    <w:abstractNumId w:val="13"/>
  </w:num>
  <w:num w:numId="4" w16cid:durableId="1830629607">
    <w:abstractNumId w:val="19"/>
  </w:num>
  <w:num w:numId="5" w16cid:durableId="634215021">
    <w:abstractNumId w:val="25"/>
  </w:num>
  <w:num w:numId="6" w16cid:durableId="1312251768">
    <w:abstractNumId w:val="3"/>
  </w:num>
  <w:num w:numId="7" w16cid:durableId="1604265816">
    <w:abstractNumId w:val="21"/>
  </w:num>
  <w:num w:numId="8" w16cid:durableId="1602300962">
    <w:abstractNumId w:val="7"/>
  </w:num>
  <w:num w:numId="9" w16cid:durableId="731390007">
    <w:abstractNumId w:val="26"/>
  </w:num>
  <w:num w:numId="10" w16cid:durableId="82991144">
    <w:abstractNumId w:val="22"/>
  </w:num>
  <w:num w:numId="11" w16cid:durableId="349336628">
    <w:abstractNumId w:val="2"/>
  </w:num>
  <w:num w:numId="12" w16cid:durableId="1341657900">
    <w:abstractNumId w:val="5"/>
  </w:num>
  <w:num w:numId="13" w16cid:durableId="85032562">
    <w:abstractNumId w:val="18"/>
  </w:num>
  <w:num w:numId="14" w16cid:durableId="955449494">
    <w:abstractNumId w:val="9"/>
  </w:num>
  <w:num w:numId="15" w16cid:durableId="1585188629">
    <w:abstractNumId w:val="14"/>
  </w:num>
  <w:num w:numId="16" w16cid:durableId="1170102775">
    <w:abstractNumId w:val="15"/>
  </w:num>
  <w:num w:numId="17" w16cid:durableId="557939062">
    <w:abstractNumId w:val="1"/>
  </w:num>
  <w:num w:numId="18" w16cid:durableId="574361186">
    <w:abstractNumId w:val="24"/>
  </w:num>
  <w:num w:numId="19" w16cid:durableId="2071222289">
    <w:abstractNumId w:val="27"/>
  </w:num>
  <w:num w:numId="20" w16cid:durableId="275140950">
    <w:abstractNumId w:val="23"/>
  </w:num>
  <w:num w:numId="21" w16cid:durableId="594437882">
    <w:abstractNumId w:val="4"/>
  </w:num>
  <w:num w:numId="22" w16cid:durableId="728768730">
    <w:abstractNumId w:val="11"/>
  </w:num>
  <w:num w:numId="23" w16cid:durableId="198975542">
    <w:abstractNumId w:val="20"/>
  </w:num>
  <w:num w:numId="24" w16cid:durableId="687760380">
    <w:abstractNumId w:val="6"/>
  </w:num>
  <w:num w:numId="25" w16cid:durableId="640381882">
    <w:abstractNumId w:val="10"/>
  </w:num>
  <w:num w:numId="26" w16cid:durableId="41489266">
    <w:abstractNumId w:val="8"/>
  </w:num>
  <w:num w:numId="27" w16cid:durableId="257447338">
    <w:abstractNumId w:val="17"/>
  </w:num>
  <w:num w:numId="28" w16cid:durableId="1668053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ID001" w:val="Handreiking Visualisatie (PMKL) - versie 3.0"/>
    <w:docVar w:name="ID003" w:val="pmkl30"/>
    <w:docVar w:name="ID004" w:val="kl"/>
    <w:docVar w:name="ID005" w:val="def"/>
    <w:docVar w:name="ID006" w:val="st"/>
    <w:docVar w:name="ID007" w:val="cc-by-nd"/>
    <w:docVar w:name="ID008" w:val="2025-03-18"/>
    <w:docVar w:name="ID009" w:val="2024-09-30"/>
    <w:docVar w:name="ID010" w:val="cv"/>
    <w:docVar w:name="ID011" w:val="Waar"/>
    <w:docVar w:name="ID012" w:val="1"/>
    <w:docVar w:name="ID012_001" w:val="Edward Mac Gillavry|Webmapper|https://webmapper.net/"/>
    <w:docVar w:name="ID013" w:val="2"/>
    <w:docVar w:name="ID013_001" w:val="Edward Mac Gillavry|Webmapper|https://webmapper.net/"/>
    <w:docVar w:name="ID013_002" w:val="Paul Janssen|Geonovum|https://www.geonovum.nl/"/>
    <w:docVar w:name="ID014" w:val="0"/>
    <w:docVar w:name="ID015" w:val="Waar"/>
    <w:docVar w:name="ID016" w:val="12"/>
    <w:docVar w:name="ID016_0293A994" w:val="0293A994|3|chapter|geen|Kabel- en leidingcontainers"/>
    <w:docVar w:name="ID016_055BD9E1" w:val="055BD9E1|9|chapter|geen|Kaartsamenstelling"/>
    <w:docVar w:name="ID016_0D59709D" w:val="0D59709D|6|chapter|geen|Leidingelementen"/>
    <w:docVar w:name="ID016_162C1C0E" w:val="162C1C0E|12|chapter|geen|Changelog"/>
    <w:docVar w:name="ID016_20C0B342" w:val="20C0B342|10|chapter|geen|Verklarende woordenlijst"/>
    <w:docVar w:name="ID016_23FF85CD" w:val="23FF85CD|8|chapter|geen|Kaartbeschrifting"/>
    <w:docVar w:name="ID016_2DF31D77" w:val="2DF31D77|7|chapter|geen|Gebiedsinformatielevering"/>
    <w:docVar w:name="ID016_307859C4" w:val="307859C4|0|chapter|geen|Visualisatie"/>
    <w:docVar w:name="ID016_3CAA2981" w:val="3CAA2981|1|chapter|geen|Algemene visualisatieregels"/>
    <w:docVar w:name="ID016_48D31F92" w:val="48D31F92|11|chapter|geen|Documentatie"/>
    <w:docVar w:name="ID016_5FECEC2D" w:val="5FECEC2D|5|chapter|geen|Extra elementen"/>
    <w:docVar w:name="ID016_6500CE85" w:val="6500CE85|2|chapter|geen|Kabels en leidingen"/>
    <w:docVar w:name="ID016_6655C7A9" w:val="6655C7A9|4|chapter|geen|Containerleidingelementen"/>
    <w:docVar w:name="ID017" w:val="3"/>
    <w:docVar w:name="ID017_000" w:val="sotd|Status van dit document|Onwaar"/>
    <w:docVar w:name="ID017_001" w:val="conformance|Conformiteit|Onwaar"/>
    <w:docVar w:name="ID017_002" w:val="tof|Lijst van figuren|Onwaar"/>
    <w:docVar w:name="ID017_003" w:val="index|Index|Onwaar"/>
    <w:docVar w:name="ID101" w:val="3.0.0"/>
    <w:docVar w:name="ID102" w:val="3.0.0"/>
  </w:docVars>
  <w:rsids>
    <w:rsidRoot w:val="00184881"/>
    <w:rsid w:val="000716BF"/>
    <w:rsid w:val="000C36A5"/>
    <w:rsid w:val="00184881"/>
    <w:rsid w:val="002003B8"/>
    <w:rsid w:val="002E0669"/>
    <w:rsid w:val="003021EF"/>
    <w:rsid w:val="00325A78"/>
    <w:rsid w:val="00391357"/>
    <w:rsid w:val="003F6418"/>
    <w:rsid w:val="004543BA"/>
    <w:rsid w:val="004E7CF1"/>
    <w:rsid w:val="005910DE"/>
    <w:rsid w:val="005B1F3D"/>
    <w:rsid w:val="00607E11"/>
    <w:rsid w:val="006A5C77"/>
    <w:rsid w:val="006C4859"/>
    <w:rsid w:val="00763A20"/>
    <w:rsid w:val="007C6817"/>
    <w:rsid w:val="007E5662"/>
    <w:rsid w:val="007F55C6"/>
    <w:rsid w:val="008150F3"/>
    <w:rsid w:val="00827184"/>
    <w:rsid w:val="0089107D"/>
    <w:rsid w:val="008914DF"/>
    <w:rsid w:val="0089680F"/>
    <w:rsid w:val="008B09A0"/>
    <w:rsid w:val="008B7059"/>
    <w:rsid w:val="008D3B50"/>
    <w:rsid w:val="00924F21"/>
    <w:rsid w:val="00A00BFF"/>
    <w:rsid w:val="00A60831"/>
    <w:rsid w:val="00A967EF"/>
    <w:rsid w:val="00AC1E17"/>
    <w:rsid w:val="00AF7177"/>
    <w:rsid w:val="00B8201F"/>
    <w:rsid w:val="00BF2E3E"/>
    <w:rsid w:val="00C5618E"/>
    <w:rsid w:val="00C65A51"/>
    <w:rsid w:val="00D23F8B"/>
    <w:rsid w:val="00D74FC9"/>
    <w:rsid w:val="00D87B8B"/>
    <w:rsid w:val="00D92F1C"/>
    <w:rsid w:val="00DA7B37"/>
    <w:rsid w:val="00E12467"/>
    <w:rsid w:val="00F15EA9"/>
    <w:rsid w:val="00F823ED"/>
    <w:rsid w:val="00FA727A"/>
    <w:rsid w:val="00FD44C8"/>
    <w:rsid w:val="00FD6F1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56161"/>
  <w15:docId w15:val="{B683AA3E-F977-41E6-9E2A-5A5A0AF6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rsid w:val="002003B8"/>
    <w:pPr>
      <w:keepLines/>
      <w:pageBreakBefore/>
      <w:numPr>
        <w:numId w:val="27"/>
      </w:numPr>
      <w:outlineLvl w:val="0"/>
    </w:pPr>
    <w:rPr>
      <w:bCs/>
      <w:sz w:val="36"/>
      <w:szCs w:val="36"/>
    </w:rPr>
  </w:style>
  <w:style w:type="paragraph" w:styleId="Kop2">
    <w:name w:val="heading 2"/>
    <w:basedOn w:val="Heading"/>
    <w:qFormat/>
    <w:pPr>
      <w:numPr>
        <w:ilvl w:val="1"/>
        <w:numId w:val="27"/>
      </w:numPr>
      <w:spacing w:before="200"/>
      <w:outlineLvl w:val="1"/>
    </w:pPr>
    <w:rPr>
      <w:bCs/>
      <w:sz w:val="32"/>
      <w:szCs w:val="32"/>
    </w:rPr>
  </w:style>
  <w:style w:type="paragraph" w:styleId="Kop3">
    <w:name w:val="heading 3"/>
    <w:basedOn w:val="Heading"/>
    <w:qFormat/>
    <w:pPr>
      <w:numPr>
        <w:ilvl w:val="2"/>
        <w:numId w:val="27"/>
      </w:numPr>
      <w:spacing w:before="140"/>
      <w:outlineLvl w:val="2"/>
    </w:pPr>
    <w:rPr>
      <w:bCs/>
    </w:rPr>
  </w:style>
  <w:style w:type="paragraph" w:styleId="Kop4">
    <w:name w:val="heading 4"/>
    <w:basedOn w:val="Standaard"/>
    <w:next w:val="Standaard"/>
    <w:link w:val="Kop4Char"/>
    <w:uiPriority w:val="9"/>
    <w:semiHidden/>
    <w:unhideWhenUsed/>
    <w:qFormat/>
    <w:rsid w:val="002003B8"/>
    <w:pPr>
      <w:keepNext/>
      <w:keepLines/>
      <w:numPr>
        <w:ilvl w:val="3"/>
        <w:numId w:val="27"/>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2003B8"/>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2003B8"/>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F93FD2"/>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styleId="Verwijzingopmerking">
    <w:name w:val="annotation reference"/>
    <w:qFormat/>
    <w:rsid w:val="003B54CB"/>
    <w:rPr>
      <w:rFonts w:eastAsia="Times New Roman"/>
      <w:sz w:val="16"/>
      <w:szCs w:val="16"/>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styleId="Paginanummer">
    <w:name w:val="page number"/>
    <w:qFormat/>
    <w:rsid w:val="003B54CB"/>
    <w:rPr>
      <w:rFonts w:eastAsia="Times New Roman"/>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character" w:styleId="Tekstvantijdelijkeaanduiding">
    <w:name w:val="Placeholder Text"/>
    <w:basedOn w:val="Standaardalinea-lettertype"/>
    <w:uiPriority w:val="99"/>
    <w:semiHidden/>
    <w:qFormat/>
    <w:rsid w:val="0089464B"/>
    <w:rPr>
      <w:color w:val="666666"/>
    </w:rPr>
  </w:style>
  <w:style w:type="character" w:customStyle="1" w:styleId="ListLabel3546">
    <w:name w:val="ListLabel 3546"/>
    <w:qFormat/>
    <w:rPr>
      <w:rFonts w:cs="Symbol"/>
    </w:rPr>
  </w:style>
  <w:style w:type="character" w:customStyle="1" w:styleId="ListLabel3547">
    <w:name w:val="ListLabel 3547"/>
    <w:qFormat/>
    <w:rPr>
      <w:rFonts w:cs="OpenSymbol"/>
    </w:rPr>
  </w:style>
  <w:style w:type="character" w:customStyle="1" w:styleId="ListLabel3548">
    <w:name w:val="ListLabel 3548"/>
    <w:qFormat/>
    <w:rPr>
      <w:rFonts w:cs="OpenSymbol"/>
    </w:rPr>
  </w:style>
  <w:style w:type="character" w:customStyle="1" w:styleId="ListLabel3549">
    <w:name w:val="ListLabel 3549"/>
    <w:qFormat/>
    <w:rPr>
      <w:rFonts w:cs="Symbol"/>
    </w:rPr>
  </w:style>
  <w:style w:type="character" w:customStyle="1" w:styleId="ListLabel3550">
    <w:name w:val="ListLabel 3550"/>
    <w:qFormat/>
    <w:rPr>
      <w:rFonts w:cs="OpenSymbol"/>
    </w:rPr>
  </w:style>
  <w:style w:type="character" w:customStyle="1" w:styleId="ListLabel3551">
    <w:name w:val="ListLabel 3551"/>
    <w:qFormat/>
    <w:rPr>
      <w:rFonts w:cs="OpenSymbol"/>
    </w:rPr>
  </w:style>
  <w:style w:type="character" w:customStyle="1" w:styleId="ListLabel3552">
    <w:name w:val="ListLabel 3552"/>
    <w:qFormat/>
    <w:rPr>
      <w:rFonts w:cs="Symbol"/>
    </w:rPr>
  </w:style>
  <w:style w:type="character" w:customStyle="1" w:styleId="ListLabel3553">
    <w:name w:val="ListLabel 3553"/>
    <w:qFormat/>
    <w:rPr>
      <w:rFonts w:cs="OpenSymbol"/>
    </w:rPr>
  </w:style>
  <w:style w:type="character" w:customStyle="1" w:styleId="ListLabel3554">
    <w:name w:val="ListLabel 3554"/>
    <w:qFormat/>
    <w:rPr>
      <w:rFonts w:cs="OpenSymbol"/>
    </w:rPr>
  </w:style>
  <w:style w:type="character" w:customStyle="1" w:styleId="ListLabel3555">
    <w:name w:val="ListLabel 3555"/>
    <w:qFormat/>
    <w:rPr>
      <w:rFonts w:cs="Symbol"/>
    </w:rPr>
  </w:style>
  <w:style w:type="character" w:customStyle="1" w:styleId="ListLabel3556">
    <w:name w:val="ListLabel 3556"/>
    <w:qFormat/>
    <w:rPr>
      <w:rFonts w:cs="OpenSymbol"/>
    </w:rPr>
  </w:style>
  <w:style w:type="character" w:customStyle="1" w:styleId="ListLabel3557">
    <w:name w:val="ListLabel 3557"/>
    <w:qFormat/>
    <w:rPr>
      <w:rFonts w:cs="OpenSymbol"/>
    </w:rPr>
  </w:style>
  <w:style w:type="character" w:customStyle="1" w:styleId="ListLabel3558">
    <w:name w:val="ListLabel 3558"/>
    <w:qFormat/>
    <w:rPr>
      <w:rFonts w:cs="Symbol"/>
    </w:rPr>
  </w:style>
  <w:style w:type="character" w:customStyle="1" w:styleId="ListLabel3559">
    <w:name w:val="ListLabel 3559"/>
    <w:qFormat/>
    <w:rPr>
      <w:rFonts w:cs="OpenSymbol"/>
    </w:rPr>
  </w:style>
  <w:style w:type="character" w:customStyle="1" w:styleId="ListLabel3560">
    <w:name w:val="ListLabel 3560"/>
    <w:qFormat/>
    <w:rPr>
      <w:rFonts w:cs="OpenSymbol"/>
    </w:rPr>
  </w:style>
  <w:style w:type="character" w:customStyle="1" w:styleId="ListLabel3561">
    <w:name w:val="ListLabel 3561"/>
    <w:qFormat/>
    <w:rPr>
      <w:rFonts w:cs="Symbol"/>
    </w:rPr>
  </w:style>
  <w:style w:type="character" w:customStyle="1" w:styleId="ListLabel3562">
    <w:name w:val="ListLabel 3562"/>
    <w:qFormat/>
    <w:rPr>
      <w:rFonts w:cs="OpenSymbol"/>
    </w:rPr>
  </w:style>
  <w:style w:type="character" w:customStyle="1" w:styleId="ListLabel3563">
    <w:name w:val="ListLabel 3563"/>
    <w:qFormat/>
    <w:rPr>
      <w:rFonts w:cs="OpenSymbol"/>
    </w:rPr>
  </w:style>
  <w:style w:type="character" w:customStyle="1" w:styleId="ListLabel3564">
    <w:name w:val="ListLabel 3564"/>
    <w:qFormat/>
    <w:rPr>
      <w:rFonts w:cs="Symbol"/>
    </w:rPr>
  </w:style>
  <w:style w:type="character" w:customStyle="1" w:styleId="ListLabel3565">
    <w:name w:val="ListLabel 3565"/>
    <w:qFormat/>
    <w:rPr>
      <w:rFonts w:cs="OpenSymbol"/>
    </w:rPr>
  </w:style>
  <w:style w:type="character" w:customStyle="1" w:styleId="ListLabel3566">
    <w:name w:val="ListLabel 3566"/>
    <w:qFormat/>
    <w:rPr>
      <w:rFonts w:cs="OpenSymbol"/>
    </w:rPr>
  </w:style>
  <w:style w:type="character" w:customStyle="1" w:styleId="ListLabel3567">
    <w:name w:val="ListLabel 3567"/>
    <w:qFormat/>
    <w:rPr>
      <w:rFonts w:cs="Symbol"/>
    </w:rPr>
  </w:style>
  <w:style w:type="character" w:customStyle="1" w:styleId="ListLabel3568">
    <w:name w:val="ListLabel 3568"/>
    <w:qFormat/>
    <w:rPr>
      <w:rFonts w:cs="OpenSymbol"/>
    </w:rPr>
  </w:style>
  <w:style w:type="character" w:customStyle="1" w:styleId="ListLabel3569">
    <w:name w:val="ListLabel 3569"/>
    <w:qFormat/>
    <w:rPr>
      <w:rFonts w:cs="OpenSymbol"/>
    </w:rPr>
  </w:style>
  <w:style w:type="character" w:customStyle="1" w:styleId="ListLabel3570">
    <w:name w:val="ListLabel 3570"/>
    <w:qFormat/>
    <w:rPr>
      <w:rFonts w:cs="Symbol"/>
    </w:rPr>
  </w:style>
  <w:style w:type="character" w:customStyle="1" w:styleId="ListLabel3571">
    <w:name w:val="ListLabel 3571"/>
    <w:qFormat/>
    <w:rPr>
      <w:rFonts w:cs="OpenSymbol"/>
    </w:rPr>
  </w:style>
  <w:style w:type="character" w:customStyle="1" w:styleId="ListLabel3572">
    <w:name w:val="ListLabel 3572"/>
    <w:qFormat/>
    <w:rPr>
      <w:rFonts w:cs="OpenSymbol"/>
    </w:rPr>
  </w:style>
  <w:style w:type="character" w:customStyle="1" w:styleId="ListLabel3573">
    <w:name w:val="ListLabel 3573"/>
    <w:qFormat/>
    <w:rPr>
      <w:rFonts w:cs="Symbol"/>
    </w:rPr>
  </w:style>
  <w:style w:type="character" w:customStyle="1" w:styleId="ListLabel3574">
    <w:name w:val="ListLabel 3574"/>
    <w:qFormat/>
    <w:rPr>
      <w:rFonts w:cs="OpenSymbol"/>
    </w:rPr>
  </w:style>
  <w:style w:type="character" w:customStyle="1" w:styleId="ListLabel3575">
    <w:name w:val="ListLabel 3575"/>
    <w:qFormat/>
    <w:rPr>
      <w:rFonts w:cs="OpenSymbol"/>
    </w:rPr>
  </w:style>
  <w:style w:type="character" w:customStyle="1" w:styleId="ListLabel3576">
    <w:name w:val="ListLabel 3576"/>
    <w:qFormat/>
    <w:rPr>
      <w:rFonts w:cs="Symbol"/>
    </w:rPr>
  </w:style>
  <w:style w:type="character" w:customStyle="1" w:styleId="ListLabel3577">
    <w:name w:val="ListLabel 3577"/>
    <w:qFormat/>
    <w:rPr>
      <w:rFonts w:cs="OpenSymbol"/>
    </w:rPr>
  </w:style>
  <w:style w:type="character" w:customStyle="1" w:styleId="ListLabel3578">
    <w:name w:val="ListLabel 3578"/>
    <w:qFormat/>
    <w:rPr>
      <w:rFonts w:cs="OpenSymbol"/>
    </w:rPr>
  </w:style>
  <w:style w:type="character" w:customStyle="1" w:styleId="ListLabel3579">
    <w:name w:val="ListLabel 3579"/>
    <w:qFormat/>
    <w:rPr>
      <w:rFonts w:cs="Symbol"/>
    </w:rPr>
  </w:style>
  <w:style w:type="character" w:customStyle="1" w:styleId="ListLabel3580">
    <w:name w:val="ListLabel 3580"/>
    <w:qFormat/>
    <w:rPr>
      <w:rFonts w:cs="OpenSymbol"/>
    </w:rPr>
  </w:style>
  <w:style w:type="character" w:customStyle="1" w:styleId="ListLabel3581">
    <w:name w:val="ListLabel 3581"/>
    <w:qFormat/>
    <w:rPr>
      <w:rFonts w:cs="OpenSymbol"/>
    </w:rPr>
  </w:style>
  <w:style w:type="character" w:customStyle="1" w:styleId="ListLabel3582">
    <w:name w:val="ListLabel 3582"/>
    <w:qFormat/>
    <w:rPr>
      <w:rFonts w:cs="Symbol"/>
    </w:rPr>
  </w:style>
  <w:style w:type="character" w:customStyle="1" w:styleId="ListLabel3583">
    <w:name w:val="ListLabel 3583"/>
    <w:qFormat/>
    <w:rPr>
      <w:rFonts w:cs="OpenSymbol"/>
    </w:rPr>
  </w:style>
  <w:style w:type="character" w:customStyle="1" w:styleId="ListLabel3584">
    <w:name w:val="ListLabel 3584"/>
    <w:qFormat/>
    <w:rPr>
      <w:rFonts w:cs="OpenSymbol"/>
    </w:rPr>
  </w:style>
  <w:style w:type="character" w:customStyle="1" w:styleId="ListLabel3585">
    <w:name w:val="ListLabel 3585"/>
    <w:qFormat/>
    <w:rPr>
      <w:rFonts w:cs="Symbol"/>
    </w:rPr>
  </w:style>
  <w:style w:type="character" w:customStyle="1" w:styleId="ListLabel3586">
    <w:name w:val="ListLabel 3586"/>
    <w:qFormat/>
    <w:rPr>
      <w:rFonts w:cs="OpenSymbol"/>
    </w:rPr>
  </w:style>
  <w:style w:type="character" w:customStyle="1" w:styleId="ListLabel3587">
    <w:name w:val="ListLabel 3587"/>
    <w:qFormat/>
    <w:rPr>
      <w:rFonts w:cs="OpenSymbol"/>
    </w:rPr>
  </w:style>
  <w:style w:type="character" w:customStyle="1" w:styleId="ListLabel3588">
    <w:name w:val="ListLabel 3588"/>
    <w:qFormat/>
    <w:rPr>
      <w:rFonts w:cs="Symbol"/>
    </w:rPr>
  </w:style>
  <w:style w:type="character" w:customStyle="1" w:styleId="ListLabel3589">
    <w:name w:val="ListLabel 3589"/>
    <w:qFormat/>
    <w:rPr>
      <w:rFonts w:cs="OpenSymbol"/>
    </w:rPr>
  </w:style>
  <w:style w:type="character" w:customStyle="1" w:styleId="ListLabel3590">
    <w:name w:val="ListLabel 3590"/>
    <w:qFormat/>
    <w:rPr>
      <w:rFonts w:cs="OpenSymbol"/>
    </w:rPr>
  </w:style>
  <w:style w:type="character" w:customStyle="1" w:styleId="ListLabel3591">
    <w:name w:val="ListLabel 3591"/>
    <w:qFormat/>
    <w:rPr>
      <w:rFonts w:cs="Symbol"/>
    </w:rPr>
  </w:style>
  <w:style w:type="character" w:customStyle="1" w:styleId="ListLabel3592">
    <w:name w:val="ListLabel 3592"/>
    <w:qFormat/>
    <w:rPr>
      <w:rFonts w:cs="OpenSymbol"/>
    </w:rPr>
  </w:style>
  <w:style w:type="character" w:customStyle="1" w:styleId="ListLabel3593">
    <w:name w:val="ListLabel 3593"/>
    <w:qFormat/>
    <w:rPr>
      <w:rFonts w:cs="OpenSymbol"/>
    </w:rPr>
  </w:style>
  <w:style w:type="character" w:customStyle="1" w:styleId="ListLabel3594">
    <w:name w:val="ListLabel 3594"/>
    <w:qFormat/>
    <w:rPr>
      <w:rFonts w:cs="Symbol"/>
    </w:rPr>
  </w:style>
  <w:style w:type="character" w:customStyle="1" w:styleId="ListLabel3595">
    <w:name w:val="ListLabel 3595"/>
    <w:qFormat/>
    <w:rPr>
      <w:rFonts w:cs="OpenSymbol"/>
    </w:rPr>
  </w:style>
  <w:style w:type="character" w:customStyle="1" w:styleId="ListLabel3596">
    <w:name w:val="ListLabel 3596"/>
    <w:qFormat/>
    <w:rPr>
      <w:rFonts w:cs="OpenSymbol"/>
    </w:rPr>
  </w:style>
  <w:style w:type="character" w:customStyle="1" w:styleId="ListLabel3597">
    <w:name w:val="ListLabel 3597"/>
    <w:qFormat/>
    <w:rPr>
      <w:rFonts w:cs="Symbol"/>
    </w:rPr>
  </w:style>
  <w:style w:type="character" w:customStyle="1" w:styleId="ListLabel3598">
    <w:name w:val="ListLabel 3598"/>
    <w:qFormat/>
    <w:rPr>
      <w:rFonts w:cs="OpenSymbol"/>
    </w:rPr>
  </w:style>
  <w:style w:type="character" w:customStyle="1" w:styleId="ListLabel3599">
    <w:name w:val="ListLabel 3599"/>
    <w:qFormat/>
    <w:rPr>
      <w:rFonts w:cs="OpenSymbol"/>
    </w:rPr>
  </w:style>
  <w:style w:type="character" w:customStyle="1" w:styleId="ListLabel3600">
    <w:name w:val="ListLabel 3600"/>
    <w:qFormat/>
    <w:rPr>
      <w:rFonts w:cs="Symbol"/>
    </w:rPr>
  </w:style>
  <w:style w:type="character" w:customStyle="1" w:styleId="ListLabel3601">
    <w:name w:val="ListLabel 3601"/>
    <w:qFormat/>
    <w:rPr>
      <w:rFonts w:cs="OpenSymbol"/>
    </w:rPr>
  </w:style>
  <w:style w:type="character" w:customStyle="1" w:styleId="ListLabel3602">
    <w:name w:val="ListLabel 3602"/>
    <w:qFormat/>
    <w:rPr>
      <w:rFonts w:cs="OpenSymbol"/>
    </w:rPr>
  </w:style>
  <w:style w:type="character" w:customStyle="1" w:styleId="ListLabel3603">
    <w:name w:val="ListLabel 3603"/>
    <w:qFormat/>
    <w:rPr>
      <w:rFonts w:cs="Symbol"/>
    </w:rPr>
  </w:style>
  <w:style w:type="character" w:customStyle="1" w:styleId="ListLabel3604">
    <w:name w:val="ListLabel 3604"/>
    <w:qFormat/>
    <w:rPr>
      <w:rFonts w:cs="OpenSymbol"/>
    </w:rPr>
  </w:style>
  <w:style w:type="character" w:customStyle="1" w:styleId="ListLabel3605">
    <w:name w:val="ListLabel 3605"/>
    <w:qFormat/>
    <w:rPr>
      <w:rFonts w:cs="OpenSymbol"/>
    </w:rPr>
  </w:style>
  <w:style w:type="character" w:customStyle="1" w:styleId="ListLabel3606">
    <w:name w:val="ListLabel 3606"/>
    <w:qFormat/>
    <w:rPr>
      <w:rFonts w:cs="Symbol"/>
    </w:rPr>
  </w:style>
  <w:style w:type="character" w:customStyle="1" w:styleId="ListLabel3607">
    <w:name w:val="ListLabel 3607"/>
    <w:qFormat/>
    <w:rPr>
      <w:rFonts w:cs="OpenSymbol"/>
    </w:rPr>
  </w:style>
  <w:style w:type="character" w:customStyle="1" w:styleId="ListLabel3608">
    <w:name w:val="ListLabel 3608"/>
    <w:qFormat/>
    <w:rPr>
      <w:rFonts w:cs="OpenSymbol"/>
    </w:rPr>
  </w:style>
  <w:style w:type="character" w:customStyle="1" w:styleId="ListLabel3609">
    <w:name w:val="ListLabel 3609"/>
    <w:qFormat/>
    <w:rPr>
      <w:rFonts w:cs="Symbol"/>
      <w:sz w:val="20"/>
    </w:rPr>
  </w:style>
  <w:style w:type="character" w:customStyle="1" w:styleId="ListLabel3610">
    <w:name w:val="ListLabel 3610"/>
    <w:qFormat/>
    <w:rPr>
      <w:rFonts w:cs="OpenSymbol"/>
    </w:rPr>
  </w:style>
  <w:style w:type="character" w:customStyle="1" w:styleId="ListLabel3611">
    <w:name w:val="ListLabel 3611"/>
    <w:qFormat/>
    <w:rPr>
      <w:rFonts w:cs="OpenSymbol"/>
    </w:rPr>
  </w:style>
  <w:style w:type="character" w:customStyle="1" w:styleId="ListLabel3612">
    <w:name w:val="ListLabel 3612"/>
    <w:qFormat/>
    <w:rPr>
      <w:rFonts w:cs="Symbol"/>
    </w:rPr>
  </w:style>
  <w:style w:type="character" w:customStyle="1" w:styleId="ListLabel3613">
    <w:name w:val="ListLabel 3613"/>
    <w:qFormat/>
    <w:rPr>
      <w:rFonts w:cs="OpenSymbol"/>
    </w:rPr>
  </w:style>
  <w:style w:type="character" w:customStyle="1" w:styleId="ListLabel3614">
    <w:name w:val="ListLabel 3614"/>
    <w:qFormat/>
    <w:rPr>
      <w:rFonts w:cs="OpenSymbol"/>
    </w:rPr>
  </w:style>
  <w:style w:type="character" w:customStyle="1" w:styleId="ListLabel3615">
    <w:name w:val="ListLabel 3615"/>
    <w:qFormat/>
    <w:rPr>
      <w:rFonts w:cs="Symbol"/>
    </w:rPr>
  </w:style>
  <w:style w:type="character" w:customStyle="1" w:styleId="ListLabel3616">
    <w:name w:val="ListLabel 3616"/>
    <w:qFormat/>
    <w:rPr>
      <w:rFonts w:cs="OpenSymbol"/>
    </w:rPr>
  </w:style>
  <w:style w:type="character" w:customStyle="1" w:styleId="ListLabel3617">
    <w:name w:val="ListLabel 3617"/>
    <w:qFormat/>
    <w:rPr>
      <w:rFonts w:cs="OpenSymbol"/>
    </w:rPr>
  </w:style>
  <w:style w:type="character" w:customStyle="1" w:styleId="ListLabel3618">
    <w:name w:val="ListLabel 3618"/>
    <w:qFormat/>
    <w:rPr>
      <w:rFonts w:cs="Symbol"/>
    </w:rPr>
  </w:style>
  <w:style w:type="character" w:customStyle="1" w:styleId="ListLabel3619">
    <w:name w:val="ListLabel 3619"/>
    <w:qFormat/>
    <w:rPr>
      <w:rFonts w:cs="OpenSymbol"/>
    </w:rPr>
  </w:style>
  <w:style w:type="character" w:customStyle="1" w:styleId="ListLabel3620">
    <w:name w:val="ListLabel 3620"/>
    <w:qFormat/>
    <w:rPr>
      <w:rFonts w:cs="OpenSymbol"/>
    </w:rPr>
  </w:style>
  <w:style w:type="character" w:customStyle="1" w:styleId="ListLabel3621">
    <w:name w:val="ListLabel 3621"/>
    <w:qFormat/>
    <w:rPr>
      <w:rFonts w:cs="Symbol"/>
    </w:rPr>
  </w:style>
  <w:style w:type="character" w:customStyle="1" w:styleId="ListLabel3622">
    <w:name w:val="ListLabel 3622"/>
    <w:qFormat/>
    <w:rPr>
      <w:rFonts w:cs="OpenSymbol"/>
    </w:rPr>
  </w:style>
  <w:style w:type="character" w:customStyle="1" w:styleId="ListLabel3623">
    <w:name w:val="ListLabel 3623"/>
    <w:qFormat/>
    <w:rPr>
      <w:rFonts w:cs="OpenSymbol"/>
    </w:rPr>
  </w:style>
  <w:style w:type="character" w:customStyle="1" w:styleId="ListLabel3624">
    <w:name w:val="ListLabel 3624"/>
    <w:qFormat/>
    <w:rPr>
      <w:rFonts w:cs="Symbol"/>
    </w:rPr>
  </w:style>
  <w:style w:type="character" w:customStyle="1" w:styleId="ListLabel3625">
    <w:name w:val="ListLabel 3625"/>
    <w:qFormat/>
    <w:rPr>
      <w:rFonts w:cs="OpenSymbol"/>
    </w:rPr>
  </w:style>
  <w:style w:type="character" w:customStyle="1" w:styleId="ListLabel3626">
    <w:name w:val="ListLabel 3626"/>
    <w:qFormat/>
    <w:rPr>
      <w:rFonts w:cs="OpenSymbol"/>
    </w:rPr>
  </w:style>
  <w:style w:type="character" w:customStyle="1" w:styleId="ListLabel3627">
    <w:name w:val="ListLabel 3627"/>
    <w:qFormat/>
    <w:rPr>
      <w:rFonts w:cs="OpenSymbol;Arial Unicode MS"/>
    </w:rPr>
  </w:style>
  <w:style w:type="character" w:customStyle="1" w:styleId="ListLabel3628">
    <w:name w:val="ListLabel 3628"/>
    <w:qFormat/>
    <w:rPr>
      <w:rFonts w:cs="OpenSymbol;Arial Unicode MS"/>
    </w:rPr>
  </w:style>
  <w:style w:type="character" w:customStyle="1" w:styleId="ListLabel3629">
    <w:name w:val="ListLabel 3629"/>
    <w:qFormat/>
    <w:rPr>
      <w:rFonts w:cs="OpenSymbol;Arial Unicode MS"/>
    </w:rPr>
  </w:style>
  <w:style w:type="character" w:customStyle="1" w:styleId="ListLabel3630">
    <w:name w:val="ListLabel 3630"/>
    <w:qFormat/>
    <w:rPr>
      <w:rFonts w:cs="OpenSymbol;Arial Unicode MS"/>
    </w:rPr>
  </w:style>
  <w:style w:type="character" w:customStyle="1" w:styleId="ListLabel3631">
    <w:name w:val="ListLabel 3631"/>
    <w:qFormat/>
    <w:rPr>
      <w:rFonts w:cs="OpenSymbol;Arial Unicode MS"/>
    </w:rPr>
  </w:style>
  <w:style w:type="character" w:customStyle="1" w:styleId="ListLabel3632">
    <w:name w:val="ListLabel 3632"/>
    <w:qFormat/>
    <w:rPr>
      <w:rFonts w:cs="OpenSymbol;Arial Unicode MS"/>
    </w:rPr>
  </w:style>
  <w:style w:type="character" w:customStyle="1" w:styleId="ListLabel3633">
    <w:name w:val="ListLabel 3633"/>
    <w:qFormat/>
    <w:rPr>
      <w:rFonts w:cs="OpenSymbol;Arial Unicode MS"/>
    </w:rPr>
  </w:style>
  <w:style w:type="character" w:customStyle="1" w:styleId="ListLabel3634">
    <w:name w:val="ListLabel 3634"/>
    <w:qFormat/>
    <w:rPr>
      <w:rFonts w:cs="OpenSymbol;Arial Unicode MS"/>
    </w:rPr>
  </w:style>
  <w:style w:type="character" w:customStyle="1" w:styleId="ListLabel3635">
    <w:name w:val="ListLabel 3635"/>
    <w:qFormat/>
    <w:rPr>
      <w:rFonts w:cs="OpenSymbol;Arial Unicode MS"/>
    </w:rPr>
  </w:style>
  <w:style w:type="character" w:customStyle="1" w:styleId="ListLabel3636">
    <w:name w:val="ListLabel 3636"/>
    <w:qFormat/>
    <w:rPr>
      <w:rFonts w:cs="OpenSymbol;Arial Unicode MS"/>
    </w:rPr>
  </w:style>
  <w:style w:type="character" w:customStyle="1" w:styleId="ListLabel3637">
    <w:name w:val="ListLabel 3637"/>
    <w:qFormat/>
    <w:rPr>
      <w:rFonts w:cs="OpenSymbol;Arial Unicode MS"/>
    </w:rPr>
  </w:style>
  <w:style w:type="character" w:customStyle="1" w:styleId="ListLabel3638">
    <w:name w:val="ListLabel 3638"/>
    <w:qFormat/>
    <w:rPr>
      <w:rFonts w:cs="OpenSymbol;Arial Unicode MS"/>
    </w:rPr>
  </w:style>
  <w:style w:type="character" w:customStyle="1" w:styleId="ListLabel3639">
    <w:name w:val="ListLabel 3639"/>
    <w:qFormat/>
    <w:rPr>
      <w:rFonts w:cs="OpenSymbol;Arial Unicode MS"/>
    </w:rPr>
  </w:style>
  <w:style w:type="character" w:customStyle="1" w:styleId="ListLabel3640">
    <w:name w:val="ListLabel 3640"/>
    <w:qFormat/>
    <w:rPr>
      <w:rFonts w:cs="OpenSymbol;Arial Unicode MS"/>
    </w:rPr>
  </w:style>
  <w:style w:type="character" w:customStyle="1" w:styleId="ListLabel3641">
    <w:name w:val="ListLabel 3641"/>
    <w:qFormat/>
    <w:rPr>
      <w:rFonts w:cs="OpenSymbol;Arial Unicode MS"/>
    </w:rPr>
  </w:style>
  <w:style w:type="character" w:customStyle="1" w:styleId="ListLabel3642">
    <w:name w:val="ListLabel 3642"/>
    <w:qFormat/>
    <w:rPr>
      <w:rFonts w:cs="OpenSymbol;Arial Unicode MS"/>
    </w:rPr>
  </w:style>
  <w:style w:type="character" w:customStyle="1" w:styleId="ListLabel3643">
    <w:name w:val="ListLabel 3643"/>
    <w:qFormat/>
    <w:rPr>
      <w:rFonts w:cs="OpenSymbol;Arial Unicode MS"/>
    </w:rPr>
  </w:style>
  <w:style w:type="character" w:customStyle="1" w:styleId="ListLabel3644">
    <w:name w:val="ListLabel 3644"/>
    <w:qFormat/>
    <w:rPr>
      <w:rFonts w:cs="OpenSymbol;Arial Unicode MS"/>
    </w:rPr>
  </w:style>
  <w:style w:type="character" w:customStyle="1" w:styleId="ListLabel3645">
    <w:name w:val="ListLabel 3645"/>
    <w:qFormat/>
    <w:rPr>
      <w:rFonts w:cs="OpenSymbol;Arial Unicode MS"/>
    </w:rPr>
  </w:style>
  <w:style w:type="character" w:customStyle="1" w:styleId="ListLabel3646">
    <w:name w:val="ListLabel 3646"/>
    <w:qFormat/>
    <w:rPr>
      <w:rFonts w:cs="OpenSymbol;Arial Unicode MS"/>
    </w:rPr>
  </w:style>
  <w:style w:type="character" w:customStyle="1" w:styleId="ListLabel3647">
    <w:name w:val="ListLabel 3647"/>
    <w:qFormat/>
    <w:rPr>
      <w:rFonts w:cs="OpenSymbol;Arial Unicode MS"/>
    </w:rPr>
  </w:style>
  <w:style w:type="character" w:customStyle="1" w:styleId="ListLabel3648">
    <w:name w:val="ListLabel 3648"/>
    <w:qFormat/>
    <w:rPr>
      <w:rFonts w:cs="OpenSymbol;Arial Unicode MS"/>
    </w:rPr>
  </w:style>
  <w:style w:type="character" w:customStyle="1" w:styleId="ListLabel3649">
    <w:name w:val="ListLabel 3649"/>
    <w:qFormat/>
    <w:rPr>
      <w:rFonts w:cs="OpenSymbol;Arial Unicode MS"/>
    </w:rPr>
  </w:style>
  <w:style w:type="character" w:customStyle="1" w:styleId="ListLabel3650">
    <w:name w:val="ListLabel 3650"/>
    <w:qFormat/>
    <w:rPr>
      <w:rFonts w:cs="OpenSymbol;Arial Unicode MS"/>
    </w:rPr>
  </w:style>
  <w:style w:type="character" w:customStyle="1" w:styleId="ListLabel3651">
    <w:name w:val="ListLabel 3651"/>
    <w:qFormat/>
    <w:rPr>
      <w:rFonts w:cs="OpenSymbol;Arial Unicode MS"/>
    </w:rPr>
  </w:style>
  <w:style w:type="character" w:customStyle="1" w:styleId="ListLabel3652">
    <w:name w:val="ListLabel 3652"/>
    <w:qFormat/>
    <w:rPr>
      <w:rFonts w:cs="OpenSymbol;Arial Unicode MS"/>
    </w:rPr>
  </w:style>
  <w:style w:type="character" w:customStyle="1" w:styleId="ListLabel3653">
    <w:name w:val="ListLabel 3653"/>
    <w:qFormat/>
    <w:rPr>
      <w:rFonts w:cs="OpenSymbol;Arial Unicode MS"/>
    </w:rPr>
  </w:style>
  <w:style w:type="character" w:customStyle="1" w:styleId="ListLabel3654">
    <w:name w:val="ListLabel 3654"/>
    <w:qFormat/>
    <w:rPr>
      <w:rFonts w:cs="OpenSymbol;Arial Unicode MS"/>
    </w:rPr>
  </w:style>
  <w:style w:type="character" w:customStyle="1" w:styleId="ListLabel3655">
    <w:name w:val="ListLabel 3655"/>
    <w:qFormat/>
    <w:rPr>
      <w:rFonts w:cs="OpenSymbol;Arial Unicode MS"/>
    </w:rPr>
  </w:style>
  <w:style w:type="character" w:customStyle="1" w:styleId="ListLabel3656">
    <w:name w:val="ListLabel 3656"/>
    <w:qFormat/>
    <w:rPr>
      <w:rFonts w:cs="OpenSymbol;Arial Unicode MS"/>
    </w:rPr>
  </w:style>
  <w:style w:type="character" w:customStyle="1" w:styleId="ListLabel3657">
    <w:name w:val="ListLabel 3657"/>
    <w:qFormat/>
    <w:rPr>
      <w:rFonts w:cs="OpenSymbol;Arial Unicode MS"/>
    </w:rPr>
  </w:style>
  <w:style w:type="character" w:customStyle="1" w:styleId="ListLabel3658">
    <w:name w:val="ListLabel 3658"/>
    <w:qFormat/>
    <w:rPr>
      <w:rFonts w:cs="OpenSymbol;Arial Unicode MS"/>
    </w:rPr>
  </w:style>
  <w:style w:type="character" w:customStyle="1" w:styleId="ListLabel3659">
    <w:name w:val="ListLabel 3659"/>
    <w:qFormat/>
    <w:rPr>
      <w:rFonts w:cs="OpenSymbol;Arial Unicode MS"/>
    </w:rPr>
  </w:style>
  <w:style w:type="character" w:customStyle="1" w:styleId="ListLabel3660">
    <w:name w:val="ListLabel 3660"/>
    <w:qFormat/>
    <w:rPr>
      <w:rFonts w:cs="OpenSymbol;Arial Unicode MS"/>
    </w:rPr>
  </w:style>
  <w:style w:type="character" w:customStyle="1" w:styleId="ListLabel3661">
    <w:name w:val="ListLabel 3661"/>
    <w:qFormat/>
    <w:rPr>
      <w:rFonts w:cs="OpenSymbol;Arial Unicode MS"/>
    </w:rPr>
  </w:style>
  <w:style w:type="character" w:customStyle="1" w:styleId="ListLabel3662">
    <w:name w:val="ListLabel 3662"/>
    <w:qFormat/>
    <w:rPr>
      <w:rFonts w:cs="OpenSymbol;Arial Unicode MS"/>
    </w:rPr>
  </w:style>
  <w:style w:type="character" w:customStyle="1" w:styleId="ListLabel3663">
    <w:name w:val="ListLabel 3663"/>
    <w:qFormat/>
    <w:rPr>
      <w:rFonts w:cs="OpenSymbol;Arial Unicode MS"/>
    </w:rPr>
  </w:style>
  <w:style w:type="character" w:customStyle="1" w:styleId="ListLabel3664">
    <w:name w:val="ListLabel 3664"/>
    <w:qFormat/>
    <w:rPr>
      <w:rFonts w:cs="OpenSymbol;Arial Unicode MS"/>
    </w:rPr>
  </w:style>
  <w:style w:type="character" w:customStyle="1" w:styleId="ListLabel3665">
    <w:name w:val="ListLabel 3665"/>
    <w:qFormat/>
    <w:rPr>
      <w:rFonts w:cs="OpenSymbol;Arial Unicode MS"/>
    </w:rPr>
  </w:style>
  <w:style w:type="character" w:customStyle="1" w:styleId="ListLabel3666">
    <w:name w:val="ListLabel 3666"/>
    <w:qFormat/>
    <w:rPr>
      <w:rFonts w:cs="OpenSymbol;Arial Unicode MS"/>
    </w:rPr>
  </w:style>
  <w:style w:type="character" w:customStyle="1" w:styleId="ListLabel3667">
    <w:name w:val="ListLabel 3667"/>
    <w:qFormat/>
    <w:rPr>
      <w:rFonts w:cs="OpenSymbol;Arial Unicode MS"/>
    </w:rPr>
  </w:style>
  <w:style w:type="character" w:customStyle="1" w:styleId="ListLabel3668">
    <w:name w:val="ListLabel 3668"/>
    <w:qFormat/>
    <w:rPr>
      <w:rFonts w:cs="OpenSymbol;Arial Unicode MS"/>
    </w:rPr>
  </w:style>
  <w:style w:type="character" w:customStyle="1" w:styleId="ListLabel3669">
    <w:name w:val="ListLabel 3669"/>
    <w:qFormat/>
    <w:rPr>
      <w:rFonts w:cs="OpenSymbol;Arial Unicode MS"/>
    </w:rPr>
  </w:style>
  <w:style w:type="character" w:customStyle="1" w:styleId="ListLabel3670">
    <w:name w:val="ListLabel 3670"/>
    <w:qFormat/>
    <w:rPr>
      <w:rFonts w:cs="OpenSymbol;Arial Unicode MS"/>
    </w:rPr>
  </w:style>
  <w:style w:type="character" w:customStyle="1" w:styleId="ListLabel3671">
    <w:name w:val="ListLabel 3671"/>
    <w:qFormat/>
    <w:rPr>
      <w:rFonts w:cs="OpenSymbol;Arial Unicode MS"/>
    </w:rPr>
  </w:style>
  <w:style w:type="character" w:customStyle="1" w:styleId="ListLabel3672">
    <w:name w:val="ListLabel 3672"/>
    <w:qFormat/>
    <w:rPr>
      <w:rFonts w:cs="OpenSymbol;Arial Unicode MS"/>
    </w:rPr>
  </w:style>
  <w:style w:type="character" w:customStyle="1" w:styleId="ListLabel3673">
    <w:name w:val="ListLabel 3673"/>
    <w:qFormat/>
    <w:rPr>
      <w:rFonts w:cs="OpenSymbol;Arial Unicode MS"/>
    </w:rPr>
  </w:style>
  <w:style w:type="character" w:customStyle="1" w:styleId="ListLabel3674">
    <w:name w:val="ListLabel 3674"/>
    <w:qFormat/>
    <w:rPr>
      <w:rFonts w:cs="OpenSymbol;Arial Unicode MS"/>
    </w:rPr>
  </w:style>
  <w:style w:type="character" w:customStyle="1" w:styleId="ListLabel3675">
    <w:name w:val="ListLabel 3675"/>
    <w:qFormat/>
    <w:rPr>
      <w:rFonts w:cs="OpenSymbol;Arial Unicode MS"/>
    </w:rPr>
  </w:style>
  <w:style w:type="character" w:customStyle="1" w:styleId="ListLabel3676">
    <w:name w:val="ListLabel 3676"/>
    <w:qFormat/>
    <w:rPr>
      <w:rFonts w:cs="OpenSymbol;Arial Unicode MS"/>
    </w:rPr>
  </w:style>
  <w:style w:type="character" w:customStyle="1" w:styleId="ListLabel3677">
    <w:name w:val="ListLabel 3677"/>
    <w:qFormat/>
    <w:rPr>
      <w:rFonts w:cs="OpenSymbol;Arial Unicode MS"/>
    </w:rPr>
  </w:style>
  <w:style w:type="character" w:customStyle="1" w:styleId="ListLabel3678">
    <w:name w:val="ListLabel 3678"/>
    <w:qFormat/>
    <w:rPr>
      <w:rFonts w:cs="OpenSymbol;Arial Unicode MS"/>
    </w:rPr>
  </w:style>
  <w:style w:type="character" w:customStyle="1" w:styleId="ListLabel3679">
    <w:name w:val="ListLabel 3679"/>
    <w:qFormat/>
    <w:rPr>
      <w:rFonts w:cs="OpenSymbol;Arial Unicode MS"/>
    </w:rPr>
  </w:style>
  <w:style w:type="character" w:customStyle="1" w:styleId="ListLabel3680">
    <w:name w:val="ListLabel 3680"/>
    <w:qFormat/>
    <w:rPr>
      <w:rFonts w:cs="OpenSymbol;Arial Unicode MS"/>
    </w:rPr>
  </w:style>
  <w:style w:type="character" w:customStyle="1" w:styleId="ListLabel3681">
    <w:name w:val="ListLabel 3681"/>
    <w:qFormat/>
    <w:rPr>
      <w:rFonts w:cs="OpenSymbol;Arial Unicode MS"/>
    </w:rPr>
  </w:style>
  <w:style w:type="character" w:customStyle="1" w:styleId="ListLabel3682">
    <w:name w:val="ListLabel 3682"/>
    <w:qFormat/>
    <w:rPr>
      <w:rFonts w:cs="OpenSymbol;Arial Unicode MS"/>
    </w:rPr>
  </w:style>
  <w:style w:type="character" w:customStyle="1" w:styleId="ListLabel3683">
    <w:name w:val="ListLabel 3683"/>
    <w:qFormat/>
    <w:rPr>
      <w:rFonts w:cs="OpenSymbol;Arial Unicode MS"/>
    </w:rPr>
  </w:style>
  <w:style w:type="character" w:customStyle="1" w:styleId="ListLabel3684">
    <w:name w:val="ListLabel 3684"/>
    <w:qFormat/>
    <w:rPr>
      <w:rFonts w:cs="OpenSymbol;Arial Unicode MS"/>
    </w:rPr>
  </w:style>
  <w:style w:type="character" w:customStyle="1" w:styleId="ListLabel3685">
    <w:name w:val="ListLabel 3685"/>
    <w:qFormat/>
    <w:rPr>
      <w:rFonts w:cs="OpenSymbol;Arial Unicode MS"/>
    </w:rPr>
  </w:style>
  <w:style w:type="character" w:customStyle="1" w:styleId="ListLabel3686">
    <w:name w:val="ListLabel 3686"/>
    <w:qFormat/>
    <w:rPr>
      <w:rFonts w:cs="OpenSymbol;Arial Unicode MS"/>
    </w:rPr>
  </w:style>
  <w:style w:type="character" w:customStyle="1" w:styleId="ListLabel3687">
    <w:name w:val="ListLabel 3687"/>
    <w:qFormat/>
    <w:rPr>
      <w:rFonts w:cs="OpenSymbol;Arial Unicode MS"/>
    </w:rPr>
  </w:style>
  <w:style w:type="character" w:customStyle="1" w:styleId="ListLabel3688">
    <w:name w:val="ListLabel 3688"/>
    <w:qFormat/>
    <w:rPr>
      <w:rFonts w:cs="OpenSymbol;Arial Unicode MS"/>
    </w:rPr>
  </w:style>
  <w:style w:type="character" w:customStyle="1" w:styleId="ListLabel3689">
    <w:name w:val="ListLabel 3689"/>
    <w:qFormat/>
    <w:rPr>
      <w:rFonts w:cs="OpenSymbol;Arial Unicode MS"/>
    </w:rPr>
  </w:style>
  <w:style w:type="character" w:customStyle="1" w:styleId="ListLabel3690">
    <w:name w:val="ListLabel 3690"/>
    <w:qFormat/>
    <w:rPr>
      <w:rFonts w:cs="OpenSymbol;Arial Unicode MS"/>
    </w:rPr>
  </w:style>
  <w:style w:type="character" w:customStyle="1" w:styleId="ListLabel3691">
    <w:name w:val="ListLabel 3691"/>
    <w:qFormat/>
    <w:rPr>
      <w:rFonts w:cs="OpenSymbol;Arial Unicode MS"/>
    </w:rPr>
  </w:style>
  <w:style w:type="character" w:customStyle="1" w:styleId="ListLabel3692">
    <w:name w:val="ListLabel 3692"/>
    <w:qFormat/>
    <w:rPr>
      <w:rFonts w:cs="OpenSymbol;Arial Unicode MS"/>
    </w:rPr>
  </w:style>
  <w:style w:type="character" w:customStyle="1" w:styleId="ListLabel3693">
    <w:name w:val="ListLabel 3693"/>
    <w:qFormat/>
    <w:rPr>
      <w:rFonts w:cs="OpenSymbol;Arial Unicode MS"/>
    </w:rPr>
  </w:style>
  <w:style w:type="character" w:customStyle="1" w:styleId="ListLabel3694">
    <w:name w:val="ListLabel 3694"/>
    <w:qFormat/>
    <w:rPr>
      <w:rFonts w:cs="OpenSymbol;Arial Unicode MS"/>
    </w:rPr>
  </w:style>
  <w:style w:type="character" w:customStyle="1" w:styleId="ListLabel3695">
    <w:name w:val="ListLabel 3695"/>
    <w:qFormat/>
    <w:rPr>
      <w:rFonts w:cs="OpenSymbol;Arial Unicode MS"/>
    </w:rPr>
  </w:style>
  <w:style w:type="character" w:customStyle="1" w:styleId="ListLabel3696">
    <w:name w:val="ListLabel 3696"/>
    <w:qFormat/>
    <w:rPr>
      <w:rFonts w:cs="OpenSymbol;Arial Unicode MS"/>
    </w:rPr>
  </w:style>
  <w:style w:type="character" w:customStyle="1" w:styleId="ListLabel3697">
    <w:name w:val="ListLabel 3697"/>
    <w:qFormat/>
    <w:rPr>
      <w:rFonts w:cs="OpenSymbol;Arial Unicode MS"/>
    </w:rPr>
  </w:style>
  <w:style w:type="character" w:customStyle="1" w:styleId="ListLabel3698">
    <w:name w:val="ListLabel 3698"/>
    <w:qFormat/>
    <w:rPr>
      <w:rFonts w:cs="OpenSymbol;Arial Unicode MS"/>
    </w:rPr>
  </w:style>
  <w:style w:type="character" w:customStyle="1" w:styleId="ListLabel3699">
    <w:name w:val="ListLabel 3699"/>
    <w:qFormat/>
    <w:rPr>
      <w:rFonts w:cs="Symbol"/>
    </w:rPr>
  </w:style>
  <w:style w:type="character" w:customStyle="1" w:styleId="ListLabel3700">
    <w:name w:val="ListLabel 3700"/>
    <w:qFormat/>
    <w:rPr>
      <w:rFonts w:cs="OpenSymbol"/>
    </w:rPr>
  </w:style>
  <w:style w:type="character" w:customStyle="1" w:styleId="ListLabel3701">
    <w:name w:val="ListLabel 3701"/>
    <w:qFormat/>
    <w:rPr>
      <w:rFonts w:cs="OpenSymbol"/>
    </w:rPr>
  </w:style>
  <w:style w:type="character" w:customStyle="1" w:styleId="ListLabel3702">
    <w:name w:val="ListLabel 3702"/>
    <w:qFormat/>
    <w:rPr>
      <w:rFonts w:cs="Symbol"/>
    </w:rPr>
  </w:style>
  <w:style w:type="character" w:customStyle="1" w:styleId="ListLabel3703">
    <w:name w:val="ListLabel 3703"/>
    <w:qFormat/>
    <w:rPr>
      <w:rFonts w:cs="OpenSymbol"/>
    </w:rPr>
  </w:style>
  <w:style w:type="character" w:customStyle="1" w:styleId="ListLabel3704">
    <w:name w:val="ListLabel 3704"/>
    <w:qFormat/>
    <w:rPr>
      <w:rFonts w:cs="OpenSymbol"/>
    </w:rPr>
  </w:style>
  <w:style w:type="character" w:customStyle="1" w:styleId="ListLabel3705">
    <w:name w:val="ListLabel 3705"/>
    <w:qFormat/>
    <w:rPr>
      <w:rFonts w:cs="Symbol"/>
    </w:rPr>
  </w:style>
  <w:style w:type="character" w:customStyle="1" w:styleId="ListLabel3706">
    <w:name w:val="ListLabel 3706"/>
    <w:qFormat/>
    <w:rPr>
      <w:rFonts w:cs="OpenSymbol"/>
    </w:rPr>
  </w:style>
  <w:style w:type="character" w:customStyle="1" w:styleId="ListLabel3707">
    <w:name w:val="ListLabel 3707"/>
    <w:qFormat/>
    <w:rPr>
      <w:rFonts w:cs="OpenSymbol"/>
    </w:rPr>
  </w:style>
  <w:style w:type="character" w:customStyle="1" w:styleId="ListLabel3708">
    <w:name w:val="ListLabel 3708"/>
    <w:qFormat/>
    <w:rPr>
      <w:rFonts w:cs="Symbol"/>
    </w:rPr>
  </w:style>
  <w:style w:type="character" w:customStyle="1" w:styleId="ListLabel3709">
    <w:name w:val="ListLabel 3709"/>
    <w:qFormat/>
    <w:rPr>
      <w:rFonts w:cs="OpenSymbol"/>
    </w:rPr>
  </w:style>
  <w:style w:type="character" w:customStyle="1" w:styleId="ListLabel3710">
    <w:name w:val="ListLabel 3710"/>
    <w:qFormat/>
    <w:rPr>
      <w:rFonts w:cs="OpenSymbol"/>
    </w:rPr>
  </w:style>
  <w:style w:type="character" w:customStyle="1" w:styleId="ListLabel3711">
    <w:name w:val="ListLabel 3711"/>
    <w:qFormat/>
    <w:rPr>
      <w:rFonts w:cs="Symbol"/>
    </w:rPr>
  </w:style>
  <w:style w:type="character" w:customStyle="1" w:styleId="ListLabel3712">
    <w:name w:val="ListLabel 3712"/>
    <w:qFormat/>
    <w:rPr>
      <w:rFonts w:cs="OpenSymbol"/>
    </w:rPr>
  </w:style>
  <w:style w:type="character" w:customStyle="1" w:styleId="ListLabel3713">
    <w:name w:val="ListLabel 3713"/>
    <w:qFormat/>
    <w:rPr>
      <w:rFonts w:cs="OpenSymbol"/>
    </w:rPr>
  </w:style>
  <w:style w:type="character" w:customStyle="1" w:styleId="ListLabel3714">
    <w:name w:val="ListLabel 3714"/>
    <w:qFormat/>
    <w:rPr>
      <w:rFonts w:cs="Symbol"/>
    </w:rPr>
  </w:style>
  <w:style w:type="character" w:customStyle="1" w:styleId="ListLabel3715">
    <w:name w:val="ListLabel 3715"/>
    <w:qFormat/>
    <w:rPr>
      <w:rFonts w:cs="OpenSymbol"/>
    </w:rPr>
  </w:style>
  <w:style w:type="character" w:customStyle="1" w:styleId="ListLabel3716">
    <w:name w:val="ListLabel 3716"/>
    <w:qFormat/>
    <w:rPr>
      <w:rFonts w:cs="OpenSymbol"/>
    </w:rPr>
  </w:style>
  <w:style w:type="character" w:customStyle="1" w:styleId="ListLabel3717">
    <w:name w:val="ListLabel 3717"/>
    <w:qFormat/>
  </w:style>
  <w:style w:type="character" w:customStyle="1" w:styleId="ListLabel3718">
    <w:name w:val="ListLabel 3718"/>
    <w:qFormat/>
    <w:rPr>
      <w:rFonts w:eastAsia="Times New Roman"/>
      <w:sz w:val="16"/>
      <w:szCs w:val="16"/>
      <w:u w:val="none" w:color="000000"/>
      <w:lang w:val="en-US" w:eastAsia="en-US"/>
    </w:rPr>
  </w:style>
  <w:style w:type="character" w:customStyle="1" w:styleId="ListLabel3719">
    <w:name w:val="ListLabel 3719"/>
    <w:qFormat/>
    <w:rPr>
      <w:lang w:val="en-US"/>
    </w:rPr>
  </w:style>
  <w:style w:type="character" w:customStyle="1" w:styleId="ListLabel3720">
    <w:name w:val="ListLabel 3720"/>
    <w:qFormat/>
    <w:rPr>
      <w:rFonts w:cs="Symbol"/>
    </w:rPr>
  </w:style>
  <w:style w:type="character" w:customStyle="1" w:styleId="ListLabel3721">
    <w:name w:val="ListLabel 3721"/>
    <w:qFormat/>
    <w:rPr>
      <w:rFonts w:cs="OpenSymbol"/>
    </w:rPr>
  </w:style>
  <w:style w:type="character" w:customStyle="1" w:styleId="ListLabel3722">
    <w:name w:val="ListLabel 3722"/>
    <w:qFormat/>
    <w:rPr>
      <w:rFonts w:cs="OpenSymbol"/>
    </w:rPr>
  </w:style>
  <w:style w:type="character" w:customStyle="1" w:styleId="ListLabel3723">
    <w:name w:val="ListLabel 3723"/>
    <w:qFormat/>
    <w:rPr>
      <w:rFonts w:cs="Symbol"/>
    </w:rPr>
  </w:style>
  <w:style w:type="character" w:customStyle="1" w:styleId="ListLabel3724">
    <w:name w:val="ListLabel 3724"/>
    <w:qFormat/>
    <w:rPr>
      <w:rFonts w:cs="OpenSymbol"/>
    </w:rPr>
  </w:style>
  <w:style w:type="character" w:customStyle="1" w:styleId="ListLabel3725">
    <w:name w:val="ListLabel 3725"/>
    <w:qFormat/>
    <w:rPr>
      <w:rFonts w:cs="OpenSymbol"/>
    </w:rPr>
  </w:style>
  <w:style w:type="character" w:customStyle="1" w:styleId="ListLabel3726">
    <w:name w:val="ListLabel 3726"/>
    <w:qFormat/>
    <w:rPr>
      <w:rFonts w:cs="Symbol"/>
    </w:rPr>
  </w:style>
  <w:style w:type="character" w:customStyle="1" w:styleId="ListLabel3727">
    <w:name w:val="ListLabel 3727"/>
    <w:qFormat/>
    <w:rPr>
      <w:rFonts w:cs="OpenSymbol"/>
    </w:rPr>
  </w:style>
  <w:style w:type="character" w:customStyle="1" w:styleId="ListLabel3728">
    <w:name w:val="ListLabel 3728"/>
    <w:qFormat/>
    <w:rPr>
      <w:rFonts w:cs="OpenSymbol"/>
    </w:rPr>
  </w:style>
  <w:style w:type="character" w:customStyle="1" w:styleId="ListLabel3729">
    <w:name w:val="ListLabel 3729"/>
    <w:qFormat/>
    <w:rPr>
      <w:rFonts w:cs="Symbol"/>
    </w:rPr>
  </w:style>
  <w:style w:type="character" w:customStyle="1" w:styleId="ListLabel3730">
    <w:name w:val="ListLabel 3730"/>
    <w:qFormat/>
    <w:rPr>
      <w:rFonts w:cs="OpenSymbol"/>
    </w:rPr>
  </w:style>
  <w:style w:type="character" w:customStyle="1" w:styleId="ListLabel3731">
    <w:name w:val="ListLabel 3731"/>
    <w:qFormat/>
    <w:rPr>
      <w:rFonts w:cs="OpenSymbol"/>
    </w:rPr>
  </w:style>
  <w:style w:type="character" w:customStyle="1" w:styleId="ListLabel3732">
    <w:name w:val="ListLabel 3732"/>
    <w:qFormat/>
    <w:rPr>
      <w:rFonts w:cs="Symbol"/>
    </w:rPr>
  </w:style>
  <w:style w:type="character" w:customStyle="1" w:styleId="ListLabel3733">
    <w:name w:val="ListLabel 3733"/>
    <w:qFormat/>
    <w:rPr>
      <w:rFonts w:cs="OpenSymbol"/>
    </w:rPr>
  </w:style>
  <w:style w:type="character" w:customStyle="1" w:styleId="ListLabel3734">
    <w:name w:val="ListLabel 3734"/>
    <w:qFormat/>
    <w:rPr>
      <w:rFonts w:cs="OpenSymbol"/>
    </w:rPr>
  </w:style>
  <w:style w:type="character" w:customStyle="1" w:styleId="ListLabel3735">
    <w:name w:val="ListLabel 3735"/>
    <w:qFormat/>
    <w:rPr>
      <w:rFonts w:cs="Symbol"/>
    </w:rPr>
  </w:style>
  <w:style w:type="character" w:customStyle="1" w:styleId="ListLabel3736">
    <w:name w:val="ListLabel 3736"/>
    <w:qFormat/>
    <w:rPr>
      <w:rFonts w:cs="OpenSymbol"/>
    </w:rPr>
  </w:style>
  <w:style w:type="character" w:customStyle="1" w:styleId="ListLabel3737">
    <w:name w:val="ListLabel 3737"/>
    <w:qFormat/>
    <w:rPr>
      <w:rFonts w:cs="OpenSymbol"/>
    </w:rPr>
  </w:style>
  <w:style w:type="character" w:customStyle="1" w:styleId="ListLabel3738">
    <w:name w:val="ListLabel 3738"/>
    <w:qFormat/>
    <w:rPr>
      <w:rFonts w:cs="Symbol"/>
    </w:rPr>
  </w:style>
  <w:style w:type="character" w:customStyle="1" w:styleId="ListLabel3739">
    <w:name w:val="ListLabel 3739"/>
    <w:qFormat/>
    <w:rPr>
      <w:rFonts w:cs="OpenSymbol"/>
    </w:rPr>
  </w:style>
  <w:style w:type="character" w:customStyle="1" w:styleId="ListLabel3740">
    <w:name w:val="ListLabel 3740"/>
    <w:qFormat/>
    <w:rPr>
      <w:rFonts w:cs="OpenSymbol"/>
    </w:rPr>
  </w:style>
  <w:style w:type="character" w:customStyle="1" w:styleId="ListLabel3741">
    <w:name w:val="ListLabel 3741"/>
    <w:qFormat/>
    <w:rPr>
      <w:rFonts w:cs="Symbol"/>
    </w:rPr>
  </w:style>
  <w:style w:type="character" w:customStyle="1" w:styleId="ListLabel3742">
    <w:name w:val="ListLabel 3742"/>
    <w:qFormat/>
    <w:rPr>
      <w:rFonts w:cs="OpenSymbol"/>
    </w:rPr>
  </w:style>
  <w:style w:type="character" w:customStyle="1" w:styleId="ListLabel3743">
    <w:name w:val="ListLabel 3743"/>
    <w:qFormat/>
    <w:rPr>
      <w:rFonts w:cs="OpenSymbol"/>
    </w:rPr>
  </w:style>
  <w:style w:type="character" w:customStyle="1" w:styleId="ListLabel3744">
    <w:name w:val="ListLabel 3744"/>
    <w:qFormat/>
    <w:rPr>
      <w:rFonts w:cs="Symbol"/>
    </w:rPr>
  </w:style>
  <w:style w:type="character" w:customStyle="1" w:styleId="ListLabel3745">
    <w:name w:val="ListLabel 3745"/>
    <w:qFormat/>
    <w:rPr>
      <w:rFonts w:cs="OpenSymbol"/>
    </w:rPr>
  </w:style>
  <w:style w:type="character" w:customStyle="1" w:styleId="ListLabel3746">
    <w:name w:val="ListLabel 3746"/>
    <w:qFormat/>
    <w:rPr>
      <w:rFonts w:cs="OpenSymbol"/>
    </w:rPr>
  </w:style>
  <w:style w:type="character" w:customStyle="1" w:styleId="ListLabel3747">
    <w:name w:val="ListLabel 3747"/>
    <w:qFormat/>
    <w:rPr>
      <w:rFonts w:cs="Symbol"/>
    </w:rPr>
  </w:style>
  <w:style w:type="character" w:customStyle="1" w:styleId="ListLabel3748">
    <w:name w:val="ListLabel 3748"/>
    <w:qFormat/>
    <w:rPr>
      <w:rFonts w:cs="OpenSymbol"/>
    </w:rPr>
  </w:style>
  <w:style w:type="character" w:customStyle="1" w:styleId="ListLabel3749">
    <w:name w:val="ListLabel 3749"/>
    <w:qFormat/>
    <w:rPr>
      <w:rFonts w:cs="OpenSymbol"/>
    </w:rPr>
  </w:style>
  <w:style w:type="character" w:customStyle="1" w:styleId="ListLabel3750">
    <w:name w:val="ListLabel 3750"/>
    <w:qFormat/>
    <w:rPr>
      <w:rFonts w:cs="Symbol"/>
    </w:rPr>
  </w:style>
  <w:style w:type="character" w:customStyle="1" w:styleId="ListLabel3751">
    <w:name w:val="ListLabel 3751"/>
    <w:qFormat/>
    <w:rPr>
      <w:rFonts w:cs="OpenSymbol"/>
    </w:rPr>
  </w:style>
  <w:style w:type="character" w:customStyle="1" w:styleId="ListLabel3752">
    <w:name w:val="ListLabel 3752"/>
    <w:qFormat/>
    <w:rPr>
      <w:rFonts w:cs="OpenSymbol"/>
    </w:rPr>
  </w:style>
  <w:style w:type="character" w:customStyle="1" w:styleId="ListLabel3753">
    <w:name w:val="ListLabel 3753"/>
    <w:qFormat/>
    <w:rPr>
      <w:rFonts w:cs="Symbol"/>
    </w:rPr>
  </w:style>
  <w:style w:type="character" w:customStyle="1" w:styleId="ListLabel3754">
    <w:name w:val="ListLabel 3754"/>
    <w:qFormat/>
    <w:rPr>
      <w:rFonts w:cs="OpenSymbol"/>
    </w:rPr>
  </w:style>
  <w:style w:type="character" w:customStyle="1" w:styleId="ListLabel3755">
    <w:name w:val="ListLabel 3755"/>
    <w:qFormat/>
    <w:rPr>
      <w:rFonts w:cs="OpenSymbol"/>
    </w:rPr>
  </w:style>
  <w:style w:type="character" w:customStyle="1" w:styleId="ListLabel3756">
    <w:name w:val="ListLabel 3756"/>
    <w:qFormat/>
    <w:rPr>
      <w:rFonts w:cs="Symbol"/>
    </w:rPr>
  </w:style>
  <w:style w:type="character" w:customStyle="1" w:styleId="ListLabel3757">
    <w:name w:val="ListLabel 3757"/>
    <w:qFormat/>
    <w:rPr>
      <w:rFonts w:cs="OpenSymbol"/>
    </w:rPr>
  </w:style>
  <w:style w:type="character" w:customStyle="1" w:styleId="ListLabel3758">
    <w:name w:val="ListLabel 3758"/>
    <w:qFormat/>
    <w:rPr>
      <w:rFonts w:cs="OpenSymbol"/>
    </w:rPr>
  </w:style>
  <w:style w:type="character" w:customStyle="1" w:styleId="ListLabel3759">
    <w:name w:val="ListLabel 3759"/>
    <w:qFormat/>
    <w:rPr>
      <w:rFonts w:cs="Symbol"/>
    </w:rPr>
  </w:style>
  <w:style w:type="character" w:customStyle="1" w:styleId="ListLabel3760">
    <w:name w:val="ListLabel 3760"/>
    <w:qFormat/>
    <w:rPr>
      <w:rFonts w:cs="OpenSymbol"/>
    </w:rPr>
  </w:style>
  <w:style w:type="character" w:customStyle="1" w:styleId="ListLabel3761">
    <w:name w:val="ListLabel 3761"/>
    <w:qFormat/>
    <w:rPr>
      <w:rFonts w:cs="OpenSymbol"/>
    </w:rPr>
  </w:style>
  <w:style w:type="character" w:customStyle="1" w:styleId="ListLabel3762">
    <w:name w:val="ListLabel 3762"/>
    <w:qFormat/>
    <w:rPr>
      <w:rFonts w:cs="Symbol"/>
    </w:rPr>
  </w:style>
  <w:style w:type="character" w:customStyle="1" w:styleId="ListLabel3763">
    <w:name w:val="ListLabel 3763"/>
    <w:qFormat/>
    <w:rPr>
      <w:rFonts w:cs="OpenSymbol"/>
    </w:rPr>
  </w:style>
  <w:style w:type="character" w:customStyle="1" w:styleId="ListLabel3764">
    <w:name w:val="ListLabel 3764"/>
    <w:qFormat/>
    <w:rPr>
      <w:rFonts w:cs="OpenSymbol"/>
    </w:rPr>
  </w:style>
  <w:style w:type="character" w:customStyle="1" w:styleId="ListLabel3765">
    <w:name w:val="ListLabel 3765"/>
    <w:qFormat/>
    <w:rPr>
      <w:rFonts w:cs="Symbol"/>
    </w:rPr>
  </w:style>
  <w:style w:type="character" w:customStyle="1" w:styleId="ListLabel3766">
    <w:name w:val="ListLabel 3766"/>
    <w:qFormat/>
    <w:rPr>
      <w:rFonts w:cs="OpenSymbol"/>
    </w:rPr>
  </w:style>
  <w:style w:type="character" w:customStyle="1" w:styleId="ListLabel3767">
    <w:name w:val="ListLabel 3767"/>
    <w:qFormat/>
    <w:rPr>
      <w:rFonts w:cs="OpenSymbol"/>
    </w:rPr>
  </w:style>
  <w:style w:type="character" w:customStyle="1" w:styleId="ListLabel3768">
    <w:name w:val="ListLabel 3768"/>
    <w:qFormat/>
    <w:rPr>
      <w:rFonts w:cs="Symbol"/>
    </w:rPr>
  </w:style>
  <w:style w:type="character" w:customStyle="1" w:styleId="ListLabel3769">
    <w:name w:val="ListLabel 3769"/>
    <w:qFormat/>
    <w:rPr>
      <w:rFonts w:cs="OpenSymbol"/>
    </w:rPr>
  </w:style>
  <w:style w:type="character" w:customStyle="1" w:styleId="ListLabel3770">
    <w:name w:val="ListLabel 3770"/>
    <w:qFormat/>
    <w:rPr>
      <w:rFonts w:cs="OpenSymbol"/>
    </w:rPr>
  </w:style>
  <w:style w:type="character" w:customStyle="1" w:styleId="ListLabel3771">
    <w:name w:val="ListLabel 3771"/>
    <w:qFormat/>
    <w:rPr>
      <w:rFonts w:cs="Symbol"/>
    </w:rPr>
  </w:style>
  <w:style w:type="character" w:customStyle="1" w:styleId="ListLabel3772">
    <w:name w:val="ListLabel 3772"/>
    <w:qFormat/>
    <w:rPr>
      <w:rFonts w:cs="OpenSymbol"/>
    </w:rPr>
  </w:style>
  <w:style w:type="character" w:customStyle="1" w:styleId="ListLabel3773">
    <w:name w:val="ListLabel 3773"/>
    <w:qFormat/>
    <w:rPr>
      <w:rFonts w:cs="OpenSymbol"/>
    </w:rPr>
  </w:style>
  <w:style w:type="character" w:customStyle="1" w:styleId="ListLabel3774">
    <w:name w:val="ListLabel 3774"/>
    <w:qFormat/>
    <w:rPr>
      <w:rFonts w:cs="Symbol"/>
    </w:rPr>
  </w:style>
  <w:style w:type="character" w:customStyle="1" w:styleId="ListLabel3775">
    <w:name w:val="ListLabel 3775"/>
    <w:qFormat/>
    <w:rPr>
      <w:rFonts w:cs="OpenSymbol"/>
    </w:rPr>
  </w:style>
  <w:style w:type="character" w:customStyle="1" w:styleId="ListLabel3776">
    <w:name w:val="ListLabel 3776"/>
    <w:qFormat/>
    <w:rPr>
      <w:rFonts w:cs="OpenSymbol"/>
    </w:rPr>
  </w:style>
  <w:style w:type="character" w:customStyle="1" w:styleId="ListLabel3777">
    <w:name w:val="ListLabel 3777"/>
    <w:qFormat/>
    <w:rPr>
      <w:rFonts w:cs="Symbol"/>
    </w:rPr>
  </w:style>
  <w:style w:type="character" w:customStyle="1" w:styleId="ListLabel3778">
    <w:name w:val="ListLabel 3778"/>
    <w:qFormat/>
    <w:rPr>
      <w:rFonts w:cs="OpenSymbol"/>
    </w:rPr>
  </w:style>
  <w:style w:type="character" w:customStyle="1" w:styleId="ListLabel3779">
    <w:name w:val="ListLabel 3779"/>
    <w:qFormat/>
    <w:rPr>
      <w:rFonts w:cs="OpenSymbol"/>
    </w:rPr>
  </w:style>
  <w:style w:type="character" w:customStyle="1" w:styleId="ListLabel3780">
    <w:name w:val="ListLabel 3780"/>
    <w:qFormat/>
    <w:rPr>
      <w:rFonts w:cs="Symbol"/>
    </w:rPr>
  </w:style>
  <w:style w:type="character" w:customStyle="1" w:styleId="ListLabel3781">
    <w:name w:val="ListLabel 3781"/>
    <w:qFormat/>
    <w:rPr>
      <w:rFonts w:cs="OpenSymbol"/>
    </w:rPr>
  </w:style>
  <w:style w:type="character" w:customStyle="1" w:styleId="ListLabel3782">
    <w:name w:val="ListLabel 3782"/>
    <w:qFormat/>
    <w:rPr>
      <w:rFonts w:cs="OpenSymbol"/>
    </w:rPr>
  </w:style>
  <w:style w:type="character" w:customStyle="1" w:styleId="ListLabel3783">
    <w:name w:val="ListLabel 3783"/>
    <w:qFormat/>
    <w:rPr>
      <w:rFonts w:cs="Symbol"/>
      <w:sz w:val="20"/>
    </w:rPr>
  </w:style>
  <w:style w:type="character" w:customStyle="1" w:styleId="ListLabel3784">
    <w:name w:val="ListLabel 3784"/>
    <w:qFormat/>
    <w:rPr>
      <w:rFonts w:cs="OpenSymbol"/>
    </w:rPr>
  </w:style>
  <w:style w:type="character" w:customStyle="1" w:styleId="ListLabel3785">
    <w:name w:val="ListLabel 3785"/>
    <w:qFormat/>
    <w:rPr>
      <w:rFonts w:cs="OpenSymbol"/>
    </w:rPr>
  </w:style>
  <w:style w:type="character" w:customStyle="1" w:styleId="ListLabel3786">
    <w:name w:val="ListLabel 3786"/>
    <w:qFormat/>
    <w:rPr>
      <w:rFonts w:cs="Symbol"/>
    </w:rPr>
  </w:style>
  <w:style w:type="character" w:customStyle="1" w:styleId="ListLabel3787">
    <w:name w:val="ListLabel 3787"/>
    <w:qFormat/>
    <w:rPr>
      <w:rFonts w:cs="OpenSymbol"/>
    </w:rPr>
  </w:style>
  <w:style w:type="character" w:customStyle="1" w:styleId="ListLabel3788">
    <w:name w:val="ListLabel 3788"/>
    <w:qFormat/>
    <w:rPr>
      <w:rFonts w:cs="OpenSymbol"/>
    </w:rPr>
  </w:style>
  <w:style w:type="character" w:customStyle="1" w:styleId="ListLabel3789">
    <w:name w:val="ListLabel 3789"/>
    <w:qFormat/>
    <w:rPr>
      <w:rFonts w:cs="Symbol"/>
    </w:rPr>
  </w:style>
  <w:style w:type="character" w:customStyle="1" w:styleId="ListLabel3790">
    <w:name w:val="ListLabel 3790"/>
    <w:qFormat/>
    <w:rPr>
      <w:rFonts w:cs="OpenSymbol"/>
    </w:rPr>
  </w:style>
  <w:style w:type="character" w:customStyle="1" w:styleId="ListLabel3791">
    <w:name w:val="ListLabel 3791"/>
    <w:qFormat/>
    <w:rPr>
      <w:rFonts w:cs="OpenSymbol"/>
    </w:rPr>
  </w:style>
  <w:style w:type="character" w:customStyle="1" w:styleId="ListLabel3792">
    <w:name w:val="ListLabel 3792"/>
    <w:qFormat/>
    <w:rPr>
      <w:rFonts w:cs="Symbol"/>
    </w:rPr>
  </w:style>
  <w:style w:type="character" w:customStyle="1" w:styleId="ListLabel3793">
    <w:name w:val="ListLabel 3793"/>
    <w:qFormat/>
    <w:rPr>
      <w:rFonts w:cs="OpenSymbol"/>
    </w:rPr>
  </w:style>
  <w:style w:type="character" w:customStyle="1" w:styleId="ListLabel3794">
    <w:name w:val="ListLabel 3794"/>
    <w:qFormat/>
    <w:rPr>
      <w:rFonts w:cs="OpenSymbol"/>
    </w:rPr>
  </w:style>
  <w:style w:type="character" w:customStyle="1" w:styleId="ListLabel3795">
    <w:name w:val="ListLabel 3795"/>
    <w:qFormat/>
    <w:rPr>
      <w:rFonts w:cs="Symbol"/>
    </w:rPr>
  </w:style>
  <w:style w:type="character" w:customStyle="1" w:styleId="ListLabel3796">
    <w:name w:val="ListLabel 3796"/>
    <w:qFormat/>
    <w:rPr>
      <w:rFonts w:cs="OpenSymbol"/>
    </w:rPr>
  </w:style>
  <w:style w:type="character" w:customStyle="1" w:styleId="ListLabel3797">
    <w:name w:val="ListLabel 3797"/>
    <w:qFormat/>
    <w:rPr>
      <w:rFonts w:cs="OpenSymbol"/>
    </w:rPr>
  </w:style>
  <w:style w:type="character" w:customStyle="1" w:styleId="ListLabel3798">
    <w:name w:val="ListLabel 3798"/>
    <w:qFormat/>
    <w:rPr>
      <w:rFonts w:cs="Symbol"/>
    </w:rPr>
  </w:style>
  <w:style w:type="character" w:customStyle="1" w:styleId="ListLabel3799">
    <w:name w:val="ListLabel 3799"/>
    <w:qFormat/>
    <w:rPr>
      <w:rFonts w:cs="OpenSymbol"/>
    </w:rPr>
  </w:style>
  <w:style w:type="character" w:customStyle="1" w:styleId="ListLabel3800">
    <w:name w:val="ListLabel 3800"/>
    <w:qFormat/>
    <w:rPr>
      <w:rFonts w:cs="OpenSymbol"/>
    </w:rPr>
  </w:style>
  <w:style w:type="character" w:customStyle="1" w:styleId="ListLabel3801">
    <w:name w:val="ListLabel 3801"/>
    <w:qFormat/>
    <w:rPr>
      <w:rFonts w:cs="OpenSymbol;Arial Unicode MS"/>
    </w:rPr>
  </w:style>
  <w:style w:type="character" w:customStyle="1" w:styleId="ListLabel3802">
    <w:name w:val="ListLabel 3802"/>
    <w:qFormat/>
    <w:rPr>
      <w:rFonts w:cs="OpenSymbol;Arial Unicode MS"/>
    </w:rPr>
  </w:style>
  <w:style w:type="character" w:customStyle="1" w:styleId="ListLabel3803">
    <w:name w:val="ListLabel 3803"/>
    <w:qFormat/>
    <w:rPr>
      <w:rFonts w:cs="OpenSymbol;Arial Unicode MS"/>
    </w:rPr>
  </w:style>
  <w:style w:type="character" w:customStyle="1" w:styleId="ListLabel3804">
    <w:name w:val="ListLabel 3804"/>
    <w:qFormat/>
    <w:rPr>
      <w:rFonts w:cs="OpenSymbol;Arial Unicode MS"/>
    </w:rPr>
  </w:style>
  <w:style w:type="character" w:customStyle="1" w:styleId="ListLabel3805">
    <w:name w:val="ListLabel 3805"/>
    <w:qFormat/>
    <w:rPr>
      <w:rFonts w:cs="OpenSymbol;Arial Unicode MS"/>
    </w:rPr>
  </w:style>
  <w:style w:type="character" w:customStyle="1" w:styleId="ListLabel3806">
    <w:name w:val="ListLabel 3806"/>
    <w:qFormat/>
    <w:rPr>
      <w:rFonts w:cs="OpenSymbol;Arial Unicode MS"/>
    </w:rPr>
  </w:style>
  <w:style w:type="character" w:customStyle="1" w:styleId="ListLabel3807">
    <w:name w:val="ListLabel 3807"/>
    <w:qFormat/>
    <w:rPr>
      <w:rFonts w:cs="OpenSymbol;Arial Unicode MS"/>
    </w:rPr>
  </w:style>
  <w:style w:type="character" w:customStyle="1" w:styleId="ListLabel3808">
    <w:name w:val="ListLabel 3808"/>
    <w:qFormat/>
    <w:rPr>
      <w:rFonts w:cs="OpenSymbol;Arial Unicode MS"/>
    </w:rPr>
  </w:style>
  <w:style w:type="character" w:customStyle="1" w:styleId="ListLabel3809">
    <w:name w:val="ListLabel 3809"/>
    <w:qFormat/>
    <w:rPr>
      <w:rFonts w:cs="OpenSymbol;Arial Unicode MS"/>
    </w:rPr>
  </w:style>
  <w:style w:type="character" w:customStyle="1" w:styleId="ListLabel3810">
    <w:name w:val="ListLabel 3810"/>
    <w:qFormat/>
    <w:rPr>
      <w:rFonts w:cs="OpenSymbol;Arial Unicode MS"/>
    </w:rPr>
  </w:style>
  <w:style w:type="character" w:customStyle="1" w:styleId="ListLabel3811">
    <w:name w:val="ListLabel 3811"/>
    <w:qFormat/>
    <w:rPr>
      <w:rFonts w:cs="OpenSymbol;Arial Unicode MS"/>
    </w:rPr>
  </w:style>
  <w:style w:type="character" w:customStyle="1" w:styleId="ListLabel3812">
    <w:name w:val="ListLabel 3812"/>
    <w:qFormat/>
    <w:rPr>
      <w:rFonts w:cs="OpenSymbol;Arial Unicode MS"/>
    </w:rPr>
  </w:style>
  <w:style w:type="character" w:customStyle="1" w:styleId="ListLabel3813">
    <w:name w:val="ListLabel 3813"/>
    <w:qFormat/>
    <w:rPr>
      <w:rFonts w:cs="OpenSymbol;Arial Unicode MS"/>
    </w:rPr>
  </w:style>
  <w:style w:type="character" w:customStyle="1" w:styleId="ListLabel3814">
    <w:name w:val="ListLabel 3814"/>
    <w:qFormat/>
    <w:rPr>
      <w:rFonts w:cs="OpenSymbol;Arial Unicode MS"/>
    </w:rPr>
  </w:style>
  <w:style w:type="character" w:customStyle="1" w:styleId="ListLabel3815">
    <w:name w:val="ListLabel 3815"/>
    <w:qFormat/>
    <w:rPr>
      <w:rFonts w:cs="OpenSymbol;Arial Unicode MS"/>
    </w:rPr>
  </w:style>
  <w:style w:type="character" w:customStyle="1" w:styleId="ListLabel3816">
    <w:name w:val="ListLabel 3816"/>
    <w:qFormat/>
    <w:rPr>
      <w:rFonts w:cs="OpenSymbol;Arial Unicode MS"/>
    </w:rPr>
  </w:style>
  <w:style w:type="character" w:customStyle="1" w:styleId="ListLabel3817">
    <w:name w:val="ListLabel 3817"/>
    <w:qFormat/>
    <w:rPr>
      <w:rFonts w:cs="OpenSymbol;Arial Unicode MS"/>
    </w:rPr>
  </w:style>
  <w:style w:type="character" w:customStyle="1" w:styleId="ListLabel3818">
    <w:name w:val="ListLabel 3818"/>
    <w:qFormat/>
    <w:rPr>
      <w:rFonts w:cs="OpenSymbol;Arial Unicode MS"/>
    </w:rPr>
  </w:style>
  <w:style w:type="character" w:customStyle="1" w:styleId="ListLabel3819">
    <w:name w:val="ListLabel 3819"/>
    <w:qFormat/>
    <w:rPr>
      <w:rFonts w:cs="OpenSymbol;Arial Unicode MS"/>
    </w:rPr>
  </w:style>
  <w:style w:type="character" w:customStyle="1" w:styleId="ListLabel3820">
    <w:name w:val="ListLabel 3820"/>
    <w:qFormat/>
    <w:rPr>
      <w:rFonts w:cs="OpenSymbol;Arial Unicode MS"/>
    </w:rPr>
  </w:style>
  <w:style w:type="character" w:customStyle="1" w:styleId="ListLabel3821">
    <w:name w:val="ListLabel 3821"/>
    <w:qFormat/>
    <w:rPr>
      <w:rFonts w:cs="OpenSymbol;Arial Unicode MS"/>
    </w:rPr>
  </w:style>
  <w:style w:type="character" w:customStyle="1" w:styleId="ListLabel3822">
    <w:name w:val="ListLabel 3822"/>
    <w:qFormat/>
    <w:rPr>
      <w:rFonts w:cs="OpenSymbol;Arial Unicode MS"/>
    </w:rPr>
  </w:style>
  <w:style w:type="character" w:customStyle="1" w:styleId="ListLabel3823">
    <w:name w:val="ListLabel 3823"/>
    <w:qFormat/>
    <w:rPr>
      <w:rFonts w:cs="OpenSymbol;Arial Unicode MS"/>
    </w:rPr>
  </w:style>
  <w:style w:type="character" w:customStyle="1" w:styleId="ListLabel3824">
    <w:name w:val="ListLabel 3824"/>
    <w:qFormat/>
    <w:rPr>
      <w:rFonts w:cs="OpenSymbol;Arial Unicode MS"/>
    </w:rPr>
  </w:style>
  <w:style w:type="character" w:customStyle="1" w:styleId="ListLabel3825">
    <w:name w:val="ListLabel 3825"/>
    <w:qFormat/>
    <w:rPr>
      <w:rFonts w:cs="OpenSymbol;Arial Unicode MS"/>
    </w:rPr>
  </w:style>
  <w:style w:type="character" w:customStyle="1" w:styleId="ListLabel3826">
    <w:name w:val="ListLabel 3826"/>
    <w:qFormat/>
    <w:rPr>
      <w:rFonts w:cs="OpenSymbol;Arial Unicode MS"/>
    </w:rPr>
  </w:style>
  <w:style w:type="character" w:customStyle="1" w:styleId="ListLabel3827">
    <w:name w:val="ListLabel 3827"/>
    <w:qFormat/>
    <w:rPr>
      <w:rFonts w:cs="OpenSymbol;Arial Unicode MS"/>
    </w:rPr>
  </w:style>
  <w:style w:type="character" w:customStyle="1" w:styleId="ListLabel3828">
    <w:name w:val="ListLabel 3828"/>
    <w:qFormat/>
    <w:rPr>
      <w:rFonts w:cs="OpenSymbol;Arial Unicode MS"/>
    </w:rPr>
  </w:style>
  <w:style w:type="character" w:customStyle="1" w:styleId="ListLabel3829">
    <w:name w:val="ListLabel 3829"/>
    <w:qFormat/>
    <w:rPr>
      <w:rFonts w:cs="OpenSymbol;Arial Unicode MS"/>
    </w:rPr>
  </w:style>
  <w:style w:type="character" w:customStyle="1" w:styleId="ListLabel3830">
    <w:name w:val="ListLabel 3830"/>
    <w:qFormat/>
    <w:rPr>
      <w:rFonts w:cs="OpenSymbol;Arial Unicode MS"/>
    </w:rPr>
  </w:style>
  <w:style w:type="character" w:customStyle="1" w:styleId="ListLabel3831">
    <w:name w:val="ListLabel 3831"/>
    <w:qFormat/>
    <w:rPr>
      <w:rFonts w:cs="OpenSymbol;Arial Unicode MS"/>
    </w:rPr>
  </w:style>
  <w:style w:type="character" w:customStyle="1" w:styleId="ListLabel3832">
    <w:name w:val="ListLabel 3832"/>
    <w:qFormat/>
    <w:rPr>
      <w:rFonts w:cs="OpenSymbol;Arial Unicode MS"/>
    </w:rPr>
  </w:style>
  <w:style w:type="character" w:customStyle="1" w:styleId="ListLabel3833">
    <w:name w:val="ListLabel 3833"/>
    <w:qFormat/>
    <w:rPr>
      <w:rFonts w:cs="OpenSymbol;Arial Unicode MS"/>
    </w:rPr>
  </w:style>
  <w:style w:type="character" w:customStyle="1" w:styleId="ListLabel3834">
    <w:name w:val="ListLabel 3834"/>
    <w:qFormat/>
    <w:rPr>
      <w:rFonts w:cs="OpenSymbol;Arial Unicode MS"/>
    </w:rPr>
  </w:style>
  <w:style w:type="character" w:customStyle="1" w:styleId="ListLabel3835">
    <w:name w:val="ListLabel 3835"/>
    <w:qFormat/>
    <w:rPr>
      <w:rFonts w:cs="OpenSymbol;Arial Unicode MS"/>
    </w:rPr>
  </w:style>
  <w:style w:type="character" w:customStyle="1" w:styleId="ListLabel3836">
    <w:name w:val="ListLabel 3836"/>
    <w:qFormat/>
    <w:rPr>
      <w:rFonts w:cs="OpenSymbol;Arial Unicode MS"/>
    </w:rPr>
  </w:style>
  <w:style w:type="character" w:customStyle="1" w:styleId="ListLabel3837">
    <w:name w:val="ListLabel 3837"/>
    <w:qFormat/>
    <w:rPr>
      <w:rFonts w:cs="OpenSymbol;Arial Unicode MS"/>
    </w:rPr>
  </w:style>
  <w:style w:type="character" w:customStyle="1" w:styleId="ListLabel3838">
    <w:name w:val="ListLabel 3838"/>
    <w:qFormat/>
    <w:rPr>
      <w:rFonts w:cs="OpenSymbol;Arial Unicode MS"/>
    </w:rPr>
  </w:style>
  <w:style w:type="character" w:customStyle="1" w:styleId="ListLabel3839">
    <w:name w:val="ListLabel 3839"/>
    <w:qFormat/>
    <w:rPr>
      <w:rFonts w:cs="OpenSymbol;Arial Unicode MS"/>
    </w:rPr>
  </w:style>
  <w:style w:type="character" w:customStyle="1" w:styleId="ListLabel3840">
    <w:name w:val="ListLabel 3840"/>
    <w:qFormat/>
    <w:rPr>
      <w:rFonts w:cs="OpenSymbol;Arial Unicode MS"/>
    </w:rPr>
  </w:style>
  <w:style w:type="character" w:customStyle="1" w:styleId="ListLabel3841">
    <w:name w:val="ListLabel 3841"/>
    <w:qFormat/>
    <w:rPr>
      <w:rFonts w:cs="OpenSymbol;Arial Unicode MS"/>
    </w:rPr>
  </w:style>
  <w:style w:type="character" w:customStyle="1" w:styleId="ListLabel3842">
    <w:name w:val="ListLabel 3842"/>
    <w:qFormat/>
    <w:rPr>
      <w:rFonts w:cs="OpenSymbol;Arial Unicode MS"/>
    </w:rPr>
  </w:style>
  <w:style w:type="character" w:customStyle="1" w:styleId="ListLabel3843">
    <w:name w:val="ListLabel 3843"/>
    <w:qFormat/>
    <w:rPr>
      <w:rFonts w:cs="OpenSymbol;Arial Unicode MS"/>
    </w:rPr>
  </w:style>
  <w:style w:type="character" w:customStyle="1" w:styleId="ListLabel3844">
    <w:name w:val="ListLabel 3844"/>
    <w:qFormat/>
    <w:rPr>
      <w:rFonts w:cs="OpenSymbol;Arial Unicode MS"/>
    </w:rPr>
  </w:style>
  <w:style w:type="character" w:customStyle="1" w:styleId="ListLabel3845">
    <w:name w:val="ListLabel 3845"/>
    <w:qFormat/>
    <w:rPr>
      <w:rFonts w:cs="OpenSymbol;Arial Unicode MS"/>
    </w:rPr>
  </w:style>
  <w:style w:type="character" w:customStyle="1" w:styleId="ListLabel3846">
    <w:name w:val="ListLabel 3846"/>
    <w:qFormat/>
    <w:rPr>
      <w:rFonts w:cs="OpenSymbol;Arial Unicode MS"/>
    </w:rPr>
  </w:style>
  <w:style w:type="character" w:customStyle="1" w:styleId="ListLabel3847">
    <w:name w:val="ListLabel 3847"/>
    <w:qFormat/>
    <w:rPr>
      <w:rFonts w:cs="OpenSymbol;Arial Unicode MS"/>
    </w:rPr>
  </w:style>
  <w:style w:type="character" w:customStyle="1" w:styleId="ListLabel3848">
    <w:name w:val="ListLabel 3848"/>
    <w:qFormat/>
    <w:rPr>
      <w:rFonts w:cs="OpenSymbol;Arial Unicode MS"/>
    </w:rPr>
  </w:style>
  <w:style w:type="character" w:customStyle="1" w:styleId="ListLabel3849">
    <w:name w:val="ListLabel 3849"/>
    <w:qFormat/>
    <w:rPr>
      <w:rFonts w:cs="OpenSymbol;Arial Unicode MS"/>
    </w:rPr>
  </w:style>
  <w:style w:type="character" w:customStyle="1" w:styleId="ListLabel3850">
    <w:name w:val="ListLabel 3850"/>
    <w:qFormat/>
    <w:rPr>
      <w:rFonts w:cs="OpenSymbol;Arial Unicode MS"/>
    </w:rPr>
  </w:style>
  <w:style w:type="character" w:customStyle="1" w:styleId="ListLabel3851">
    <w:name w:val="ListLabel 3851"/>
    <w:qFormat/>
    <w:rPr>
      <w:rFonts w:cs="OpenSymbol;Arial Unicode MS"/>
    </w:rPr>
  </w:style>
  <w:style w:type="character" w:customStyle="1" w:styleId="ListLabel3852">
    <w:name w:val="ListLabel 3852"/>
    <w:qFormat/>
    <w:rPr>
      <w:rFonts w:cs="OpenSymbol;Arial Unicode MS"/>
    </w:rPr>
  </w:style>
  <w:style w:type="character" w:customStyle="1" w:styleId="ListLabel3853">
    <w:name w:val="ListLabel 3853"/>
    <w:qFormat/>
    <w:rPr>
      <w:rFonts w:cs="OpenSymbol;Arial Unicode MS"/>
    </w:rPr>
  </w:style>
  <w:style w:type="character" w:customStyle="1" w:styleId="ListLabel3854">
    <w:name w:val="ListLabel 3854"/>
    <w:qFormat/>
    <w:rPr>
      <w:rFonts w:cs="OpenSymbol;Arial Unicode MS"/>
    </w:rPr>
  </w:style>
  <w:style w:type="character" w:customStyle="1" w:styleId="ListLabel3855">
    <w:name w:val="ListLabel 3855"/>
    <w:qFormat/>
    <w:rPr>
      <w:rFonts w:cs="OpenSymbol;Arial Unicode MS"/>
    </w:rPr>
  </w:style>
  <w:style w:type="character" w:customStyle="1" w:styleId="ListLabel3856">
    <w:name w:val="ListLabel 3856"/>
    <w:qFormat/>
    <w:rPr>
      <w:rFonts w:cs="OpenSymbol;Arial Unicode MS"/>
    </w:rPr>
  </w:style>
  <w:style w:type="character" w:customStyle="1" w:styleId="ListLabel3857">
    <w:name w:val="ListLabel 3857"/>
    <w:qFormat/>
    <w:rPr>
      <w:rFonts w:cs="OpenSymbol;Arial Unicode MS"/>
    </w:rPr>
  </w:style>
  <w:style w:type="character" w:customStyle="1" w:styleId="ListLabel3858">
    <w:name w:val="ListLabel 3858"/>
    <w:qFormat/>
    <w:rPr>
      <w:rFonts w:cs="OpenSymbol;Arial Unicode MS"/>
    </w:rPr>
  </w:style>
  <w:style w:type="character" w:customStyle="1" w:styleId="ListLabel3859">
    <w:name w:val="ListLabel 3859"/>
    <w:qFormat/>
    <w:rPr>
      <w:rFonts w:cs="OpenSymbol;Arial Unicode MS"/>
    </w:rPr>
  </w:style>
  <w:style w:type="character" w:customStyle="1" w:styleId="ListLabel3860">
    <w:name w:val="ListLabel 3860"/>
    <w:qFormat/>
    <w:rPr>
      <w:rFonts w:cs="OpenSymbol;Arial Unicode MS"/>
    </w:rPr>
  </w:style>
  <w:style w:type="character" w:customStyle="1" w:styleId="ListLabel3861">
    <w:name w:val="ListLabel 3861"/>
    <w:qFormat/>
    <w:rPr>
      <w:rFonts w:cs="OpenSymbol;Arial Unicode MS"/>
    </w:rPr>
  </w:style>
  <w:style w:type="character" w:customStyle="1" w:styleId="ListLabel3862">
    <w:name w:val="ListLabel 3862"/>
    <w:qFormat/>
    <w:rPr>
      <w:rFonts w:cs="OpenSymbol;Arial Unicode MS"/>
    </w:rPr>
  </w:style>
  <w:style w:type="character" w:customStyle="1" w:styleId="ListLabel3863">
    <w:name w:val="ListLabel 3863"/>
    <w:qFormat/>
    <w:rPr>
      <w:rFonts w:cs="OpenSymbol;Arial Unicode MS"/>
    </w:rPr>
  </w:style>
  <w:style w:type="character" w:customStyle="1" w:styleId="ListLabel3864">
    <w:name w:val="ListLabel 3864"/>
    <w:qFormat/>
    <w:rPr>
      <w:rFonts w:cs="OpenSymbol;Arial Unicode MS"/>
    </w:rPr>
  </w:style>
  <w:style w:type="character" w:customStyle="1" w:styleId="ListLabel3865">
    <w:name w:val="ListLabel 3865"/>
    <w:qFormat/>
    <w:rPr>
      <w:rFonts w:cs="OpenSymbol;Arial Unicode MS"/>
    </w:rPr>
  </w:style>
  <w:style w:type="character" w:customStyle="1" w:styleId="ListLabel3866">
    <w:name w:val="ListLabel 3866"/>
    <w:qFormat/>
    <w:rPr>
      <w:rFonts w:cs="OpenSymbol;Arial Unicode MS"/>
    </w:rPr>
  </w:style>
  <w:style w:type="character" w:customStyle="1" w:styleId="ListLabel3867">
    <w:name w:val="ListLabel 3867"/>
    <w:qFormat/>
    <w:rPr>
      <w:rFonts w:cs="OpenSymbol;Arial Unicode MS"/>
    </w:rPr>
  </w:style>
  <w:style w:type="character" w:customStyle="1" w:styleId="ListLabel3868">
    <w:name w:val="ListLabel 3868"/>
    <w:qFormat/>
    <w:rPr>
      <w:rFonts w:cs="OpenSymbol;Arial Unicode MS"/>
    </w:rPr>
  </w:style>
  <w:style w:type="character" w:customStyle="1" w:styleId="ListLabel3869">
    <w:name w:val="ListLabel 3869"/>
    <w:qFormat/>
    <w:rPr>
      <w:rFonts w:cs="OpenSymbol;Arial Unicode MS"/>
    </w:rPr>
  </w:style>
  <w:style w:type="character" w:customStyle="1" w:styleId="ListLabel3870">
    <w:name w:val="ListLabel 3870"/>
    <w:qFormat/>
    <w:rPr>
      <w:rFonts w:cs="OpenSymbol;Arial Unicode MS"/>
    </w:rPr>
  </w:style>
  <w:style w:type="character" w:customStyle="1" w:styleId="ListLabel3871">
    <w:name w:val="ListLabel 3871"/>
    <w:qFormat/>
    <w:rPr>
      <w:rFonts w:cs="OpenSymbol;Arial Unicode MS"/>
    </w:rPr>
  </w:style>
  <w:style w:type="character" w:customStyle="1" w:styleId="ListLabel3872">
    <w:name w:val="ListLabel 3872"/>
    <w:qFormat/>
    <w:rPr>
      <w:rFonts w:cs="OpenSymbol;Arial Unicode MS"/>
    </w:rPr>
  </w:style>
  <w:style w:type="character" w:customStyle="1" w:styleId="ListLabel3873">
    <w:name w:val="ListLabel 3873"/>
    <w:qFormat/>
    <w:rPr>
      <w:rFonts w:cs="Symbol"/>
    </w:rPr>
  </w:style>
  <w:style w:type="character" w:customStyle="1" w:styleId="ListLabel3874">
    <w:name w:val="ListLabel 3874"/>
    <w:qFormat/>
    <w:rPr>
      <w:rFonts w:cs="OpenSymbol"/>
    </w:rPr>
  </w:style>
  <w:style w:type="character" w:customStyle="1" w:styleId="ListLabel3875">
    <w:name w:val="ListLabel 3875"/>
    <w:qFormat/>
    <w:rPr>
      <w:rFonts w:cs="OpenSymbol"/>
    </w:rPr>
  </w:style>
  <w:style w:type="character" w:customStyle="1" w:styleId="ListLabel3876">
    <w:name w:val="ListLabel 3876"/>
    <w:qFormat/>
    <w:rPr>
      <w:rFonts w:cs="Symbol"/>
    </w:rPr>
  </w:style>
  <w:style w:type="character" w:customStyle="1" w:styleId="ListLabel3877">
    <w:name w:val="ListLabel 3877"/>
    <w:qFormat/>
    <w:rPr>
      <w:rFonts w:cs="OpenSymbol"/>
    </w:rPr>
  </w:style>
  <w:style w:type="character" w:customStyle="1" w:styleId="ListLabel3878">
    <w:name w:val="ListLabel 3878"/>
    <w:qFormat/>
    <w:rPr>
      <w:rFonts w:cs="OpenSymbol"/>
    </w:rPr>
  </w:style>
  <w:style w:type="character" w:customStyle="1" w:styleId="ListLabel3879">
    <w:name w:val="ListLabel 3879"/>
    <w:qFormat/>
    <w:rPr>
      <w:rFonts w:cs="Symbol"/>
    </w:rPr>
  </w:style>
  <w:style w:type="character" w:customStyle="1" w:styleId="ListLabel3880">
    <w:name w:val="ListLabel 3880"/>
    <w:qFormat/>
    <w:rPr>
      <w:rFonts w:cs="OpenSymbol"/>
    </w:rPr>
  </w:style>
  <w:style w:type="character" w:customStyle="1" w:styleId="ListLabel3881">
    <w:name w:val="ListLabel 3881"/>
    <w:qFormat/>
    <w:rPr>
      <w:rFonts w:cs="OpenSymbol"/>
    </w:rPr>
  </w:style>
  <w:style w:type="character" w:customStyle="1" w:styleId="ListLabel3882">
    <w:name w:val="ListLabel 3882"/>
    <w:qFormat/>
    <w:rPr>
      <w:rFonts w:cs="Symbol"/>
    </w:rPr>
  </w:style>
  <w:style w:type="character" w:customStyle="1" w:styleId="ListLabel3883">
    <w:name w:val="ListLabel 3883"/>
    <w:qFormat/>
    <w:rPr>
      <w:rFonts w:cs="OpenSymbol"/>
    </w:rPr>
  </w:style>
  <w:style w:type="character" w:customStyle="1" w:styleId="ListLabel3884">
    <w:name w:val="ListLabel 3884"/>
    <w:qFormat/>
    <w:rPr>
      <w:rFonts w:cs="OpenSymbol"/>
    </w:rPr>
  </w:style>
  <w:style w:type="character" w:customStyle="1" w:styleId="ListLabel3885">
    <w:name w:val="ListLabel 3885"/>
    <w:qFormat/>
    <w:rPr>
      <w:rFonts w:cs="Symbol"/>
    </w:rPr>
  </w:style>
  <w:style w:type="character" w:customStyle="1" w:styleId="ListLabel3886">
    <w:name w:val="ListLabel 3886"/>
    <w:qFormat/>
    <w:rPr>
      <w:rFonts w:cs="OpenSymbol"/>
    </w:rPr>
  </w:style>
  <w:style w:type="character" w:customStyle="1" w:styleId="ListLabel3887">
    <w:name w:val="ListLabel 3887"/>
    <w:qFormat/>
    <w:rPr>
      <w:rFonts w:cs="OpenSymbol"/>
    </w:rPr>
  </w:style>
  <w:style w:type="character" w:customStyle="1" w:styleId="ListLabel3888">
    <w:name w:val="ListLabel 3888"/>
    <w:qFormat/>
    <w:rPr>
      <w:rFonts w:cs="Symbol"/>
    </w:rPr>
  </w:style>
  <w:style w:type="character" w:customStyle="1" w:styleId="ListLabel3889">
    <w:name w:val="ListLabel 3889"/>
    <w:qFormat/>
    <w:rPr>
      <w:rFonts w:cs="OpenSymbol"/>
    </w:rPr>
  </w:style>
  <w:style w:type="character" w:customStyle="1" w:styleId="ListLabel3890">
    <w:name w:val="ListLabel 3890"/>
    <w:qFormat/>
    <w:rPr>
      <w:rFonts w:cs="OpenSymbol"/>
    </w:rPr>
  </w:style>
  <w:style w:type="character" w:customStyle="1" w:styleId="ListLabel3891">
    <w:name w:val="ListLabel 3891"/>
    <w:qFormat/>
  </w:style>
  <w:style w:type="character" w:customStyle="1" w:styleId="ListLabel3892">
    <w:name w:val="ListLabel 3892"/>
    <w:qFormat/>
    <w:rPr>
      <w:rFonts w:eastAsia="Times New Roman"/>
      <w:sz w:val="16"/>
      <w:szCs w:val="16"/>
      <w:u w:val="none" w:color="000000"/>
      <w:lang w:val="en-US" w:eastAsia="en-US"/>
    </w:rPr>
  </w:style>
  <w:style w:type="character" w:customStyle="1" w:styleId="ListLabel3893">
    <w:name w:val="ListLabel 3893"/>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character" w:customStyle="1" w:styleId="Kop4Char">
    <w:name w:val="Kop 4 Char"/>
    <w:basedOn w:val="Standaardalinea-lettertype"/>
    <w:link w:val="Kop4"/>
    <w:uiPriority w:val="9"/>
    <w:semiHidden/>
    <w:rsid w:val="002003B8"/>
    <w:rPr>
      <w:rFonts w:asciiTheme="majorHAnsi" w:eastAsiaTheme="majorEastAsia" w:hAnsiTheme="majorHAnsi" w:cstheme="majorBidi"/>
      <w:i/>
      <w:iCs/>
      <w:color w:val="365F91" w:themeColor="accent1" w:themeShade="BF"/>
      <w:lang w:val="nl-NL" w:bidi="ar-SA"/>
    </w:rPr>
  </w:style>
  <w:style w:type="character" w:customStyle="1" w:styleId="Kop5Char">
    <w:name w:val="Kop 5 Char"/>
    <w:basedOn w:val="Standaardalinea-lettertype"/>
    <w:link w:val="Kop5"/>
    <w:uiPriority w:val="9"/>
    <w:semiHidden/>
    <w:rsid w:val="002003B8"/>
    <w:rPr>
      <w:rFonts w:asciiTheme="majorHAnsi" w:eastAsiaTheme="majorEastAsia" w:hAnsiTheme="majorHAnsi" w:cstheme="majorBidi"/>
      <w:color w:val="365F91" w:themeColor="accent1" w:themeShade="BF"/>
      <w:lang w:val="nl-NL" w:bidi="ar-SA"/>
    </w:rPr>
  </w:style>
  <w:style w:type="character" w:customStyle="1" w:styleId="Kop6Char">
    <w:name w:val="Kop 6 Char"/>
    <w:basedOn w:val="Standaardalinea-lettertype"/>
    <w:link w:val="Kop6"/>
    <w:uiPriority w:val="9"/>
    <w:semiHidden/>
    <w:rsid w:val="002003B8"/>
    <w:rPr>
      <w:rFonts w:asciiTheme="majorHAnsi" w:eastAsiaTheme="majorEastAsia" w:hAnsiTheme="majorHAnsi" w:cstheme="majorBidi"/>
      <w:color w:val="243F60" w:themeColor="accent1" w:themeShade="7F"/>
      <w:lang w:val="nl-N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image" Target="media/image100.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header" Target="header1.xml"/><Relationship Id="rId107" Type="http://schemas.openxmlformats.org/officeDocument/2006/relationships/image" Target="media/image90.png"/><Relationship Id="rId11" Type="http://schemas.openxmlformats.org/officeDocument/2006/relationships/hyperlink" Target="http://www.geonovum.nl/"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123" Type="http://schemas.openxmlformats.org/officeDocument/2006/relationships/footer" Target="footer2.xml"/><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96.png"/><Relationship Id="rId118" Type="http://schemas.openxmlformats.org/officeDocument/2006/relationships/image" Target="media/image101.png"/><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ebmapper.net/" TargetMode="External"/><Relationship Id="rId17" Type="http://schemas.openxmlformats.org/officeDocument/2006/relationships/footer" Target="footer1.xm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image" Target="media/image91.png"/><Relationship Id="rId124" Type="http://schemas.openxmlformats.org/officeDocument/2006/relationships/fontTable" Target="fontTable.xml"/><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11.png"/><Relationship Id="rId49" Type="http://schemas.openxmlformats.org/officeDocument/2006/relationships/image" Target="media/image32.png"/><Relationship Id="rId114" Type="http://schemas.openxmlformats.org/officeDocument/2006/relationships/image" Target="media/image97.png"/><Relationship Id="rId119" Type="http://schemas.openxmlformats.org/officeDocument/2006/relationships/hyperlink" Target="http://portal.opengeospatial.org/files/?artifact_id=12637" TargetMode="External"/><Relationship Id="rId44" Type="http://schemas.openxmlformats.org/officeDocument/2006/relationships/image" Target="media/image27.png"/><Relationship Id="rId60" Type="http://schemas.openxmlformats.org/officeDocument/2006/relationships/image" Target="media/image43.png"/><Relationship Id="rId65" Type="http://schemas.openxmlformats.org/officeDocument/2006/relationships/image" Target="media/image48.png"/><Relationship Id="rId81" Type="http://schemas.openxmlformats.org/officeDocument/2006/relationships/image" Target="media/image64.png"/><Relationship Id="rId86" Type="http://schemas.openxmlformats.org/officeDocument/2006/relationships/image" Target="media/image69.png"/><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109" Type="http://schemas.openxmlformats.org/officeDocument/2006/relationships/image" Target="media/image9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hyperlink" Target="https://www.geonovum.nl/uploads/standards/downloads/handreiking%20webcartografie%201.0.1_0.pdf" TargetMode="External"/><Relationship Id="rId125" Type="http://schemas.openxmlformats.org/officeDocument/2006/relationships/theme" Target="theme/theme1.xm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image" Target="media/image98.png"/><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121" Type="http://schemas.openxmlformats.org/officeDocument/2006/relationships/hyperlink" Target="http://www.geonovum.nl/sites/default/files/nederlandse_richtlijn_tiling_-_versie_1.1.pdf" TargetMode="External"/><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image" Target="media/image99.png"/><Relationship Id="rId20" Type="http://schemas.openxmlformats.org/officeDocument/2006/relationships/image" Target="media/image3.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image" Target="media/image1.png"/><Relationship Id="rId36" Type="http://schemas.openxmlformats.org/officeDocument/2006/relationships/image" Target="media/image19.png"/><Relationship Id="rId57" Type="http://schemas.openxmlformats.org/officeDocument/2006/relationships/image" Target="media/image40.png"/><Relationship Id="rId106" Type="http://schemas.openxmlformats.org/officeDocument/2006/relationships/image" Target="media/image89.png"/><Relationship Id="rId10" Type="http://schemas.openxmlformats.org/officeDocument/2006/relationships/hyperlink" Target="https://webmapper.net/" TargetMode="External"/><Relationship Id="rId31" Type="http://schemas.openxmlformats.org/officeDocument/2006/relationships/image" Target="media/image14.png"/><Relationship Id="rId52" Type="http://schemas.openxmlformats.org/officeDocument/2006/relationships/image" Target="media/image35.png"/><Relationship Id="rId73" Type="http://schemas.openxmlformats.org/officeDocument/2006/relationships/image" Target="media/image56.png"/><Relationship Id="rId78" Type="http://schemas.openxmlformats.org/officeDocument/2006/relationships/image" Target="media/image61.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12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geonovum.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ord2werkversie\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respec.dotm</Template>
  <TotalTime>1138</TotalTime>
  <Pages>1</Pages>
  <Words>12621</Words>
  <Characters>69416</Characters>
  <Application>Microsoft Office Word</Application>
  <DocSecurity>0</DocSecurity>
  <Lines>578</Lines>
  <Paragraphs>163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Gerard Wolbers</cp:lastModifiedBy>
  <cp:revision>610</cp:revision>
  <cp:lastPrinted>2020-10-01T13:00:00Z</cp:lastPrinted>
  <dcterms:created xsi:type="dcterms:W3CDTF">2017-04-03T11:43:00Z</dcterms:created>
  <dcterms:modified xsi:type="dcterms:W3CDTF">2025-03-18T12:22:00Z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