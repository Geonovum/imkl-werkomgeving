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BCC2" w14:textId="77777777" w:rsidR="00342AAA" w:rsidRDefault="00375F65" w:rsidP="00EB7E16">
      <w:pPr>
        <w:spacing w:line="240" w:lineRule="atLeast"/>
        <w:rPr>
          <w:b/>
          <w:sz w:val="28"/>
          <w:szCs w:val="28"/>
        </w:rPr>
      </w:pPr>
      <w:r w:rsidRPr="00375F65">
        <w:rPr>
          <w:b/>
          <w:sz w:val="28"/>
          <w:szCs w:val="28"/>
        </w:rPr>
        <w:t>MEMO</w:t>
      </w:r>
    </w:p>
    <w:p w14:paraId="3BF9291B"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8"/>
        <w:gridCol w:w="7662"/>
      </w:tblGrid>
      <w:tr w:rsidR="00E327E9" w14:paraId="4F4A0405" w14:textId="77777777" w:rsidTr="00C50627">
        <w:tc>
          <w:tcPr>
            <w:tcW w:w="1548" w:type="dxa"/>
          </w:tcPr>
          <w:p w14:paraId="60AAC759" w14:textId="77777777" w:rsidR="00E327E9" w:rsidRPr="00C50627" w:rsidRDefault="00E327E9" w:rsidP="00EB7E16">
            <w:pPr>
              <w:spacing w:line="240" w:lineRule="atLeast"/>
              <w:rPr>
                <w:b/>
              </w:rPr>
            </w:pPr>
            <w:r w:rsidRPr="00C50627">
              <w:rPr>
                <w:b/>
              </w:rPr>
              <w:t>Onderwerp</w:t>
            </w:r>
          </w:p>
        </w:tc>
        <w:tc>
          <w:tcPr>
            <w:tcW w:w="7662" w:type="dxa"/>
          </w:tcPr>
          <w:p w14:paraId="12AE99AC" w14:textId="3E810467" w:rsidR="00E327E9" w:rsidRPr="00C50627" w:rsidRDefault="007F12AE" w:rsidP="00EB7E16">
            <w:pPr>
              <w:spacing w:line="240" w:lineRule="atLeast"/>
              <w:rPr>
                <w:b/>
              </w:rPr>
            </w:pPr>
            <w:r>
              <w:rPr>
                <w:b/>
              </w:rPr>
              <w:t>IMKL</w:t>
            </w:r>
            <w:r w:rsidR="00112414">
              <w:rPr>
                <w:b/>
              </w:rPr>
              <w:t>-PMKL consultatieformulier</w:t>
            </w:r>
          </w:p>
        </w:tc>
      </w:tr>
      <w:tr w:rsidR="00E327E9" w14:paraId="398BF8CD" w14:textId="77777777" w:rsidTr="00C50627">
        <w:tc>
          <w:tcPr>
            <w:tcW w:w="1548" w:type="dxa"/>
          </w:tcPr>
          <w:p w14:paraId="658917EB" w14:textId="77777777" w:rsidR="00E327E9" w:rsidRPr="00C50627" w:rsidRDefault="00E327E9" w:rsidP="00EB7E16">
            <w:pPr>
              <w:spacing w:line="240" w:lineRule="atLeast"/>
              <w:rPr>
                <w:b/>
              </w:rPr>
            </w:pPr>
            <w:r w:rsidRPr="00C50627">
              <w:rPr>
                <w:b/>
              </w:rPr>
              <w:t>Aan</w:t>
            </w:r>
          </w:p>
        </w:tc>
        <w:tc>
          <w:tcPr>
            <w:tcW w:w="7662" w:type="dxa"/>
          </w:tcPr>
          <w:p w14:paraId="576785FC" w14:textId="5A050EC2" w:rsidR="00E327E9" w:rsidRPr="00C50627" w:rsidRDefault="006A4248" w:rsidP="00EB7E16">
            <w:pPr>
              <w:spacing w:line="240" w:lineRule="atLeast"/>
              <w:rPr>
                <w:b/>
              </w:rPr>
            </w:pPr>
            <w:r>
              <w:rPr>
                <w:b/>
              </w:rPr>
              <w:t>Paul Janssen</w:t>
            </w:r>
            <w:r w:rsidR="0055684A">
              <w:rPr>
                <w:b/>
              </w:rPr>
              <w:t xml:space="preserve"> </w:t>
            </w:r>
            <w:r w:rsidR="0055684A" w:rsidRPr="0055684A">
              <w:rPr>
                <w:bCs/>
              </w:rPr>
              <w:t>(p.janssen@geonovum.nl)</w:t>
            </w:r>
          </w:p>
        </w:tc>
      </w:tr>
      <w:tr w:rsidR="00E327E9" w14:paraId="322EC7B8" w14:textId="77777777" w:rsidTr="00C50627">
        <w:tc>
          <w:tcPr>
            <w:tcW w:w="1548" w:type="dxa"/>
          </w:tcPr>
          <w:p w14:paraId="49D4ABA9" w14:textId="77777777" w:rsidR="00E327E9" w:rsidRPr="00C50627" w:rsidRDefault="00E327E9" w:rsidP="00EB7E16">
            <w:pPr>
              <w:spacing w:line="240" w:lineRule="atLeast"/>
              <w:rPr>
                <w:b/>
              </w:rPr>
            </w:pPr>
            <w:r w:rsidRPr="00C50627">
              <w:rPr>
                <w:b/>
              </w:rPr>
              <w:t>Van</w:t>
            </w:r>
          </w:p>
        </w:tc>
        <w:tc>
          <w:tcPr>
            <w:tcW w:w="7662" w:type="dxa"/>
          </w:tcPr>
          <w:p w14:paraId="7ECA4E67" w14:textId="7036CFF2" w:rsidR="00E327E9" w:rsidRPr="00C50627" w:rsidRDefault="006A4248" w:rsidP="00EB7E16">
            <w:pPr>
              <w:spacing w:line="240" w:lineRule="atLeast"/>
              <w:rPr>
                <w:b/>
              </w:rPr>
            </w:pPr>
            <w:r>
              <w:rPr>
                <w:b/>
              </w:rPr>
              <w:t>Naam indiener</w:t>
            </w:r>
          </w:p>
        </w:tc>
      </w:tr>
      <w:tr w:rsidR="00E327E9" w14:paraId="7C277F45" w14:textId="77777777" w:rsidTr="00C50627">
        <w:tc>
          <w:tcPr>
            <w:tcW w:w="1548" w:type="dxa"/>
          </w:tcPr>
          <w:p w14:paraId="47B0B2E3" w14:textId="77777777" w:rsidR="00E327E9" w:rsidRPr="00C50627" w:rsidRDefault="00E327E9" w:rsidP="00EB7E16">
            <w:pPr>
              <w:spacing w:line="240" w:lineRule="atLeast"/>
              <w:rPr>
                <w:b/>
              </w:rPr>
            </w:pPr>
            <w:r w:rsidRPr="00C50627">
              <w:rPr>
                <w:b/>
              </w:rPr>
              <w:t>Datum</w:t>
            </w:r>
          </w:p>
        </w:tc>
        <w:tc>
          <w:tcPr>
            <w:tcW w:w="7662" w:type="dxa"/>
          </w:tcPr>
          <w:p w14:paraId="60CB8E85" w14:textId="7692CAD1" w:rsidR="00E327E9" w:rsidRPr="00C50627" w:rsidRDefault="00E327E9" w:rsidP="00EB7E16">
            <w:pPr>
              <w:spacing w:line="240" w:lineRule="atLeast"/>
              <w:rPr>
                <w:b/>
              </w:rPr>
            </w:pPr>
          </w:p>
        </w:tc>
      </w:tr>
      <w:tr w:rsidR="00E327E9" w14:paraId="313BCC01" w14:textId="77777777" w:rsidTr="00C50627">
        <w:tc>
          <w:tcPr>
            <w:tcW w:w="1548" w:type="dxa"/>
          </w:tcPr>
          <w:p w14:paraId="124A7D0B" w14:textId="77777777" w:rsidR="00E327E9" w:rsidRPr="00C50627" w:rsidRDefault="00E327E9" w:rsidP="00EB7E16">
            <w:pPr>
              <w:spacing w:line="240" w:lineRule="atLeast"/>
              <w:rPr>
                <w:b/>
              </w:rPr>
            </w:pPr>
            <w:r w:rsidRPr="00C50627">
              <w:rPr>
                <w:b/>
              </w:rPr>
              <w:t>Status</w:t>
            </w:r>
          </w:p>
        </w:tc>
        <w:tc>
          <w:tcPr>
            <w:tcW w:w="7662" w:type="dxa"/>
          </w:tcPr>
          <w:p w14:paraId="4EABD5F4" w14:textId="787BA73D" w:rsidR="00E327E9" w:rsidRPr="00C50627" w:rsidRDefault="00E327E9" w:rsidP="00EB7E16">
            <w:pPr>
              <w:spacing w:line="240" w:lineRule="atLeast"/>
              <w:rPr>
                <w:b/>
              </w:rPr>
            </w:pPr>
          </w:p>
        </w:tc>
      </w:tr>
    </w:tbl>
    <w:p w14:paraId="5E0E1E73" w14:textId="77777777" w:rsidR="00375F65" w:rsidRDefault="00375F65" w:rsidP="00EB7E16">
      <w:pPr>
        <w:pBdr>
          <w:bottom w:val="single" w:sz="6" w:space="1" w:color="auto"/>
        </w:pBdr>
        <w:spacing w:line="240" w:lineRule="atLeast"/>
      </w:pPr>
    </w:p>
    <w:p w14:paraId="5EB304AE" w14:textId="62CE295B" w:rsidR="0001225F" w:rsidRDefault="0001225F" w:rsidP="00EB7E16">
      <w:pPr>
        <w:spacing w:line="240" w:lineRule="atLeast"/>
      </w:pPr>
    </w:p>
    <w:p w14:paraId="0B25EC19" w14:textId="08CE1E8C" w:rsidR="00054C4C" w:rsidRDefault="006A4248" w:rsidP="00EB7E16">
      <w:pPr>
        <w:spacing w:line="240" w:lineRule="atLeast"/>
      </w:pPr>
      <w:r>
        <w:t>Voor de</w:t>
      </w:r>
      <w:r w:rsidR="00045448">
        <w:t xml:space="preserve"> nationale</w:t>
      </w:r>
      <w:r w:rsidR="00B07EE5">
        <w:t xml:space="preserve"> </w:t>
      </w:r>
      <w:r>
        <w:t>consultatie van IMKL</w:t>
      </w:r>
      <w:r w:rsidR="00045448">
        <w:t>/PMKL-versie 3.0rc2</w:t>
      </w:r>
      <w:r>
        <w:t xml:space="preserve"> is dit formulier gemaakt.</w:t>
      </w:r>
    </w:p>
    <w:p w14:paraId="125995E9" w14:textId="77777777" w:rsidR="006A4248" w:rsidRDefault="006A4248" w:rsidP="00EB7E16">
      <w:pPr>
        <w:spacing w:line="240" w:lineRule="atLeast"/>
      </w:pPr>
    </w:p>
    <w:p w14:paraId="445C6C19" w14:textId="20D01678" w:rsidR="006A4248" w:rsidRDefault="006A4248" w:rsidP="00EB7E16">
      <w:pPr>
        <w:spacing w:line="240" w:lineRule="atLeast"/>
      </w:pPr>
      <w:r>
        <w:t>Geef in de tabel per regel een opmerking weer. Geef het document aan middels de letters hier beneden. De plaats in het document middels hoofdstuk, paragraaf of regelnummer. In de kolom opmerking komt de reviewopmerking.</w:t>
      </w:r>
    </w:p>
    <w:p w14:paraId="4D9F34AD" w14:textId="77777777" w:rsidR="00112414" w:rsidRDefault="00112414" w:rsidP="00EB7E16">
      <w:pPr>
        <w:spacing w:line="240" w:lineRule="atLeast"/>
      </w:pPr>
    </w:p>
    <w:p w14:paraId="3E6F0626" w14:textId="0A44A5DE" w:rsidR="003A1508" w:rsidRDefault="003A1508" w:rsidP="00EB7E16">
      <w:pPr>
        <w:spacing w:line="240" w:lineRule="atLeast"/>
      </w:pPr>
      <w:r>
        <w:t>Document of onderdelen:</w:t>
      </w:r>
    </w:p>
    <w:p w14:paraId="274B16CA" w14:textId="5953B27D" w:rsidR="003A1508" w:rsidRDefault="003A1508" w:rsidP="00EB7E16">
      <w:pPr>
        <w:spacing w:line="240" w:lineRule="atLeast"/>
      </w:pPr>
      <w:r>
        <w:t>A: IMKL informatiemodel</w:t>
      </w:r>
    </w:p>
    <w:p w14:paraId="60137454" w14:textId="29BCC659" w:rsidR="003A1508" w:rsidRDefault="003A1508" w:rsidP="00EB7E16">
      <w:pPr>
        <w:spacing w:line="240" w:lineRule="atLeast"/>
      </w:pPr>
      <w:r>
        <w:t>B: PMKL visualisatiemodel</w:t>
      </w:r>
    </w:p>
    <w:p w14:paraId="306D7A14" w14:textId="4531DDB0" w:rsidR="003A1508" w:rsidRDefault="003A1508" w:rsidP="00EB7E16">
      <w:pPr>
        <w:spacing w:line="240" w:lineRule="atLeast"/>
      </w:pPr>
      <w:r>
        <w:t>C: IMKL-ExtraRegels</w:t>
      </w:r>
    </w:p>
    <w:p w14:paraId="2973F5BE" w14:textId="60A751EA" w:rsidR="00E86F5E" w:rsidRDefault="00045448" w:rsidP="00EB7E16">
      <w:pPr>
        <w:spacing w:line="240" w:lineRule="atLeast"/>
      </w:pPr>
      <w:r>
        <w:t>D: Waardelijst</w:t>
      </w:r>
      <w:r w:rsidR="00E86F5E">
        <w:t xml:space="preserve"> op register</w:t>
      </w:r>
    </w:p>
    <w:p w14:paraId="74EA4057" w14:textId="428A864D" w:rsidR="00E86F5E" w:rsidRDefault="00E86F5E" w:rsidP="00EB7E16">
      <w:pPr>
        <w:spacing w:line="240" w:lineRule="atLeast"/>
      </w:pPr>
      <w:r>
        <w:t>E: Waardelijst op web</w:t>
      </w:r>
    </w:p>
    <w:p w14:paraId="53CDCB57" w14:textId="0DC1BD61" w:rsidR="003A1508" w:rsidRDefault="00E86F5E" w:rsidP="00EB7E16">
      <w:pPr>
        <w:spacing w:line="240" w:lineRule="atLeast"/>
      </w:pPr>
      <w:r>
        <w:t>F</w:t>
      </w:r>
      <w:r w:rsidR="003A1508">
        <w:t>: Symbool</w:t>
      </w:r>
    </w:p>
    <w:p w14:paraId="542DF518" w14:textId="56F4B6A7" w:rsidR="003A1508" w:rsidRDefault="00E86F5E" w:rsidP="00EB7E16">
      <w:pPr>
        <w:spacing w:line="240" w:lineRule="atLeast"/>
      </w:pPr>
      <w:r>
        <w:t>G</w:t>
      </w:r>
      <w:r w:rsidR="003A1508">
        <w:t>: SLD</w:t>
      </w:r>
    </w:p>
    <w:p w14:paraId="71DBCD3C" w14:textId="52E5846A" w:rsidR="00E86F5E" w:rsidRDefault="00E86F5E" w:rsidP="00EB7E16">
      <w:pPr>
        <w:spacing w:line="240" w:lineRule="atLeast"/>
      </w:pPr>
      <w:r>
        <w:t>H</w:t>
      </w:r>
      <w:r w:rsidR="003A1508">
        <w:t>: imkl-wibon gml/xml schema</w:t>
      </w:r>
    </w:p>
    <w:p w14:paraId="5F538B4B" w14:textId="7063BF29" w:rsidR="00762822" w:rsidRDefault="00E86F5E" w:rsidP="00EB7E16">
      <w:pPr>
        <w:spacing w:line="240" w:lineRule="atLeast"/>
      </w:pPr>
      <w:r>
        <w:t>I</w:t>
      </w:r>
      <w:r w:rsidR="006A4248">
        <w:t xml:space="preserve">: </w:t>
      </w:r>
      <w:r w:rsidR="00762822">
        <w:t>IMKL begrippen op web</w:t>
      </w:r>
    </w:p>
    <w:p w14:paraId="330627DB" w14:textId="5D96D0E4" w:rsidR="006A4248" w:rsidRDefault="00762822" w:rsidP="00EB7E16">
      <w:pPr>
        <w:spacing w:line="240" w:lineRule="atLeast"/>
      </w:pPr>
      <w:r>
        <w:t xml:space="preserve">J: Overig. </w:t>
      </w:r>
      <w:r w:rsidR="006A4248">
        <w:t>Neem de naam op.</w:t>
      </w:r>
    </w:p>
    <w:p w14:paraId="02B9DFF5" w14:textId="77777777" w:rsidR="00112414" w:rsidRDefault="00112414" w:rsidP="00EB7E16">
      <w:pPr>
        <w:spacing w:line="240" w:lineRule="atLeast"/>
      </w:pPr>
    </w:p>
    <w:p w14:paraId="76D3E27A" w14:textId="0EA562AB" w:rsidR="009C1A31" w:rsidRDefault="009C1A31" w:rsidP="009C1A31">
      <w:pPr>
        <w:spacing w:line="240" w:lineRule="atLeast"/>
      </w:pPr>
      <w:r>
        <w:t>Tip: Bij het IMKL en het PMKL document zijn de changelogs opgenomen in het document. Deze changelogs zijn een handige ingang voor de review van de aanpassingen.</w:t>
      </w:r>
    </w:p>
    <w:p w14:paraId="7EE86CB8" w14:textId="77777777" w:rsidR="009C1A31" w:rsidRDefault="009C1A31" w:rsidP="00EB7E16">
      <w:pPr>
        <w:spacing w:line="240" w:lineRule="atLeast"/>
      </w:pPr>
    </w:p>
    <w:p w14:paraId="4EB452A8" w14:textId="77777777" w:rsidR="009C1A31" w:rsidRDefault="009C1A31" w:rsidP="00EB7E16">
      <w:pPr>
        <w:spacing w:line="240" w:lineRule="atLeast"/>
      </w:pPr>
    </w:p>
    <w:tbl>
      <w:tblPr>
        <w:tblStyle w:val="Tabelraster"/>
        <w:tblW w:w="0" w:type="auto"/>
        <w:tblLook w:val="04A0" w:firstRow="1" w:lastRow="0" w:firstColumn="1" w:lastColumn="0" w:noHBand="0" w:noVBand="1"/>
      </w:tblPr>
      <w:tblGrid>
        <w:gridCol w:w="894"/>
        <w:gridCol w:w="1095"/>
        <w:gridCol w:w="1296"/>
        <w:gridCol w:w="5474"/>
        <w:gridCol w:w="527"/>
      </w:tblGrid>
      <w:tr w:rsidR="00112414" w14:paraId="47982AD1" w14:textId="77777777" w:rsidTr="006A4248">
        <w:tc>
          <w:tcPr>
            <w:tcW w:w="894" w:type="dxa"/>
            <w:shd w:val="clear" w:color="auto" w:fill="EEECE1" w:themeFill="background2"/>
          </w:tcPr>
          <w:p w14:paraId="0ED83AA4" w14:textId="5C42B338" w:rsidR="00112414" w:rsidRDefault="00112414" w:rsidP="00EB7E16">
            <w:pPr>
              <w:spacing w:line="240" w:lineRule="atLeast"/>
            </w:pPr>
            <w:r>
              <w:t>nummer</w:t>
            </w:r>
          </w:p>
        </w:tc>
        <w:tc>
          <w:tcPr>
            <w:tcW w:w="1095" w:type="dxa"/>
            <w:shd w:val="clear" w:color="auto" w:fill="EEECE1" w:themeFill="background2"/>
          </w:tcPr>
          <w:p w14:paraId="184E4FD7" w14:textId="50455607" w:rsidR="00112414" w:rsidRDefault="00112414" w:rsidP="00EB7E16">
            <w:pPr>
              <w:spacing w:line="240" w:lineRule="atLeast"/>
            </w:pPr>
            <w:r>
              <w:t>Document of onderdeel</w:t>
            </w:r>
          </w:p>
        </w:tc>
        <w:tc>
          <w:tcPr>
            <w:tcW w:w="1296" w:type="dxa"/>
            <w:shd w:val="clear" w:color="auto" w:fill="EEECE1" w:themeFill="background2"/>
          </w:tcPr>
          <w:p w14:paraId="21A6392D" w14:textId="77777777" w:rsidR="00112414" w:rsidRDefault="00112414" w:rsidP="00EB7E16">
            <w:pPr>
              <w:spacing w:line="240" w:lineRule="atLeast"/>
            </w:pPr>
            <w:r>
              <w:t>Hoofdstuk/</w:t>
            </w:r>
          </w:p>
          <w:p w14:paraId="7E6680A6" w14:textId="77777777" w:rsidR="00112414" w:rsidRDefault="00112414" w:rsidP="00EB7E16">
            <w:pPr>
              <w:spacing w:line="240" w:lineRule="atLeast"/>
            </w:pPr>
            <w:r>
              <w:t>paragraaf/</w:t>
            </w:r>
          </w:p>
          <w:p w14:paraId="01AA3DB0" w14:textId="77777777" w:rsidR="00112414" w:rsidRDefault="00112414" w:rsidP="00EB7E16">
            <w:pPr>
              <w:spacing w:line="240" w:lineRule="atLeast"/>
            </w:pPr>
            <w:r>
              <w:t>figuur/</w:t>
            </w:r>
          </w:p>
          <w:p w14:paraId="0F59AFAB" w14:textId="3D625D83" w:rsidR="00112414" w:rsidRDefault="00112414" w:rsidP="00EB7E16">
            <w:pPr>
              <w:spacing w:line="240" w:lineRule="atLeast"/>
            </w:pPr>
            <w:r>
              <w:t>regelnummer</w:t>
            </w:r>
          </w:p>
        </w:tc>
        <w:tc>
          <w:tcPr>
            <w:tcW w:w="5474" w:type="dxa"/>
            <w:shd w:val="clear" w:color="auto" w:fill="EEECE1" w:themeFill="background2"/>
          </w:tcPr>
          <w:p w14:paraId="7EB4EE50" w14:textId="1929B096" w:rsidR="00112414" w:rsidRDefault="00112414" w:rsidP="00EB7E16">
            <w:pPr>
              <w:spacing w:line="240" w:lineRule="atLeast"/>
            </w:pPr>
            <w:r>
              <w:t>opmerking</w:t>
            </w:r>
          </w:p>
        </w:tc>
        <w:tc>
          <w:tcPr>
            <w:tcW w:w="527" w:type="dxa"/>
            <w:shd w:val="clear" w:color="auto" w:fill="EEECE1" w:themeFill="background2"/>
          </w:tcPr>
          <w:p w14:paraId="7E275FEE" w14:textId="77777777" w:rsidR="00112414" w:rsidRDefault="00112414" w:rsidP="00EB7E16">
            <w:pPr>
              <w:spacing w:line="240" w:lineRule="atLeast"/>
            </w:pPr>
          </w:p>
        </w:tc>
      </w:tr>
      <w:tr w:rsidR="00112414" w14:paraId="71B3C4C6" w14:textId="77777777" w:rsidTr="006A4248">
        <w:tc>
          <w:tcPr>
            <w:tcW w:w="894" w:type="dxa"/>
          </w:tcPr>
          <w:p w14:paraId="33AF696C" w14:textId="4D21DD27" w:rsidR="00112414" w:rsidRDefault="006A4248" w:rsidP="00EB7E16">
            <w:pPr>
              <w:spacing w:line="240" w:lineRule="atLeast"/>
            </w:pPr>
            <w:r>
              <w:t>0</w:t>
            </w:r>
          </w:p>
        </w:tc>
        <w:tc>
          <w:tcPr>
            <w:tcW w:w="1095" w:type="dxa"/>
          </w:tcPr>
          <w:p w14:paraId="6B6C1160" w14:textId="4969BC4C" w:rsidR="00112414" w:rsidRDefault="003A1508" w:rsidP="00EB7E16">
            <w:pPr>
              <w:spacing w:line="240" w:lineRule="atLeast"/>
            </w:pPr>
            <w:r>
              <w:t>Voorbeeld: A</w:t>
            </w:r>
          </w:p>
        </w:tc>
        <w:tc>
          <w:tcPr>
            <w:tcW w:w="1296" w:type="dxa"/>
          </w:tcPr>
          <w:p w14:paraId="6F74441E" w14:textId="77777777" w:rsidR="00112414" w:rsidRDefault="006A4248" w:rsidP="00EB7E16">
            <w:pPr>
              <w:spacing w:line="240" w:lineRule="atLeast"/>
            </w:pPr>
            <w:r>
              <w:t>Voorbeeld:</w:t>
            </w:r>
          </w:p>
          <w:p w14:paraId="2BE3721C" w14:textId="6229BBD1" w:rsidR="006A4248" w:rsidRDefault="006A4248" w:rsidP="00EB7E16">
            <w:pPr>
              <w:spacing w:line="240" w:lineRule="atLeast"/>
            </w:pPr>
            <w:r>
              <w:t>5.1</w:t>
            </w:r>
          </w:p>
        </w:tc>
        <w:tc>
          <w:tcPr>
            <w:tcW w:w="5474" w:type="dxa"/>
          </w:tcPr>
          <w:p w14:paraId="65E5661E" w14:textId="77777777" w:rsidR="003A1508" w:rsidRDefault="006A4248" w:rsidP="00EB7E16">
            <w:pPr>
              <w:spacing w:line="240" w:lineRule="atLeast"/>
            </w:pPr>
            <w:r>
              <w:t>Voorbeeld:</w:t>
            </w:r>
          </w:p>
          <w:p w14:paraId="4F9D54BE" w14:textId="29968262" w:rsidR="006A4248" w:rsidRDefault="006A4248" w:rsidP="00EB7E16">
            <w:pPr>
              <w:spacing w:line="240" w:lineRule="atLeast"/>
            </w:pPr>
            <w:r>
              <w:t>Tekst tweede gedeelte aanpassen naar: hjhjj jjlkjlkjlk</w:t>
            </w:r>
          </w:p>
        </w:tc>
        <w:tc>
          <w:tcPr>
            <w:tcW w:w="527" w:type="dxa"/>
          </w:tcPr>
          <w:p w14:paraId="61C8DC2E" w14:textId="77777777" w:rsidR="00112414" w:rsidRDefault="00112414" w:rsidP="00EB7E16">
            <w:pPr>
              <w:spacing w:line="240" w:lineRule="atLeast"/>
            </w:pPr>
          </w:p>
        </w:tc>
      </w:tr>
      <w:tr w:rsidR="00112414" w14:paraId="7E90F612" w14:textId="77777777" w:rsidTr="006A4248">
        <w:tc>
          <w:tcPr>
            <w:tcW w:w="894" w:type="dxa"/>
          </w:tcPr>
          <w:p w14:paraId="1890C7A2" w14:textId="24FDFA88" w:rsidR="00112414" w:rsidRDefault="006A4248" w:rsidP="00EB7E16">
            <w:pPr>
              <w:spacing w:line="240" w:lineRule="atLeast"/>
            </w:pPr>
            <w:r>
              <w:t>1</w:t>
            </w:r>
          </w:p>
        </w:tc>
        <w:tc>
          <w:tcPr>
            <w:tcW w:w="1095" w:type="dxa"/>
          </w:tcPr>
          <w:p w14:paraId="05475451" w14:textId="77777777" w:rsidR="00112414" w:rsidRDefault="00112414" w:rsidP="00EB7E16">
            <w:pPr>
              <w:spacing w:line="240" w:lineRule="atLeast"/>
            </w:pPr>
          </w:p>
        </w:tc>
        <w:tc>
          <w:tcPr>
            <w:tcW w:w="1296" w:type="dxa"/>
          </w:tcPr>
          <w:p w14:paraId="1C7A5F53" w14:textId="77777777" w:rsidR="00112414" w:rsidRDefault="00112414" w:rsidP="00EB7E16">
            <w:pPr>
              <w:spacing w:line="240" w:lineRule="atLeast"/>
            </w:pPr>
          </w:p>
        </w:tc>
        <w:tc>
          <w:tcPr>
            <w:tcW w:w="5474" w:type="dxa"/>
          </w:tcPr>
          <w:p w14:paraId="1DA7B9F6" w14:textId="77777777" w:rsidR="00112414" w:rsidRDefault="00112414" w:rsidP="00EB7E16">
            <w:pPr>
              <w:spacing w:line="240" w:lineRule="atLeast"/>
            </w:pPr>
          </w:p>
        </w:tc>
        <w:tc>
          <w:tcPr>
            <w:tcW w:w="527" w:type="dxa"/>
          </w:tcPr>
          <w:p w14:paraId="4695DECB" w14:textId="77777777" w:rsidR="00112414" w:rsidRDefault="00112414" w:rsidP="00EB7E16">
            <w:pPr>
              <w:spacing w:line="240" w:lineRule="atLeast"/>
            </w:pPr>
          </w:p>
        </w:tc>
      </w:tr>
      <w:tr w:rsidR="006A4248" w14:paraId="10ECAE42" w14:textId="77777777" w:rsidTr="006A4248">
        <w:tc>
          <w:tcPr>
            <w:tcW w:w="894" w:type="dxa"/>
          </w:tcPr>
          <w:p w14:paraId="1A3D1910" w14:textId="3750FC6A" w:rsidR="006A4248" w:rsidRDefault="006A4248" w:rsidP="006A4248">
            <w:pPr>
              <w:spacing w:line="240" w:lineRule="atLeast"/>
            </w:pPr>
            <w:r>
              <w:t>2</w:t>
            </w:r>
          </w:p>
        </w:tc>
        <w:tc>
          <w:tcPr>
            <w:tcW w:w="1095" w:type="dxa"/>
          </w:tcPr>
          <w:p w14:paraId="34F72C7E" w14:textId="77777777" w:rsidR="006A4248" w:rsidRDefault="006A4248" w:rsidP="006A4248">
            <w:pPr>
              <w:spacing w:line="240" w:lineRule="atLeast"/>
            </w:pPr>
          </w:p>
        </w:tc>
        <w:tc>
          <w:tcPr>
            <w:tcW w:w="1296" w:type="dxa"/>
          </w:tcPr>
          <w:p w14:paraId="0972A1AA" w14:textId="77777777" w:rsidR="006A4248" w:rsidRDefault="006A4248" w:rsidP="006A4248">
            <w:pPr>
              <w:spacing w:line="240" w:lineRule="atLeast"/>
            </w:pPr>
          </w:p>
        </w:tc>
        <w:tc>
          <w:tcPr>
            <w:tcW w:w="5474" w:type="dxa"/>
          </w:tcPr>
          <w:p w14:paraId="0DB0999A" w14:textId="77777777" w:rsidR="006A4248" w:rsidRDefault="006A4248" w:rsidP="006A4248">
            <w:pPr>
              <w:spacing w:line="240" w:lineRule="atLeast"/>
            </w:pPr>
          </w:p>
        </w:tc>
        <w:tc>
          <w:tcPr>
            <w:tcW w:w="527" w:type="dxa"/>
          </w:tcPr>
          <w:p w14:paraId="4B016E2E" w14:textId="77777777" w:rsidR="006A4248" w:rsidRDefault="006A4248" w:rsidP="006A4248">
            <w:pPr>
              <w:spacing w:line="240" w:lineRule="atLeast"/>
            </w:pPr>
          </w:p>
        </w:tc>
      </w:tr>
      <w:tr w:rsidR="006A4248" w14:paraId="6C180CE9" w14:textId="77777777" w:rsidTr="006A4248">
        <w:tc>
          <w:tcPr>
            <w:tcW w:w="894" w:type="dxa"/>
          </w:tcPr>
          <w:p w14:paraId="62E5E1C2" w14:textId="73372578" w:rsidR="006A4248" w:rsidRDefault="006A4248" w:rsidP="006A4248">
            <w:pPr>
              <w:spacing w:line="240" w:lineRule="atLeast"/>
            </w:pPr>
            <w:r>
              <w:t>3</w:t>
            </w:r>
          </w:p>
        </w:tc>
        <w:tc>
          <w:tcPr>
            <w:tcW w:w="1095" w:type="dxa"/>
          </w:tcPr>
          <w:p w14:paraId="2812A9C4" w14:textId="77777777" w:rsidR="006A4248" w:rsidRDefault="006A4248" w:rsidP="006A4248">
            <w:pPr>
              <w:spacing w:line="240" w:lineRule="atLeast"/>
            </w:pPr>
          </w:p>
        </w:tc>
        <w:tc>
          <w:tcPr>
            <w:tcW w:w="1296" w:type="dxa"/>
          </w:tcPr>
          <w:p w14:paraId="6F079952" w14:textId="77777777" w:rsidR="006A4248" w:rsidRDefault="006A4248" w:rsidP="006A4248">
            <w:pPr>
              <w:spacing w:line="240" w:lineRule="atLeast"/>
            </w:pPr>
          </w:p>
        </w:tc>
        <w:tc>
          <w:tcPr>
            <w:tcW w:w="5474" w:type="dxa"/>
          </w:tcPr>
          <w:p w14:paraId="1191C5D2" w14:textId="77777777" w:rsidR="006A4248" w:rsidRDefault="006A4248" w:rsidP="006A4248">
            <w:pPr>
              <w:spacing w:line="240" w:lineRule="atLeast"/>
            </w:pPr>
          </w:p>
        </w:tc>
        <w:tc>
          <w:tcPr>
            <w:tcW w:w="527" w:type="dxa"/>
          </w:tcPr>
          <w:p w14:paraId="205EB37A" w14:textId="77777777" w:rsidR="006A4248" w:rsidRDefault="006A4248" w:rsidP="006A4248">
            <w:pPr>
              <w:spacing w:line="240" w:lineRule="atLeast"/>
            </w:pPr>
          </w:p>
        </w:tc>
      </w:tr>
      <w:tr w:rsidR="006A4248" w14:paraId="324B8A98" w14:textId="77777777" w:rsidTr="006A4248">
        <w:tc>
          <w:tcPr>
            <w:tcW w:w="894" w:type="dxa"/>
          </w:tcPr>
          <w:p w14:paraId="71B42C52" w14:textId="55432BC1" w:rsidR="006A4248" w:rsidRDefault="006A4248" w:rsidP="006A4248">
            <w:pPr>
              <w:spacing w:line="240" w:lineRule="atLeast"/>
            </w:pPr>
            <w:r>
              <w:t>4</w:t>
            </w:r>
          </w:p>
        </w:tc>
        <w:tc>
          <w:tcPr>
            <w:tcW w:w="1095" w:type="dxa"/>
          </w:tcPr>
          <w:p w14:paraId="2815325D" w14:textId="77777777" w:rsidR="006A4248" w:rsidRDefault="006A4248" w:rsidP="006A4248">
            <w:pPr>
              <w:spacing w:line="240" w:lineRule="atLeast"/>
            </w:pPr>
          </w:p>
        </w:tc>
        <w:tc>
          <w:tcPr>
            <w:tcW w:w="1296" w:type="dxa"/>
          </w:tcPr>
          <w:p w14:paraId="5039D4E7" w14:textId="77777777" w:rsidR="006A4248" w:rsidRDefault="006A4248" w:rsidP="006A4248">
            <w:pPr>
              <w:spacing w:line="240" w:lineRule="atLeast"/>
            </w:pPr>
          </w:p>
        </w:tc>
        <w:tc>
          <w:tcPr>
            <w:tcW w:w="5474" w:type="dxa"/>
          </w:tcPr>
          <w:p w14:paraId="55A987D2" w14:textId="77777777" w:rsidR="006A4248" w:rsidRDefault="006A4248" w:rsidP="006A4248">
            <w:pPr>
              <w:spacing w:line="240" w:lineRule="atLeast"/>
            </w:pPr>
          </w:p>
        </w:tc>
        <w:tc>
          <w:tcPr>
            <w:tcW w:w="527" w:type="dxa"/>
          </w:tcPr>
          <w:p w14:paraId="63CC5E53" w14:textId="77777777" w:rsidR="006A4248" w:rsidRDefault="006A4248" w:rsidP="006A4248">
            <w:pPr>
              <w:spacing w:line="240" w:lineRule="atLeast"/>
            </w:pPr>
          </w:p>
        </w:tc>
      </w:tr>
      <w:tr w:rsidR="006A4248" w14:paraId="71104429" w14:textId="77777777" w:rsidTr="006A4248">
        <w:tc>
          <w:tcPr>
            <w:tcW w:w="894" w:type="dxa"/>
          </w:tcPr>
          <w:p w14:paraId="7E5A2310" w14:textId="4A6552D2" w:rsidR="006A4248" w:rsidRDefault="006A4248" w:rsidP="006A4248">
            <w:pPr>
              <w:spacing w:line="240" w:lineRule="atLeast"/>
            </w:pPr>
            <w:r>
              <w:t>5</w:t>
            </w:r>
          </w:p>
        </w:tc>
        <w:tc>
          <w:tcPr>
            <w:tcW w:w="1095" w:type="dxa"/>
          </w:tcPr>
          <w:p w14:paraId="63002854" w14:textId="77777777" w:rsidR="006A4248" w:rsidRDefault="006A4248" w:rsidP="006A4248">
            <w:pPr>
              <w:spacing w:line="240" w:lineRule="atLeast"/>
            </w:pPr>
          </w:p>
        </w:tc>
        <w:tc>
          <w:tcPr>
            <w:tcW w:w="1296" w:type="dxa"/>
          </w:tcPr>
          <w:p w14:paraId="181800C0" w14:textId="77777777" w:rsidR="006A4248" w:rsidRDefault="006A4248" w:rsidP="006A4248">
            <w:pPr>
              <w:spacing w:line="240" w:lineRule="atLeast"/>
            </w:pPr>
          </w:p>
        </w:tc>
        <w:tc>
          <w:tcPr>
            <w:tcW w:w="5474" w:type="dxa"/>
          </w:tcPr>
          <w:p w14:paraId="6BE17E3E" w14:textId="77777777" w:rsidR="006A4248" w:rsidRDefault="006A4248" w:rsidP="006A4248">
            <w:pPr>
              <w:spacing w:line="240" w:lineRule="atLeast"/>
            </w:pPr>
          </w:p>
        </w:tc>
        <w:tc>
          <w:tcPr>
            <w:tcW w:w="527" w:type="dxa"/>
          </w:tcPr>
          <w:p w14:paraId="44B50F14" w14:textId="77777777" w:rsidR="006A4248" w:rsidRDefault="006A4248" w:rsidP="006A4248">
            <w:pPr>
              <w:spacing w:line="240" w:lineRule="atLeast"/>
            </w:pPr>
          </w:p>
        </w:tc>
      </w:tr>
      <w:tr w:rsidR="006A4248" w14:paraId="0BAFD683" w14:textId="77777777" w:rsidTr="006A4248">
        <w:tc>
          <w:tcPr>
            <w:tcW w:w="894" w:type="dxa"/>
          </w:tcPr>
          <w:p w14:paraId="1813C731" w14:textId="73F049D6" w:rsidR="006A4248" w:rsidRDefault="006A4248" w:rsidP="006A4248">
            <w:pPr>
              <w:spacing w:line="240" w:lineRule="atLeast"/>
            </w:pPr>
            <w:r>
              <w:t>6</w:t>
            </w:r>
          </w:p>
        </w:tc>
        <w:tc>
          <w:tcPr>
            <w:tcW w:w="1095" w:type="dxa"/>
          </w:tcPr>
          <w:p w14:paraId="49CD64AA" w14:textId="77777777" w:rsidR="006A4248" w:rsidRDefault="006A4248" w:rsidP="006A4248">
            <w:pPr>
              <w:spacing w:line="240" w:lineRule="atLeast"/>
            </w:pPr>
          </w:p>
        </w:tc>
        <w:tc>
          <w:tcPr>
            <w:tcW w:w="1296" w:type="dxa"/>
          </w:tcPr>
          <w:p w14:paraId="679B9AA2" w14:textId="77777777" w:rsidR="006A4248" w:rsidRDefault="006A4248" w:rsidP="006A4248">
            <w:pPr>
              <w:spacing w:line="240" w:lineRule="atLeast"/>
            </w:pPr>
          </w:p>
        </w:tc>
        <w:tc>
          <w:tcPr>
            <w:tcW w:w="5474" w:type="dxa"/>
          </w:tcPr>
          <w:p w14:paraId="578820A0" w14:textId="77777777" w:rsidR="006A4248" w:rsidRDefault="006A4248" w:rsidP="006A4248">
            <w:pPr>
              <w:spacing w:line="240" w:lineRule="atLeast"/>
            </w:pPr>
          </w:p>
        </w:tc>
        <w:tc>
          <w:tcPr>
            <w:tcW w:w="527" w:type="dxa"/>
          </w:tcPr>
          <w:p w14:paraId="1C5889EC" w14:textId="77777777" w:rsidR="006A4248" w:rsidRDefault="006A4248" w:rsidP="006A4248">
            <w:pPr>
              <w:spacing w:line="240" w:lineRule="atLeast"/>
            </w:pPr>
          </w:p>
        </w:tc>
      </w:tr>
      <w:tr w:rsidR="006A4248" w14:paraId="0BD64339" w14:textId="77777777" w:rsidTr="006A4248">
        <w:tc>
          <w:tcPr>
            <w:tcW w:w="894" w:type="dxa"/>
          </w:tcPr>
          <w:p w14:paraId="5DFE8E3B" w14:textId="1087A986" w:rsidR="006A4248" w:rsidRDefault="006A4248" w:rsidP="006A4248">
            <w:pPr>
              <w:spacing w:line="240" w:lineRule="atLeast"/>
            </w:pPr>
            <w:r>
              <w:t>7</w:t>
            </w:r>
          </w:p>
        </w:tc>
        <w:tc>
          <w:tcPr>
            <w:tcW w:w="1095" w:type="dxa"/>
          </w:tcPr>
          <w:p w14:paraId="09A3451A" w14:textId="77777777" w:rsidR="006A4248" w:rsidRDefault="006A4248" w:rsidP="006A4248">
            <w:pPr>
              <w:spacing w:line="240" w:lineRule="atLeast"/>
            </w:pPr>
          </w:p>
        </w:tc>
        <w:tc>
          <w:tcPr>
            <w:tcW w:w="1296" w:type="dxa"/>
          </w:tcPr>
          <w:p w14:paraId="579EBDDA" w14:textId="77777777" w:rsidR="006A4248" w:rsidRDefault="006A4248" w:rsidP="006A4248">
            <w:pPr>
              <w:spacing w:line="240" w:lineRule="atLeast"/>
            </w:pPr>
          </w:p>
        </w:tc>
        <w:tc>
          <w:tcPr>
            <w:tcW w:w="5474" w:type="dxa"/>
          </w:tcPr>
          <w:p w14:paraId="7FE63201" w14:textId="77777777" w:rsidR="006A4248" w:rsidRDefault="006A4248" w:rsidP="006A4248">
            <w:pPr>
              <w:spacing w:line="240" w:lineRule="atLeast"/>
            </w:pPr>
          </w:p>
        </w:tc>
        <w:tc>
          <w:tcPr>
            <w:tcW w:w="527" w:type="dxa"/>
          </w:tcPr>
          <w:p w14:paraId="3D193A16" w14:textId="77777777" w:rsidR="006A4248" w:rsidRDefault="006A4248" w:rsidP="006A4248">
            <w:pPr>
              <w:spacing w:line="240" w:lineRule="atLeast"/>
            </w:pPr>
          </w:p>
        </w:tc>
      </w:tr>
      <w:tr w:rsidR="006A4248" w14:paraId="3316A386" w14:textId="77777777" w:rsidTr="006A4248">
        <w:tc>
          <w:tcPr>
            <w:tcW w:w="894" w:type="dxa"/>
          </w:tcPr>
          <w:p w14:paraId="35DDA465" w14:textId="0C2DD221" w:rsidR="006A4248" w:rsidRDefault="006A4248" w:rsidP="006A4248">
            <w:pPr>
              <w:spacing w:line="240" w:lineRule="atLeast"/>
            </w:pPr>
            <w:r>
              <w:t>8</w:t>
            </w:r>
          </w:p>
        </w:tc>
        <w:tc>
          <w:tcPr>
            <w:tcW w:w="1095" w:type="dxa"/>
          </w:tcPr>
          <w:p w14:paraId="12F8837F" w14:textId="77777777" w:rsidR="006A4248" w:rsidRDefault="006A4248" w:rsidP="006A4248">
            <w:pPr>
              <w:spacing w:line="240" w:lineRule="atLeast"/>
            </w:pPr>
          </w:p>
        </w:tc>
        <w:tc>
          <w:tcPr>
            <w:tcW w:w="1296" w:type="dxa"/>
          </w:tcPr>
          <w:p w14:paraId="62D95994" w14:textId="77777777" w:rsidR="006A4248" w:rsidRDefault="006A4248" w:rsidP="006A4248">
            <w:pPr>
              <w:spacing w:line="240" w:lineRule="atLeast"/>
            </w:pPr>
          </w:p>
        </w:tc>
        <w:tc>
          <w:tcPr>
            <w:tcW w:w="5474" w:type="dxa"/>
          </w:tcPr>
          <w:p w14:paraId="474E76AE" w14:textId="77777777" w:rsidR="006A4248" w:rsidRDefault="006A4248" w:rsidP="006A4248">
            <w:pPr>
              <w:spacing w:line="240" w:lineRule="atLeast"/>
            </w:pPr>
          </w:p>
        </w:tc>
        <w:tc>
          <w:tcPr>
            <w:tcW w:w="527" w:type="dxa"/>
          </w:tcPr>
          <w:p w14:paraId="282BCAFA" w14:textId="77777777" w:rsidR="006A4248" w:rsidRDefault="006A4248" w:rsidP="006A4248">
            <w:pPr>
              <w:spacing w:line="240" w:lineRule="atLeast"/>
            </w:pPr>
          </w:p>
        </w:tc>
      </w:tr>
      <w:tr w:rsidR="006A4248" w14:paraId="79A12B8C" w14:textId="77777777" w:rsidTr="006A4248">
        <w:tc>
          <w:tcPr>
            <w:tcW w:w="894" w:type="dxa"/>
          </w:tcPr>
          <w:p w14:paraId="068C2932" w14:textId="2356BF65" w:rsidR="006A4248" w:rsidRDefault="006A4248" w:rsidP="006A4248">
            <w:pPr>
              <w:spacing w:line="240" w:lineRule="atLeast"/>
            </w:pPr>
            <w:r>
              <w:t>9</w:t>
            </w:r>
          </w:p>
        </w:tc>
        <w:tc>
          <w:tcPr>
            <w:tcW w:w="1095" w:type="dxa"/>
          </w:tcPr>
          <w:p w14:paraId="4A150AA7" w14:textId="77777777" w:rsidR="006A4248" w:rsidRDefault="006A4248" w:rsidP="006A4248">
            <w:pPr>
              <w:spacing w:line="240" w:lineRule="atLeast"/>
            </w:pPr>
          </w:p>
        </w:tc>
        <w:tc>
          <w:tcPr>
            <w:tcW w:w="1296" w:type="dxa"/>
          </w:tcPr>
          <w:p w14:paraId="244677F2" w14:textId="77777777" w:rsidR="006A4248" w:rsidRDefault="006A4248" w:rsidP="006A4248">
            <w:pPr>
              <w:spacing w:line="240" w:lineRule="atLeast"/>
            </w:pPr>
          </w:p>
        </w:tc>
        <w:tc>
          <w:tcPr>
            <w:tcW w:w="5474" w:type="dxa"/>
          </w:tcPr>
          <w:p w14:paraId="3E743922" w14:textId="77777777" w:rsidR="006A4248" w:rsidRDefault="006A4248" w:rsidP="006A4248">
            <w:pPr>
              <w:spacing w:line="240" w:lineRule="atLeast"/>
            </w:pPr>
          </w:p>
        </w:tc>
        <w:tc>
          <w:tcPr>
            <w:tcW w:w="527" w:type="dxa"/>
          </w:tcPr>
          <w:p w14:paraId="0BC0AC5D" w14:textId="77777777" w:rsidR="006A4248" w:rsidRDefault="006A4248" w:rsidP="006A4248">
            <w:pPr>
              <w:spacing w:line="240" w:lineRule="atLeast"/>
            </w:pPr>
          </w:p>
        </w:tc>
      </w:tr>
      <w:tr w:rsidR="006A4248" w14:paraId="7E514DDB" w14:textId="77777777" w:rsidTr="006A4248">
        <w:tc>
          <w:tcPr>
            <w:tcW w:w="894" w:type="dxa"/>
          </w:tcPr>
          <w:p w14:paraId="371089CE" w14:textId="60E21A7D" w:rsidR="006A4248" w:rsidRDefault="006A4248" w:rsidP="006A4248">
            <w:pPr>
              <w:spacing w:line="240" w:lineRule="atLeast"/>
            </w:pPr>
            <w:r>
              <w:t>10</w:t>
            </w:r>
          </w:p>
        </w:tc>
        <w:tc>
          <w:tcPr>
            <w:tcW w:w="1095" w:type="dxa"/>
          </w:tcPr>
          <w:p w14:paraId="108365B3" w14:textId="77777777" w:rsidR="006A4248" w:rsidRDefault="006A4248" w:rsidP="006A4248">
            <w:pPr>
              <w:spacing w:line="240" w:lineRule="atLeast"/>
            </w:pPr>
          </w:p>
        </w:tc>
        <w:tc>
          <w:tcPr>
            <w:tcW w:w="1296" w:type="dxa"/>
          </w:tcPr>
          <w:p w14:paraId="1BE150E8" w14:textId="77777777" w:rsidR="006A4248" w:rsidRDefault="006A4248" w:rsidP="006A4248">
            <w:pPr>
              <w:spacing w:line="240" w:lineRule="atLeast"/>
            </w:pPr>
          </w:p>
        </w:tc>
        <w:tc>
          <w:tcPr>
            <w:tcW w:w="5474" w:type="dxa"/>
          </w:tcPr>
          <w:p w14:paraId="2DE995B2" w14:textId="77777777" w:rsidR="006A4248" w:rsidRDefault="006A4248" w:rsidP="006A4248">
            <w:pPr>
              <w:spacing w:line="240" w:lineRule="atLeast"/>
            </w:pPr>
          </w:p>
        </w:tc>
        <w:tc>
          <w:tcPr>
            <w:tcW w:w="527" w:type="dxa"/>
          </w:tcPr>
          <w:p w14:paraId="75209717" w14:textId="77777777" w:rsidR="006A4248" w:rsidRDefault="006A4248" w:rsidP="006A4248">
            <w:pPr>
              <w:spacing w:line="240" w:lineRule="atLeast"/>
            </w:pPr>
          </w:p>
        </w:tc>
      </w:tr>
      <w:tr w:rsidR="006A4248" w14:paraId="6C4E1AA3" w14:textId="77777777" w:rsidTr="006A4248">
        <w:tc>
          <w:tcPr>
            <w:tcW w:w="894" w:type="dxa"/>
          </w:tcPr>
          <w:p w14:paraId="67FC99C1" w14:textId="5D1F267E" w:rsidR="006A4248" w:rsidRDefault="006A4248" w:rsidP="006A4248">
            <w:pPr>
              <w:spacing w:line="240" w:lineRule="atLeast"/>
            </w:pPr>
            <w:r>
              <w:t>11</w:t>
            </w:r>
          </w:p>
        </w:tc>
        <w:tc>
          <w:tcPr>
            <w:tcW w:w="1095" w:type="dxa"/>
          </w:tcPr>
          <w:p w14:paraId="60A36C2F" w14:textId="77777777" w:rsidR="006A4248" w:rsidRDefault="006A4248" w:rsidP="006A4248">
            <w:pPr>
              <w:spacing w:line="240" w:lineRule="atLeast"/>
            </w:pPr>
          </w:p>
        </w:tc>
        <w:tc>
          <w:tcPr>
            <w:tcW w:w="1296" w:type="dxa"/>
          </w:tcPr>
          <w:p w14:paraId="787A3690" w14:textId="77777777" w:rsidR="006A4248" w:rsidRDefault="006A4248" w:rsidP="006A4248">
            <w:pPr>
              <w:spacing w:line="240" w:lineRule="atLeast"/>
            </w:pPr>
          </w:p>
        </w:tc>
        <w:tc>
          <w:tcPr>
            <w:tcW w:w="5474" w:type="dxa"/>
          </w:tcPr>
          <w:p w14:paraId="038C3D4F" w14:textId="77777777" w:rsidR="006A4248" w:rsidRDefault="006A4248" w:rsidP="006A4248">
            <w:pPr>
              <w:spacing w:line="240" w:lineRule="atLeast"/>
            </w:pPr>
          </w:p>
        </w:tc>
        <w:tc>
          <w:tcPr>
            <w:tcW w:w="527" w:type="dxa"/>
          </w:tcPr>
          <w:p w14:paraId="3618B114" w14:textId="77777777" w:rsidR="006A4248" w:rsidRDefault="006A4248" w:rsidP="006A4248">
            <w:pPr>
              <w:spacing w:line="240" w:lineRule="atLeast"/>
            </w:pPr>
          </w:p>
        </w:tc>
      </w:tr>
      <w:tr w:rsidR="003A1508" w14:paraId="05ABB0A0" w14:textId="77777777" w:rsidTr="006A4248">
        <w:tc>
          <w:tcPr>
            <w:tcW w:w="894" w:type="dxa"/>
          </w:tcPr>
          <w:p w14:paraId="0B60DF45" w14:textId="77777777" w:rsidR="003A1508" w:rsidRDefault="003A1508" w:rsidP="00EB7E16">
            <w:pPr>
              <w:spacing w:line="240" w:lineRule="atLeast"/>
            </w:pPr>
          </w:p>
        </w:tc>
        <w:tc>
          <w:tcPr>
            <w:tcW w:w="1095" w:type="dxa"/>
          </w:tcPr>
          <w:p w14:paraId="1E621DE1" w14:textId="77777777" w:rsidR="003A1508" w:rsidRDefault="003A1508" w:rsidP="00EB7E16">
            <w:pPr>
              <w:spacing w:line="240" w:lineRule="atLeast"/>
            </w:pPr>
          </w:p>
        </w:tc>
        <w:tc>
          <w:tcPr>
            <w:tcW w:w="1296" w:type="dxa"/>
          </w:tcPr>
          <w:p w14:paraId="352102FA" w14:textId="77777777" w:rsidR="003A1508" w:rsidRDefault="003A1508" w:rsidP="00EB7E16">
            <w:pPr>
              <w:spacing w:line="240" w:lineRule="atLeast"/>
            </w:pPr>
          </w:p>
        </w:tc>
        <w:tc>
          <w:tcPr>
            <w:tcW w:w="5474" w:type="dxa"/>
          </w:tcPr>
          <w:p w14:paraId="4E7BFA2D" w14:textId="77777777" w:rsidR="003A1508" w:rsidRDefault="003A1508" w:rsidP="00EB7E16">
            <w:pPr>
              <w:spacing w:line="240" w:lineRule="atLeast"/>
            </w:pPr>
          </w:p>
        </w:tc>
        <w:tc>
          <w:tcPr>
            <w:tcW w:w="527" w:type="dxa"/>
          </w:tcPr>
          <w:p w14:paraId="05396386" w14:textId="77777777" w:rsidR="003A1508" w:rsidRDefault="003A1508" w:rsidP="00EB7E16">
            <w:pPr>
              <w:spacing w:line="240" w:lineRule="atLeast"/>
            </w:pPr>
          </w:p>
        </w:tc>
      </w:tr>
      <w:tr w:rsidR="003A1508" w14:paraId="0B8468F9" w14:textId="77777777" w:rsidTr="006A4248">
        <w:tc>
          <w:tcPr>
            <w:tcW w:w="894" w:type="dxa"/>
          </w:tcPr>
          <w:p w14:paraId="26A38C4B" w14:textId="77777777" w:rsidR="003A1508" w:rsidRDefault="003A1508" w:rsidP="00EB7E16">
            <w:pPr>
              <w:spacing w:line="240" w:lineRule="atLeast"/>
            </w:pPr>
          </w:p>
        </w:tc>
        <w:tc>
          <w:tcPr>
            <w:tcW w:w="1095" w:type="dxa"/>
          </w:tcPr>
          <w:p w14:paraId="6B49EC7D" w14:textId="77777777" w:rsidR="003A1508" w:rsidRDefault="003A1508" w:rsidP="00EB7E16">
            <w:pPr>
              <w:spacing w:line="240" w:lineRule="atLeast"/>
            </w:pPr>
          </w:p>
        </w:tc>
        <w:tc>
          <w:tcPr>
            <w:tcW w:w="1296" w:type="dxa"/>
          </w:tcPr>
          <w:p w14:paraId="0E02700C" w14:textId="77777777" w:rsidR="003A1508" w:rsidRDefault="003A1508" w:rsidP="00EB7E16">
            <w:pPr>
              <w:spacing w:line="240" w:lineRule="atLeast"/>
            </w:pPr>
          </w:p>
        </w:tc>
        <w:tc>
          <w:tcPr>
            <w:tcW w:w="5474" w:type="dxa"/>
          </w:tcPr>
          <w:p w14:paraId="0E9140EC" w14:textId="77777777" w:rsidR="003A1508" w:rsidRDefault="003A1508" w:rsidP="00EB7E16">
            <w:pPr>
              <w:spacing w:line="240" w:lineRule="atLeast"/>
            </w:pPr>
          </w:p>
        </w:tc>
        <w:tc>
          <w:tcPr>
            <w:tcW w:w="527" w:type="dxa"/>
          </w:tcPr>
          <w:p w14:paraId="757458ED" w14:textId="77777777" w:rsidR="003A1508" w:rsidRDefault="003A1508" w:rsidP="00EB7E16">
            <w:pPr>
              <w:spacing w:line="240" w:lineRule="atLeast"/>
            </w:pPr>
          </w:p>
        </w:tc>
      </w:tr>
      <w:tr w:rsidR="003A1508" w14:paraId="1E3F56D3" w14:textId="77777777" w:rsidTr="006A4248">
        <w:tc>
          <w:tcPr>
            <w:tcW w:w="894" w:type="dxa"/>
          </w:tcPr>
          <w:p w14:paraId="71BBC915" w14:textId="77777777" w:rsidR="003A1508" w:rsidRDefault="003A1508" w:rsidP="00EB7E16">
            <w:pPr>
              <w:spacing w:line="240" w:lineRule="atLeast"/>
            </w:pPr>
          </w:p>
        </w:tc>
        <w:tc>
          <w:tcPr>
            <w:tcW w:w="1095" w:type="dxa"/>
          </w:tcPr>
          <w:p w14:paraId="4C1E2669" w14:textId="77777777" w:rsidR="003A1508" w:rsidRDefault="003A1508" w:rsidP="00EB7E16">
            <w:pPr>
              <w:spacing w:line="240" w:lineRule="atLeast"/>
            </w:pPr>
          </w:p>
        </w:tc>
        <w:tc>
          <w:tcPr>
            <w:tcW w:w="1296" w:type="dxa"/>
          </w:tcPr>
          <w:p w14:paraId="3BB466AE" w14:textId="77777777" w:rsidR="003A1508" w:rsidRDefault="003A1508" w:rsidP="00EB7E16">
            <w:pPr>
              <w:spacing w:line="240" w:lineRule="atLeast"/>
            </w:pPr>
          </w:p>
        </w:tc>
        <w:tc>
          <w:tcPr>
            <w:tcW w:w="5474" w:type="dxa"/>
          </w:tcPr>
          <w:p w14:paraId="12D40791" w14:textId="77777777" w:rsidR="003A1508" w:rsidRDefault="003A1508" w:rsidP="00EB7E16">
            <w:pPr>
              <w:spacing w:line="240" w:lineRule="atLeast"/>
            </w:pPr>
          </w:p>
        </w:tc>
        <w:tc>
          <w:tcPr>
            <w:tcW w:w="527" w:type="dxa"/>
          </w:tcPr>
          <w:p w14:paraId="6B32FDCB" w14:textId="77777777" w:rsidR="003A1508" w:rsidRDefault="003A1508" w:rsidP="00EB7E16">
            <w:pPr>
              <w:spacing w:line="240" w:lineRule="atLeast"/>
            </w:pPr>
          </w:p>
        </w:tc>
      </w:tr>
      <w:tr w:rsidR="003A1508" w14:paraId="66E6283E" w14:textId="77777777" w:rsidTr="006A4248">
        <w:tc>
          <w:tcPr>
            <w:tcW w:w="894" w:type="dxa"/>
          </w:tcPr>
          <w:p w14:paraId="7EF29CB6" w14:textId="77777777" w:rsidR="003A1508" w:rsidRDefault="003A1508" w:rsidP="00EB7E16">
            <w:pPr>
              <w:spacing w:line="240" w:lineRule="atLeast"/>
            </w:pPr>
          </w:p>
        </w:tc>
        <w:tc>
          <w:tcPr>
            <w:tcW w:w="1095" w:type="dxa"/>
          </w:tcPr>
          <w:p w14:paraId="3C72FDEF" w14:textId="77777777" w:rsidR="003A1508" w:rsidRDefault="003A1508" w:rsidP="00EB7E16">
            <w:pPr>
              <w:spacing w:line="240" w:lineRule="atLeast"/>
            </w:pPr>
          </w:p>
        </w:tc>
        <w:tc>
          <w:tcPr>
            <w:tcW w:w="1296" w:type="dxa"/>
          </w:tcPr>
          <w:p w14:paraId="22849191" w14:textId="77777777" w:rsidR="003A1508" w:rsidRDefault="003A1508" w:rsidP="00EB7E16">
            <w:pPr>
              <w:spacing w:line="240" w:lineRule="atLeast"/>
            </w:pPr>
          </w:p>
        </w:tc>
        <w:tc>
          <w:tcPr>
            <w:tcW w:w="5474" w:type="dxa"/>
          </w:tcPr>
          <w:p w14:paraId="52D1360D" w14:textId="77777777" w:rsidR="003A1508" w:rsidRDefault="003A1508" w:rsidP="00EB7E16">
            <w:pPr>
              <w:spacing w:line="240" w:lineRule="atLeast"/>
            </w:pPr>
          </w:p>
        </w:tc>
        <w:tc>
          <w:tcPr>
            <w:tcW w:w="527" w:type="dxa"/>
          </w:tcPr>
          <w:p w14:paraId="3F136A6A" w14:textId="77777777" w:rsidR="003A1508" w:rsidRDefault="003A1508" w:rsidP="00EB7E16">
            <w:pPr>
              <w:spacing w:line="240" w:lineRule="atLeast"/>
            </w:pPr>
          </w:p>
        </w:tc>
      </w:tr>
    </w:tbl>
    <w:p w14:paraId="0E736F9B" w14:textId="77777777" w:rsidR="00112414" w:rsidRDefault="00112414" w:rsidP="00EB7E16">
      <w:pPr>
        <w:spacing w:line="240" w:lineRule="atLeast"/>
      </w:pPr>
    </w:p>
    <w:p w14:paraId="6A43ABF3" w14:textId="412884C2" w:rsidR="00054C4C" w:rsidRDefault="00054C4C" w:rsidP="00EB7E16">
      <w:pPr>
        <w:spacing w:line="240" w:lineRule="atLeast"/>
      </w:pPr>
    </w:p>
    <w:sectPr w:rsidR="00054C4C" w:rsidSect="0048274F">
      <w:headerReference w:type="even" r:id="rId7"/>
      <w:headerReference w:type="default" r:id="rId8"/>
      <w:footerReference w:type="even"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10571" w14:textId="77777777" w:rsidR="004C0346" w:rsidRDefault="004C0346" w:rsidP="00567F85">
      <w:pPr>
        <w:pStyle w:val="Koptekst"/>
      </w:pPr>
      <w:r>
        <w:separator/>
      </w:r>
    </w:p>
  </w:endnote>
  <w:endnote w:type="continuationSeparator" w:id="0">
    <w:p w14:paraId="152124C2" w14:textId="77777777" w:rsidR="004C0346" w:rsidRDefault="004C0346"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06B88"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62ED0" w14:textId="77777777" w:rsidR="00D73FFB" w:rsidRDefault="00D73FFB">
    <w:pPr>
      <w:pStyle w:val="Voettekst"/>
    </w:pPr>
  </w:p>
  <w:p w14:paraId="7B2EB39B" w14:textId="77777777" w:rsidR="00D73FFB" w:rsidRDefault="00D73FFB">
    <w:pPr>
      <w:pStyle w:val="Voettekst"/>
    </w:pPr>
  </w:p>
  <w:p w14:paraId="49AD3D8A" w14:textId="77777777" w:rsidR="00D73FFB" w:rsidRDefault="00D73FFB">
    <w:pPr>
      <w:pStyle w:val="Voettekst"/>
    </w:pPr>
  </w:p>
  <w:p w14:paraId="161EB745"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68B6900A" w14:textId="77777777">
      <w:tc>
        <w:tcPr>
          <w:tcW w:w="397" w:type="dxa"/>
          <w:shd w:val="clear" w:color="auto" w:fill="auto"/>
        </w:tcPr>
        <w:p w14:paraId="28FDA3FB"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25889BAB"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04C8AD8A"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21B64660"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45036532" w14:textId="77777777">
      <w:tc>
        <w:tcPr>
          <w:tcW w:w="397" w:type="dxa"/>
          <w:shd w:val="clear" w:color="auto" w:fill="auto"/>
        </w:tcPr>
        <w:p w14:paraId="3EC0AE31"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00E7707C"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49D300FD" w14:textId="77777777" w:rsidR="00954196" w:rsidRPr="00931F65" w:rsidRDefault="00954196" w:rsidP="00931F65">
          <w:pPr>
            <w:pStyle w:val="Voettekst"/>
            <w:spacing w:line="240" w:lineRule="atLeast"/>
            <w:rPr>
              <w:b/>
              <w:sz w:val="12"/>
              <w:szCs w:val="12"/>
            </w:rPr>
          </w:pPr>
          <w:r w:rsidRPr="00931F65">
            <w:rPr>
              <w:sz w:val="12"/>
              <w:szCs w:val="12"/>
            </w:rPr>
            <w:t>Barchman Wuytierslaan 10</w:t>
          </w:r>
        </w:p>
      </w:tc>
      <w:tc>
        <w:tcPr>
          <w:tcW w:w="2868" w:type="dxa"/>
        </w:tcPr>
        <w:p w14:paraId="3ED9CFBD"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22F949C5" w14:textId="77777777">
      <w:tc>
        <w:tcPr>
          <w:tcW w:w="397" w:type="dxa"/>
          <w:shd w:val="clear" w:color="auto" w:fill="auto"/>
        </w:tcPr>
        <w:p w14:paraId="2E4DF958"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00637812"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0301E884"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7B41B63D"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508FDBB7"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C1A7C" w14:textId="77777777" w:rsidR="004C0346" w:rsidRDefault="004C0346" w:rsidP="00567F85">
      <w:pPr>
        <w:pStyle w:val="Koptekst"/>
      </w:pPr>
      <w:r>
        <w:separator/>
      </w:r>
    </w:p>
  </w:footnote>
  <w:footnote w:type="continuationSeparator" w:id="0">
    <w:p w14:paraId="25C880EE" w14:textId="77777777" w:rsidR="004C0346" w:rsidRDefault="004C0346"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80361"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1FDC3"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76919A1C" wp14:editId="4AD208C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B512AF5" w14:textId="77777777" w:rsidR="00D73FFB" w:rsidRDefault="00D73FFB" w:rsidP="0061443B">
    <w:pPr>
      <w:pStyle w:val="Koptekst"/>
    </w:pPr>
  </w:p>
  <w:p w14:paraId="03E9E26F" w14:textId="77777777" w:rsidR="00D73FFB" w:rsidRDefault="00D73FFB" w:rsidP="00342AAA">
    <w:pPr>
      <w:pStyle w:val="Koptekst"/>
      <w:jc w:val="center"/>
    </w:pPr>
  </w:p>
  <w:p w14:paraId="3EA05F3E" w14:textId="77777777" w:rsidR="00D73FFB" w:rsidRDefault="00D73FFB" w:rsidP="00342AAA">
    <w:pPr>
      <w:pStyle w:val="Koptekst"/>
      <w:jc w:val="center"/>
    </w:pPr>
  </w:p>
  <w:p w14:paraId="297299BA" w14:textId="77777777" w:rsidR="00D73FFB" w:rsidRDefault="00D73FFB" w:rsidP="00342AAA">
    <w:pPr>
      <w:pStyle w:val="Koptekst"/>
      <w:jc w:val="center"/>
    </w:pPr>
  </w:p>
  <w:p w14:paraId="2C8043FF" w14:textId="77777777" w:rsidR="00D73FFB" w:rsidRDefault="00D73FFB" w:rsidP="00342AAA">
    <w:pPr>
      <w:pStyle w:val="Koptekst"/>
      <w:jc w:val="center"/>
    </w:pPr>
  </w:p>
  <w:p w14:paraId="4FBD55CB"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6E915437" w14:textId="77777777">
      <w:trPr>
        <w:trHeight w:val="200"/>
      </w:trPr>
      <w:tc>
        <w:tcPr>
          <w:tcW w:w="6533" w:type="dxa"/>
        </w:tcPr>
        <w:p w14:paraId="2D912384" w14:textId="77777777" w:rsidR="004F7480" w:rsidRPr="00370FFC" w:rsidRDefault="004F7480" w:rsidP="00A64235"/>
      </w:tc>
      <w:tc>
        <w:tcPr>
          <w:tcW w:w="724" w:type="dxa"/>
        </w:tcPr>
        <w:p w14:paraId="340C3F78" w14:textId="77777777" w:rsidR="004F7480" w:rsidRPr="00C50627" w:rsidRDefault="004F7480" w:rsidP="00A64235">
          <w:pPr>
            <w:rPr>
              <w:color w:val="999999"/>
            </w:rPr>
          </w:pPr>
          <w:r w:rsidRPr="00C50627">
            <w:rPr>
              <w:color w:val="999999"/>
            </w:rPr>
            <w:t>blad</w:t>
          </w:r>
        </w:p>
      </w:tc>
      <w:tc>
        <w:tcPr>
          <w:tcW w:w="1475" w:type="dxa"/>
        </w:tcPr>
        <w:p w14:paraId="54EBA121" w14:textId="77777777" w:rsidR="004F7480" w:rsidRPr="00370FFC" w:rsidRDefault="00730350" w:rsidP="00A64235">
          <w:r>
            <w:fldChar w:fldCharType="begin"/>
          </w:r>
          <w:r>
            <w:instrText xml:space="preserve"> PAGE </w:instrText>
          </w:r>
          <w:r>
            <w:fldChar w:fldCharType="separate"/>
          </w:r>
          <w:r w:rsidR="00DD17E0">
            <w:rPr>
              <w:noProof/>
            </w:rPr>
            <w:t>2</w:t>
          </w:r>
          <w:r>
            <w:rPr>
              <w:noProof/>
            </w:rPr>
            <w:fldChar w:fldCharType="end"/>
          </w:r>
          <w:r w:rsidR="004F7480">
            <w:t xml:space="preserve"> van </w:t>
          </w:r>
          <w:r w:rsidR="00DD17E0">
            <w:fldChar w:fldCharType="begin"/>
          </w:r>
          <w:r w:rsidR="00DD17E0">
            <w:instrText xml:space="preserve"> NUMPAGES </w:instrText>
          </w:r>
          <w:r w:rsidR="00DD17E0">
            <w:fldChar w:fldCharType="separate"/>
          </w:r>
          <w:r w:rsidR="00DD17E0">
            <w:rPr>
              <w:noProof/>
            </w:rPr>
            <w:t>2</w:t>
          </w:r>
          <w:r w:rsidR="00DD17E0">
            <w:rPr>
              <w:noProof/>
            </w:rPr>
            <w:fldChar w:fldCharType="end"/>
          </w:r>
        </w:p>
      </w:tc>
    </w:tr>
  </w:tbl>
  <w:p w14:paraId="5858AB07" w14:textId="77777777" w:rsidR="00D73FFB" w:rsidRDefault="00D73FFB" w:rsidP="006F5810">
    <w:pPr>
      <w:pStyle w:val="Koptekst"/>
      <w:pBdr>
        <w:bottom w:val="single" w:sz="6" w:space="1" w:color="auto"/>
      </w:pBdr>
    </w:pPr>
  </w:p>
  <w:p w14:paraId="5CA61EDB" w14:textId="77777777" w:rsidR="00D73FFB" w:rsidRDefault="00D73FFB" w:rsidP="006F5810">
    <w:pPr>
      <w:pStyle w:val="Koptekst"/>
    </w:pPr>
  </w:p>
  <w:p w14:paraId="6BFAA64D"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71431"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76A87836" wp14:editId="3818A45B">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97252500">
    <w:abstractNumId w:val="19"/>
  </w:num>
  <w:num w:numId="2" w16cid:durableId="2146579536">
    <w:abstractNumId w:val="21"/>
  </w:num>
  <w:num w:numId="3" w16cid:durableId="1813130056">
    <w:abstractNumId w:val="16"/>
  </w:num>
  <w:num w:numId="4" w16cid:durableId="543325598">
    <w:abstractNumId w:val="9"/>
  </w:num>
  <w:num w:numId="5" w16cid:durableId="51928101">
    <w:abstractNumId w:val="7"/>
  </w:num>
  <w:num w:numId="6" w16cid:durableId="1780635095">
    <w:abstractNumId w:val="6"/>
  </w:num>
  <w:num w:numId="7" w16cid:durableId="2055888595">
    <w:abstractNumId w:val="5"/>
  </w:num>
  <w:num w:numId="8" w16cid:durableId="431366860">
    <w:abstractNumId w:val="4"/>
  </w:num>
  <w:num w:numId="9" w16cid:durableId="1466774718">
    <w:abstractNumId w:val="8"/>
  </w:num>
  <w:num w:numId="10" w16cid:durableId="1769425664">
    <w:abstractNumId w:val="3"/>
  </w:num>
  <w:num w:numId="11" w16cid:durableId="338967977">
    <w:abstractNumId w:val="2"/>
  </w:num>
  <w:num w:numId="12" w16cid:durableId="911895348">
    <w:abstractNumId w:val="1"/>
  </w:num>
  <w:num w:numId="13" w16cid:durableId="2084645931">
    <w:abstractNumId w:val="0"/>
  </w:num>
  <w:num w:numId="14" w16cid:durableId="878124251">
    <w:abstractNumId w:val="15"/>
  </w:num>
  <w:num w:numId="15" w16cid:durableId="178855847">
    <w:abstractNumId w:val="11"/>
  </w:num>
  <w:num w:numId="16" w16cid:durableId="194075265">
    <w:abstractNumId w:val="17"/>
  </w:num>
  <w:num w:numId="17" w16cid:durableId="68621259">
    <w:abstractNumId w:val="20"/>
  </w:num>
  <w:num w:numId="18" w16cid:durableId="450632644">
    <w:abstractNumId w:val="13"/>
  </w:num>
  <w:num w:numId="19" w16cid:durableId="1654135833">
    <w:abstractNumId w:val="12"/>
  </w:num>
  <w:num w:numId="20" w16cid:durableId="2125534483">
    <w:abstractNumId w:val="22"/>
  </w:num>
  <w:num w:numId="21" w16cid:durableId="1265110054">
    <w:abstractNumId w:val="23"/>
  </w:num>
  <w:num w:numId="22" w16cid:durableId="1717387361">
    <w:abstractNumId w:val="14"/>
  </w:num>
  <w:num w:numId="23" w16cid:durableId="1483544735">
    <w:abstractNumId w:val="25"/>
  </w:num>
  <w:num w:numId="24" w16cid:durableId="655109405">
    <w:abstractNumId w:val="24"/>
  </w:num>
  <w:num w:numId="25" w16cid:durableId="1700735669">
    <w:abstractNumId w:val="18"/>
  </w:num>
  <w:num w:numId="26" w16cid:durableId="857542548">
    <w:abstractNumId w:val="10"/>
  </w:num>
  <w:num w:numId="27" w16cid:durableId="1035429214">
    <w:abstractNumId w:val="17"/>
  </w:num>
  <w:num w:numId="28" w16cid:durableId="1810318473">
    <w:abstractNumId w:val="17"/>
  </w:num>
  <w:num w:numId="29" w16cid:durableId="1577010053">
    <w:abstractNumId w:val="17"/>
  </w:num>
  <w:num w:numId="30" w16cid:durableId="1616446744">
    <w:abstractNumId w:val="17"/>
  </w:num>
  <w:num w:numId="31" w16cid:durableId="1813254041">
    <w:abstractNumId w:val="17"/>
  </w:num>
  <w:num w:numId="32" w16cid:durableId="243225282">
    <w:abstractNumId w:val="17"/>
  </w:num>
  <w:num w:numId="33" w16cid:durableId="858549077">
    <w:abstractNumId w:val="17"/>
  </w:num>
  <w:num w:numId="34" w16cid:durableId="1950621553">
    <w:abstractNumId w:val="17"/>
  </w:num>
  <w:num w:numId="35" w16cid:durableId="1037270590">
    <w:abstractNumId w:val="17"/>
  </w:num>
  <w:num w:numId="36" w16cid:durableId="919605891">
    <w:abstractNumId w:val="15"/>
  </w:num>
  <w:num w:numId="37" w16cid:durableId="1992782871">
    <w:abstractNumId w:val="13"/>
  </w:num>
  <w:num w:numId="38" w16cid:durableId="802692997">
    <w:abstractNumId w:val="22"/>
  </w:num>
  <w:num w:numId="39" w16cid:durableId="1847015528">
    <w:abstractNumId w:val="13"/>
  </w:num>
  <w:num w:numId="40" w16cid:durableId="1451624368">
    <w:abstractNumId w:val="22"/>
  </w:num>
  <w:num w:numId="41" w16cid:durableId="224878983">
    <w:abstractNumId w:val="22"/>
  </w:num>
  <w:num w:numId="42" w16cid:durableId="321156380">
    <w:abstractNumId w:val="22"/>
  </w:num>
  <w:num w:numId="43" w16cid:durableId="343483910">
    <w:abstractNumId w:val="22"/>
  </w:num>
  <w:num w:numId="44" w16cid:durableId="1142694687">
    <w:abstractNumId w:val="22"/>
  </w:num>
  <w:num w:numId="45" w16cid:durableId="1258830271">
    <w:abstractNumId w:val="22"/>
  </w:num>
  <w:num w:numId="46" w16cid:durableId="767233432">
    <w:abstractNumId w:val="22"/>
  </w:num>
  <w:num w:numId="47" w16cid:durableId="211550448">
    <w:abstractNumId w:val="22"/>
  </w:num>
  <w:num w:numId="48" w16cid:durableId="39527800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53B7B"/>
    <w:rsid w:val="00000845"/>
    <w:rsid w:val="0001225F"/>
    <w:rsid w:val="0003193B"/>
    <w:rsid w:val="00045448"/>
    <w:rsid w:val="00054C4C"/>
    <w:rsid w:val="00077714"/>
    <w:rsid w:val="00095EEA"/>
    <w:rsid w:val="000A12CB"/>
    <w:rsid w:val="000A6F90"/>
    <w:rsid w:val="000A7DFA"/>
    <w:rsid w:val="000C62C4"/>
    <w:rsid w:val="000C77B2"/>
    <w:rsid w:val="000D4017"/>
    <w:rsid w:val="000D49F8"/>
    <w:rsid w:val="000D4D90"/>
    <w:rsid w:val="00110914"/>
    <w:rsid w:val="00112414"/>
    <w:rsid w:val="00136358"/>
    <w:rsid w:val="00145A20"/>
    <w:rsid w:val="00152A8D"/>
    <w:rsid w:val="00171E9C"/>
    <w:rsid w:val="001772C1"/>
    <w:rsid w:val="00190A73"/>
    <w:rsid w:val="001A5208"/>
    <w:rsid w:val="001B2B88"/>
    <w:rsid w:val="001D45AB"/>
    <w:rsid w:val="001D7A53"/>
    <w:rsid w:val="001E62A2"/>
    <w:rsid w:val="001F1135"/>
    <w:rsid w:val="00216BFC"/>
    <w:rsid w:val="002231C0"/>
    <w:rsid w:val="00247975"/>
    <w:rsid w:val="002B1FA1"/>
    <w:rsid w:val="002C3665"/>
    <w:rsid w:val="002C6542"/>
    <w:rsid w:val="002E4033"/>
    <w:rsid w:val="002F24B8"/>
    <w:rsid w:val="00300743"/>
    <w:rsid w:val="00300EE5"/>
    <w:rsid w:val="003207F6"/>
    <w:rsid w:val="00333D3F"/>
    <w:rsid w:val="00342AAA"/>
    <w:rsid w:val="003679FF"/>
    <w:rsid w:val="00372064"/>
    <w:rsid w:val="00375F65"/>
    <w:rsid w:val="003774C5"/>
    <w:rsid w:val="00381BEE"/>
    <w:rsid w:val="00391FCD"/>
    <w:rsid w:val="003A1508"/>
    <w:rsid w:val="003A353B"/>
    <w:rsid w:val="003B680E"/>
    <w:rsid w:val="003B693F"/>
    <w:rsid w:val="00403E41"/>
    <w:rsid w:val="00412D86"/>
    <w:rsid w:val="00416DD8"/>
    <w:rsid w:val="00444F50"/>
    <w:rsid w:val="00450EC6"/>
    <w:rsid w:val="0046090B"/>
    <w:rsid w:val="00471529"/>
    <w:rsid w:val="0048274F"/>
    <w:rsid w:val="0048608A"/>
    <w:rsid w:val="00495C27"/>
    <w:rsid w:val="0049736D"/>
    <w:rsid w:val="004C0346"/>
    <w:rsid w:val="004C2D92"/>
    <w:rsid w:val="004D6C4F"/>
    <w:rsid w:val="004E0102"/>
    <w:rsid w:val="004F0A88"/>
    <w:rsid w:val="004F7480"/>
    <w:rsid w:val="005456C6"/>
    <w:rsid w:val="00552263"/>
    <w:rsid w:val="0055684A"/>
    <w:rsid w:val="0056137D"/>
    <w:rsid w:val="00567F85"/>
    <w:rsid w:val="00581FB7"/>
    <w:rsid w:val="005A2678"/>
    <w:rsid w:val="005D2A8C"/>
    <w:rsid w:val="005F4F68"/>
    <w:rsid w:val="00611D47"/>
    <w:rsid w:val="00611FEC"/>
    <w:rsid w:val="0061443B"/>
    <w:rsid w:val="006454B1"/>
    <w:rsid w:val="0064652C"/>
    <w:rsid w:val="00653FC1"/>
    <w:rsid w:val="00656E42"/>
    <w:rsid w:val="0066021B"/>
    <w:rsid w:val="006A4248"/>
    <w:rsid w:val="006C7E00"/>
    <w:rsid w:val="006F1907"/>
    <w:rsid w:val="006F5810"/>
    <w:rsid w:val="007037A4"/>
    <w:rsid w:val="00707F17"/>
    <w:rsid w:val="00730350"/>
    <w:rsid w:val="0073259D"/>
    <w:rsid w:val="007342FF"/>
    <w:rsid w:val="00753B7B"/>
    <w:rsid w:val="00754A87"/>
    <w:rsid w:val="00762822"/>
    <w:rsid w:val="007A5B07"/>
    <w:rsid w:val="007B00F8"/>
    <w:rsid w:val="007C4F7F"/>
    <w:rsid w:val="007F12AE"/>
    <w:rsid w:val="00802499"/>
    <w:rsid w:val="008075E5"/>
    <w:rsid w:val="00810446"/>
    <w:rsid w:val="00863560"/>
    <w:rsid w:val="0088355F"/>
    <w:rsid w:val="008906B9"/>
    <w:rsid w:val="008A05E0"/>
    <w:rsid w:val="008B7290"/>
    <w:rsid w:val="008D4CA0"/>
    <w:rsid w:val="008F5B88"/>
    <w:rsid w:val="008F77ED"/>
    <w:rsid w:val="00905399"/>
    <w:rsid w:val="00925AD1"/>
    <w:rsid w:val="00931F65"/>
    <w:rsid w:val="009424D0"/>
    <w:rsid w:val="00952C32"/>
    <w:rsid w:val="00954196"/>
    <w:rsid w:val="009632FD"/>
    <w:rsid w:val="0097418F"/>
    <w:rsid w:val="00975E59"/>
    <w:rsid w:val="009912C1"/>
    <w:rsid w:val="009A0FA3"/>
    <w:rsid w:val="009A5562"/>
    <w:rsid w:val="009C0D74"/>
    <w:rsid w:val="009C1A31"/>
    <w:rsid w:val="009C2709"/>
    <w:rsid w:val="009D38DA"/>
    <w:rsid w:val="00A14674"/>
    <w:rsid w:val="00A2193D"/>
    <w:rsid w:val="00A32661"/>
    <w:rsid w:val="00A32B2C"/>
    <w:rsid w:val="00A564C2"/>
    <w:rsid w:val="00A64235"/>
    <w:rsid w:val="00A90E98"/>
    <w:rsid w:val="00A95679"/>
    <w:rsid w:val="00A96A82"/>
    <w:rsid w:val="00AE3072"/>
    <w:rsid w:val="00AF4813"/>
    <w:rsid w:val="00AF7C34"/>
    <w:rsid w:val="00B07EE5"/>
    <w:rsid w:val="00B10EA6"/>
    <w:rsid w:val="00B36EF5"/>
    <w:rsid w:val="00B44814"/>
    <w:rsid w:val="00B45025"/>
    <w:rsid w:val="00B513A6"/>
    <w:rsid w:val="00B60B8D"/>
    <w:rsid w:val="00B744C4"/>
    <w:rsid w:val="00B87601"/>
    <w:rsid w:val="00BE1B7A"/>
    <w:rsid w:val="00C166FA"/>
    <w:rsid w:val="00C20469"/>
    <w:rsid w:val="00C50627"/>
    <w:rsid w:val="00C5644F"/>
    <w:rsid w:val="00C70D01"/>
    <w:rsid w:val="00C85F15"/>
    <w:rsid w:val="00CA37DD"/>
    <w:rsid w:val="00CC12F7"/>
    <w:rsid w:val="00CE3CA0"/>
    <w:rsid w:val="00CF0511"/>
    <w:rsid w:val="00D05F56"/>
    <w:rsid w:val="00D24CEF"/>
    <w:rsid w:val="00D25D47"/>
    <w:rsid w:val="00D2722C"/>
    <w:rsid w:val="00D4606C"/>
    <w:rsid w:val="00D57B56"/>
    <w:rsid w:val="00D623CF"/>
    <w:rsid w:val="00D73FFB"/>
    <w:rsid w:val="00D82573"/>
    <w:rsid w:val="00D91BA3"/>
    <w:rsid w:val="00DD17E0"/>
    <w:rsid w:val="00E327E9"/>
    <w:rsid w:val="00E44330"/>
    <w:rsid w:val="00E477DF"/>
    <w:rsid w:val="00E805D5"/>
    <w:rsid w:val="00E80733"/>
    <w:rsid w:val="00E8699F"/>
    <w:rsid w:val="00E86F5E"/>
    <w:rsid w:val="00EB6621"/>
    <w:rsid w:val="00EB7E16"/>
    <w:rsid w:val="00ED1622"/>
    <w:rsid w:val="00EE12D2"/>
    <w:rsid w:val="00F27A21"/>
    <w:rsid w:val="00F40A00"/>
    <w:rsid w:val="00F42423"/>
    <w:rsid w:val="00F44D44"/>
    <w:rsid w:val="00F50EE4"/>
    <w:rsid w:val="00F540A9"/>
    <w:rsid w:val="00F54740"/>
    <w:rsid w:val="00F84F2C"/>
    <w:rsid w:val="00F962C0"/>
    <w:rsid w:val="00FA115F"/>
    <w:rsid w:val="00FB3ED9"/>
    <w:rsid w:val="00FC3288"/>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7AA31939"/>
  <w15:docId w15:val="{7B1F22C4-7E55-4816-8F03-16D5E3D5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Onopgelostemelding">
    <w:name w:val="Unresolved Mention"/>
    <w:basedOn w:val="Standaardalinea-lettertype"/>
    <w:uiPriority w:val="99"/>
    <w:semiHidden/>
    <w:unhideWhenUsed/>
    <w:rsid w:val="00A96A82"/>
    <w:rPr>
      <w:color w:val="605E5C"/>
      <w:shd w:val="clear" w:color="auto" w:fill="E1DFDD"/>
    </w:rPr>
  </w:style>
  <w:style w:type="character" w:styleId="Tekstvantijdelijkeaanduiding">
    <w:name w:val="Placeholder Text"/>
    <w:basedOn w:val="Standaardalinea-lettertype"/>
    <w:uiPriority w:val="99"/>
    <w:semiHidden/>
    <w:rsid w:val="009C1A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3050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Documents\GitHub\imkl2015-review\IMKL2.x\0.%20ConceptversievoorTCS\versie16-6-2020\0%20Memo%20bij%20versi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 Memo bij versie</Template>
  <TotalTime>183</TotalTime>
  <Pages>2</Pages>
  <Words>173</Words>
  <Characters>954</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cp:keywords/>
  <dc:description/>
  <cp:lastModifiedBy>Paul Janssen</cp:lastModifiedBy>
  <cp:revision>7</cp:revision>
  <cp:lastPrinted>2012-03-19T10:34:00Z</cp:lastPrinted>
  <dcterms:created xsi:type="dcterms:W3CDTF">2020-06-16T15:04:00Z</dcterms:created>
  <dcterms:modified xsi:type="dcterms:W3CDTF">2024-12-10T09:01:00Z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