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6B685558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9E63D6">
              <w:rPr>
                <w:b/>
              </w:rPr>
              <w:t>definitieve 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0C865034" w:rsidR="00E327E9" w:rsidRPr="00C50627" w:rsidRDefault="009E63D6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17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03</w:t>
            </w:r>
            <w:r w:rsidR="00F50EE4">
              <w:rPr>
                <w:b/>
              </w:rPr>
              <w:t>-202</w:t>
            </w:r>
            <w:r>
              <w:rPr>
                <w:b/>
              </w:rPr>
              <w:t>5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416C5C2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445E58">
              <w:rPr>
                <w:b/>
              </w:rPr>
              <w:t>rc</w:t>
            </w:r>
            <w:r w:rsidR="009E63D6">
              <w:rPr>
                <w:b/>
              </w:rPr>
              <w:t>3</w:t>
            </w:r>
            <w:r w:rsidR="00445E58">
              <w:rPr>
                <w:b/>
              </w:rPr>
              <w:t xml:space="preserve"> </w:t>
            </w:r>
            <w:r w:rsidR="009E63D6">
              <w:rPr>
                <w:b/>
              </w:rPr>
              <w:t xml:space="preserve">definitieve </w:t>
            </w:r>
            <w:r w:rsidR="00416DD8">
              <w:rPr>
                <w:b/>
              </w:rPr>
              <w:t>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27612C5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.0rc</w:t>
      </w:r>
      <w:r w:rsidR="009E63D6">
        <w:t>3</w:t>
      </w:r>
      <w:r w:rsidR="0049736D">
        <w:t>.</w:t>
      </w:r>
    </w:p>
    <w:p w14:paraId="68F855F2" w14:textId="1B1D5E2B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45E58">
        <w:t xml:space="preserve">nationale </w:t>
      </w:r>
      <w:r w:rsidR="0049736D">
        <w:t>review/consul</w:t>
      </w:r>
      <w:r w:rsidR="00C57771">
        <w:t>t</w:t>
      </w:r>
      <w:r w:rsidR="0049736D">
        <w:t>atie.</w:t>
      </w:r>
    </w:p>
    <w:p w14:paraId="0B25EC19" w14:textId="4F3C03EE" w:rsidR="00054C4C" w:rsidRDefault="00054C4C" w:rsidP="00EB7E16">
      <w:pPr>
        <w:spacing w:line="240" w:lineRule="atLeast"/>
      </w:pPr>
      <w:r>
        <w:t xml:space="preserve">Opleverdatum </w:t>
      </w:r>
      <w:r w:rsidR="009E63D6">
        <w:t>x maart</w:t>
      </w:r>
      <w:r>
        <w:t>-202</w:t>
      </w:r>
      <w:r w:rsidR="009E63D6">
        <w:t>5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1682E97D" w14:textId="21405A77" w:rsidR="00110914" w:rsidRDefault="00F60440" w:rsidP="0049736D">
      <w:pPr>
        <w:spacing w:line="240" w:lineRule="atLeast"/>
      </w:pPr>
      <w:r>
        <w:t xml:space="preserve">Voor het indienen van reviewopmerkingen is een consultatieformulier gemaakt: </w:t>
      </w:r>
      <w:r w:rsidRPr="00F60440">
        <w:t>MEMO IMKL-PMKL-consultatieformulier</w:t>
      </w:r>
      <w:r>
        <w:t>.doc.</w:t>
      </w: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p w14:paraId="5C4545B9" w14:textId="77777777" w:rsidR="00184F18" w:rsidRDefault="00184F18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4658"/>
        <w:gridCol w:w="2986"/>
        <w:gridCol w:w="857"/>
        <w:gridCol w:w="848"/>
      </w:tblGrid>
      <w:tr w:rsidR="00054C4C" w14:paraId="2FAF7571" w14:textId="77777777" w:rsidTr="00450EC6">
        <w:trPr>
          <w:trHeight w:val="287"/>
        </w:trPr>
        <w:tc>
          <w:tcPr>
            <w:tcW w:w="5319" w:type="dxa"/>
          </w:tcPr>
          <w:p w14:paraId="4908BAFE" w14:textId="6FEF6CF2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  <w:r w:rsidR="00184F18">
              <w:rPr>
                <w:b/>
                <w:bCs/>
              </w:rPr>
              <w:t xml:space="preserve"> / Pre releases</w:t>
            </w:r>
          </w:p>
        </w:tc>
        <w:tc>
          <w:tcPr>
            <w:tcW w:w="3297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4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450EC6">
        <w:tc>
          <w:tcPr>
            <w:tcW w:w="5319" w:type="dxa"/>
          </w:tcPr>
          <w:p w14:paraId="79392CF7" w14:textId="7CC35D77" w:rsidR="00054C4C" w:rsidRDefault="0049736D" w:rsidP="00EB7E16">
            <w:pPr>
              <w:spacing w:line="240" w:lineRule="atLeast"/>
            </w:pPr>
            <w:hyperlink r:id="rId7" w:history="1">
              <w:r w:rsidRPr="00184F18">
                <w:rPr>
                  <w:rStyle w:val="Hyperlink"/>
                </w:rPr>
                <w:t>IMKL versie 3.0rc</w:t>
              </w:r>
              <w:r w:rsidR="00184F18" w:rsidRPr="00184F18">
                <w:rPr>
                  <w:rStyle w:val="Hyperlink"/>
                </w:rPr>
                <w:t>2</w:t>
              </w:r>
            </w:hyperlink>
          </w:p>
        </w:tc>
        <w:tc>
          <w:tcPr>
            <w:tcW w:w="3297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>IMKL informatiemodel</w:t>
            </w:r>
            <w:r w:rsidR="00CB2456">
              <w:t>.</w:t>
            </w:r>
          </w:p>
          <w:p w14:paraId="217EF36C" w14:textId="65C6C3F7" w:rsidR="00CB2456" w:rsidRDefault="00CB2456" w:rsidP="00EB7E16">
            <w:pPr>
              <w:spacing w:line="240" w:lineRule="atLeast"/>
            </w:pPr>
            <w:hyperlink r:id="rId8" w:anchor="changelog" w:history="1">
              <w:r w:rsidRPr="00CB2456">
                <w:rPr>
                  <w:rStyle w:val="Hyperlink"/>
                </w:rPr>
                <w:t>Changelog in document</w:t>
              </w:r>
            </w:hyperlink>
            <w:r>
              <w:t xml:space="preserve"> </w:t>
            </w:r>
          </w:p>
        </w:tc>
        <w:tc>
          <w:tcPr>
            <w:tcW w:w="424" w:type="dxa"/>
          </w:tcPr>
          <w:p w14:paraId="1E4D3B19" w14:textId="3C156F35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13E0DECA" w14:textId="4B8904E4" w:rsidR="00054C4C" w:rsidRDefault="00EF1127" w:rsidP="00EB7E16">
            <w:pPr>
              <w:spacing w:line="240" w:lineRule="atLeast"/>
            </w:pPr>
            <w:r>
              <w:t>NOG PUB</w:t>
            </w:r>
          </w:p>
        </w:tc>
      </w:tr>
      <w:tr w:rsidR="0049736D" w14:paraId="5C6B2789" w14:textId="77777777" w:rsidTr="00450EC6">
        <w:tc>
          <w:tcPr>
            <w:tcW w:w="5319" w:type="dxa"/>
          </w:tcPr>
          <w:p w14:paraId="30338C0D" w14:textId="1D001EBD" w:rsidR="0049736D" w:rsidRDefault="0049736D" w:rsidP="00EB7E16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3297" w:type="dxa"/>
          </w:tcPr>
          <w:p w14:paraId="44908B6A" w14:textId="23B89D45" w:rsidR="0049736D" w:rsidRDefault="0049736D" w:rsidP="00EB7E16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424" w:type="dxa"/>
          </w:tcPr>
          <w:p w14:paraId="7841404A" w14:textId="1D581807" w:rsidR="0049736D" w:rsidRDefault="0049736D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7A4C4E77" w14:textId="77777777" w:rsidR="0049736D" w:rsidRDefault="0049736D" w:rsidP="00EB7E16">
            <w:pPr>
              <w:spacing w:line="240" w:lineRule="atLeast"/>
            </w:pPr>
          </w:p>
        </w:tc>
      </w:tr>
      <w:tr w:rsidR="00054C4C" w14:paraId="2D58797F" w14:textId="77777777" w:rsidTr="00450EC6">
        <w:tc>
          <w:tcPr>
            <w:tcW w:w="5319" w:type="dxa"/>
          </w:tcPr>
          <w:p w14:paraId="1C6FEB33" w14:textId="33DB4B63" w:rsidR="00054C4C" w:rsidRDefault="0049736D" w:rsidP="00EB7E16">
            <w:pPr>
              <w:spacing w:line="240" w:lineRule="atLeast"/>
            </w:pPr>
            <w:hyperlink r:id="rId10" w:history="1">
              <w:r w:rsidRPr="009A0FA3">
                <w:rPr>
                  <w:rStyle w:val="Hyperlink"/>
                </w:rPr>
                <w:t>PMKL ve</w:t>
              </w:r>
              <w:r w:rsidRPr="009A0FA3">
                <w:rPr>
                  <w:rStyle w:val="Hyperlink"/>
                </w:rPr>
                <w:t>r</w:t>
              </w:r>
              <w:r w:rsidRPr="009A0FA3">
                <w:rPr>
                  <w:rStyle w:val="Hyperlink"/>
                </w:rPr>
                <w:t>s</w:t>
              </w:r>
              <w:r w:rsidRPr="009A0FA3">
                <w:rPr>
                  <w:rStyle w:val="Hyperlink"/>
                </w:rPr>
                <w:t>ie 3.0rc</w:t>
              </w:r>
              <w:r w:rsidR="00184F18">
                <w:rPr>
                  <w:rStyle w:val="Hyperlink"/>
                </w:rPr>
                <w:t>2</w:t>
              </w:r>
            </w:hyperlink>
          </w:p>
        </w:tc>
        <w:tc>
          <w:tcPr>
            <w:tcW w:w="3297" w:type="dxa"/>
          </w:tcPr>
          <w:p w14:paraId="42BFEF29" w14:textId="77777777" w:rsidR="00054C4C" w:rsidRDefault="009A0FA3" w:rsidP="00EB7E16">
            <w:pPr>
              <w:spacing w:line="240" w:lineRule="atLeast"/>
            </w:pPr>
            <w:r>
              <w:t>Visualisatiesmodel</w:t>
            </w:r>
          </w:p>
          <w:p w14:paraId="0C9EC3E5" w14:textId="26741F9B" w:rsidR="00CB2456" w:rsidRDefault="00CB2456" w:rsidP="00EB7E16">
            <w:pPr>
              <w:spacing w:line="240" w:lineRule="atLeast"/>
            </w:pPr>
            <w:hyperlink r:id="rId11" w:anchor="x16-162C1C0E" w:history="1">
              <w:r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424" w:type="dxa"/>
          </w:tcPr>
          <w:p w14:paraId="41CDDCCB" w14:textId="7598355E" w:rsidR="00054C4C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19C1EDB" w14:textId="142EA300" w:rsidR="00054C4C" w:rsidRDefault="00EF1127" w:rsidP="00EB7E16">
            <w:pPr>
              <w:spacing w:line="240" w:lineRule="atLeast"/>
            </w:pPr>
            <w:r>
              <w:t>NOG RESPEC</w:t>
            </w:r>
          </w:p>
        </w:tc>
      </w:tr>
      <w:tr w:rsidR="00581FB7" w14:paraId="1573189C" w14:textId="77777777" w:rsidTr="00450EC6">
        <w:tc>
          <w:tcPr>
            <w:tcW w:w="5319" w:type="dxa"/>
          </w:tcPr>
          <w:p w14:paraId="712D7657" w14:textId="252C6E34" w:rsidR="00581FB7" w:rsidRPr="00054C4C" w:rsidRDefault="00450EC6" w:rsidP="00EB7E16">
            <w:pPr>
              <w:spacing w:line="240" w:lineRule="atLeast"/>
            </w:pPr>
            <w:hyperlink r:id="rId12" w:history="1">
              <w:r w:rsidRPr="00450EC6">
                <w:rPr>
                  <w:rStyle w:val="Hyperlink"/>
                </w:rPr>
                <w:t>IMKL-ExtraRegels-3.0rc-intern</w:t>
              </w:r>
            </w:hyperlink>
          </w:p>
        </w:tc>
        <w:tc>
          <w:tcPr>
            <w:tcW w:w="3297" w:type="dxa"/>
          </w:tcPr>
          <w:p w14:paraId="7821D79F" w14:textId="3204CB14" w:rsidR="00581FB7" w:rsidRDefault="00450EC6" w:rsidP="00EB7E16">
            <w:pPr>
              <w:spacing w:line="240" w:lineRule="atLeast"/>
            </w:pPr>
            <w:r>
              <w:t>Extra modelregels voor validatie op bestanden</w:t>
            </w:r>
            <w:r w:rsidR="00CB2456">
              <w:t>. Onder 3.0.0rc1</w:t>
            </w:r>
            <w:r w:rsidR="00D025C8">
              <w:t>.</w:t>
            </w:r>
          </w:p>
        </w:tc>
        <w:tc>
          <w:tcPr>
            <w:tcW w:w="424" w:type="dxa"/>
          </w:tcPr>
          <w:p w14:paraId="4559DDE1" w14:textId="3C02ACEF" w:rsidR="00581FB7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23A1E8F7" w14:textId="4BF020F1" w:rsidR="00581FB7" w:rsidRDefault="00545774" w:rsidP="00EB7E16">
            <w:pPr>
              <w:spacing w:line="240" w:lineRule="atLeast"/>
            </w:pPr>
            <w:r>
              <w:t>Op imkl git</w:t>
            </w:r>
          </w:p>
        </w:tc>
      </w:tr>
      <w:tr w:rsidR="00054C4C" w14:paraId="65081947" w14:textId="77777777" w:rsidTr="00450EC6">
        <w:tc>
          <w:tcPr>
            <w:tcW w:w="5319" w:type="dxa"/>
          </w:tcPr>
          <w:p w14:paraId="3639D0FB" w14:textId="3B5B7339" w:rsidR="00054C4C" w:rsidRDefault="00450EC6" w:rsidP="00EB7E16">
            <w:pPr>
              <w:spacing w:line="240" w:lineRule="atLeast"/>
            </w:pPr>
            <w:hyperlink r:id="rId13" w:history="1">
              <w:r w:rsidRPr="00450EC6">
                <w:rPr>
                  <w:rStyle w:val="Hyperlink"/>
                </w:rPr>
                <w:t>3.0.0rc</w:t>
              </w:r>
              <w:r w:rsidR="00184F18">
                <w:rPr>
                  <w:rStyle w:val="Hyperlink"/>
                </w:rPr>
                <w:t>2</w:t>
              </w:r>
              <w:r w:rsidRPr="00450EC6">
                <w:rPr>
                  <w:rStyle w:val="Hyperlink"/>
                </w:rPr>
                <w:t>/symbool</w:t>
              </w:r>
            </w:hyperlink>
          </w:p>
        </w:tc>
        <w:tc>
          <w:tcPr>
            <w:tcW w:w="3297" w:type="dxa"/>
          </w:tcPr>
          <w:p w14:paraId="631310D6" w14:textId="5602E333" w:rsidR="00054C4C" w:rsidRDefault="00450EC6" w:rsidP="00EB7E16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424" w:type="dxa"/>
          </w:tcPr>
          <w:p w14:paraId="6D79D1E8" w14:textId="2CC7B22E" w:rsidR="00054C4C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576AE42" w14:textId="1AB543DE" w:rsidR="00054C4C" w:rsidRDefault="00545774" w:rsidP="00EB7E16">
            <w:pPr>
              <w:spacing w:line="240" w:lineRule="atLeast"/>
            </w:pPr>
            <w:r>
              <w:t>Op imkl git</w:t>
            </w:r>
          </w:p>
        </w:tc>
      </w:tr>
      <w:tr w:rsidR="00054C4C" w14:paraId="77A22660" w14:textId="77777777" w:rsidTr="00450EC6">
        <w:tc>
          <w:tcPr>
            <w:tcW w:w="5319" w:type="dxa"/>
          </w:tcPr>
          <w:p w14:paraId="02BEAA04" w14:textId="3804DA34" w:rsidR="00054C4C" w:rsidRDefault="00450EC6" w:rsidP="00EB7E16">
            <w:pPr>
              <w:spacing w:line="240" w:lineRule="atLeast"/>
            </w:pPr>
            <w:hyperlink r:id="rId14" w:history="1">
              <w:r w:rsidRPr="00450EC6">
                <w:rPr>
                  <w:rStyle w:val="Hyperlink"/>
                </w:rPr>
                <w:t>3.0.0rc</w:t>
              </w:r>
              <w:r w:rsidR="00945596">
                <w:rPr>
                  <w:rStyle w:val="Hyperlink"/>
                </w:rPr>
                <w:t>2</w:t>
              </w:r>
              <w:r w:rsidRPr="00450EC6">
                <w:rPr>
                  <w:rStyle w:val="Hyperlink"/>
                </w:rPr>
                <w:t>/visualisatie</w:t>
              </w:r>
            </w:hyperlink>
          </w:p>
        </w:tc>
        <w:tc>
          <w:tcPr>
            <w:tcW w:w="3297" w:type="dxa"/>
          </w:tcPr>
          <w:p w14:paraId="678CFA2C" w14:textId="3E440562" w:rsidR="00054C4C" w:rsidRDefault="00450EC6" w:rsidP="00EB7E16">
            <w:pPr>
              <w:spacing w:line="240" w:lineRule="atLeast"/>
            </w:pPr>
            <w:r>
              <w:t>SLD’s voor visualisatie</w:t>
            </w:r>
          </w:p>
        </w:tc>
        <w:tc>
          <w:tcPr>
            <w:tcW w:w="424" w:type="dxa"/>
          </w:tcPr>
          <w:p w14:paraId="266655F6" w14:textId="4049ADC0" w:rsidR="00054C4C" w:rsidRDefault="003D7F04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3EFC7F08" w14:textId="03033E92" w:rsidR="00054C4C" w:rsidRDefault="00545774" w:rsidP="00EB7E16">
            <w:pPr>
              <w:spacing w:line="240" w:lineRule="atLeast"/>
            </w:pPr>
            <w:r>
              <w:t>Op imkl git</w:t>
            </w:r>
          </w:p>
        </w:tc>
      </w:tr>
      <w:tr w:rsidR="00054C4C" w14:paraId="55C211BA" w14:textId="77777777" w:rsidTr="00450EC6">
        <w:tc>
          <w:tcPr>
            <w:tcW w:w="5319" w:type="dxa"/>
          </w:tcPr>
          <w:p w14:paraId="22A7343A" w14:textId="709AE77A" w:rsidR="00054C4C" w:rsidRDefault="00450EC6" w:rsidP="00054C4C">
            <w:pPr>
              <w:spacing w:line="240" w:lineRule="atLeast"/>
            </w:pPr>
            <w:hyperlink r:id="rId15" w:history="1">
              <w:r w:rsidRPr="00945596">
                <w:rPr>
                  <w:rStyle w:val="Hyperlink"/>
                </w:rPr>
                <w:t>3.0.0rc</w:t>
              </w:r>
              <w:r w:rsidR="00945596" w:rsidRPr="00945596">
                <w:rPr>
                  <w:rStyle w:val="Hyperlink"/>
                </w:rPr>
                <w:t>2</w:t>
              </w:r>
              <w:r w:rsidRPr="00945596">
                <w:rPr>
                  <w:rStyle w:val="Hyperlink"/>
                </w:rPr>
                <w:t>/waardelijst/</w:t>
              </w:r>
            </w:hyperlink>
          </w:p>
        </w:tc>
        <w:tc>
          <w:tcPr>
            <w:tcW w:w="3297" w:type="dxa"/>
          </w:tcPr>
          <w:p w14:paraId="038B5896" w14:textId="04036C5D" w:rsidR="00054C4C" w:rsidRDefault="00450EC6" w:rsidP="00054C4C">
            <w:pPr>
              <w:spacing w:line="240" w:lineRule="atLeast"/>
            </w:pPr>
            <w:r>
              <w:t>Waardelijsten van imkl</w:t>
            </w:r>
            <w:r w:rsidR="009A0FA3">
              <w:t xml:space="preserve"> in excel</w:t>
            </w:r>
          </w:p>
        </w:tc>
        <w:tc>
          <w:tcPr>
            <w:tcW w:w="424" w:type="dxa"/>
          </w:tcPr>
          <w:p w14:paraId="13D218DC" w14:textId="36BA93EB" w:rsidR="00054C4C" w:rsidRDefault="003D7F04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E106365" w14:textId="1D73A164" w:rsidR="00054C4C" w:rsidRDefault="00545774" w:rsidP="00054C4C">
            <w:pPr>
              <w:spacing w:line="240" w:lineRule="atLeast"/>
            </w:pPr>
            <w:r>
              <w:t>Op imkl git</w:t>
            </w:r>
          </w:p>
        </w:tc>
      </w:tr>
      <w:tr w:rsidR="00450EC6" w14:paraId="1777D49E" w14:textId="77777777" w:rsidTr="00450EC6">
        <w:tc>
          <w:tcPr>
            <w:tcW w:w="5319" w:type="dxa"/>
          </w:tcPr>
          <w:p w14:paraId="5BE4EA23" w14:textId="1BC4F2EF" w:rsidR="00450EC6" w:rsidRDefault="00450EC6" w:rsidP="00054C4C">
            <w:pPr>
              <w:spacing w:line="240" w:lineRule="atLeast"/>
            </w:pPr>
            <w:hyperlink r:id="rId16" w:history="1">
              <w:r w:rsidRPr="00110914">
                <w:rPr>
                  <w:rStyle w:val="Hyperlink"/>
                </w:rPr>
                <w:t>3.0.0rc</w:t>
              </w:r>
              <w:r w:rsidR="00945596">
                <w:rPr>
                  <w:rStyle w:val="Hyperlink"/>
                </w:rPr>
                <w:t>2</w:t>
              </w:r>
              <w:r w:rsidRPr="00110914">
                <w:rPr>
                  <w:rStyle w:val="Hyperlink"/>
                </w:rPr>
                <w:t>/</w:t>
              </w:r>
              <w:r w:rsidR="00110914" w:rsidRPr="00110914">
                <w:rPr>
                  <w:rStyle w:val="Hyperlink"/>
                </w:rPr>
                <w:t>GML schema/imkl-wibon-3.0rc</w:t>
              </w:r>
              <w:r w:rsidR="00945596">
                <w:rPr>
                  <w:rStyle w:val="Hyperlink"/>
                </w:rPr>
                <w:t>2</w:t>
              </w:r>
              <w:r w:rsidR="00110914" w:rsidRPr="00110914">
                <w:rPr>
                  <w:rStyle w:val="Hyperlink"/>
                </w:rPr>
                <w:t>.xsd</w:t>
              </w:r>
            </w:hyperlink>
          </w:p>
        </w:tc>
        <w:tc>
          <w:tcPr>
            <w:tcW w:w="3297" w:type="dxa"/>
          </w:tcPr>
          <w:p w14:paraId="77F7280A" w14:textId="30536712" w:rsidR="00450EC6" w:rsidRDefault="00110914" w:rsidP="00054C4C">
            <w:pPr>
              <w:spacing w:line="240" w:lineRule="atLeast"/>
            </w:pPr>
            <w:r>
              <w:t>GML/XML schema voor data-implementatie.</w:t>
            </w:r>
            <w:r w:rsidR="00D025C8">
              <w:t xml:space="preserve"> Onder 3.0.0.</w:t>
            </w:r>
          </w:p>
        </w:tc>
        <w:tc>
          <w:tcPr>
            <w:tcW w:w="424" w:type="dxa"/>
          </w:tcPr>
          <w:p w14:paraId="5FC7F3FA" w14:textId="0A1B015D" w:rsidR="00450EC6" w:rsidRDefault="00F237C7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4E7B0D7" w14:textId="6A3F49F2" w:rsidR="00450EC6" w:rsidRDefault="00F237C7" w:rsidP="00054C4C">
            <w:pPr>
              <w:spacing w:line="240" w:lineRule="atLeast"/>
            </w:pPr>
            <w:r>
              <w:t>Op imkl git</w:t>
            </w:r>
          </w:p>
        </w:tc>
      </w:tr>
      <w:tr w:rsidR="0056137D" w14:paraId="22222721" w14:textId="77777777" w:rsidTr="00450EC6">
        <w:tc>
          <w:tcPr>
            <w:tcW w:w="5319" w:type="dxa"/>
          </w:tcPr>
          <w:p w14:paraId="3A4F8EDA" w14:textId="018DDE08" w:rsidR="0056137D" w:rsidRPr="009E63D6" w:rsidRDefault="007F12AE" w:rsidP="00054C4C">
            <w:pPr>
              <w:spacing w:line="240" w:lineRule="atLeast"/>
              <w:rPr>
                <w:b/>
                <w:bCs/>
                <w:strike/>
              </w:rPr>
            </w:pPr>
            <w:r w:rsidRPr="009E63D6">
              <w:rPr>
                <w:b/>
                <w:bCs/>
                <w:strike/>
              </w:rPr>
              <w:t>Nog n</w:t>
            </w:r>
            <w:r w:rsidR="00F50EE4" w:rsidRPr="009E63D6">
              <w:rPr>
                <w:b/>
                <w:bCs/>
                <w:strike/>
              </w:rPr>
              <w:t>iet opgeleverd:</w:t>
            </w:r>
          </w:p>
        </w:tc>
        <w:tc>
          <w:tcPr>
            <w:tcW w:w="3297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4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450EC6">
        <w:tc>
          <w:tcPr>
            <w:tcW w:w="5319" w:type="dxa"/>
          </w:tcPr>
          <w:p w14:paraId="1343DB68" w14:textId="107D3162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</w:t>
            </w:r>
            <w:r w:rsidR="0049736D">
              <w:t>3</w:t>
            </w:r>
            <w:r w:rsidR="00110914">
              <w:t>0rc</w:t>
            </w:r>
            <w:r w:rsidR="00545774">
              <w:t>3</w:t>
            </w:r>
            <w:r>
              <w:t>.rdf</w:t>
            </w:r>
          </w:p>
        </w:tc>
        <w:tc>
          <w:tcPr>
            <w:tcW w:w="3297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>Waardelijst in rdf</w:t>
            </w:r>
          </w:p>
        </w:tc>
        <w:tc>
          <w:tcPr>
            <w:tcW w:w="424" w:type="dxa"/>
          </w:tcPr>
          <w:p w14:paraId="46EC7958" w14:textId="00896FD9" w:rsidR="0056137D" w:rsidRDefault="00822980" w:rsidP="00054C4C">
            <w:pPr>
              <w:spacing w:line="240" w:lineRule="atLeast"/>
            </w:pPr>
            <w:r>
              <w:t>R</w:t>
            </w:r>
            <w:r w:rsidR="00545774">
              <w:t>evisie</w:t>
            </w:r>
            <w:r>
              <w:t>-ok</w:t>
            </w:r>
          </w:p>
        </w:tc>
        <w:tc>
          <w:tcPr>
            <w:tcW w:w="309" w:type="dxa"/>
          </w:tcPr>
          <w:p w14:paraId="78F80386" w14:textId="0EE80C10" w:rsidR="0056137D" w:rsidRDefault="00822980" w:rsidP="00054C4C">
            <w:pPr>
              <w:spacing w:line="240" w:lineRule="atLeast"/>
            </w:pPr>
            <w:r>
              <w:t>Op staging</w:t>
            </w:r>
          </w:p>
        </w:tc>
      </w:tr>
      <w:tr w:rsidR="0049736D" w14:paraId="4EB16A52" w14:textId="77777777" w:rsidTr="00450EC6">
        <w:trPr>
          <w:trHeight w:val="273"/>
        </w:trPr>
        <w:tc>
          <w:tcPr>
            <w:tcW w:w="5319" w:type="dxa"/>
          </w:tcPr>
          <w:p w14:paraId="15EC3A66" w14:textId="222C9FC7" w:rsidR="0049736D" w:rsidRDefault="00450EC6" w:rsidP="007F12AE">
            <w:pPr>
              <w:spacing w:line="240" w:lineRule="atLeast"/>
            </w:pPr>
            <w:r>
              <w:t>IMKL/PMKL volgorde attributen</w:t>
            </w:r>
            <w:r w:rsidR="009A0FA3">
              <w:t xml:space="preserve"> voor viewer</w:t>
            </w:r>
          </w:p>
        </w:tc>
        <w:tc>
          <w:tcPr>
            <w:tcW w:w="3297" w:type="dxa"/>
          </w:tcPr>
          <w:p w14:paraId="22890ADC" w14:textId="78C9624F" w:rsidR="0049736D" w:rsidRDefault="00CC1369" w:rsidP="00054C4C">
            <w:pPr>
              <w:spacing w:line="240" w:lineRule="atLeast"/>
            </w:pPr>
            <w:r w:rsidRPr="00CC1369">
              <w:t>IMKL-Ordening-attributen-viewer-REVN-(2025-03-13)</w:t>
            </w:r>
          </w:p>
        </w:tc>
        <w:tc>
          <w:tcPr>
            <w:tcW w:w="424" w:type="dxa"/>
          </w:tcPr>
          <w:p w14:paraId="7E726F69" w14:textId="5DCEB7EF" w:rsidR="0049736D" w:rsidRDefault="00CC1369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07291904" w14:textId="72434F22" w:rsidR="0049736D" w:rsidRDefault="00CC1369" w:rsidP="00054C4C">
            <w:pPr>
              <w:spacing w:line="240" w:lineRule="atLeast"/>
            </w:pPr>
            <w:r>
              <w:t>O</w:t>
            </w:r>
            <w:r w:rsidR="00822980">
              <w:t>p</w:t>
            </w:r>
            <w:r>
              <w:t xml:space="preserve"> imkl git</w:t>
            </w:r>
          </w:p>
        </w:tc>
      </w:tr>
      <w:tr w:rsidR="0056137D" w14:paraId="215D1B6F" w14:textId="77777777" w:rsidTr="00450EC6">
        <w:trPr>
          <w:trHeight w:val="273"/>
        </w:trPr>
        <w:tc>
          <w:tcPr>
            <w:tcW w:w="5319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(rdf)</w:t>
            </w:r>
          </w:p>
        </w:tc>
        <w:tc>
          <w:tcPr>
            <w:tcW w:w="3297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>Alle concepten, definities in rdf</w:t>
            </w:r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4" w:type="dxa"/>
          </w:tcPr>
          <w:p w14:paraId="638C08D4" w14:textId="7F9EFAAC" w:rsidR="0056137D" w:rsidRDefault="00822980" w:rsidP="00054C4C">
            <w:pPr>
              <w:spacing w:line="240" w:lineRule="atLeast"/>
            </w:pPr>
            <w:r>
              <w:t>R</w:t>
            </w:r>
            <w:r w:rsidR="00545774">
              <w:t>ev</w:t>
            </w:r>
            <w:r w:rsidR="00705CEE">
              <w:t>i</w:t>
            </w:r>
            <w:r w:rsidR="00545774">
              <w:t>sie</w:t>
            </w:r>
            <w:r>
              <w:t>-ok</w:t>
            </w:r>
          </w:p>
        </w:tc>
        <w:tc>
          <w:tcPr>
            <w:tcW w:w="309" w:type="dxa"/>
          </w:tcPr>
          <w:p w14:paraId="0E3BA607" w14:textId="2F2FE1D8" w:rsidR="0056137D" w:rsidRDefault="00822980" w:rsidP="00054C4C">
            <w:pPr>
              <w:spacing w:line="240" w:lineRule="atLeast"/>
            </w:pPr>
            <w:r>
              <w:t>Op staging</w:t>
            </w: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C52E6" w14:textId="77777777" w:rsidR="00A248B0" w:rsidRDefault="00A248B0" w:rsidP="00567F85">
      <w:pPr>
        <w:pStyle w:val="Koptekst"/>
      </w:pPr>
      <w:r>
        <w:separator/>
      </w:r>
    </w:p>
  </w:endnote>
  <w:endnote w:type="continuationSeparator" w:id="0">
    <w:p w14:paraId="02107AC6" w14:textId="77777777" w:rsidR="00A248B0" w:rsidRDefault="00A248B0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Barchman Wuytierslaan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7F765" w14:textId="77777777" w:rsidR="00A248B0" w:rsidRDefault="00A248B0" w:rsidP="00567F85">
      <w:pPr>
        <w:pStyle w:val="Koptekst"/>
      </w:pPr>
      <w:r>
        <w:separator/>
      </w:r>
    </w:p>
  </w:footnote>
  <w:footnote w:type="continuationSeparator" w:id="0">
    <w:p w14:paraId="68F9C2D3" w14:textId="77777777" w:rsidR="00A248B0" w:rsidRDefault="00A248B0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DD17E0">
            <w:fldChar w:fldCharType="begin"/>
          </w:r>
          <w:r w:rsidR="00DD17E0">
            <w:instrText xml:space="preserve"> NUMPAGES </w:instrText>
          </w:r>
          <w:r w:rsidR="00DD17E0">
            <w:fldChar w:fldCharType="separate"/>
          </w:r>
          <w:r w:rsidR="00DD17E0">
            <w:rPr>
              <w:noProof/>
            </w:rPr>
            <w:t>2</w:t>
          </w:r>
          <w:r w:rsidR="00DD17E0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nl-NL" w:vendorID="1" w:dllVersion="512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32610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84F18"/>
    <w:rsid w:val="00190A73"/>
    <w:rsid w:val="0019329E"/>
    <w:rsid w:val="001A5208"/>
    <w:rsid w:val="001B2B88"/>
    <w:rsid w:val="001D45AB"/>
    <w:rsid w:val="001D7A53"/>
    <w:rsid w:val="001E62A2"/>
    <w:rsid w:val="001F1135"/>
    <w:rsid w:val="001F4E7A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2064"/>
    <w:rsid w:val="00375F65"/>
    <w:rsid w:val="003774C5"/>
    <w:rsid w:val="00381BEE"/>
    <w:rsid w:val="00391FCD"/>
    <w:rsid w:val="003B680E"/>
    <w:rsid w:val="003B693F"/>
    <w:rsid w:val="003D37A0"/>
    <w:rsid w:val="003D7F04"/>
    <w:rsid w:val="003E18EB"/>
    <w:rsid w:val="003F3C6F"/>
    <w:rsid w:val="00403E41"/>
    <w:rsid w:val="00412D86"/>
    <w:rsid w:val="00416DD8"/>
    <w:rsid w:val="00444F50"/>
    <w:rsid w:val="00445E58"/>
    <w:rsid w:val="00450EC6"/>
    <w:rsid w:val="0046090B"/>
    <w:rsid w:val="004665E2"/>
    <w:rsid w:val="00471529"/>
    <w:rsid w:val="0048274F"/>
    <w:rsid w:val="0048608A"/>
    <w:rsid w:val="00495C27"/>
    <w:rsid w:val="0049736D"/>
    <w:rsid w:val="004D6C4F"/>
    <w:rsid w:val="004E0102"/>
    <w:rsid w:val="004E57A5"/>
    <w:rsid w:val="004F7480"/>
    <w:rsid w:val="005456C6"/>
    <w:rsid w:val="00545774"/>
    <w:rsid w:val="00552263"/>
    <w:rsid w:val="0056137D"/>
    <w:rsid w:val="00567F85"/>
    <w:rsid w:val="00581FB7"/>
    <w:rsid w:val="005B4703"/>
    <w:rsid w:val="005D2A8C"/>
    <w:rsid w:val="005F4F68"/>
    <w:rsid w:val="00611D47"/>
    <w:rsid w:val="00611FEC"/>
    <w:rsid w:val="0061443B"/>
    <w:rsid w:val="006454B1"/>
    <w:rsid w:val="0064652C"/>
    <w:rsid w:val="00653FC1"/>
    <w:rsid w:val="00656E42"/>
    <w:rsid w:val="0066021B"/>
    <w:rsid w:val="006C7E00"/>
    <w:rsid w:val="006F0F04"/>
    <w:rsid w:val="006F1907"/>
    <w:rsid w:val="006F5810"/>
    <w:rsid w:val="007037A4"/>
    <w:rsid w:val="00705CEE"/>
    <w:rsid w:val="00707F17"/>
    <w:rsid w:val="00730350"/>
    <w:rsid w:val="0073259D"/>
    <w:rsid w:val="007342FF"/>
    <w:rsid w:val="00753B7B"/>
    <w:rsid w:val="00754A87"/>
    <w:rsid w:val="007828B0"/>
    <w:rsid w:val="007A5B07"/>
    <w:rsid w:val="007B00F8"/>
    <w:rsid w:val="007C4F7F"/>
    <w:rsid w:val="007F12AE"/>
    <w:rsid w:val="00802499"/>
    <w:rsid w:val="00822980"/>
    <w:rsid w:val="00831C5F"/>
    <w:rsid w:val="00863560"/>
    <w:rsid w:val="00872582"/>
    <w:rsid w:val="008906B9"/>
    <w:rsid w:val="00892334"/>
    <w:rsid w:val="00896EFE"/>
    <w:rsid w:val="008A05E0"/>
    <w:rsid w:val="008B7290"/>
    <w:rsid w:val="008D4CA0"/>
    <w:rsid w:val="008F0D16"/>
    <w:rsid w:val="008F5B88"/>
    <w:rsid w:val="008F77ED"/>
    <w:rsid w:val="00905399"/>
    <w:rsid w:val="00923A50"/>
    <w:rsid w:val="00925AD1"/>
    <w:rsid w:val="00931F65"/>
    <w:rsid w:val="009424D0"/>
    <w:rsid w:val="00945596"/>
    <w:rsid w:val="00952C32"/>
    <w:rsid w:val="00954196"/>
    <w:rsid w:val="009632FD"/>
    <w:rsid w:val="0097418F"/>
    <w:rsid w:val="00975E59"/>
    <w:rsid w:val="009912C1"/>
    <w:rsid w:val="009A0FA3"/>
    <w:rsid w:val="009C2709"/>
    <w:rsid w:val="009C6FE1"/>
    <w:rsid w:val="009D218A"/>
    <w:rsid w:val="009D38DA"/>
    <w:rsid w:val="009E63D6"/>
    <w:rsid w:val="00A111CD"/>
    <w:rsid w:val="00A14674"/>
    <w:rsid w:val="00A2193D"/>
    <w:rsid w:val="00A248B0"/>
    <w:rsid w:val="00A32B2C"/>
    <w:rsid w:val="00A564C2"/>
    <w:rsid w:val="00A64235"/>
    <w:rsid w:val="00A64A79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52B99"/>
    <w:rsid w:val="00B60B8D"/>
    <w:rsid w:val="00B744C4"/>
    <w:rsid w:val="00B87601"/>
    <w:rsid w:val="00BA101A"/>
    <w:rsid w:val="00BE1B7A"/>
    <w:rsid w:val="00C166FA"/>
    <w:rsid w:val="00C20469"/>
    <w:rsid w:val="00C50627"/>
    <w:rsid w:val="00C5644F"/>
    <w:rsid w:val="00C57771"/>
    <w:rsid w:val="00C70D01"/>
    <w:rsid w:val="00C85F15"/>
    <w:rsid w:val="00CA37DD"/>
    <w:rsid w:val="00CB2456"/>
    <w:rsid w:val="00CB6F3A"/>
    <w:rsid w:val="00CC12F7"/>
    <w:rsid w:val="00CC1369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12467"/>
    <w:rsid w:val="00E327E9"/>
    <w:rsid w:val="00E44330"/>
    <w:rsid w:val="00E805D5"/>
    <w:rsid w:val="00E8699F"/>
    <w:rsid w:val="00EB6621"/>
    <w:rsid w:val="00EB7E16"/>
    <w:rsid w:val="00ED1622"/>
    <w:rsid w:val="00EE12D2"/>
    <w:rsid w:val="00EF1127"/>
    <w:rsid w:val="00F237C7"/>
    <w:rsid w:val="00F27A21"/>
    <w:rsid w:val="00F40A00"/>
    <w:rsid w:val="00F42423"/>
    <w:rsid w:val="00F44D44"/>
    <w:rsid w:val="00F50EE4"/>
    <w:rsid w:val="00F60440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D3AE3524-B577-4CE5-99A5-FA520E85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ovum.github.io/imkl-werkomgeving/" TargetMode="External"/><Relationship Id="rId13" Type="http://schemas.openxmlformats.org/officeDocument/2006/relationships/hyperlink" Target="https://github.com/Geonovum/imkl/tree/master/symbool/3.0.0rc2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eonovum.github.io/imkl-werkomgeving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/tree/master/gmlapplicatieschema/3.0.0rc2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onovum.github.io/kl-pmkl30rc2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/tree/master/waardelijst/3.0.0rc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eonovum.github.io/kl-pmkl30rc2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onovum.github.io/imkl-werkomgeving/" TargetMode="External"/><Relationship Id="rId14" Type="http://schemas.openxmlformats.org/officeDocument/2006/relationships/hyperlink" Target="https://github.com/Geonovum/imkl/tree/master/visualisatie/3.0.0rc2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621</TotalTime>
  <Pages>1</Pages>
  <Words>401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10</cp:revision>
  <cp:lastPrinted>2012-03-19T10:34:00Z</cp:lastPrinted>
  <dcterms:created xsi:type="dcterms:W3CDTF">2020-06-16T15:04:00Z</dcterms:created>
  <dcterms:modified xsi:type="dcterms:W3CDTF">2025-03-17T15:56:00Z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