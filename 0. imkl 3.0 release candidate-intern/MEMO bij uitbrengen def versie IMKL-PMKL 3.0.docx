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BCC2" w14:textId="77777777" w:rsidR="00342AAA" w:rsidRDefault="00375F65" w:rsidP="00EB7E16">
      <w:pPr>
        <w:spacing w:line="240" w:lineRule="atLeast"/>
        <w:rPr>
          <w:b/>
          <w:sz w:val="28"/>
          <w:szCs w:val="28"/>
        </w:rPr>
      </w:pPr>
      <w:r w:rsidRPr="00375F65">
        <w:rPr>
          <w:b/>
          <w:sz w:val="28"/>
          <w:szCs w:val="28"/>
        </w:rPr>
        <w:t>MEMO</w:t>
      </w:r>
    </w:p>
    <w:p w14:paraId="3BF9291B" w14:textId="77777777" w:rsidR="00375F65" w:rsidRDefault="00375F65" w:rsidP="00EB7E16">
      <w:pPr>
        <w:spacing w:line="240" w:lineRule="atLeast"/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7662"/>
      </w:tblGrid>
      <w:tr w:rsidR="00E327E9" w14:paraId="4F4A0405" w14:textId="77777777" w:rsidTr="00C50627">
        <w:tc>
          <w:tcPr>
            <w:tcW w:w="1548" w:type="dxa"/>
          </w:tcPr>
          <w:p w14:paraId="60AAC75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Onderwerp</w:t>
            </w:r>
          </w:p>
        </w:tc>
        <w:tc>
          <w:tcPr>
            <w:tcW w:w="7662" w:type="dxa"/>
          </w:tcPr>
          <w:p w14:paraId="12AE99AC" w14:textId="3162F37A" w:rsidR="00E327E9" w:rsidRPr="00C50627" w:rsidRDefault="007F12AE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Oplevering IMKL</w:t>
            </w:r>
            <w:r w:rsidR="00C57771">
              <w:rPr>
                <w:b/>
              </w:rPr>
              <w:t>/PMK</w:t>
            </w:r>
            <w:r>
              <w:rPr>
                <w:b/>
              </w:rPr>
              <w:t xml:space="preserve"> </w:t>
            </w:r>
            <w:r w:rsidR="0049736D">
              <w:rPr>
                <w:b/>
              </w:rPr>
              <w:t>TCS-</w:t>
            </w:r>
            <w:r w:rsidR="00C57771">
              <w:rPr>
                <w:b/>
              </w:rPr>
              <w:t xml:space="preserve">KLIC </w:t>
            </w:r>
            <w:r w:rsidR="00CE08C5">
              <w:rPr>
                <w:b/>
              </w:rPr>
              <w:t>interne-</w:t>
            </w:r>
            <w:r w:rsidR="00416DD8">
              <w:rPr>
                <w:b/>
              </w:rPr>
              <w:t>consultatieversie</w:t>
            </w:r>
          </w:p>
        </w:tc>
      </w:tr>
      <w:tr w:rsidR="00E327E9" w14:paraId="398BF8CD" w14:textId="77777777" w:rsidTr="00C50627">
        <w:tc>
          <w:tcPr>
            <w:tcW w:w="1548" w:type="dxa"/>
          </w:tcPr>
          <w:p w14:paraId="658917E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Aan</w:t>
            </w:r>
          </w:p>
        </w:tc>
        <w:tc>
          <w:tcPr>
            <w:tcW w:w="7662" w:type="dxa"/>
          </w:tcPr>
          <w:p w14:paraId="576785FC" w14:textId="2D957866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In</w:t>
            </w:r>
            <w:r w:rsidR="00416DD8">
              <w:rPr>
                <w:b/>
              </w:rPr>
              <w:t>tern</w:t>
            </w:r>
            <w:r>
              <w:rPr>
                <w:b/>
              </w:rPr>
              <w:t xml:space="preserve"> </w:t>
            </w:r>
            <w:r w:rsidR="00C57771">
              <w:rPr>
                <w:b/>
              </w:rPr>
              <w:t>TCS-KLIC</w:t>
            </w:r>
          </w:p>
        </w:tc>
      </w:tr>
      <w:tr w:rsidR="00E327E9" w14:paraId="322EC7B8" w14:textId="77777777" w:rsidTr="00C50627">
        <w:tc>
          <w:tcPr>
            <w:tcW w:w="1548" w:type="dxa"/>
          </w:tcPr>
          <w:p w14:paraId="49D4ABA9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Van</w:t>
            </w:r>
          </w:p>
        </w:tc>
        <w:tc>
          <w:tcPr>
            <w:tcW w:w="7662" w:type="dxa"/>
          </w:tcPr>
          <w:p w14:paraId="7ECA4E67" w14:textId="62955472" w:rsidR="00E327E9" w:rsidRPr="00C50627" w:rsidRDefault="00F50EE4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Paul Janssen</w:t>
            </w:r>
          </w:p>
        </w:tc>
      </w:tr>
      <w:tr w:rsidR="00E327E9" w14:paraId="7C277F45" w14:textId="77777777" w:rsidTr="00C50627">
        <w:tc>
          <w:tcPr>
            <w:tcW w:w="1548" w:type="dxa"/>
          </w:tcPr>
          <w:p w14:paraId="47B0B2E3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Datum</w:t>
            </w:r>
          </w:p>
        </w:tc>
        <w:tc>
          <w:tcPr>
            <w:tcW w:w="7662" w:type="dxa"/>
          </w:tcPr>
          <w:p w14:paraId="60CB8E85" w14:textId="5A217BDF" w:rsidR="00E327E9" w:rsidRPr="00C50627" w:rsidRDefault="002569DC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>19</w:t>
            </w:r>
            <w:r w:rsidR="00F50EE4">
              <w:rPr>
                <w:b/>
              </w:rPr>
              <w:t>-</w:t>
            </w:r>
            <w:r>
              <w:rPr>
                <w:b/>
              </w:rPr>
              <w:t>03</w:t>
            </w:r>
            <w:r w:rsidR="00F50EE4">
              <w:rPr>
                <w:b/>
              </w:rPr>
              <w:t>-202</w:t>
            </w:r>
            <w:r>
              <w:rPr>
                <w:b/>
              </w:rPr>
              <w:t>5</w:t>
            </w:r>
          </w:p>
        </w:tc>
      </w:tr>
      <w:tr w:rsidR="00E327E9" w14:paraId="313BCC01" w14:textId="77777777" w:rsidTr="00C50627">
        <w:tc>
          <w:tcPr>
            <w:tcW w:w="1548" w:type="dxa"/>
          </w:tcPr>
          <w:p w14:paraId="124A7D0B" w14:textId="77777777" w:rsidR="00E327E9" w:rsidRPr="00C50627" w:rsidRDefault="00E327E9" w:rsidP="00EB7E16">
            <w:pPr>
              <w:spacing w:line="240" w:lineRule="atLeast"/>
              <w:rPr>
                <w:b/>
              </w:rPr>
            </w:pPr>
            <w:r w:rsidRPr="00C50627">
              <w:rPr>
                <w:b/>
              </w:rPr>
              <w:t>Status</w:t>
            </w:r>
          </w:p>
        </w:tc>
        <w:tc>
          <w:tcPr>
            <w:tcW w:w="7662" w:type="dxa"/>
          </w:tcPr>
          <w:p w14:paraId="4EABD5F4" w14:textId="2330252B" w:rsidR="00E327E9" w:rsidRPr="00C50627" w:rsidRDefault="0049736D" w:rsidP="00EB7E16">
            <w:pPr>
              <w:spacing w:line="240" w:lineRule="atLeast"/>
              <w:rPr>
                <w:b/>
              </w:rPr>
            </w:pPr>
            <w:r>
              <w:rPr>
                <w:b/>
              </w:rPr>
              <w:t xml:space="preserve">IMKL/PMKL </w:t>
            </w:r>
            <w:r w:rsidR="002569DC">
              <w:rPr>
                <w:b/>
              </w:rPr>
              <w:t xml:space="preserve">3.0 </w:t>
            </w:r>
            <w:proofErr w:type="spellStart"/>
            <w:r w:rsidR="002569DC">
              <w:rPr>
                <w:b/>
              </w:rPr>
              <w:t>def</w:t>
            </w:r>
            <w:proofErr w:type="spellEnd"/>
            <w:r w:rsidR="002569DC">
              <w:rPr>
                <w:b/>
              </w:rPr>
              <w:t xml:space="preserve"> versie</w:t>
            </w:r>
          </w:p>
        </w:tc>
      </w:tr>
    </w:tbl>
    <w:p w14:paraId="5E0E1E73" w14:textId="77777777" w:rsidR="00375F65" w:rsidRDefault="00375F65" w:rsidP="00EB7E16">
      <w:pPr>
        <w:pBdr>
          <w:bottom w:val="single" w:sz="6" w:space="1" w:color="auto"/>
        </w:pBdr>
        <w:spacing w:line="240" w:lineRule="atLeast"/>
      </w:pPr>
    </w:p>
    <w:p w14:paraId="5EB304AE" w14:textId="62CE295B" w:rsidR="0001225F" w:rsidRDefault="0001225F" w:rsidP="00EB7E16">
      <w:pPr>
        <w:spacing w:line="240" w:lineRule="atLeast"/>
      </w:pPr>
    </w:p>
    <w:p w14:paraId="1A157B3A" w14:textId="31D78736" w:rsidR="00054C4C" w:rsidRDefault="00054C4C" w:rsidP="00EB7E16">
      <w:pPr>
        <w:spacing w:line="240" w:lineRule="atLeast"/>
      </w:pPr>
      <w:r>
        <w:t xml:space="preserve">De volgende documenten of bronnen zijn onderdeel van de </w:t>
      </w:r>
      <w:r w:rsidR="00416DD8">
        <w:t>consultatieversie</w:t>
      </w:r>
      <w:r>
        <w:t xml:space="preserve"> van IMKL</w:t>
      </w:r>
      <w:r w:rsidR="00EB6621">
        <w:t xml:space="preserve">, </w:t>
      </w:r>
      <w:r>
        <w:t>PMKL</w:t>
      </w:r>
      <w:r w:rsidR="00EB6621">
        <w:t xml:space="preserve">, </w:t>
      </w:r>
      <w:r>
        <w:t xml:space="preserve">versie </w:t>
      </w:r>
      <w:r w:rsidR="0049736D">
        <w:t>3</w:t>
      </w:r>
      <w:r>
        <w:t>.0</w:t>
      </w:r>
      <w:r w:rsidR="0049736D">
        <w:t>.</w:t>
      </w:r>
    </w:p>
    <w:p w14:paraId="68F855F2" w14:textId="1B1D5E2B" w:rsidR="00054C4C" w:rsidRDefault="00054C4C" w:rsidP="00EB7E16">
      <w:pPr>
        <w:spacing w:line="240" w:lineRule="atLeast"/>
      </w:pPr>
      <w:r>
        <w:t xml:space="preserve">Oplevering betreft de </w:t>
      </w:r>
      <w:r w:rsidR="00416DD8">
        <w:t xml:space="preserve">versie voor </w:t>
      </w:r>
      <w:r w:rsidR="00445E58">
        <w:t xml:space="preserve">nationale </w:t>
      </w:r>
      <w:r w:rsidR="0049736D">
        <w:t>review/consul</w:t>
      </w:r>
      <w:r w:rsidR="00C57771">
        <w:t>t</w:t>
      </w:r>
      <w:r w:rsidR="0049736D">
        <w:t>atie.</w:t>
      </w:r>
    </w:p>
    <w:p w14:paraId="0B25EC19" w14:textId="7AC0315E" w:rsidR="00054C4C" w:rsidRDefault="00054C4C" w:rsidP="00EB7E16">
      <w:pPr>
        <w:spacing w:line="240" w:lineRule="atLeast"/>
      </w:pPr>
      <w:r>
        <w:t xml:space="preserve">Opleverdatum </w:t>
      </w:r>
      <w:r w:rsidR="00445E58">
        <w:t>1</w:t>
      </w:r>
      <w:r w:rsidR="002569DC">
        <w:t>9</w:t>
      </w:r>
      <w:r>
        <w:t>-</w:t>
      </w:r>
      <w:r w:rsidR="002569DC">
        <w:t>maart</w:t>
      </w:r>
      <w:r>
        <w:t>-202</w:t>
      </w:r>
      <w:r w:rsidR="002569DC">
        <w:t>5</w:t>
      </w:r>
      <w:r>
        <w:t>.</w:t>
      </w:r>
    </w:p>
    <w:p w14:paraId="6A43ABF3" w14:textId="412884C2" w:rsidR="00054C4C" w:rsidRDefault="00054C4C" w:rsidP="00EB7E16">
      <w:pPr>
        <w:spacing w:line="240" w:lineRule="atLeast"/>
      </w:pPr>
    </w:p>
    <w:p w14:paraId="00FE0B83" w14:textId="549EBBEC" w:rsidR="00A96A82" w:rsidRDefault="00A96A82" w:rsidP="00EB7E16">
      <w:pPr>
        <w:spacing w:line="240" w:lineRule="atLeast"/>
      </w:pPr>
      <w:r>
        <w:t>In de tabel is bij elk document de specifieke link opgenomen.</w:t>
      </w:r>
    </w:p>
    <w:p w14:paraId="4744220B" w14:textId="1BDACCA6" w:rsidR="00EB6621" w:rsidRDefault="00EB6621" w:rsidP="00EB7E16">
      <w:pPr>
        <w:spacing w:line="240" w:lineRule="atLeast"/>
        <w:rPr>
          <w:color w:val="0070C0"/>
        </w:rPr>
      </w:pPr>
    </w:p>
    <w:p w14:paraId="511E948E" w14:textId="3C848E36" w:rsidR="00EB6621" w:rsidRDefault="00EB6621" w:rsidP="0049736D">
      <w:pPr>
        <w:spacing w:line="240" w:lineRule="atLeast"/>
      </w:pPr>
      <w:r>
        <w:t xml:space="preserve">Voor het registreren van de veranderingen t.o.v. de 1.2 versie zijn </w:t>
      </w:r>
      <w:r w:rsidR="0049736D">
        <w:t xml:space="preserve">in de documenten </w:t>
      </w:r>
      <w:r>
        <w:t>changelogs opgenomen.</w:t>
      </w:r>
    </w:p>
    <w:p w14:paraId="61243CC5" w14:textId="77777777" w:rsidR="00110914" w:rsidRDefault="00110914" w:rsidP="0049736D">
      <w:pPr>
        <w:spacing w:line="240" w:lineRule="atLeast"/>
      </w:pPr>
    </w:p>
    <w:p w14:paraId="35B6630B" w14:textId="77777777" w:rsidR="00CB2456" w:rsidRDefault="00CB2456" w:rsidP="0049736D">
      <w:pPr>
        <w:spacing w:line="240" w:lineRule="atLeast"/>
      </w:pPr>
    </w:p>
    <w:p w14:paraId="436E05C1" w14:textId="5025A547" w:rsidR="00CB2456" w:rsidRDefault="00CB2456" w:rsidP="0049736D">
      <w:pPr>
        <w:spacing w:line="240" w:lineRule="atLeast"/>
      </w:pPr>
      <w:bookmarkStart w:id="0" w:name="_Hlk178672716"/>
      <w:r>
        <w:t>Bij het IMKL en het PMKL document zijn de changelogs opgenomen in het document. Deze changelogs zijn een handige ingang voor de review van de aanpassingen.</w:t>
      </w:r>
    </w:p>
    <w:bookmarkEnd w:id="0"/>
    <w:p w14:paraId="45103CA3" w14:textId="77777777" w:rsidR="00A96A82" w:rsidRDefault="00A96A82" w:rsidP="00EB7E16">
      <w:pPr>
        <w:spacing w:line="240" w:lineRule="atLeast"/>
      </w:pPr>
    </w:p>
    <w:p w14:paraId="5C4545B9" w14:textId="77777777" w:rsidR="00184F18" w:rsidRDefault="00184F18" w:rsidP="00EB7E16">
      <w:pPr>
        <w:spacing w:line="240" w:lineRule="atLeast"/>
      </w:pP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4456"/>
        <w:gridCol w:w="2892"/>
        <w:gridCol w:w="735"/>
        <w:gridCol w:w="1266"/>
      </w:tblGrid>
      <w:tr w:rsidR="002569DC" w14:paraId="2FAF7571" w14:textId="77777777" w:rsidTr="002569DC">
        <w:trPr>
          <w:trHeight w:val="287"/>
        </w:trPr>
        <w:tc>
          <w:tcPr>
            <w:tcW w:w="4456" w:type="dxa"/>
          </w:tcPr>
          <w:p w14:paraId="4908BAFE" w14:textId="04A56ED4" w:rsidR="00054C4C" w:rsidRPr="007F12AE" w:rsidRDefault="00F50EE4" w:rsidP="00EB7E16">
            <w:pPr>
              <w:spacing w:line="240" w:lineRule="atLeast"/>
              <w:rPr>
                <w:b/>
                <w:bCs/>
              </w:rPr>
            </w:pPr>
            <w:r w:rsidRPr="007F12AE">
              <w:rPr>
                <w:b/>
                <w:bCs/>
              </w:rPr>
              <w:t>Opgeleverd</w:t>
            </w:r>
            <w:r w:rsidR="00184F18">
              <w:rPr>
                <w:b/>
                <w:bCs/>
              </w:rPr>
              <w:t xml:space="preserve"> /</w:t>
            </w:r>
            <w:r w:rsidR="002569DC">
              <w:rPr>
                <w:b/>
                <w:bCs/>
              </w:rPr>
              <w:t xml:space="preserve"> versie 3.0</w:t>
            </w:r>
          </w:p>
        </w:tc>
        <w:tc>
          <w:tcPr>
            <w:tcW w:w="2892" w:type="dxa"/>
          </w:tcPr>
          <w:p w14:paraId="6EFA7E0F" w14:textId="77777777" w:rsidR="00054C4C" w:rsidRDefault="00054C4C" w:rsidP="00EB7E16">
            <w:pPr>
              <w:spacing w:line="240" w:lineRule="atLeast"/>
            </w:pPr>
          </w:p>
        </w:tc>
        <w:tc>
          <w:tcPr>
            <w:tcW w:w="735" w:type="dxa"/>
          </w:tcPr>
          <w:p w14:paraId="1AC2F2D9" w14:textId="7A7B0588" w:rsidR="00054C4C" w:rsidRDefault="002569DC" w:rsidP="00EB7E16">
            <w:pPr>
              <w:spacing w:line="240" w:lineRule="atLeast"/>
            </w:pPr>
            <w:r>
              <w:t>Klaar</w:t>
            </w:r>
          </w:p>
        </w:tc>
        <w:tc>
          <w:tcPr>
            <w:tcW w:w="1266" w:type="dxa"/>
          </w:tcPr>
          <w:p w14:paraId="43EB29CD" w14:textId="4599C04E" w:rsidR="00054C4C" w:rsidRDefault="002569DC" w:rsidP="00EB7E16">
            <w:pPr>
              <w:spacing w:line="240" w:lineRule="atLeast"/>
            </w:pPr>
            <w:r>
              <w:t>Gepubliceerd</w:t>
            </w:r>
          </w:p>
        </w:tc>
      </w:tr>
      <w:tr w:rsidR="002569DC" w14:paraId="34CFA168" w14:textId="77777777" w:rsidTr="002569DC">
        <w:tc>
          <w:tcPr>
            <w:tcW w:w="4456" w:type="dxa"/>
          </w:tcPr>
          <w:p w14:paraId="79392CF7" w14:textId="599971DD" w:rsidR="00054C4C" w:rsidRDefault="0049736D" w:rsidP="00EB7E16">
            <w:pPr>
              <w:spacing w:line="240" w:lineRule="atLeast"/>
            </w:pPr>
            <w:hyperlink r:id="rId7" w:history="1">
              <w:r w:rsidRPr="00184F18">
                <w:rPr>
                  <w:rStyle w:val="Hyperlink"/>
                </w:rPr>
                <w:t>IMKL versie 3.0</w:t>
              </w:r>
            </w:hyperlink>
          </w:p>
        </w:tc>
        <w:tc>
          <w:tcPr>
            <w:tcW w:w="2892" w:type="dxa"/>
          </w:tcPr>
          <w:p w14:paraId="5D281087" w14:textId="77777777" w:rsidR="00054C4C" w:rsidRDefault="009A0FA3" w:rsidP="00EB7E16">
            <w:pPr>
              <w:spacing w:line="240" w:lineRule="atLeast"/>
            </w:pPr>
            <w:r>
              <w:t xml:space="preserve">IMKL </w:t>
            </w:r>
            <w:proofErr w:type="spellStart"/>
            <w:r>
              <w:t>informatiemodel</w:t>
            </w:r>
            <w:proofErr w:type="spellEnd"/>
            <w:r w:rsidR="00CB2456">
              <w:t>.</w:t>
            </w:r>
          </w:p>
          <w:p w14:paraId="217EF36C" w14:textId="65C6C3F7" w:rsidR="00CB2456" w:rsidRDefault="00CB2456" w:rsidP="00EB7E16">
            <w:pPr>
              <w:spacing w:line="240" w:lineRule="atLeast"/>
            </w:pPr>
            <w:hyperlink r:id="rId8" w:anchor="changelog" w:history="1">
              <w:r w:rsidRPr="00CB2456">
                <w:rPr>
                  <w:rStyle w:val="Hyperlink"/>
                </w:rPr>
                <w:t>Changelog in document</w:t>
              </w:r>
            </w:hyperlink>
            <w:r>
              <w:t xml:space="preserve"> </w:t>
            </w:r>
          </w:p>
        </w:tc>
        <w:tc>
          <w:tcPr>
            <w:tcW w:w="735" w:type="dxa"/>
          </w:tcPr>
          <w:p w14:paraId="1E4D3B19" w14:textId="2A8037AE" w:rsidR="00054C4C" w:rsidRDefault="002569DC" w:rsidP="00EB7E16">
            <w:pPr>
              <w:spacing w:line="240" w:lineRule="atLeast"/>
            </w:pPr>
            <w:r>
              <w:t>x</w:t>
            </w:r>
          </w:p>
        </w:tc>
        <w:tc>
          <w:tcPr>
            <w:tcW w:w="1266" w:type="dxa"/>
          </w:tcPr>
          <w:p w14:paraId="13E0DECA" w14:textId="36734BF9" w:rsidR="00054C4C" w:rsidRDefault="00054C4C" w:rsidP="00EB7E16">
            <w:pPr>
              <w:spacing w:line="240" w:lineRule="atLeast"/>
            </w:pPr>
          </w:p>
        </w:tc>
      </w:tr>
      <w:tr w:rsidR="002569DC" w14:paraId="5C6B2789" w14:textId="77777777" w:rsidTr="002569DC">
        <w:tc>
          <w:tcPr>
            <w:tcW w:w="4456" w:type="dxa"/>
          </w:tcPr>
          <w:p w14:paraId="30338C0D" w14:textId="1D001EBD" w:rsidR="002569DC" w:rsidRDefault="002569DC" w:rsidP="002569DC">
            <w:pPr>
              <w:spacing w:line="240" w:lineRule="atLeast"/>
            </w:pPr>
            <w:r>
              <w:t>Objectcatalogus 3.0rc-intern</w:t>
            </w:r>
          </w:p>
        </w:tc>
        <w:tc>
          <w:tcPr>
            <w:tcW w:w="2892" w:type="dxa"/>
          </w:tcPr>
          <w:p w14:paraId="44908B6A" w14:textId="23B89D45" w:rsidR="002569DC" w:rsidRDefault="002569DC" w:rsidP="002569DC">
            <w:pPr>
              <w:spacing w:line="240" w:lineRule="atLeast"/>
            </w:pPr>
            <w:r>
              <w:t xml:space="preserve">Bevindt zich in IMKL document in </w:t>
            </w:r>
            <w:hyperlink r:id="rId9" w:anchor="cat" w:history="1">
              <w:r w:rsidRPr="0049736D">
                <w:rPr>
                  <w:rStyle w:val="Hyperlink"/>
                </w:rPr>
                <w:t>hoofdstuk 6: Gegevensdefinitie</w:t>
              </w:r>
            </w:hyperlink>
          </w:p>
        </w:tc>
        <w:tc>
          <w:tcPr>
            <w:tcW w:w="735" w:type="dxa"/>
          </w:tcPr>
          <w:p w14:paraId="7841404A" w14:textId="0A60BF62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A4C4E77" w14:textId="77777777" w:rsidR="002569DC" w:rsidRDefault="002569DC" w:rsidP="002569DC">
            <w:pPr>
              <w:spacing w:line="240" w:lineRule="atLeast"/>
            </w:pPr>
          </w:p>
        </w:tc>
      </w:tr>
      <w:tr w:rsidR="002569DC" w14:paraId="2D58797F" w14:textId="77777777" w:rsidTr="002569DC">
        <w:tc>
          <w:tcPr>
            <w:tcW w:w="4456" w:type="dxa"/>
          </w:tcPr>
          <w:p w14:paraId="1C6FEB33" w14:textId="6EB203A0" w:rsidR="002569DC" w:rsidRDefault="002569DC" w:rsidP="002569DC">
            <w:pPr>
              <w:spacing w:line="240" w:lineRule="atLeast"/>
            </w:pPr>
            <w:hyperlink r:id="rId10" w:history="1">
              <w:r w:rsidRPr="009A0FA3">
                <w:rPr>
                  <w:rStyle w:val="Hyperlink"/>
                </w:rPr>
                <w:t>PMKL versie 3.0</w:t>
              </w:r>
            </w:hyperlink>
          </w:p>
        </w:tc>
        <w:tc>
          <w:tcPr>
            <w:tcW w:w="2892" w:type="dxa"/>
          </w:tcPr>
          <w:p w14:paraId="42BFEF29" w14:textId="77777777" w:rsidR="002569DC" w:rsidRDefault="002569DC" w:rsidP="002569DC">
            <w:pPr>
              <w:spacing w:line="240" w:lineRule="atLeast"/>
            </w:pPr>
            <w:r>
              <w:t>Visualisatiesmodel</w:t>
            </w:r>
          </w:p>
          <w:p w14:paraId="0C9EC3E5" w14:textId="26741F9B" w:rsidR="002569DC" w:rsidRDefault="002569DC" w:rsidP="002569DC">
            <w:pPr>
              <w:spacing w:line="240" w:lineRule="atLeast"/>
            </w:pPr>
            <w:hyperlink r:id="rId11" w:anchor="x16-162C1C0E" w:history="1">
              <w:r w:rsidRPr="00CB2456">
                <w:rPr>
                  <w:rStyle w:val="Hyperlink"/>
                </w:rPr>
                <w:t>Changelog in document</w:t>
              </w:r>
            </w:hyperlink>
          </w:p>
        </w:tc>
        <w:tc>
          <w:tcPr>
            <w:tcW w:w="735" w:type="dxa"/>
          </w:tcPr>
          <w:p w14:paraId="41CDDCCB" w14:textId="192F191F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19C1EDB" w14:textId="4349F095" w:rsidR="002569DC" w:rsidRDefault="002569DC" w:rsidP="002569DC">
            <w:pPr>
              <w:spacing w:line="240" w:lineRule="atLeast"/>
            </w:pPr>
            <w:r>
              <w:t>x</w:t>
            </w:r>
          </w:p>
        </w:tc>
      </w:tr>
      <w:tr w:rsidR="002569DC" w14:paraId="1573189C" w14:textId="77777777" w:rsidTr="002569DC">
        <w:tc>
          <w:tcPr>
            <w:tcW w:w="4456" w:type="dxa"/>
          </w:tcPr>
          <w:p w14:paraId="712D7657" w14:textId="3A32D45E" w:rsidR="002569DC" w:rsidRPr="00054C4C" w:rsidRDefault="002569DC" w:rsidP="002569DC">
            <w:pPr>
              <w:spacing w:line="240" w:lineRule="atLeast"/>
            </w:pPr>
            <w:hyperlink r:id="rId12" w:history="1">
              <w:r w:rsidRPr="00450EC6">
                <w:rPr>
                  <w:rStyle w:val="Hyperlink"/>
                </w:rPr>
                <w:t>IMKL-ExtraRegels-3.0</w:t>
              </w:r>
            </w:hyperlink>
          </w:p>
        </w:tc>
        <w:tc>
          <w:tcPr>
            <w:tcW w:w="2892" w:type="dxa"/>
          </w:tcPr>
          <w:p w14:paraId="7821D79F" w14:textId="3204CB14" w:rsidR="002569DC" w:rsidRDefault="002569DC" w:rsidP="002569DC">
            <w:pPr>
              <w:spacing w:line="240" w:lineRule="atLeast"/>
            </w:pPr>
            <w:r>
              <w:t>Extra modelregels voor validatie op bestanden. Onder 3.0.0rc1.</w:t>
            </w:r>
          </w:p>
        </w:tc>
        <w:tc>
          <w:tcPr>
            <w:tcW w:w="735" w:type="dxa"/>
          </w:tcPr>
          <w:p w14:paraId="4559DDE1" w14:textId="36D8D31E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23A1E8F7" w14:textId="4F10D3CA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65081947" w14:textId="77777777" w:rsidTr="002569DC">
        <w:tc>
          <w:tcPr>
            <w:tcW w:w="4456" w:type="dxa"/>
          </w:tcPr>
          <w:p w14:paraId="3639D0FB" w14:textId="4B09DF4F" w:rsidR="002569DC" w:rsidRDefault="002569DC" w:rsidP="002569DC">
            <w:pPr>
              <w:spacing w:line="240" w:lineRule="atLeast"/>
            </w:pPr>
            <w:hyperlink r:id="rId13" w:history="1">
              <w:r w:rsidRPr="00450EC6">
                <w:rPr>
                  <w:rStyle w:val="Hyperlink"/>
                </w:rPr>
                <w:t>3.0.0/symbool</w:t>
              </w:r>
            </w:hyperlink>
          </w:p>
        </w:tc>
        <w:tc>
          <w:tcPr>
            <w:tcW w:w="2892" w:type="dxa"/>
          </w:tcPr>
          <w:p w14:paraId="631310D6" w14:textId="5602E333" w:rsidR="002569DC" w:rsidRDefault="002569DC" w:rsidP="002569DC">
            <w:pPr>
              <w:spacing w:line="240" w:lineRule="atLeast"/>
            </w:pPr>
            <w:r>
              <w:t>Font, iconen en patronen voor visualisatie</w:t>
            </w:r>
          </w:p>
        </w:tc>
        <w:tc>
          <w:tcPr>
            <w:tcW w:w="735" w:type="dxa"/>
          </w:tcPr>
          <w:p w14:paraId="6D79D1E8" w14:textId="11ADC850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576AE42" w14:textId="5399D2CF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77A22660" w14:textId="77777777" w:rsidTr="002569DC">
        <w:tc>
          <w:tcPr>
            <w:tcW w:w="4456" w:type="dxa"/>
          </w:tcPr>
          <w:p w14:paraId="02BEAA04" w14:textId="54C8A646" w:rsidR="002569DC" w:rsidRDefault="002569DC" w:rsidP="002569DC">
            <w:pPr>
              <w:spacing w:line="240" w:lineRule="atLeast"/>
            </w:pPr>
            <w:hyperlink r:id="rId14" w:history="1">
              <w:r w:rsidRPr="00450EC6">
                <w:rPr>
                  <w:rStyle w:val="Hyperlink"/>
                </w:rPr>
                <w:t>3.0.0/visualisatie</w:t>
              </w:r>
            </w:hyperlink>
          </w:p>
        </w:tc>
        <w:tc>
          <w:tcPr>
            <w:tcW w:w="2892" w:type="dxa"/>
          </w:tcPr>
          <w:p w14:paraId="678CFA2C" w14:textId="3E440562" w:rsidR="002569DC" w:rsidRDefault="002569DC" w:rsidP="002569DC">
            <w:pPr>
              <w:spacing w:line="240" w:lineRule="atLeast"/>
            </w:pPr>
            <w:proofErr w:type="spellStart"/>
            <w:r>
              <w:t>SLD’s</w:t>
            </w:r>
            <w:proofErr w:type="spellEnd"/>
            <w:r>
              <w:t xml:space="preserve"> voor visualisatie</w:t>
            </w:r>
          </w:p>
        </w:tc>
        <w:tc>
          <w:tcPr>
            <w:tcW w:w="735" w:type="dxa"/>
          </w:tcPr>
          <w:p w14:paraId="266655F6" w14:textId="0583FE97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3EFC7F08" w14:textId="4F3934A7" w:rsidR="002569DC" w:rsidRDefault="00383115" w:rsidP="002569DC">
            <w:pPr>
              <w:spacing w:line="240" w:lineRule="atLeast"/>
            </w:pPr>
            <w:r>
              <w:t>x</w:t>
            </w:r>
          </w:p>
        </w:tc>
      </w:tr>
      <w:tr w:rsidR="002569DC" w14:paraId="55C211BA" w14:textId="77777777" w:rsidTr="002569DC">
        <w:tc>
          <w:tcPr>
            <w:tcW w:w="4456" w:type="dxa"/>
          </w:tcPr>
          <w:p w14:paraId="22A7343A" w14:textId="309FBDB2" w:rsidR="002569DC" w:rsidRDefault="002569DC" w:rsidP="002569DC">
            <w:pPr>
              <w:spacing w:line="240" w:lineRule="atLeast"/>
            </w:pPr>
            <w:hyperlink r:id="rId15" w:history="1">
              <w:r w:rsidRPr="00945596">
                <w:rPr>
                  <w:rStyle w:val="Hyperlink"/>
                </w:rPr>
                <w:t>3.0.0/</w:t>
              </w:r>
              <w:proofErr w:type="spellStart"/>
              <w:r w:rsidRPr="00945596">
                <w:rPr>
                  <w:rStyle w:val="Hyperlink"/>
                </w:rPr>
                <w:t>waardelijst</w:t>
              </w:r>
              <w:proofErr w:type="spellEnd"/>
              <w:r w:rsidRPr="00945596">
                <w:rPr>
                  <w:rStyle w:val="Hyperlink"/>
                </w:rPr>
                <w:t>/</w:t>
              </w:r>
            </w:hyperlink>
          </w:p>
        </w:tc>
        <w:tc>
          <w:tcPr>
            <w:tcW w:w="2892" w:type="dxa"/>
          </w:tcPr>
          <w:p w14:paraId="038B5896" w14:textId="04036C5D" w:rsidR="002569DC" w:rsidRDefault="002569DC" w:rsidP="002569DC">
            <w:pPr>
              <w:spacing w:line="240" w:lineRule="atLeast"/>
            </w:pPr>
            <w:r>
              <w:t xml:space="preserve">Waardelijsten van </w:t>
            </w:r>
            <w:proofErr w:type="spellStart"/>
            <w:r>
              <w:t>imkl</w:t>
            </w:r>
            <w:proofErr w:type="spellEnd"/>
            <w:r>
              <w:t xml:space="preserve"> in </w:t>
            </w:r>
            <w:proofErr w:type="spellStart"/>
            <w:r>
              <w:t>excel</w:t>
            </w:r>
            <w:proofErr w:type="spellEnd"/>
          </w:p>
        </w:tc>
        <w:tc>
          <w:tcPr>
            <w:tcW w:w="735" w:type="dxa"/>
          </w:tcPr>
          <w:p w14:paraId="13D218DC" w14:textId="7ECBDDD5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7E106365" w14:textId="041D7B19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1777D49E" w14:textId="77777777" w:rsidTr="002569DC">
        <w:tc>
          <w:tcPr>
            <w:tcW w:w="4456" w:type="dxa"/>
          </w:tcPr>
          <w:p w14:paraId="5BE4EA23" w14:textId="29768020" w:rsidR="002569DC" w:rsidRDefault="002569DC" w:rsidP="002569DC">
            <w:pPr>
              <w:spacing w:line="240" w:lineRule="atLeast"/>
            </w:pPr>
            <w:hyperlink r:id="rId16" w:history="1">
              <w:r w:rsidRPr="00110914">
                <w:rPr>
                  <w:rStyle w:val="Hyperlink"/>
                </w:rPr>
                <w:t>3.0.0/GML schema/imkl-wibon-3.0.xsd</w:t>
              </w:r>
            </w:hyperlink>
          </w:p>
        </w:tc>
        <w:tc>
          <w:tcPr>
            <w:tcW w:w="2892" w:type="dxa"/>
          </w:tcPr>
          <w:p w14:paraId="77F7280A" w14:textId="290855B3" w:rsidR="002569DC" w:rsidRDefault="002569DC" w:rsidP="002569DC">
            <w:pPr>
              <w:spacing w:line="240" w:lineRule="atLeast"/>
            </w:pPr>
            <w:r>
              <w:t>GML/XML schema voor data-implementatie. Onder 3.0.0rc2.</w:t>
            </w:r>
          </w:p>
        </w:tc>
        <w:tc>
          <w:tcPr>
            <w:tcW w:w="735" w:type="dxa"/>
          </w:tcPr>
          <w:p w14:paraId="5FC7F3FA" w14:textId="17063BAC" w:rsidR="002569DC" w:rsidRDefault="002569DC" w:rsidP="002569DC">
            <w:pPr>
              <w:spacing w:line="240" w:lineRule="atLeast"/>
            </w:pPr>
            <w:r w:rsidRPr="006D39D9">
              <w:t>x</w:t>
            </w:r>
          </w:p>
        </w:tc>
        <w:tc>
          <w:tcPr>
            <w:tcW w:w="1266" w:type="dxa"/>
          </w:tcPr>
          <w:p w14:paraId="14E7B0D7" w14:textId="7A081C03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22222721" w14:textId="77777777" w:rsidTr="002569DC">
        <w:tc>
          <w:tcPr>
            <w:tcW w:w="4456" w:type="dxa"/>
          </w:tcPr>
          <w:p w14:paraId="3A4F8EDA" w14:textId="018DDE08" w:rsidR="0056137D" w:rsidRPr="002569DC" w:rsidRDefault="007F12AE" w:rsidP="00054C4C">
            <w:pPr>
              <w:spacing w:line="240" w:lineRule="atLeast"/>
              <w:rPr>
                <w:b/>
                <w:bCs/>
                <w:strike/>
              </w:rPr>
            </w:pPr>
            <w:r w:rsidRPr="002569DC">
              <w:rPr>
                <w:b/>
                <w:bCs/>
                <w:strike/>
              </w:rPr>
              <w:t>Nog n</w:t>
            </w:r>
            <w:r w:rsidR="00F50EE4" w:rsidRPr="002569DC">
              <w:rPr>
                <w:b/>
                <w:bCs/>
                <w:strike/>
              </w:rPr>
              <w:t>iet opgeleverd:</w:t>
            </w:r>
          </w:p>
        </w:tc>
        <w:tc>
          <w:tcPr>
            <w:tcW w:w="2892" w:type="dxa"/>
          </w:tcPr>
          <w:p w14:paraId="192819B0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735" w:type="dxa"/>
          </w:tcPr>
          <w:p w14:paraId="326E3C45" w14:textId="77777777" w:rsidR="0056137D" w:rsidRDefault="0056137D" w:rsidP="00054C4C">
            <w:pPr>
              <w:spacing w:line="240" w:lineRule="atLeast"/>
            </w:pPr>
          </w:p>
        </w:tc>
        <w:tc>
          <w:tcPr>
            <w:tcW w:w="1266" w:type="dxa"/>
          </w:tcPr>
          <w:p w14:paraId="4A0AF9E8" w14:textId="77777777" w:rsidR="0056137D" w:rsidRDefault="0056137D" w:rsidP="00054C4C">
            <w:pPr>
              <w:spacing w:line="240" w:lineRule="atLeast"/>
            </w:pPr>
          </w:p>
        </w:tc>
      </w:tr>
      <w:tr w:rsidR="002569DC" w14:paraId="5DAC34B9" w14:textId="77777777" w:rsidTr="002569DC">
        <w:tc>
          <w:tcPr>
            <w:tcW w:w="4456" w:type="dxa"/>
          </w:tcPr>
          <w:p w14:paraId="1343DB68" w14:textId="7EB1E779" w:rsidR="002569DC" w:rsidRDefault="002569DC" w:rsidP="002569DC">
            <w:pPr>
              <w:spacing w:line="240" w:lineRule="atLeast"/>
            </w:pPr>
            <w:r>
              <w:t>Imkl-waardelijsten-30.rdf</w:t>
            </w:r>
          </w:p>
        </w:tc>
        <w:tc>
          <w:tcPr>
            <w:tcW w:w="2892" w:type="dxa"/>
          </w:tcPr>
          <w:p w14:paraId="2D44E406" w14:textId="13DEF950" w:rsidR="002569DC" w:rsidRDefault="002569DC" w:rsidP="002569DC">
            <w:pPr>
              <w:spacing w:line="240" w:lineRule="atLeast"/>
            </w:pPr>
            <w:r>
              <w:t xml:space="preserve">Waardelijst in </w:t>
            </w:r>
            <w:proofErr w:type="spellStart"/>
            <w:r>
              <w:t>rdf</w:t>
            </w:r>
            <w:proofErr w:type="spellEnd"/>
          </w:p>
        </w:tc>
        <w:tc>
          <w:tcPr>
            <w:tcW w:w="735" w:type="dxa"/>
          </w:tcPr>
          <w:p w14:paraId="46EC7958" w14:textId="7052D7C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78F80386" w14:textId="03389D26" w:rsidR="002569DC" w:rsidRDefault="002511FE" w:rsidP="002569DC">
            <w:pPr>
              <w:spacing w:line="240" w:lineRule="atLeast"/>
            </w:pPr>
            <w:r>
              <w:t>x</w:t>
            </w:r>
          </w:p>
        </w:tc>
      </w:tr>
      <w:tr w:rsidR="002569DC" w14:paraId="4EB16A52" w14:textId="77777777" w:rsidTr="002569DC">
        <w:trPr>
          <w:trHeight w:val="273"/>
        </w:trPr>
        <w:tc>
          <w:tcPr>
            <w:tcW w:w="4456" w:type="dxa"/>
          </w:tcPr>
          <w:p w14:paraId="15EC3A66" w14:textId="5FB0ABE1" w:rsidR="002569DC" w:rsidRDefault="002569DC" w:rsidP="002569DC">
            <w:pPr>
              <w:spacing w:line="240" w:lineRule="atLeast"/>
            </w:pPr>
            <w:r>
              <w:t>IMKL/PMKL volgorde attributen voor viewer</w:t>
            </w:r>
            <w:r w:rsidR="00EE747E">
              <w:t>/relevante eigenschappen</w:t>
            </w:r>
          </w:p>
        </w:tc>
        <w:tc>
          <w:tcPr>
            <w:tcW w:w="2892" w:type="dxa"/>
          </w:tcPr>
          <w:p w14:paraId="22890ADC" w14:textId="2B239264" w:rsidR="002569DC" w:rsidRDefault="002569DC" w:rsidP="002569DC">
            <w:pPr>
              <w:spacing w:line="240" w:lineRule="atLeast"/>
            </w:pPr>
            <w:r>
              <w:t xml:space="preserve">Spreadsheet in </w:t>
            </w:r>
            <w:proofErr w:type="spellStart"/>
            <w:r>
              <w:t>excel</w:t>
            </w:r>
            <w:proofErr w:type="spellEnd"/>
          </w:p>
        </w:tc>
        <w:tc>
          <w:tcPr>
            <w:tcW w:w="735" w:type="dxa"/>
          </w:tcPr>
          <w:p w14:paraId="7E726F69" w14:textId="7435CAC6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7291904" w14:textId="24278631" w:rsidR="002569DC" w:rsidRDefault="004303FC" w:rsidP="002569DC">
            <w:pPr>
              <w:spacing w:line="240" w:lineRule="atLeast"/>
            </w:pPr>
            <w:r>
              <w:t>x</w:t>
            </w:r>
          </w:p>
        </w:tc>
      </w:tr>
      <w:tr w:rsidR="002569DC" w14:paraId="215D1B6F" w14:textId="77777777" w:rsidTr="002569DC">
        <w:trPr>
          <w:trHeight w:val="273"/>
        </w:trPr>
        <w:tc>
          <w:tcPr>
            <w:tcW w:w="4456" w:type="dxa"/>
          </w:tcPr>
          <w:p w14:paraId="684FF448" w14:textId="77777777" w:rsidR="002569DC" w:rsidRPr="007F12AE" w:rsidRDefault="002569DC" w:rsidP="002569DC">
            <w:pPr>
              <w:spacing w:line="240" w:lineRule="atLeast"/>
            </w:pPr>
            <w:r>
              <w:t xml:space="preserve">Update </w:t>
            </w:r>
            <w:r w:rsidRPr="007F12AE">
              <w:t>conceptenregister</w:t>
            </w:r>
          </w:p>
          <w:p w14:paraId="326F7F97" w14:textId="7DB079C8" w:rsidR="002569DC" w:rsidRDefault="002569DC" w:rsidP="002569DC">
            <w:pPr>
              <w:spacing w:line="240" w:lineRule="atLeast"/>
            </w:pPr>
            <w:r>
              <w:t>En bron informatie daarvan (</w:t>
            </w:r>
            <w:proofErr w:type="spellStart"/>
            <w:r>
              <w:t>rdf</w:t>
            </w:r>
            <w:proofErr w:type="spellEnd"/>
            <w:r>
              <w:t>)</w:t>
            </w:r>
          </w:p>
        </w:tc>
        <w:tc>
          <w:tcPr>
            <w:tcW w:w="2892" w:type="dxa"/>
          </w:tcPr>
          <w:p w14:paraId="574267C6" w14:textId="77777777" w:rsidR="002569DC" w:rsidRDefault="002569DC" w:rsidP="002569DC">
            <w:pPr>
              <w:spacing w:line="240" w:lineRule="atLeast"/>
            </w:pPr>
            <w:r>
              <w:t xml:space="preserve">Alle concepten, definities in </w:t>
            </w:r>
            <w:proofErr w:type="spellStart"/>
            <w:r>
              <w:t>rdf</w:t>
            </w:r>
            <w:proofErr w:type="spellEnd"/>
          </w:p>
          <w:p w14:paraId="7A7E8A49" w14:textId="321E8C24" w:rsidR="002569DC" w:rsidRDefault="002569DC" w:rsidP="002569DC">
            <w:pPr>
              <w:spacing w:line="240" w:lineRule="atLeast"/>
            </w:pPr>
            <w:r>
              <w:t>Alle termen in Nederlands</w:t>
            </w:r>
          </w:p>
        </w:tc>
        <w:tc>
          <w:tcPr>
            <w:tcW w:w="735" w:type="dxa"/>
          </w:tcPr>
          <w:p w14:paraId="638C08D4" w14:textId="79586171" w:rsidR="002569DC" w:rsidRDefault="002569DC" w:rsidP="002569DC">
            <w:pPr>
              <w:spacing w:line="240" w:lineRule="atLeast"/>
            </w:pPr>
            <w:r w:rsidRPr="00867C45">
              <w:t>x</w:t>
            </w:r>
          </w:p>
        </w:tc>
        <w:tc>
          <w:tcPr>
            <w:tcW w:w="1266" w:type="dxa"/>
          </w:tcPr>
          <w:p w14:paraId="0E3BA607" w14:textId="1C36F3ED" w:rsidR="002569DC" w:rsidRDefault="002511FE" w:rsidP="002569DC">
            <w:pPr>
              <w:spacing w:line="240" w:lineRule="atLeast"/>
            </w:pPr>
            <w:r>
              <w:t>x</w:t>
            </w:r>
          </w:p>
        </w:tc>
      </w:tr>
    </w:tbl>
    <w:p w14:paraId="3B770781" w14:textId="77777777" w:rsidR="00054C4C" w:rsidRDefault="00054C4C" w:rsidP="00EB7E16">
      <w:pPr>
        <w:spacing w:line="240" w:lineRule="atLeast"/>
      </w:pPr>
    </w:p>
    <w:sectPr w:rsidR="00054C4C" w:rsidSect="0048274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569" w:right="1418" w:bottom="1418" w:left="1418" w:header="0" w:footer="3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5705C" w14:textId="77777777" w:rsidR="00085231" w:rsidRDefault="00085231" w:rsidP="00567F85">
      <w:pPr>
        <w:pStyle w:val="Koptekst"/>
      </w:pPr>
      <w:r>
        <w:separator/>
      </w:r>
    </w:p>
  </w:endnote>
  <w:endnote w:type="continuationSeparator" w:id="0">
    <w:p w14:paraId="2C83EF3E" w14:textId="77777777" w:rsidR="00085231" w:rsidRDefault="00085231" w:rsidP="00567F85">
      <w:pPr>
        <w:pStyle w:val="Kopteks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06B88" w14:textId="77777777" w:rsidR="00954196" w:rsidRDefault="0095419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2ED0" w14:textId="77777777" w:rsidR="00D73FFB" w:rsidRDefault="00D73FFB">
    <w:pPr>
      <w:pStyle w:val="Voettekst"/>
    </w:pPr>
  </w:p>
  <w:p w14:paraId="7B2EB39B" w14:textId="77777777" w:rsidR="00D73FFB" w:rsidRDefault="00D73FFB">
    <w:pPr>
      <w:pStyle w:val="Voettekst"/>
    </w:pPr>
  </w:p>
  <w:p w14:paraId="49AD3D8A" w14:textId="77777777" w:rsidR="00D73FFB" w:rsidRDefault="00D73FFB">
    <w:pPr>
      <w:pStyle w:val="Voettekst"/>
    </w:pPr>
  </w:p>
  <w:p w14:paraId="161EB745" w14:textId="77777777" w:rsidR="00D73FFB" w:rsidRDefault="00D73FFB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954196" w:rsidRPr="00931F65" w14:paraId="68B6900A" w14:textId="77777777">
      <w:tc>
        <w:tcPr>
          <w:tcW w:w="397" w:type="dxa"/>
          <w:shd w:val="clear" w:color="auto" w:fill="auto"/>
        </w:tcPr>
        <w:p w14:paraId="28FDA3F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5889BAB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04C8AD8A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21B64660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postadres</w:t>
          </w:r>
        </w:p>
      </w:tc>
    </w:tr>
    <w:tr w:rsidR="00954196" w:rsidRPr="00931F65" w14:paraId="45036532" w14:textId="77777777">
      <w:tc>
        <w:tcPr>
          <w:tcW w:w="397" w:type="dxa"/>
          <w:shd w:val="clear" w:color="auto" w:fill="auto"/>
        </w:tcPr>
        <w:p w14:paraId="3EC0AE31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00E7707C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49D300F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931F65">
            <w:rPr>
              <w:sz w:val="12"/>
              <w:szCs w:val="12"/>
            </w:rPr>
            <w:t>Barchman</w:t>
          </w:r>
          <w:proofErr w:type="spellEnd"/>
          <w:r w:rsidRPr="00931F65">
            <w:rPr>
              <w:sz w:val="12"/>
              <w:szCs w:val="12"/>
            </w:rPr>
            <w:t xml:space="preserve"> </w:t>
          </w:r>
          <w:proofErr w:type="spellStart"/>
          <w:r w:rsidRPr="00931F65">
            <w:rPr>
              <w:sz w:val="12"/>
              <w:szCs w:val="12"/>
            </w:rPr>
            <w:t>Wuytierslaan</w:t>
          </w:r>
          <w:proofErr w:type="spellEnd"/>
          <w:r w:rsidRPr="00931F65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ED9CFB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Postbus 508</w:t>
          </w:r>
        </w:p>
      </w:tc>
    </w:tr>
    <w:tr w:rsidR="00954196" w:rsidRPr="00931F65" w14:paraId="22F949C5" w14:textId="77777777">
      <w:tc>
        <w:tcPr>
          <w:tcW w:w="397" w:type="dxa"/>
          <w:shd w:val="clear" w:color="auto" w:fill="auto"/>
        </w:tcPr>
        <w:p w14:paraId="2E4DF958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00637812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0301E884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7B41B63D" w14:textId="77777777" w:rsidR="00954196" w:rsidRPr="00931F65" w:rsidRDefault="00954196" w:rsidP="00931F65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931F65">
            <w:rPr>
              <w:sz w:val="12"/>
              <w:szCs w:val="12"/>
            </w:rPr>
            <w:t>3800 AM Amersfoort</w:t>
          </w:r>
        </w:p>
      </w:tc>
    </w:tr>
  </w:tbl>
  <w:p w14:paraId="508FDBB7" w14:textId="77777777" w:rsidR="00D73FFB" w:rsidRDefault="00D73F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965F3" w14:textId="77777777" w:rsidR="00085231" w:rsidRDefault="00085231" w:rsidP="00567F85">
      <w:pPr>
        <w:pStyle w:val="Koptekst"/>
      </w:pPr>
      <w:r>
        <w:separator/>
      </w:r>
    </w:p>
  </w:footnote>
  <w:footnote w:type="continuationSeparator" w:id="0">
    <w:p w14:paraId="6621803D" w14:textId="77777777" w:rsidR="00085231" w:rsidRDefault="00085231" w:rsidP="00567F85">
      <w:pPr>
        <w:pStyle w:val="Kopteks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80361" w14:textId="77777777" w:rsidR="00954196" w:rsidRDefault="00954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1FDC3" w14:textId="77777777" w:rsidR="00D73FFB" w:rsidRDefault="00D73FFB" w:rsidP="00342AAA">
    <w:pPr>
      <w:pStyle w:val="Koptekst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919A1C" wp14:editId="4AD208C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19050" t="0" r="0" b="0"/>
          <wp:wrapNone/>
          <wp:docPr id="4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eonovum logo kle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B512AF5" w14:textId="77777777" w:rsidR="00D73FFB" w:rsidRDefault="00D73FFB" w:rsidP="0061443B">
    <w:pPr>
      <w:pStyle w:val="Koptekst"/>
    </w:pPr>
  </w:p>
  <w:p w14:paraId="03E9E26F" w14:textId="77777777" w:rsidR="00D73FFB" w:rsidRDefault="00D73FFB" w:rsidP="00342AAA">
    <w:pPr>
      <w:pStyle w:val="Koptekst"/>
      <w:jc w:val="center"/>
    </w:pPr>
  </w:p>
  <w:p w14:paraId="3EA05F3E" w14:textId="77777777" w:rsidR="00D73FFB" w:rsidRDefault="00D73FFB" w:rsidP="00342AAA">
    <w:pPr>
      <w:pStyle w:val="Koptekst"/>
      <w:jc w:val="center"/>
    </w:pPr>
  </w:p>
  <w:p w14:paraId="297299BA" w14:textId="77777777" w:rsidR="00D73FFB" w:rsidRDefault="00D73FFB" w:rsidP="00342AAA">
    <w:pPr>
      <w:pStyle w:val="Koptekst"/>
      <w:jc w:val="center"/>
    </w:pPr>
  </w:p>
  <w:p w14:paraId="2C8043FF" w14:textId="77777777" w:rsidR="00D73FFB" w:rsidRDefault="00D73FFB" w:rsidP="00342AAA">
    <w:pPr>
      <w:pStyle w:val="Koptekst"/>
      <w:jc w:val="center"/>
    </w:pPr>
  </w:p>
  <w:p w14:paraId="4FBD55CB" w14:textId="77777777" w:rsidR="00D73FFB" w:rsidRDefault="00D73FFB" w:rsidP="00342AAA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F7480" w:rsidRPr="00370FFC" w14:paraId="6E915437" w14:textId="77777777">
      <w:trPr>
        <w:trHeight w:val="200"/>
      </w:trPr>
      <w:tc>
        <w:tcPr>
          <w:tcW w:w="6533" w:type="dxa"/>
        </w:tcPr>
        <w:p w14:paraId="2D912384" w14:textId="77777777" w:rsidR="004F7480" w:rsidRPr="00370FFC" w:rsidRDefault="004F7480" w:rsidP="00A64235"/>
      </w:tc>
      <w:tc>
        <w:tcPr>
          <w:tcW w:w="724" w:type="dxa"/>
        </w:tcPr>
        <w:p w14:paraId="340C3F78" w14:textId="77777777" w:rsidR="004F7480" w:rsidRPr="00C50627" w:rsidRDefault="004F7480" w:rsidP="00A64235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54EBA121" w14:textId="77777777" w:rsidR="004F7480" w:rsidRPr="00370FFC" w:rsidRDefault="00730350" w:rsidP="00A64235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D17E0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4F7480">
            <w:t xml:space="preserve"> van </w:t>
          </w:r>
          <w:fldSimple w:instr=" NUMPAGES ">
            <w:r w:rsidR="00DD17E0">
              <w:rPr>
                <w:noProof/>
              </w:rPr>
              <w:t>2</w:t>
            </w:r>
          </w:fldSimple>
        </w:p>
      </w:tc>
    </w:tr>
  </w:tbl>
  <w:p w14:paraId="5858AB07" w14:textId="77777777" w:rsidR="00D73FFB" w:rsidRDefault="00D73FFB" w:rsidP="006F5810">
    <w:pPr>
      <w:pStyle w:val="Koptekst"/>
      <w:pBdr>
        <w:bottom w:val="single" w:sz="6" w:space="1" w:color="auto"/>
      </w:pBdr>
    </w:pPr>
  </w:p>
  <w:p w14:paraId="5CA61EDB" w14:textId="77777777" w:rsidR="00D73FFB" w:rsidRDefault="00D73FFB" w:rsidP="006F5810">
    <w:pPr>
      <w:pStyle w:val="Koptekst"/>
    </w:pPr>
  </w:p>
  <w:p w14:paraId="6BFAA64D" w14:textId="77777777" w:rsidR="00D73FFB" w:rsidRDefault="00D73FFB" w:rsidP="006F5810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1431" w14:textId="77777777" w:rsidR="00D73FFB" w:rsidRDefault="00D73FFB" w:rsidP="00AF7C34">
    <w:pPr>
      <w:pStyle w:val="Koptekst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0" wp14:anchorId="76A87836" wp14:editId="3818A45B">
          <wp:simplePos x="0" y="0"/>
          <wp:positionH relativeFrom="column">
            <wp:posOffset>1943100</wp:posOffset>
          </wp:positionH>
          <wp:positionV relativeFrom="paragraph">
            <wp:posOffset>31115</wp:posOffset>
          </wp:positionV>
          <wp:extent cx="1927860" cy="975360"/>
          <wp:effectExtent l="19050" t="0" r="0" b="0"/>
          <wp:wrapNone/>
          <wp:docPr id="3" name="Afbeelding 3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onovum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786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6DEA7B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ECC2C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22F2B8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3A3482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562682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04D8F2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CC6E7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10AB1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06452A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C0DB3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B3291"/>
    <w:multiLevelType w:val="hybridMultilevel"/>
    <w:tmpl w:val="3E6ADD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687F08"/>
    <w:multiLevelType w:val="multilevel"/>
    <w:tmpl w:val="D7EAE67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1440183F"/>
    <w:multiLevelType w:val="hybridMultilevel"/>
    <w:tmpl w:val="DF7C2D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B04BE9"/>
    <w:multiLevelType w:val="multilevel"/>
    <w:tmpl w:val="6C1AB5D6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98A5D3F"/>
    <w:multiLevelType w:val="hybridMultilevel"/>
    <w:tmpl w:val="F8F42E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75B6"/>
    <w:multiLevelType w:val="multilevel"/>
    <w:tmpl w:val="F41C5E2A"/>
    <w:lvl w:ilvl="0">
      <w:start w:val="1"/>
      <w:numFmt w:val="bullet"/>
      <w:pStyle w:val="Opsomming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16" w15:restartNumberingAfterBreak="0">
    <w:nsid w:val="3E366CC1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43C92848"/>
    <w:multiLevelType w:val="multilevel"/>
    <w:tmpl w:val="DFCE7D2A"/>
    <w:lvl w:ilvl="0">
      <w:start w:val="1"/>
      <w:numFmt w:val="decimal"/>
      <w:pStyle w:val="Hoofdstuk"/>
      <w:lvlText w:val="%1"/>
      <w:lvlJc w:val="left"/>
      <w:pPr>
        <w:tabs>
          <w:tab w:val="num" w:pos="567"/>
        </w:tabs>
        <w:ind w:left="432" w:hanging="432"/>
      </w:pPr>
      <w:rPr>
        <w:rFonts w:hint="default"/>
      </w:rPr>
    </w:lvl>
    <w:lvl w:ilvl="1">
      <w:start w:val="1"/>
      <w:numFmt w:val="decimal"/>
      <w:pStyle w:val="Paragraaf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paragraaf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B35627C"/>
    <w:multiLevelType w:val="hybridMultilevel"/>
    <w:tmpl w:val="EE00097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62B53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4CAA5DA9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0076D2A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2E5504D"/>
    <w:multiLevelType w:val="multilevel"/>
    <w:tmpl w:val="689A542A"/>
    <w:lvl w:ilvl="0">
      <w:start w:val="1"/>
      <w:numFmt w:val="decimal"/>
      <w:pStyle w:val="Heading11"/>
      <w:lvlText w:val="%1"/>
      <w:lvlJc w:val="left"/>
      <w:pPr>
        <w:ind w:left="432" w:hanging="432"/>
      </w:pPr>
    </w:lvl>
    <w:lvl w:ilvl="1">
      <w:start w:val="1"/>
      <w:numFmt w:val="decimal"/>
      <w:pStyle w:val="Heading21"/>
      <w:lvlText w:val="%1.%2"/>
      <w:lvlJc w:val="left"/>
      <w:pPr>
        <w:ind w:left="576" w:hanging="576"/>
      </w:p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9B288F"/>
    <w:multiLevelType w:val="hybridMultilevel"/>
    <w:tmpl w:val="554EE9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8A6F8D"/>
    <w:multiLevelType w:val="hybridMultilevel"/>
    <w:tmpl w:val="A2DE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05252"/>
    <w:multiLevelType w:val="hybridMultilevel"/>
    <w:tmpl w:val="32FA2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252500">
    <w:abstractNumId w:val="19"/>
  </w:num>
  <w:num w:numId="2" w16cid:durableId="2146579536">
    <w:abstractNumId w:val="21"/>
  </w:num>
  <w:num w:numId="3" w16cid:durableId="1813130056">
    <w:abstractNumId w:val="16"/>
  </w:num>
  <w:num w:numId="4" w16cid:durableId="543325598">
    <w:abstractNumId w:val="9"/>
  </w:num>
  <w:num w:numId="5" w16cid:durableId="51928101">
    <w:abstractNumId w:val="7"/>
  </w:num>
  <w:num w:numId="6" w16cid:durableId="1780635095">
    <w:abstractNumId w:val="6"/>
  </w:num>
  <w:num w:numId="7" w16cid:durableId="2055888595">
    <w:abstractNumId w:val="5"/>
  </w:num>
  <w:num w:numId="8" w16cid:durableId="431366860">
    <w:abstractNumId w:val="4"/>
  </w:num>
  <w:num w:numId="9" w16cid:durableId="1466774718">
    <w:abstractNumId w:val="8"/>
  </w:num>
  <w:num w:numId="10" w16cid:durableId="1769425664">
    <w:abstractNumId w:val="3"/>
  </w:num>
  <w:num w:numId="11" w16cid:durableId="338967977">
    <w:abstractNumId w:val="2"/>
  </w:num>
  <w:num w:numId="12" w16cid:durableId="911895348">
    <w:abstractNumId w:val="1"/>
  </w:num>
  <w:num w:numId="13" w16cid:durableId="2084645931">
    <w:abstractNumId w:val="0"/>
  </w:num>
  <w:num w:numId="14" w16cid:durableId="878124251">
    <w:abstractNumId w:val="15"/>
  </w:num>
  <w:num w:numId="15" w16cid:durableId="178855847">
    <w:abstractNumId w:val="11"/>
  </w:num>
  <w:num w:numId="16" w16cid:durableId="194075265">
    <w:abstractNumId w:val="17"/>
  </w:num>
  <w:num w:numId="17" w16cid:durableId="68621259">
    <w:abstractNumId w:val="20"/>
  </w:num>
  <w:num w:numId="18" w16cid:durableId="450632644">
    <w:abstractNumId w:val="13"/>
  </w:num>
  <w:num w:numId="19" w16cid:durableId="1654135833">
    <w:abstractNumId w:val="12"/>
  </w:num>
  <w:num w:numId="20" w16cid:durableId="2125534483">
    <w:abstractNumId w:val="22"/>
  </w:num>
  <w:num w:numId="21" w16cid:durableId="1265110054">
    <w:abstractNumId w:val="23"/>
  </w:num>
  <w:num w:numId="22" w16cid:durableId="1717387361">
    <w:abstractNumId w:val="14"/>
  </w:num>
  <w:num w:numId="23" w16cid:durableId="1483544735">
    <w:abstractNumId w:val="25"/>
  </w:num>
  <w:num w:numId="24" w16cid:durableId="655109405">
    <w:abstractNumId w:val="24"/>
  </w:num>
  <w:num w:numId="25" w16cid:durableId="1700735669">
    <w:abstractNumId w:val="18"/>
  </w:num>
  <w:num w:numId="26" w16cid:durableId="857542548">
    <w:abstractNumId w:val="10"/>
  </w:num>
  <w:num w:numId="27" w16cid:durableId="1035429214">
    <w:abstractNumId w:val="17"/>
  </w:num>
  <w:num w:numId="28" w16cid:durableId="1810318473">
    <w:abstractNumId w:val="17"/>
  </w:num>
  <w:num w:numId="29" w16cid:durableId="1577010053">
    <w:abstractNumId w:val="17"/>
  </w:num>
  <w:num w:numId="30" w16cid:durableId="1616446744">
    <w:abstractNumId w:val="17"/>
  </w:num>
  <w:num w:numId="31" w16cid:durableId="1813254041">
    <w:abstractNumId w:val="17"/>
  </w:num>
  <w:num w:numId="32" w16cid:durableId="243225282">
    <w:abstractNumId w:val="17"/>
  </w:num>
  <w:num w:numId="33" w16cid:durableId="858549077">
    <w:abstractNumId w:val="17"/>
  </w:num>
  <w:num w:numId="34" w16cid:durableId="1950621553">
    <w:abstractNumId w:val="17"/>
  </w:num>
  <w:num w:numId="35" w16cid:durableId="1037270590">
    <w:abstractNumId w:val="17"/>
  </w:num>
  <w:num w:numId="36" w16cid:durableId="919605891">
    <w:abstractNumId w:val="15"/>
  </w:num>
  <w:num w:numId="37" w16cid:durableId="1992782871">
    <w:abstractNumId w:val="13"/>
  </w:num>
  <w:num w:numId="38" w16cid:durableId="802692997">
    <w:abstractNumId w:val="22"/>
  </w:num>
  <w:num w:numId="39" w16cid:durableId="1847015528">
    <w:abstractNumId w:val="13"/>
  </w:num>
  <w:num w:numId="40" w16cid:durableId="1451624368">
    <w:abstractNumId w:val="22"/>
  </w:num>
  <w:num w:numId="41" w16cid:durableId="224878983">
    <w:abstractNumId w:val="22"/>
  </w:num>
  <w:num w:numId="42" w16cid:durableId="321156380">
    <w:abstractNumId w:val="22"/>
  </w:num>
  <w:num w:numId="43" w16cid:durableId="343483910">
    <w:abstractNumId w:val="22"/>
  </w:num>
  <w:num w:numId="44" w16cid:durableId="1142694687">
    <w:abstractNumId w:val="22"/>
  </w:num>
  <w:num w:numId="45" w16cid:durableId="1258830271">
    <w:abstractNumId w:val="22"/>
  </w:num>
  <w:num w:numId="46" w16cid:durableId="767233432">
    <w:abstractNumId w:val="22"/>
  </w:num>
  <w:num w:numId="47" w16cid:durableId="211550448">
    <w:abstractNumId w:val="22"/>
  </w:num>
  <w:num w:numId="48" w16cid:durableId="39527800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nl-NL" w:vendorID="1" w:dllVersion="512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3B7B"/>
    <w:rsid w:val="00000845"/>
    <w:rsid w:val="0001225F"/>
    <w:rsid w:val="0003193B"/>
    <w:rsid w:val="00032610"/>
    <w:rsid w:val="00054C4C"/>
    <w:rsid w:val="00077714"/>
    <w:rsid w:val="00085231"/>
    <w:rsid w:val="00095EEA"/>
    <w:rsid w:val="000A12CB"/>
    <w:rsid w:val="000A6F90"/>
    <w:rsid w:val="000C62C4"/>
    <w:rsid w:val="000C77B2"/>
    <w:rsid w:val="000D4017"/>
    <w:rsid w:val="000D49F8"/>
    <w:rsid w:val="000D4D90"/>
    <w:rsid w:val="00110914"/>
    <w:rsid w:val="00136358"/>
    <w:rsid w:val="00145A20"/>
    <w:rsid w:val="00152A8D"/>
    <w:rsid w:val="00171E9C"/>
    <w:rsid w:val="00184F18"/>
    <w:rsid w:val="00190A73"/>
    <w:rsid w:val="0019329E"/>
    <w:rsid w:val="001A5208"/>
    <w:rsid w:val="001B2B88"/>
    <w:rsid w:val="001D45AB"/>
    <w:rsid w:val="001D7A53"/>
    <w:rsid w:val="001E62A2"/>
    <w:rsid w:val="001F1135"/>
    <w:rsid w:val="001F4E7A"/>
    <w:rsid w:val="00216BFC"/>
    <w:rsid w:val="002231C0"/>
    <w:rsid w:val="00241E5C"/>
    <w:rsid w:val="002511FE"/>
    <w:rsid w:val="002569DC"/>
    <w:rsid w:val="002B1FA1"/>
    <w:rsid w:val="002C3665"/>
    <w:rsid w:val="002E4033"/>
    <w:rsid w:val="002F24B8"/>
    <w:rsid w:val="00300743"/>
    <w:rsid w:val="00315774"/>
    <w:rsid w:val="003207F6"/>
    <w:rsid w:val="00333D3F"/>
    <w:rsid w:val="00342AAA"/>
    <w:rsid w:val="003679FF"/>
    <w:rsid w:val="00372064"/>
    <w:rsid w:val="00375F65"/>
    <w:rsid w:val="003774C5"/>
    <w:rsid w:val="00381BEE"/>
    <w:rsid w:val="00383115"/>
    <w:rsid w:val="00391FCD"/>
    <w:rsid w:val="003B680E"/>
    <w:rsid w:val="003B693F"/>
    <w:rsid w:val="003D37A0"/>
    <w:rsid w:val="003E18EB"/>
    <w:rsid w:val="003F3C6F"/>
    <w:rsid w:val="00403E41"/>
    <w:rsid w:val="00412D86"/>
    <w:rsid w:val="00416DD8"/>
    <w:rsid w:val="004303FC"/>
    <w:rsid w:val="00444F50"/>
    <w:rsid w:val="00445E58"/>
    <w:rsid w:val="00450EC6"/>
    <w:rsid w:val="0046090B"/>
    <w:rsid w:val="004665E2"/>
    <w:rsid w:val="00471529"/>
    <w:rsid w:val="0048274F"/>
    <w:rsid w:val="0048608A"/>
    <w:rsid w:val="00495C27"/>
    <w:rsid w:val="0049736D"/>
    <w:rsid w:val="004D3E0C"/>
    <w:rsid w:val="004D6C4F"/>
    <w:rsid w:val="004E0102"/>
    <w:rsid w:val="004E57A5"/>
    <w:rsid w:val="004F7480"/>
    <w:rsid w:val="00527776"/>
    <w:rsid w:val="005456C6"/>
    <w:rsid w:val="00552263"/>
    <w:rsid w:val="00553133"/>
    <w:rsid w:val="0056137D"/>
    <w:rsid w:val="00567F85"/>
    <w:rsid w:val="00581FB7"/>
    <w:rsid w:val="005B4703"/>
    <w:rsid w:val="005C406E"/>
    <w:rsid w:val="005D2A8C"/>
    <w:rsid w:val="005F4F68"/>
    <w:rsid w:val="00611D47"/>
    <w:rsid w:val="00611FEC"/>
    <w:rsid w:val="0061443B"/>
    <w:rsid w:val="006454B1"/>
    <w:rsid w:val="0064652C"/>
    <w:rsid w:val="00653FC1"/>
    <w:rsid w:val="00656E42"/>
    <w:rsid w:val="0066021B"/>
    <w:rsid w:val="006C7E00"/>
    <w:rsid w:val="006F0F04"/>
    <w:rsid w:val="006F1907"/>
    <w:rsid w:val="006F5810"/>
    <w:rsid w:val="007037A4"/>
    <w:rsid w:val="00707F17"/>
    <w:rsid w:val="00730350"/>
    <w:rsid w:val="0073259D"/>
    <w:rsid w:val="007342FF"/>
    <w:rsid w:val="00747F55"/>
    <w:rsid w:val="00753B7B"/>
    <w:rsid w:val="00754A87"/>
    <w:rsid w:val="007A5B07"/>
    <w:rsid w:val="007B00F8"/>
    <w:rsid w:val="007C2E1C"/>
    <w:rsid w:val="007C4F7F"/>
    <w:rsid w:val="007F12AE"/>
    <w:rsid w:val="00802499"/>
    <w:rsid w:val="00831C5F"/>
    <w:rsid w:val="00863560"/>
    <w:rsid w:val="008906B9"/>
    <w:rsid w:val="00892334"/>
    <w:rsid w:val="00896EFE"/>
    <w:rsid w:val="008A05E0"/>
    <w:rsid w:val="008B7290"/>
    <w:rsid w:val="008D4CA0"/>
    <w:rsid w:val="008F0D16"/>
    <w:rsid w:val="008F5B88"/>
    <w:rsid w:val="008F77ED"/>
    <w:rsid w:val="00905399"/>
    <w:rsid w:val="00923A50"/>
    <w:rsid w:val="00925AD1"/>
    <w:rsid w:val="00931F65"/>
    <w:rsid w:val="009424D0"/>
    <w:rsid w:val="00945596"/>
    <w:rsid w:val="00952C32"/>
    <w:rsid w:val="00954196"/>
    <w:rsid w:val="009632FD"/>
    <w:rsid w:val="0097418F"/>
    <w:rsid w:val="00975E59"/>
    <w:rsid w:val="009912C1"/>
    <w:rsid w:val="009A0FA3"/>
    <w:rsid w:val="009C2709"/>
    <w:rsid w:val="009D218A"/>
    <w:rsid w:val="009D38DA"/>
    <w:rsid w:val="00A14674"/>
    <w:rsid w:val="00A2193D"/>
    <w:rsid w:val="00A32B2C"/>
    <w:rsid w:val="00A564C2"/>
    <w:rsid w:val="00A64235"/>
    <w:rsid w:val="00A64A79"/>
    <w:rsid w:val="00A87D49"/>
    <w:rsid w:val="00A90E98"/>
    <w:rsid w:val="00A95679"/>
    <w:rsid w:val="00A96A82"/>
    <w:rsid w:val="00AF4813"/>
    <w:rsid w:val="00AF7C34"/>
    <w:rsid w:val="00B10EA6"/>
    <w:rsid w:val="00B36568"/>
    <w:rsid w:val="00B36EF5"/>
    <w:rsid w:val="00B44814"/>
    <w:rsid w:val="00B45025"/>
    <w:rsid w:val="00B45E08"/>
    <w:rsid w:val="00B513A6"/>
    <w:rsid w:val="00B52B99"/>
    <w:rsid w:val="00B60B8D"/>
    <w:rsid w:val="00B744C4"/>
    <w:rsid w:val="00B87601"/>
    <w:rsid w:val="00BA101A"/>
    <w:rsid w:val="00BE1B7A"/>
    <w:rsid w:val="00C166FA"/>
    <w:rsid w:val="00C20469"/>
    <w:rsid w:val="00C50627"/>
    <w:rsid w:val="00C5644F"/>
    <w:rsid w:val="00C57771"/>
    <w:rsid w:val="00C70D01"/>
    <w:rsid w:val="00C83806"/>
    <w:rsid w:val="00C85F15"/>
    <w:rsid w:val="00CA37DD"/>
    <w:rsid w:val="00CB2456"/>
    <w:rsid w:val="00CC12F7"/>
    <w:rsid w:val="00CD575E"/>
    <w:rsid w:val="00CE08C5"/>
    <w:rsid w:val="00CE3CA0"/>
    <w:rsid w:val="00CF0511"/>
    <w:rsid w:val="00D025C8"/>
    <w:rsid w:val="00D05F56"/>
    <w:rsid w:val="00D24CEF"/>
    <w:rsid w:val="00D25D47"/>
    <w:rsid w:val="00D2722C"/>
    <w:rsid w:val="00D4606C"/>
    <w:rsid w:val="00D57B56"/>
    <w:rsid w:val="00D623CF"/>
    <w:rsid w:val="00D67B09"/>
    <w:rsid w:val="00D73FFB"/>
    <w:rsid w:val="00D77454"/>
    <w:rsid w:val="00D82573"/>
    <w:rsid w:val="00D91BA3"/>
    <w:rsid w:val="00DD17E0"/>
    <w:rsid w:val="00E327E9"/>
    <w:rsid w:val="00E44330"/>
    <w:rsid w:val="00E805D5"/>
    <w:rsid w:val="00E8699F"/>
    <w:rsid w:val="00EB6621"/>
    <w:rsid w:val="00EB7E16"/>
    <w:rsid w:val="00ED1622"/>
    <w:rsid w:val="00EE0312"/>
    <w:rsid w:val="00EE12D2"/>
    <w:rsid w:val="00EE747E"/>
    <w:rsid w:val="00EF1127"/>
    <w:rsid w:val="00F27A21"/>
    <w:rsid w:val="00F3748C"/>
    <w:rsid w:val="00F40A00"/>
    <w:rsid w:val="00F42423"/>
    <w:rsid w:val="00F44D44"/>
    <w:rsid w:val="00F50EE4"/>
    <w:rsid w:val="00F60440"/>
    <w:rsid w:val="00F62478"/>
    <w:rsid w:val="00F84F2C"/>
    <w:rsid w:val="00F962C0"/>
    <w:rsid w:val="00FA115F"/>
    <w:rsid w:val="00FB3ED9"/>
    <w:rsid w:val="00FC3288"/>
    <w:rsid w:val="00FC41BB"/>
    <w:rsid w:val="00F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7AA31939"/>
  <w15:docId w15:val="{0E2E0A3B-368A-4EBA-9392-F6EA94BE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754A87"/>
    <w:pPr>
      <w:spacing w:line="288" w:lineRule="auto"/>
    </w:pPr>
    <w:rPr>
      <w:rFonts w:ascii="Verdana" w:hAnsi="Verdana"/>
      <w:kern w:val="24"/>
      <w:sz w:val="16"/>
      <w:szCs w:val="16"/>
    </w:rPr>
  </w:style>
  <w:style w:type="paragraph" w:styleId="Kop1">
    <w:name w:val="heading 1"/>
    <w:basedOn w:val="Standaard"/>
    <w:next w:val="Standaard"/>
    <w:qFormat/>
    <w:rsid w:val="008906B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8906B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8906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8906B9"/>
    <w:pPr>
      <w:keepNext/>
      <w:numPr>
        <w:ilvl w:val="3"/>
        <w:numId w:val="3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8906B9"/>
    <w:pPr>
      <w:numPr>
        <w:ilvl w:val="4"/>
        <w:numId w:val="3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8906B9"/>
    <w:pPr>
      <w:numPr>
        <w:ilvl w:val="5"/>
        <w:numId w:val="3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8906B9"/>
    <w:pPr>
      <w:numPr>
        <w:ilvl w:val="6"/>
        <w:numId w:val="3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8906B9"/>
    <w:pPr>
      <w:numPr>
        <w:ilvl w:val="7"/>
        <w:numId w:val="3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8906B9"/>
    <w:pPr>
      <w:numPr>
        <w:ilvl w:val="8"/>
        <w:numId w:val="3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906B9"/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semiHidden/>
    <w:rsid w:val="00342AAA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rsid w:val="00342AAA"/>
    <w:pPr>
      <w:tabs>
        <w:tab w:val="center" w:pos="4536"/>
        <w:tab w:val="right" w:pos="9072"/>
      </w:tabs>
    </w:pPr>
  </w:style>
  <w:style w:type="numbering" w:styleId="111111">
    <w:name w:val="Outline List 2"/>
    <w:basedOn w:val="Geenlijst"/>
    <w:semiHidden/>
    <w:rsid w:val="00375F65"/>
    <w:pPr>
      <w:numPr>
        <w:numId w:val="1"/>
      </w:numPr>
    </w:pPr>
  </w:style>
  <w:style w:type="numbering" w:styleId="1ai">
    <w:name w:val="Outline List 1"/>
    <w:basedOn w:val="Geenlijst"/>
    <w:semiHidden/>
    <w:rsid w:val="00375F65"/>
    <w:pPr>
      <w:numPr>
        <w:numId w:val="2"/>
      </w:numPr>
    </w:pPr>
  </w:style>
  <w:style w:type="table" w:styleId="3D-effectenvoortabel1">
    <w:name w:val="Table 3D effects 1"/>
    <w:basedOn w:val="Standaardtabel"/>
    <w:semiHidden/>
    <w:rsid w:val="00375F65"/>
    <w:pPr>
      <w:spacing w:line="24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375F65"/>
    <w:pPr>
      <w:spacing w:line="24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375F65"/>
    <w:pPr>
      <w:spacing w:line="24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375F65"/>
  </w:style>
  <w:style w:type="paragraph" w:styleId="Adresenvelop">
    <w:name w:val="envelope address"/>
    <w:basedOn w:val="Standaard"/>
    <w:semiHidden/>
    <w:rsid w:val="00375F65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375F65"/>
    <w:pPr>
      <w:ind w:left="4252"/>
    </w:pPr>
  </w:style>
  <w:style w:type="paragraph" w:styleId="Afzender">
    <w:name w:val="envelope return"/>
    <w:basedOn w:val="Standaard"/>
    <w:semiHidden/>
    <w:rsid w:val="00375F65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375F65"/>
    <w:pPr>
      <w:numPr>
        <w:numId w:val="3"/>
      </w:numPr>
    </w:pPr>
  </w:style>
  <w:style w:type="paragraph" w:styleId="Berichtkop">
    <w:name w:val="Message Header"/>
    <w:basedOn w:val="Standaard"/>
    <w:semiHidden/>
    <w:rsid w:val="00375F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375F65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375F65"/>
  </w:style>
  <w:style w:type="table" w:styleId="Eenvoudigetabel1">
    <w:name w:val="Table Simple 1"/>
    <w:basedOn w:val="Standaardtabel"/>
    <w:semiHidden/>
    <w:rsid w:val="00375F65"/>
    <w:pPr>
      <w:spacing w:line="24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375F65"/>
    <w:pPr>
      <w:spacing w:line="24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rsid w:val="00375F65"/>
    <w:pPr>
      <w:spacing w:line="24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375F65"/>
    <w:pPr>
      <w:spacing w:line="24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375F65"/>
  </w:style>
  <w:style w:type="character" w:styleId="GevolgdeHyperlink">
    <w:name w:val="FollowedHyperlink"/>
    <w:basedOn w:val="Standaardalinea-lettertype"/>
    <w:semiHidden/>
    <w:rsid w:val="00375F65"/>
    <w:rPr>
      <w:color w:val="800080"/>
      <w:u w:val="single"/>
    </w:rPr>
  </w:style>
  <w:style w:type="paragraph" w:styleId="Handtekening">
    <w:name w:val="Signature"/>
    <w:basedOn w:val="Standaard"/>
    <w:semiHidden/>
    <w:rsid w:val="00375F65"/>
    <w:pPr>
      <w:ind w:left="4252"/>
    </w:pPr>
  </w:style>
  <w:style w:type="paragraph" w:styleId="HTML-voorafopgemaakt">
    <w:name w:val="HTML Preformatted"/>
    <w:basedOn w:val="Standaard"/>
    <w:semiHidden/>
    <w:rsid w:val="00375F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375F65"/>
    <w:rPr>
      <w:i/>
      <w:iCs/>
    </w:rPr>
  </w:style>
  <w:style w:type="character" w:styleId="HTMLVariable">
    <w:name w:val="HTML Variable"/>
    <w:basedOn w:val="Standaardalinea-lettertype"/>
    <w:semiHidden/>
    <w:rsid w:val="00375F65"/>
    <w:rPr>
      <w:i/>
      <w:iCs/>
    </w:rPr>
  </w:style>
  <w:style w:type="character" w:styleId="HTML-acroniem">
    <w:name w:val="HTML Acronym"/>
    <w:basedOn w:val="Standaardalinea-lettertype"/>
    <w:semiHidden/>
    <w:rsid w:val="00375F65"/>
  </w:style>
  <w:style w:type="paragraph" w:styleId="HTML-adres">
    <w:name w:val="HTML Address"/>
    <w:basedOn w:val="Standaard"/>
    <w:semiHidden/>
    <w:rsid w:val="00375F65"/>
    <w:rPr>
      <w:i/>
      <w:iCs/>
    </w:rPr>
  </w:style>
  <w:style w:type="character" w:styleId="HTML-citaat">
    <w:name w:val="HTML Cite"/>
    <w:basedOn w:val="Standaardalinea-lettertype"/>
    <w:semiHidden/>
    <w:rsid w:val="00375F65"/>
    <w:rPr>
      <w:i/>
      <w:iCs/>
    </w:rPr>
  </w:style>
  <w:style w:type="character" w:styleId="HTML-schrijfmachine">
    <w:name w:val="HTML Typewriter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toetsenbord">
    <w:name w:val="HTML Keyboard"/>
    <w:basedOn w:val="Standaardalinea-lettertype"/>
    <w:semiHidden/>
    <w:rsid w:val="00375F65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375F65"/>
    <w:rPr>
      <w:rFonts w:ascii="Courier New" w:hAnsi="Courier New" w:cs="Courier New"/>
    </w:rPr>
  </w:style>
  <w:style w:type="character" w:styleId="Hyperlink">
    <w:name w:val="Hyperlink"/>
    <w:basedOn w:val="Standaardalinea-lettertype"/>
    <w:semiHidden/>
    <w:rsid w:val="00375F65"/>
    <w:rPr>
      <w:color w:val="0000FF"/>
      <w:u w:val="single"/>
    </w:rPr>
  </w:style>
  <w:style w:type="table" w:styleId="Klassieketabel1">
    <w:name w:val="Table Classic 1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375F65"/>
    <w:pPr>
      <w:spacing w:line="24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375F65"/>
    <w:pPr>
      <w:spacing w:line="24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375F65"/>
    <w:pPr>
      <w:spacing w:line="24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375F65"/>
    <w:pPr>
      <w:spacing w:line="24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jst">
    <w:name w:val="List"/>
    <w:basedOn w:val="Standaard"/>
    <w:semiHidden/>
    <w:rsid w:val="00375F65"/>
    <w:pPr>
      <w:ind w:left="283" w:hanging="283"/>
    </w:pPr>
  </w:style>
  <w:style w:type="paragraph" w:styleId="Lijst2">
    <w:name w:val="List 2"/>
    <w:basedOn w:val="Standaard"/>
    <w:semiHidden/>
    <w:rsid w:val="00375F65"/>
    <w:pPr>
      <w:ind w:left="566" w:hanging="283"/>
    </w:pPr>
  </w:style>
  <w:style w:type="paragraph" w:styleId="Lijst3">
    <w:name w:val="List 3"/>
    <w:basedOn w:val="Standaard"/>
    <w:semiHidden/>
    <w:rsid w:val="00375F65"/>
    <w:pPr>
      <w:ind w:left="849" w:hanging="283"/>
    </w:pPr>
  </w:style>
  <w:style w:type="paragraph" w:styleId="Lijst4">
    <w:name w:val="List 4"/>
    <w:basedOn w:val="Standaard"/>
    <w:semiHidden/>
    <w:rsid w:val="00375F65"/>
    <w:pPr>
      <w:ind w:left="1132" w:hanging="283"/>
    </w:pPr>
  </w:style>
  <w:style w:type="paragraph" w:styleId="Lijst5">
    <w:name w:val="List 5"/>
    <w:basedOn w:val="Standaard"/>
    <w:semiHidden/>
    <w:rsid w:val="00375F65"/>
    <w:pPr>
      <w:ind w:left="1415" w:hanging="283"/>
    </w:pPr>
  </w:style>
  <w:style w:type="paragraph" w:styleId="Lijstopsomteken">
    <w:name w:val="List Bullet"/>
    <w:basedOn w:val="Standaard"/>
    <w:semiHidden/>
    <w:rsid w:val="00375F65"/>
    <w:pPr>
      <w:numPr>
        <w:numId w:val="4"/>
      </w:numPr>
    </w:pPr>
  </w:style>
  <w:style w:type="paragraph" w:styleId="Lijstopsomteken2">
    <w:name w:val="List Bullet 2"/>
    <w:basedOn w:val="Standaard"/>
    <w:semiHidden/>
    <w:rsid w:val="00375F65"/>
    <w:pPr>
      <w:numPr>
        <w:numId w:val="5"/>
      </w:numPr>
    </w:pPr>
  </w:style>
  <w:style w:type="paragraph" w:styleId="Lijstopsomteken3">
    <w:name w:val="List Bullet 3"/>
    <w:basedOn w:val="Standaard"/>
    <w:semiHidden/>
    <w:rsid w:val="00375F65"/>
    <w:pPr>
      <w:numPr>
        <w:numId w:val="6"/>
      </w:numPr>
    </w:pPr>
  </w:style>
  <w:style w:type="paragraph" w:styleId="Lijstopsomteken4">
    <w:name w:val="List Bullet 4"/>
    <w:basedOn w:val="Standaard"/>
    <w:semiHidden/>
    <w:rsid w:val="00375F65"/>
    <w:pPr>
      <w:numPr>
        <w:numId w:val="7"/>
      </w:numPr>
    </w:pPr>
  </w:style>
  <w:style w:type="paragraph" w:styleId="Lijstopsomteken5">
    <w:name w:val="List Bullet 5"/>
    <w:basedOn w:val="Standaard"/>
    <w:semiHidden/>
    <w:rsid w:val="00375F65"/>
    <w:pPr>
      <w:numPr>
        <w:numId w:val="8"/>
      </w:numPr>
    </w:pPr>
  </w:style>
  <w:style w:type="paragraph" w:styleId="Lijstnummering">
    <w:name w:val="List Number"/>
    <w:basedOn w:val="Standaard"/>
    <w:semiHidden/>
    <w:rsid w:val="00375F65"/>
    <w:pPr>
      <w:numPr>
        <w:numId w:val="9"/>
      </w:numPr>
    </w:pPr>
  </w:style>
  <w:style w:type="paragraph" w:styleId="Lijstnummering2">
    <w:name w:val="List Number 2"/>
    <w:basedOn w:val="Standaard"/>
    <w:semiHidden/>
    <w:rsid w:val="00375F65"/>
    <w:pPr>
      <w:numPr>
        <w:numId w:val="10"/>
      </w:numPr>
    </w:pPr>
  </w:style>
  <w:style w:type="paragraph" w:styleId="Lijstnummering3">
    <w:name w:val="List Number 3"/>
    <w:basedOn w:val="Standaard"/>
    <w:semiHidden/>
    <w:rsid w:val="00375F65"/>
    <w:pPr>
      <w:numPr>
        <w:numId w:val="11"/>
      </w:numPr>
    </w:pPr>
  </w:style>
  <w:style w:type="paragraph" w:styleId="Lijstnummering4">
    <w:name w:val="List Number 4"/>
    <w:basedOn w:val="Standaard"/>
    <w:semiHidden/>
    <w:rsid w:val="00375F65"/>
    <w:pPr>
      <w:numPr>
        <w:numId w:val="12"/>
      </w:numPr>
    </w:pPr>
  </w:style>
  <w:style w:type="paragraph" w:styleId="Lijstnummering5">
    <w:name w:val="List Number 5"/>
    <w:basedOn w:val="Standaard"/>
    <w:semiHidden/>
    <w:rsid w:val="00375F65"/>
    <w:pPr>
      <w:numPr>
        <w:numId w:val="13"/>
      </w:numPr>
    </w:pPr>
  </w:style>
  <w:style w:type="paragraph" w:styleId="Lijstvoortzetting">
    <w:name w:val="List Continue"/>
    <w:basedOn w:val="Standaard"/>
    <w:semiHidden/>
    <w:rsid w:val="00375F65"/>
    <w:pPr>
      <w:spacing w:after="120"/>
      <w:ind w:left="283"/>
    </w:pPr>
  </w:style>
  <w:style w:type="paragraph" w:styleId="Lijstvoortzetting2">
    <w:name w:val="List Continue 2"/>
    <w:basedOn w:val="Standaard"/>
    <w:semiHidden/>
    <w:rsid w:val="00375F65"/>
    <w:pPr>
      <w:spacing w:after="120"/>
      <w:ind w:left="566"/>
    </w:pPr>
  </w:style>
  <w:style w:type="paragraph" w:styleId="Lijstvoortzetting3">
    <w:name w:val="List Continue 3"/>
    <w:basedOn w:val="Standaard"/>
    <w:semiHidden/>
    <w:rsid w:val="00375F65"/>
    <w:pPr>
      <w:spacing w:after="120"/>
      <w:ind w:left="849"/>
    </w:pPr>
  </w:style>
  <w:style w:type="paragraph" w:styleId="Lijstvoortzetting4">
    <w:name w:val="List Continue 4"/>
    <w:basedOn w:val="Standaard"/>
    <w:semiHidden/>
    <w:rsid w:val="00375F65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375F65"/>
    <w:pPr>
      <w:spacing w:after="120"/>
      <w:ind w:left="1415"/>
    </w:pPr>
  </w:style>
  <w:style w:type="character" w:styleId="Nadruk">
    <w:name w:val="Emphasis"/>
    <w:basedOn w:val="Standaardalinea-lettertype"/>
    <w:qFormat/>
    <w:rsid w:val="008906B9"/>
    <w:rPr>
      <w:i/>
      <w:iCs/>
    </w:rPr>
  </w:style>
  <w:style w:type="paragraph" w:styleId="Normaalweb">
    <w:name w:val="Normal (Web)"/>
    <w:basedOn w:val="Standaard"/>
    <w:uiPriority w:val="99"/>
    <w:semiHidden/>
    <w:rsid w:val="00375F65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375F65"/>
  </w:style>
  <w:style w:type="character" w:styleId="Paginanummer">
    <w:name w:val="page number"/>
    <w:basedOn w:val="Standaardalinea-lettertype"/>
    <w:semiHidden/>
    <w:rsid w:val="00375F65"/>
  </w:style>
  <w:style w:type="paragraph" w:styleId="Plattetekst">
    <w:name w:val="Body Text"/>
    <w:basedOn w:val="Standaard"/>
    <w:semiHidden/>
    <w:rsid w:val="00375F65"/>
    <w:pPr>
      <w:spacing w:after="120"/>
    </w:pPr>
  </w:style>
  <w:style w:type="paragraph" w:styleId="Plattetekst2">
    <w:name w:val="Body Text 2"/>
    <w:basedOn w:val="Standaard"/>
    <w:semiHidden/>
    <w:rsid w:val="00375F65"/>
    <w:pPr>
      <w:spacing w:after="120" w:line="480" w:lineRule="auto"/>
    </w:pPr>
  </w:style>
  <w:style w:type="paragraph" w:styleId="Plattetekst3">
    <w:name w:val="Body Text 3"/>
    <w:basedOn w:val="Standaard"/>
    <w:semiHidden/>
    <w:rsid w:val="00375F65"/>
    <w:pPr>
      <w:spacing w:after="120"/>
    </w:pPr>
  </w:style>
  <w:style w:type="paragraph" w:styleId="Platteteksteersteinspringing">
    <w:name w:val="Body Text First Indent"/>
    <w:basedOn w:val="Plattetekst"/>
    <w:semiHidden/>
    <w:rsid w:val="00375F65"/>
    <w:pPr>
      <w:ind w:firstLine="210"/>
    </w:pPr>
  </w:style>
  <w:style w:type="paragraph" w:styleId="Plattetekstinspringen">
    <w:name w:val="Body Text Indent"/>
    <w:basedOn w:val="Standaard"/>
    <w:semiHidden/>
    <w:rsid w:val="00375F65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375F65"/>
    <w:pPr>
      <w:ind w:firstLine="210"/>
    </w:pPr>
  </w:style>
  <w:style w:type="paragraph" w:styleId="Plattetekstinspringen2">
    <w:name w:val="Body Text Indent 2"/>
    <w:basedOn w:val="Standaard"/>
    <w:semiHidden/>
    <w:rsid w:val="00375F6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375F65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375F65"/>
  </w:style>
  <w:style w:type="paragraph" w:styleId="Standaardinspringing">
    <w:name w:val="Normal Indent"/>
    <w:basedOn w:val="Standaard"/>
    <w:semiHidden/>
    <w:rsid w:val="00375F65"/>
    <w:pPr>
      <w:ind w:left="708"/>
    </w:pPr>
  </w:style>
  <w:style w:type="paragraph" w:styleId="Ondertitel">
    <w:name w:val="Subtitle"/>
    <w:basedOn w:val="Standaard"/>
    <w:qFormat/>
    <w:rsid w:val="008906B9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375F65"/>
    <w:pPr>
      <w:spacing w:line="24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375F65"/>
    <w:pPr>
      <w:spacing w:line="24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375F65"/>
    <w:pPr>
      <w:spacing w:line="24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375F65"/>
    <w:pPr>
      <w:spacing w:line="24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375F65"/>
    <w:pPr>
      <w:spacing w:line="24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375F65"/>
    <w:pPr>
      <w:spacing w:line="24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375F65"/>
    <w:pPr>
      <w:spacing w:line="24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375F65"/>
    <w:pPr>
      <w:spacing w:line="24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375F65"/>
    <w:pPr>
      <w:spacing w:line="24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375F65"/>
    <w:pPr>
      <w:spacing w:line="24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375F65"/>
    <w:pPr>
      <w:spacing w:line="24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375F65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uiPriority w:val="99"/>
    <w:semiHidden/>
    <w:rsid w:val="00375F65"/>
    <w:rPr>
      <w:rFonts w:ascii="Courier New" w:hAnsi="Courier New" w:cs="Courier New"/>
      <w:sz w:val="20"/>
      <w:szCs w:val="20"/>
    </w:rPr>
  </w:style>
  <w:style w:type="paragraph" w:styleId="Titel">
    <w:name w:val="Title"/>
    <w:basedOn w:val="Standaard"/>
    <w:qFormat/>
    <w:rsid w:val="008906B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375F65"/>
    <w:pPr>
      <w:spacing w:line="24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375F65"/>
    <w:pPr>
      <w:spacing w:line="24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375F65"/>
    <w:pPr>
      <w:spacing w:line="24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375F65"/>
    <w:pPr>
      <w:spacing w:line="24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qFormat/>
    <w:rsid w:val="008906B9"/>
    <w:rPr>
      <w:b/>
      <w:bCs/>
    </w:rPr>
  </w:style>
  <w:style w:type="paragraph" w:customStyle="1" w:styleId="Hoofdstuk">
    <w:name w:val="Hoofdstuk"/>
    <w:basedOn w:val="Standaard"/>
    <w:next w:val="Standaard"/>
    <w:rsid w:val="008906B9"/>
    <w:pPr>
      <w:keepNext/>
      <w:numPr>
        <w:numId w:val="35"/>
      </w:numPr>
      <w:spacing w:before="240" w:after="240"/>
    </w:pPr>
    <w:rPr>
      <w:sz w:val="28"/>
      <w:szCs w:val="28"/>
    </w:rPr>
  </w:style>
  <w:style w:type="paragraph" w:customStyle="1" w:styleId="Paragraaf">
    <w:name w:val="Paragraaf"/>
    <w:basedOn w:val="Standaard"/>
    <w:next w:val="Standaard"/>
    <w:rsid w:val="008906B9"/>
    <w:pPr>
      <w:keepNext/>
      <w:numPr>
        <w:ilvl w:val="1"/>
        <w:numId w:val="35"/>
      </w:numPr>
      <w:spacing w:after="240"/>
    </w:pPr>
    <w:rPr>
      <w:sz w:val="20"/>
    </w:rPr>
  </w:style>
  <w:style w:type="paragraph" w:customStyle="1" w:styleId="Subparagraaf">
    <w:name w:val="Subparagraaf"/>
    <w:basedOn w:val="Standaard"/>
    <w:next w:val="Standaard"/>
    <w:rsid w:val="008906B9"/>
    <w:pPr>
      <w:keepNext/>
      <w:numPr>
        <w:ilvl w:val="2"/>
        <w:numId w:val="35"/>
      </w:numPr>
      <w:spacing w:before="240"/>
    </w:pPr>
    <w:rPr>
      <w:b/>
    </w:rPr>
  </w:style>
  <w:style w:type="paragraph" w:customStyle="1" w:styleId="Opsomming">
    <w:name w:val="Opsomming"/>
    <w:basedOn w:val="Standaard"/>
    <w:rsid w:val="008906B9"/>
    <w:pPr>
      <w:numPr>
        <w:numId w:val="36"/>
      </w:numPr>
    </w:pPr>
  </w:style>
  <w:style w:type="table" w:customStyle="1" w:styleId="Tabelheader">
    <w:name w:val="Tabelheader"/>
    <w:basedOn w:val="Standaardtabel"/>
    <w:semiHidden/>
    <w:rsid w:val="00152A8D"/>
    <w:rPr>
      <w:rFonts w:ascii="Verdana" w:hAnsi="Verdana"/>
      <w:b/>
      <w:sz w:val="16"/>
    </w:rPr>
    <w:tblPr/>
  </w:style>
  <w:style w:type="paragraph" w:styleId="Bijschrift">
    <w:name w:val="caption"/>
    <w:basedOn w:val="Standaard"/>
    <w:next w:val="Standaard"/>
    <w:uiPriority w:val="35"/>
    <w:qFormat/>
    <w:rsid w:val="008906B9"/>
    <w:rPr>
      <w:bCs/>
      <w:szCs w:val="20"/>
    </w:rPr>
  </w:style>
  <w:style w:type="paragraph" w:styleId="Voetnoottekst">
    <w:name w:val="footnote text"/>
    <w:basedOn w:val="Standaard"/>
    <w:semiHidden/>
    <w:rsid w:val="001B2B88"/>
    <w:rPr>
      <w:szCs w:val="20"/>
    </w:rPr>
  </w:style>
  <w:style w:type="paragraph" w:customStyle="1" w:styleId="Hoofdstuktitel">
    <w:name w:val="Hoofdstuktitel"/>
    <w:basedOn w:val="Standaard"/>
    <w:next w:val="Standaard"/>
    <w:rsid w:val="008906B9"/>
    <w:pPr>
      <w:keepNext/>
      <w:spacing w:after="480"/>
      <w:jc w:val="both"/>
    </w:pPr>
    <w:rPr>
      <w:kern w:val="0"/>
      <w:sz w:val="28"/>
    </w:rPr>
  </w:style>
  <w:style w:type="paragraph" w:customStyle="1" w:styleId="Hoofdstukx">
    <w:name w:val="Hoofdstuk x"/>
    <w:basedOn w:val="Standaard"/>
    <w:next w:val="Hoofdstuktitel"/>
    <w:rsid w:val="008906B9"/>
    <w:pPr>
      <w:keepNext/>
      <w:numPr>
        <w:numId w:val="39"/>
      </w:numPr>
      <w:spacing w:after="240"/>
      <w:jc w:val="both"/>
    </w:pPr>
    <w:rPr>
      <w:kern w:val="0"/>
      <w:sz w:val="20"/>
      <w:szCs w:val="20"/>
    </w:rPr>
  </w:style>
  <w:style w:type="paragraph" w:customStyle="1" w:styleId="Paragraaftitel">
    <w:name w:val="Paragraaftitel"/>
    <w:basedOn w:val="Heading21"/>
    <w:next w:val="Standaard"/>
    <w:rsid w:val="008906B9"/>
    <w:pPr>
      <w:numPr>
        <w:ilvl w:val="0"/>
        <w:numId w:val="0"/>
      </w:numPr>
    </w:pPr>
  </w:style>
  <w:style w:type="paragraph" w:customStyle="1" w:styleId="subparagraaftitel">
    <w:name w:val="subparagraaftitel"/>
    <w:basedOn w:val="Standaard"/>
    <w:next w:val="Standaard"/>
    <w:rsid w:val="008906B9"/>
    <w:pPr>
      <w:keepNext/>
      <w:numPr>
        <w:ilvl w:val="2"/>
        <w:numId w:val="39"/>
      </w:numPr>
      <w:spacing w:before="240"/>
      <w:jc w:val="both"/>
    </w:pPr>
    <w:rPr>
      <w:b/>
      <w:kern w:val="0"/>
    </w:rPr>
  </w:style>
  <w:style w:type="paragraph" w:customStyle="1" w:styleId="Tussenkop">
    <w:name w:val="Tussenkop"/>
    <w:basedOn w:val="Standaard"/>
    <w:next w:val="Standaard"/>
    <w:rsid w:val="008906B9"/>
    <w:pPr>
      <w:keepNext/>
      <w:spacing w:before="240"/>
      <w:jc w:val="both"/>
    </w:pPr>
    <w:rPr>
      <w:b/>
      <w:kern w:val="0"/>
    </w:rPr>
  </w:style>
  <w:style w:type="paragraph" w:styleId="Lijstalinea">
    <w:name w:val="List Paragraph"/>
    <w:basedOn w:val="Standaard"/>
    <w:uiPriority w:val="34"/>
    <w:qFormat/>
    <w:rsid w:val="008906B9"/>
    <w:pPr>
      <w:ind w:left="720"/>
      <w:contextualSpacing/>
      <w:jc w:val="both"/>
    </w:pPr>
    <w:rPr>
      <w:kern w:val="0"/>
    </w:rPr>
  </w:style>
  <w:style w:type="paragraph" w:customStyle="1" w:styleId="Heading11">
    <w:name w:val="Heading 11"/>
    <w:basedOn w:val="Standaard"/>
    <w:next w:val="Standaard"/>
    <w:rsid w:val="003774C5"/>
    <w:pPr>
      <w:numPr>
        <w:numId w:val="48"/>
      </w:numPr>
      <w:spacing w:before="120" w:after="120" w:line="240" w:lineRule="atLeast"/>
      <w:ind w:left="431" w:hanging="431"/>
    </w:pPr>
    <w:rPr>
      <w:sz w:val="28"/>
      <w:szCs w:val="28"/>
    </w:rPr>
  </w:style>
  <w:style w:type="paragraph" w:customStyle="1" w:styleId="Heading21">
    <w:name w:val="Heading 21"/>
    <w:basedOn w:val="Standaard"/>
    <w:next w:val="Standaard"/>
    <w:rsid w:val="00754A87"/>
    <w:pPr>
      <w:numPr>
        <w:ilvl w:val="1"/>
        <w:numId w:val="48"/>
      </w:numPr>
      <w:spacing w:before="120" w:after="120" w:line="240" w:lineRule="atLeast"/>
      <w:ind w:left="578" w:hanging="578"/>
    </w:pPr>
    <w:rPr>
      <w:sz w:val="20"/>
      <w:szCs w:val="20"/>
    </w:rPr>
  </w:style>
  <w:style w:type="paragraph" w:customStyle="1" w:styleId="Heading31">
    <w:name w:val="Heading 31"/>
    <w:basedOn w:val="Standaard"/>
    <w:rsid w:val="008906B9"/>
    <w:pPr>
      <w:numPr>
        <w:ilvl w:val="2"/>
        <w:numId w:val="48"/>
      </w:numPr>
    </w:pPr>
    <w:rPr>
      <w:b/>
    </w:rPr>
  </w:style>
  <w:style w:type="paragraph" w:customStyle="1" w:styleId="Heading41">
    <w:name w:val="Heading 41"/>
    <w:basedOn w:val="Standaard"/>
    <w:rsid w:val="008906B9"/>
    <w:pPr>
      <w:numPr>
        <w:ilvl w:val="3"/>
        <w:numId w:val="48"/>
      </w:numPr>
    </w:pPr>
  </w:style>
  <w:style w:type="paragraph" w:customStyle="1" w:styleId="Heading51">
    <w:name w:val="Heading 51"/>
    <w:basedOn w:val="Standaard"/>
    <w:rsid w:val="008906B9"/>
    <w:pPr>
      <w:numPr>
        <w:ilvl w:val="4"/>
        <w:numId w:val="48"/>
      </w:numPr>
    </w:pPr>
  </w:style>
  <w:style w:type="paragraph" w:customStyle="1" w:styleId="Heading61">
    <w:name w:val="Heading 61"/>
    <w:basedOn w:val="Standaard"/>
    <w:rsid w:val="008906B9"/>
    <w:pPr>
      <w:numPr>
        <w:ilvl w:val="5"/>
        <w:numId w:val="48"/>
      </w:numPr>
    </w:pPr>
  </w:style>
  <w:style w:type="paragraph" w:customStyle="1" w:styleId="Heading71">
    <w:name w:val="Heading 71"/>
    <w:basedOn w:val="Standaard"/>
    <w:rsid w:val="008906B9"/>
    <w:pPr>
      <w:numPr>
        <w:ilvl w:val="6"/>
        <w:numId w:val="48"/>
      </w:numPr>
    </w:pPr>
  </w:style>
  <w:style w:type="paragraph" w:customStyle="1" w:styleId="Heading81">
    <w:name w:val="Heading 81"/>
    <w:basedOn w:val="Standaard"/>
    <w:rsid w:val="008906B9"/>
    <w:pPr>
      <w:numPr>
        <w:ilvl w:val="7"/>
        <w:numId w:val="48"/>
      </w:numPr>
    </w:pPr>
  </w:style>
  <w:style w:type="paragraph" w:customStyle="1" w:styleId="Heading91">
    <w:name w:val="Heading 91"/>
    <w:basedOn w:val="Standaard"/>
    <w:rsid w:val="008906B9"/>
    <w:pPr>
      <w:numPr>
        <w:ilvl w:val="8"/>
        <w:numId w:val="48"/>
      </w:numPr>
    </w:p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A12CB"/>
    <w:rPr>
      <w:rFonts w:ascii="Courier New" w:hAnsi="Courier New" w:cs="Courier New"/>
      <w:kern w:val="24"/>
    </w:rPr>
  </w:style>
  <w:style w:type="character" w:styleId="Verwijzingopmerking">
    <w:name w:val="annotation reference"/>
    <w:basedOn w:val="Standaardalinea-lettertype"/>
    <w:uiPriority w:val="99"/>
    <w:unhideWhenUsed/>
    <w:rsid w:val="008906B9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06B9"/>
    <w:pPr>
      <w:spacing w:after="200" w:line="240" w:lineRule="auto"/>
    </w:pPr>
    <w:rPr>
      <w:rFonts w:asciiTheme="minorHAnsi" w:eastAsiaTheme="minorHAnsi" w:hAnsiTheme="minorHAnsi" w:cstheme="minorBidi"/>
      <w:kern w:val="0"/>
      <w:sz w:val="20"/>
      <w:szCs w:val="20"/>
      <w:lang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06B9"/>
    <w:rPr>
      <w:rFonts w:asciiTheme="minorHAnsi" w:eastAsiaTheme="minorHAnsi" w:hAnsiTheme="minorHAnsi" w:cstheme="minorBidi"/>
      <w:lang w:eastAsia="en-US"/>
    </w:rPr>
  </w:style>
  <w:style w:type="paragraph" w:styleId="Ballontekst">
    <w:name w:val="Balloon Text"/>
    <w:basedOn w:val="Standaard"/>
    <w:link w:val="BallontekstChar"/>
    <w:rsid w:val="00754A87"/>
    <w:pPr>
      <w:spacing w:line="240" w:lineRule="auto"/>
    </w:pPr>
    <w:rPr>
      <w:rFonts w:ascii="Tahoma" w:hAnsi="Tahoma" w:cs="Tahoma"/>
    </w:rPr>
  </w:style>
  <w:style w:type="character" w:customStyle="1" w:styleId="BallontekstChar">
    <w:name w:val="Ballontekst Char"/>
    <w:basedOn w:val="Standaardalinea-lettertype"/>
    <w:link w:val="Ballontekst"/>
    <w:rsid w:val="00754A87"/>
    <w:rPr>
      <w:rFonts w:ascii="Tahoma" w:hAnsi="Tahoma" w:cs="Tahoma"/>
      <w:kern w:val="24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rsid w:val="00954196"/>
    <w:rPr>
      <w:rFonts w:ascii="Verdana" w:hAnsi="Verdana"/>
      <w:kern w:val="24"/>
      <w:sz w:val="16"/>
      <w:szCs w:val="1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6A82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CB24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novum.github.io/imkl-werkomgeving/" TargetMode="External"/><Relationship Id="rId13" Type="http://schemas.openxmlformats.org/officeDocument/2006/relationships/hyperlink" Target="https://github.com/Geonovum/imkl/tree/master/symbool/3.0.0rc2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geonovum.github.io/imkl-werkomgeving/" TargetMode="External"/><Relationship Id="rId12" Type="http://schemas.openxmlformats.org/officeDocument/2006/relationships/hyperlink" Target="https://register.geostandaarden.nl/regels/imkl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Geonovum/imkl/tree/master/gmlapplicatieschema/3.0.0rc2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onovum.github.io/kl-pmkl30rc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Geonovum/imkl/tree/master/waardelijst/3.0.0rc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eonovum.github.io/kl-pmkl30rc2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onovum.github.io/imkl-werkomgeving/" TargetMode="External"/><Relationship Id="rId14" Type="http://schemas.openxmlformats.org/officeDocument/2006/relationships/hyperlink" Target="https://github.com/Geonovum/imkl/tree/master/visualisatie/3.0.0rc2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anssen\Documents\GitHub\imkl2015-review\IMKL2.x\0.%20ConceptversievoorTCS\versie16-6-2020\0%20Memo%20bij%20versie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 Memo bij versie</Template>
  <TotalTime>490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ruudblom.nl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1</cp:revision>
  <cp:lastPrinted>2012-03-19T10:34:00Z</cp:lastPrinted>
  <dcterms:created xsi:type="dcterms:W3CDTF">2020-06-16T15:04:00Z</dcterms:created>
  <dcterms:modified xsi:type="dcterms:W3CDTF">2025-03-27T08:38:00Z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attentievan">
    <vt:lpwstr>@Terattentievan@</vt:lpwstr>
  </property>
</Properties>
</file>